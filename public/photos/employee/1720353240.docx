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0440" w14:textId="65B3CF52" w:rsidR="00613566" w:rsidRDefault="00613566" w:rsidP="00613566">
      <w:pPr>
        <w:pStyle w:val="39E"/>
        <w:spacing w:before="240"/>
        <w:rPr>
          <w:rtl/>
          <w:lang w:bidi="ar-AE"/>
        </w:rPr>
      </w:pPr>
      <w:r>
        <w:rPr>
          <w:rFonts w:hint="cs"/>
          <w:rtl/>
          <w:lang w:bidi="ar-AE"/>
        </w:rPr>
        <w:t xml:space="preserve">كل اسم يحوي معلومات مرشح أن يكون كيان باستثناء </w:t>
      </w:r>
      <w:r>
        <w:rPr>
          <w:lang w:bidi="ar-AE"/>
        </w:rPr>
        <w:t>ERD</w:t>
      </w:r>
      <w:r>
        <w:rPr>
          <w:rFonts w:hint="cs"/>
          <w:rtl/>
          <w:lang w:bidi="ar-AE"/>
        </w:rPr>
        <w:t>.</w:t>
      </w:r>
    </w:p>
    <w:p w14:paraId="34423041" w14:textId="7249F25E" w:rsidR="00613566" w:rsidRDefault="00613566" w:rsidP="00613566">
      <w:pPr>
        <w:pStyle w:val="39E"/>
        <w:rPr>
          <w:lang w:bidi="ar-SY"/>
        </w:rPr>
      </w:pPr>
      <w:r>
        <w:rPr>
          <w:rFonts w:hint="cs"/>
          <w:rtl/>
          <w:lang w:bidi="ar-AE"/>
        </w:rPr>
        <w:t>كل كيان له مجموعة واصفات:</w:t>
      </w:r>
    </w:p>
    <w:p w14:paraId="6A41ECC7" w14:textId="57041622" w:rsidR="00613566" w:rsidRDefault="00613566" w:rsidP="00613566">
      <w:pPr>
        <w:pStyle w:val="39E"/>
        <w:numPr>
          <w:ilvl w:val="0"/>
          <w:numId w:val="48"/>
        </w:numPr>
        <w:rPr>
          <w:lang w:bidi="ar-SY"/>
        </w:rPr>
      </w:pPr>
      <w:r>
        <w:rPr>
          <w:rFonts w:hint="cs"/>
          <w:rtl/>
          <w:lang w:bidi="ar-AE"/>
        </w:rPr>
        <w:t>بسيطة: مثل الاسم.</w:t>
      </w:r>
    </w:p>
    <w:p w14:paraId="7E256CD9" w14:textId="65D164AD" w:rsidR="00613566" w:rsidRDefault="00613566" w:rsidP="00613566">
      <w:pPr>
        <w:pStyle w:val="39E"/>
        <w:numPr>
          <w:ilvl w:val="0"/>
          <w:numId w:val="48"/>
        </w:numPr>
        <w:rPr>
          <w:lang w:bidi="ar-SY"/>
        </w:rPr>
      </w:pPr>
      <w:r>
        <w:rPr>
          <w:rFonts w:hint="cs"/>
          <w:rtl/>
          <w:lang w:bidi="ar-AE"/>
        </w:rPr>
        <w:t>مشتقة: نحصل عليها من واصفات أخرى.</w:t>
      </w:r>
    </w:p>
    <w:p w14:paraId="7DC2C666" w14:textId="15C130E5" w:rsidR="00613566" w:rsidRDefault="00613566" w:rsidP="00613566">
      <w:pPr>
        <w:pStyle w:val="39E"/>
        <w:numPr>
          <w:ilvl w:val="0"/>
          <w:numId w:val="48"/>
        </w:numPr>
        <w:rPr>
          <w:rtl/>
          <w:lang w:bidi="ar-SY"/>
        </w:rPr>
      </w:pPr>
      <w:r>
        <w:rPr>
          <w:rFonts w:hint="cs"/>
          <w:rtl/>
          <w:lang w:bidi="ar-AE"/>
        </w:rPr>
        <w:t xml:space="preserve">متعددة القيم: مرشحة لتكون كيان (لها أكثر من قيمة)، مثلاً </w:t>
      </w:r>
      <w:r>
        <w:rPr>
          <w:lang w:bidi="ar-AE"/>
        </w:rPr>
        <w:t>User</w:t>
      </w:r>
      <w:r>
        <w:rPr>
          <w:rFonts w:hint="cs"/>
          <w:rtl/>
          <w:lang w:bidi="ar-AE"/>
        </w:rPr>
        <w:t xml:space="preserve"> له أكثر من </w:t>
      </w:r>
      <w:r>
        <w:rPr>
          <w:lang w:bidi="ar-AE"/>
        </w:rPr>
        <w:t>email</w:t>
      </w:r>
      <w:r>
        <w:rPr>
          <w:rFonts w:hint="cs"/>
          <w:rtl/>
          <w:lang w:bidi="ar-AE"/>
        </w:rPr>
        <w:t>.</w:t>
      </w:r>
    </w:p>
    <w:p w14:paraId="62801E2A" w14:textId="2B47D4FD" w:rsidR="003D0DEA" w:rsidRDefault="003D0DEA" w:rsidP="00C43084">
      <w:pPr>
        <w:pStyle w:val="20F4"/>
        <w:rPr>
          <w:rtl/>
        </w:rPr>
      </w:pPr>
      <w:r>
        <w:t xml:space="preserve">SQL </w:t>
      </w:r>
    </w:p>
    <w:p w14:paraId="68120B3F" w14:textId="7A952164" w:rsidR="003D0DEA" w:rsidRDefault="003D0DEA" w:rsidP="005F1F02">
      <w:pPr>
        <w:pStyle w:val="02"/>
        <w:spacing w:after="240"/>
        <w:jc w:val="center"/>
        <w:rPr>
          <w:rtl/>
        </w:rPr>
      </w:pPr>
      <w:r>
        <w:rPr>
          <w:rFonts w:hint="cs"/>
          <w:rtl/>
        </w:rPr>
        <w:t>تعد أكثر لغات الاستعلام التجارية انتشاراً، وهي تركيب من لغة الجبر العلاقاتي والحساب العلاقاتي.</w:t>
      </w:r>
    </w:p>
    <w:p w14:paraId="34EE956E" w14:textId="792BA80A" w:rsidR="00DD55A5" w:rsidRDefault="00DD55A5" w:rsidP="00613566">
      <w:pPr>
        <w:pStyle w:val="16E2"/>
      </w:pPr>
      <w:r>
        <w:rPr>
          <w:rFonts w:hint="cs"/>
          <w:rtl/>
        </w:rPr>
        <w:t>أنواع العلاقات</w:t>
      </w:r>
    </w:p>
    <w:p w14:paraId="3FE779A6" w14:textId="71C7BE7A" w:rsidR="00DD55A5" w:rsidRDefault="005F1F02" w:rsidP="00DD55A5">
      <w:pPr>
        <w:pStyle w:val="02"/>
        <w:ind w:left="72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6E33978" wp14:editId="03EF2F54">
                <wp:simplePos x="0" y="0"/>
                <wp:positionH relativeFrom="column">
                  <wp:posOffset>1448435</wp:posOffset>
                </wp:positionH>
                <wp:positionV relativeFrom="paragraph">
                  <wp:posOffset>144780</wp:posOffset>
                </wp:positionV>
                <wp:extent cx="441961" cy="551814"/>
                <wp:effectExtent l="21590" t="16510" r="17780" b="17780"/>
                <wp:wrapNone/>
                <wp:docPr id="710371018" name="Straight Connector 710371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41961" cy="551814"/>
                        </a:xfrm>
                        <a:prstGeom prst="bentConnector3">
                          <a:avLst>
                            <a:gd name="adj1" fmla="val 4023"/>
                          </a:avLst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A51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710371017" o:spid="_x0000_s1026" type="#_x0000_t34" style="position:absolute;margin-left:114.05pt;margin-top:11.4pt;width:34.8pt;height:43.45pt;rotation:-90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" adj="869" strokecolor="#254b98 [240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4A244D" wp14:editId="27B39B70">
                <wp:simplePos x="0" y="0"/>
                <wp:positionH relativeFrom="column">
                  <wp:posOffset>4913629</wp:posOffset>
                </wp:positionH>
                <wp:positionV relativeFrom="paragraph">
                  <wp:posOffset>144991</wp:posOffset>
                </wp:positionV>
                <wp:extent cx="441961" cy="551814"/>
                <wp:effectExtent l="21590" t="16510" r="17780" b="17780"/>
                <wp:wrapNone/>
                <wp:docPr id="710371017" name="Straight Connector 710371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41961" cy="551814"/>
                        </a:xfrm>
                        <a:prstGeom prst="bentConnector3">
                          <a:avLst>
                            <a:gd name="adj1" fmla="val 4023"/>
                          </a:avLst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7B1C" id="Straight Connector 710371017" o:spid="_x0000_s1026" type="#_x0000_t34" style="position:absolute;margin-left:386.9pt;margin-top:11.4pt;width:34.8pt;height:43.45pt;rotation:-90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" adj="869" strokecolor="#254b98 [2405]" strokeweight="2.25pt"/>
            </w:pict>
          </mc:Fallback>
        </mc:AlternateContent>
      </w:r>
      <w:r w:rsidR="00B95584">
        <w:rPr>
          <w:noProof/>
          <w:rtl/>
          <w:lang w:val="ar-SY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29635164" wp14:editId="7121D4AB">
                <wp:simplePos x="0" y="0"/>
                <wp:positionH relativeFrom="column">
                  <wp:posOffset>616373</wp:posOffset>
                </wp:positionH>
                <wp:positionV relativeFrom="paragraph">
                  <wp:posOffset>35348</wp:posOffset>
                </wp:positionV>
                <wp:extent cx="5582920" cy="965366"/>
                <wp:effectExtent l="0" t="0" r="17780" b="254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2920" cy="965366"/>
                          <a:chOff x="0" y="-73191"/>
                          <a:chExt cx="5582920" cy="965366"/>
                        </a:xfrm>
                      </wpg:grpSpPr>
                      <wps:wsp>
                        <wps:cNvPr id="29" name="Rectangle: Rounded Corners 29"/>
                        <wps:cNvSpPr/>
                        <wps:spPr>
                          <a:xfrm>
                            <a:off x="1329267" y="-73191"/>
                            <a:ext cx="2909359" cy="377992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9AEEA4" w14:textId="18BF653A" w:rsidR="00DD55A5" w:rsidRPr="00B346E1" w:rsidRDefault="00DD55A5" w:rsidP="00DD55A5">
                              <w:pPr>
                                <w:pStyle w:val="02"/>
                                <w:bidi w:val="0"/>
                                <w:jc w:val="center"/>
                                <w:rPr>
                                  <w:sz w:val="22"/>
                                  <w:szCs w:val="22"/>
                                  <w:lang w:bidi="ar-AE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AE"/>
                                </w:rPr>
                                <w:t>تقسم العلاقات بين الجداول إلى ثلاث أقسام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2048934" y="531283"/>
                            <a:ext cx="1493520" cy="360892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9D6FD3" w14:textId="566143CC" w:rsidR="00DD55A5" w:rsidRPr="00B346E1" w:rsidRDefault="00DD55A5" w:rsidP="00DD55A5">
                              <w:pPr>
                                <w:pStyle w:val="02"/>
                                <w:bidi w:val="0"/>
                                <w:jc w:val="center"/>
                                <w:rPr>
                                  <w:sz w:val="22"/>
                                  <w:szCs w:val="22"/>
                                  <w:lang w:bidi="ar-AE"/>
                                </w:rPr>
                              </w:pPr>
                              <w:r>
                                <w:rPr>
                                  <w:lang w:bidi="ar-AE"/>
                                </w:rPr>
                                <w:t>One to Many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4089400" y="531283"/>
                            <a:ext cx="1493520" cy="360892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74A9F8" w14:textId="77777777" w:rsidR="00DD55A5" w:rsidRPr="00B346E1" w:rsidRDefault="00DD55A5" w:rsidP="00DD55A5">
                              <w:pPr>
                                <w:pStyle w:val="02"/>
                                <w:bidi w:val="0"/>
                                <w:jc w:val="center"/>
                                <w:rPr>
                                  <w:sz w:val="22"/>
                                  <w:szCs w:val="22"/>
                                  <w:lang w:bidi="ar-AE"/>
                                </w:rPr>
                              </w:pPr>
                              <w:r>
                                <w:rPr>
                                  <w:lang w:bidi="ar-AE"/>
                                </w:rPr>
                                <w:t>One to 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0" y="531283"/>
                            <a:ext cx="1493520" cy="360892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8D740D" w14:textId="3F9063B4" w:rsidR="00DD55A5" w:rsidRPr="00B346E1" w:rsidRDefault="00DD55A5" w:rsidP="00DD55A5">
                              <w:pPr>
                                <w:pStyle w:val="02"/>
                                <w:bidi w:val="0"/>
                                <w:jc w:val="center"/>
                                <w:rPr>
                                  <w:sz w:val="22"/>
                                  <w:szCs w:val="22"/>
                                  <w:lang w:bidi="ar-AE"/>
                                </w:rPr>
                              </w:pPr>
                              <w:r>
                                <w:rPr>
                                  <w:lang w:bidi="ar-AE"/>
                                </w:rPr>
                                <w:t>Many to Many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635164" id="Group 6" o:spid="_x0000_s1026" style="position:absolute;left:0;text-align:left;margin-left:48.55pt;margin-top:2.8pt;width:439.6pt;height:76pt;z-index:251799552;mso-height-relative:margin" coordorigin=",-731" coordsize="55829,9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">
                <v:roundrect id="Rectangle: Rounded Corners 29" o:spid="_x0000_s1027" style="position:absolute;left:13292;top:-731;width:29094;height:3779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" fillcolor="#d5dff5 [661]" strokecolor="#3265cc [3205]" strokeweight="1.5pt">
                  <v:textbox>
                    <w:txbxContent>
                      <w:p w14:paraId="079AEEA4" w14:textId="18BF653A" w:rsidR="00DD55A5" w:rsidRPr="00B346E1" w:rsidRDefault="00DD55A5" w:rsidP="00DD55A5">
                        <w:pPr>
                          <w:pStyle w:val="02"/>
                          <w:bidi w:val="0"/>
                          <w:jc w:val="center"/>
                          <w:rPr>
                            <w:sz w:val="22"/>
                            <w:szCs w:val="22"/>
                            <w:lang w:bidi="ar-AE"/>
                          </w:rPr>
                        </w:pPr>
                        <w:r>
                          <w:rPr>
                            <w:rFonts w:hint="cs"/>
                            <w:rtl/>
                            <w:lang w:bidi="ar-AE"/>
                          </w:rPr>
                          <w:t>تقسم العلاقات بين الجداول إلى ثلاث أقسام</w:t>
                        </w:r>
                      </w:p>
                    </w:txbxContent>
                  </v:textbox>
                </v:roundrect>
                <v:roundrect id="Rectangle: Rounded Corners 3" o:spid="_x0000_s1028" style="position:absolute;left:20489;top:5312;width:14935;height:36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" fillcolor="#d5dff5 [661]" strokecolor="#3265cc [3205]" strokeweight="1.5pt">
                  <v:textbox>
                    <w:txbxContent>
                      <w:p w14:paraId="669D6FD3" w14:textId="566143CC" w:rsidR="00DD55A5" w:rsidRPr="00B346E1" w:rsidRDefault="00DD55A5" w:rsidP="00DD55A5">
                        <w:pPr>
                          <w:pStyle w:val="02"/>
                          <w:bidi w:val="0"/>
                          <w:jc w:val="center"/>
                          <w:rPr>
                            <w:sz w:val="22"/>
                            <w:szCs w:val="22"/>
                            <w:lang w:bidi="ar-AE"/>
                          </w:rPr>
                        </w:pPr>
                        <w:r>
                          <w:rPr>
                            <w:lang w:bidi="ar-AE"/>
                          </w:rPr>
                          <w:t>One to Many</w:t>
                        </w:r>
                      </w:p>
                    </w:txbxContent>
                  </v:textbox>
                </v:roundrect>
                <v:roundrect id="Rectangle: Rounded Corners 4" o:spid="_x0000_s1029" style="position:absolute;left:40894;top:5312;width:14935;height:36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" fillcolor="#d5dff5 [661]" strokecolor="#3265cc [3205]" strokeweight="1.5pt">
                  <v:textbox>
                    <w:txbxContent>
                      <w:p w14:paraId="6574A9F8" w14:textId="77777777" w:rsidR="00DD55A5" w:rsidRPr="00B346E1" w:rsidRDefault="00DD55A5" w:rsidP="00DD55A5">
                        <w:pPr>
                          <w:pStyle w:val="02"/>
                          <w:bidi w:val="0"/>
                          <w:jc w:val="center"/>
                          <w:rPr>
                            <w:sz w:val="22"/>
                            <w:szCs w:val="22"/>
                            <w:lang w:bidi="ar-AE"/>
                          </w:rPr>
                        </w:pPr>
                        <w:r>
                          <w:rPr>
                            <w:lang w:bidi="ar-AE"/>
                          </w:rPr>
                          <w:t>One to One</w:t>
                        </w:r>
                      </w:p>
                    </w:txbxContent>
                  </v:textbox>
                </v:roundrect>
                <v:roundrect id="Rectangle: Rounded Corners 5" o:spid="_x0000_s1030" style="position:absolute;top:5312;width:14935;height:36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" fillcolor="#d5dff5 [661]" strokecolor="#3265cc [3205]" strokeweight="1.5pt">
                  <v:textbox>
                    <w:txbxContent>
                      <w:p w14:paraId="058D740D" w14:textId="3F9063B4" w:rsidR="00DD55A5" w:rsidRPr="00B346E1" w:rsidRDefault="00DD55A5" w:rsidP="00DD55A5">
                        <w:pPr>
                          <w:pStyle w:val="02"/>
                          <w:bidi w:val="0"/>
                          <w:jc w:val="center"/>
                          <w:rPr>
                            <w:sz w:val="22"/>
                            <w:szCs w:val="22"/>
                            <w:lang w:bidi="ar-AE"/>
                          </w:rPr>
                        </w:pPr>
                        <w:r>
                          <w:rPr>
                            <w:lang w:bidi="ar-AE"/>
                          </w:rPr>
                          <w:t>Many to Many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2E32A33B" w14:textId="7E4AD4EF" w:rsidR="00DD55A5" w:rsidRDefault="005F1F02" w:rsidP="00DD55A5">
      <w:pPr>
        <w:pStyle w:val="02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19A0AAB" wp14:editId="0FCB3134">
                <wp:simplePos x="0" y="0"/>
                <wp:positionH relativeFrom="column">
                  <wp:posOffset>3401907</wp:posOffset>
                </wp:positionH>
                <wp:positionV relativeFrom="paragraph">
                  <wp:posOffset>73660</wp:posOffset>
                </wp:positionV>
                <wp:extent cx="0" cy="291103"/>
                <wp:effectExtent l="19050" t="19050" r="19050" b="13970"/>
                <wp:wrapNone/>
                <wp:docPr id="710371016" name="Straight Connector 710371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110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BB9E2" id="Straight Connector 71037101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85pt,5.8pt" to="267.8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" strokecolor="#254b98 [2405]" strokeweight="2.25pt"/>
            </w:pict>
          </mc:Fallback>
        </mc:AlternateContent>
      </w:r>
    </w:p>
    <w:p w14:paraId="4C091457" w14:textId="16F33419" w:rsidR="001814D4" w:rsidRDefault="001814D4" w:rsidP="00DD55A5">
      <w:pPr>
        <w:pStyle w:val="02"/>
        <w:ind w:left="720"/>
        <w:rPr>
          <w:rtl/>
        </w:rPr>
      </w:pPr>
    </w:p>
    <w:p w14:paraId="58A116AB" w14:textId="6B1A54E0" w:rsidR="00B95584" w:rsidRDefault="00B95584" w:rsidP="00DD55A5">
      <w:pPr>
        <w:pStyle w:val="02"/>
        <w:ind w:left="720"/>
        <w:rPr>
          <w:rtl/>
        </w:rPr>
      </w:pPr>
    </w:p>
    <w:p w14:paraId="191A25F4" w14:textId="3E4B5576" w:rsidR="00275FAD" w:rsidRDefault="00275FAD" w:rsidP="00DD55A5">
      <w:pPr>
        <w:pStyle w:val="02"/>
        <w:ind w:left="720"/>
        <w:rPr>
          <w:rtl/>
        </w:rPr>
      </w:pPr>
    </w:p>
    <w:p w14:paraId="67ACE4AD" w14:textId="38348603" w:rsidR="00DD55A5" w:rsidRDefault="001814D4" w:rsidP="00275FAD">
      <w:pPr>
        <w:pStyle w:val="24G2"/>
        <w:tabs>
          <w:tab w:val="left" w:pos="7636"/>
        </w:tabs>
        <w:spacing w:before="0"/>
        <w:ind w:left="533" w:right="7920"/>
        <w:rPr>
          <w:rtl/>
        </w:rPr>
      </w:pPr>
      <w:r>
        <w:rPr>
          <w:rFonts w:hint="cs"/>
          <w:rtl/>
        </w:rPr>
        <w:t xml:space="preserve">علاقة </w:t>
      </w:r>
      <w:r>
        <w:t>O</w:t>
      </w:r>
      <w:r w:rsidR="00DD55A5">
        <w:t>ne</w:t>
      </w:r>
      <w:r>
        <w:t xml:space="preserve"> </w:t>
      </w:r>
      <w:r w:rsidR="00DD55A5">
        <w:t>to</w:t>
      </w:r>
      <w:r>
        <w:t xml:space="preserve"> O</w:t>
      </w:r>
      <w:r w:rsidR="00DD55A5">
        <w:t>ne</w:t>
      </w:r>
      <w:r>
        <w:rPr>
          <w:rFonts w:hint="cs"/>
          <w:rtl/>
          <w:lang w:bidi="ar-AE"/>
        </w:rPr>
        <w:t>:</w:t>
      </w:r>
    </w:p>
    <w:p w14:paraId="6ECD9D4E" w14:textId="2A029908" w:rsidR="00DD55A5" w:rsidRPr="00A32CCE" w:rsidRDefault="00275FAD" w:rsidP="001814D4">
      <w:pPr>
        <w:pStyle w:val="33B"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7335AC0" wp14:editId="37FA404C">
                <wp:simplePos x="0" y="0"/>
                <wp:positionH relativeFrom="margin">
                  <wp:posOffset>1843405</wp:posOffset>
                </wp:positionH>
                <wp:positionV relativeFrom="paragraph">
                  <wp:posOffset>94071</wp:posOffset>
                </wp:positionV>
                <wp:extent cx="3116523" cy="360768"/>
                <wp:effectExtent l="0" t="0" r="27305" b="2032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6523" cy="360768"/>
                          <a:chOff x="0" y="0"/>
                          <a:chExt cx="3116523" cy="360768"/>
                        </a:xfrm>
                      </wpg:grpSpPr>
                      <wps:wsp>
                        <wps:cNvPr id="7" name="Rectangle: Rounded Corners 7"/>
                        <wps:cNvSpPr/>
                        <wps:spPr>
                          <a:xfrm>
                            <a:off x="0" y="0"/>
                            <a:ext cx="977900" cy="36068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F0FD54" w14:textId="5DF38865" w:rsidR="001814D4" w:rsidRPr="001814D4" w:rsidRDefault="001814D4" w:rsidP="001814D4">
                              <w:pPr>
                                <w:pStyle w:val="02"/>
                                <w:bidi w:val="0"/>
                                <w:jc w:val="center"/>
                                <w:rPr>
                                  <w:sz w:val="20"/>
                                  <w:szCs w:val="20"/>
                                  <w:lang w:bidi="ar-AE"/>
                                </w:rPr>
                              </w:pPr>
                              <w:r w:rsidRPr="001814D4">
                                <w:rPr>
                                  <w:sz w:val="24"/>
                                  <w:szCs w:val="24"/>
                                  <w:lang w:bidi="ar-AE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2140527" y="0"/>
                            <a:ext cx="975996" cy="360768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3F81B8" w14:textId="625EEE32" w:rsidR="001814D4" w:rsidRPr="001814D4" w:rsidRDefault="001814D4" w:rsidP="001814D4">
                              <w:pPr>
                                <w:pStyle w:val="02"/>
                                <w:bidi w:val="0"/>
                                <w:jc w:val="center"/>
                                <w:rPr>
                                  <w:sz w:val="24"/>
                                  <w:szCs w:val="24"/>
                                  <w:lang w:bidi="ar-A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bidi="ar-AE"/>
                                </w:rPr>
                                <w:t>Passport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976745" y="178377"/>
                            <a:ext cx="1162594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35AC0" id="Group 12" o:spid="_x0000_s1031" style="position:absolute;left:0;text-align:left;margin-left:145.15pt;margin-top:7.4pt;width:245.4pt;height:28.4pt;z-index:251687936;mso-position-horizontal-relative:margin" coordsize="31165,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">
                <v:roundrect id="Rectangle: Rounded Corners 7" o:spid="_x0000_s1032" style="position:absolute;width:9779;height:36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" filled="f" strokecolor="#254b98 [2405]" strokeweight="1.5pt">
                  <v:textbox>
                    <w:txbxContent>
                      <w:p w14:paraId="72F0FD54" w14:textId="5DF38865" w:rsidR="001814D4" w:rsidRPr="001814D4" w:rsidRDefault="001814D4" w:rsidP="001814D4">
                        <w:pPr>
                          <w:pStyle w:val="02"/>
                          <w:bidi w:val="0"/>
                          <w:jc w:val="center"/>
                          <w:rPr>
                            <w:sz w:val="20"/>
                            <w:szCs w:val="20"/>
                            <w:lang w:bidi="ar-AE"/>
                          </w:rPr>
                        </w:pPr>
                        <w:r w:rsidRPr="001814D4">
                          <w:rPr>
                            <w:sz w:val="24"/>
                            <w:szCs w:val="24"/>
                            <w:lang w:bidi="ar-AE"/>
                          </w:rPr>
                          <w:t>Person</w:t>
                        </w:r>
                      </w:p>
                    </w:txbxContent>
                  </v:textbox>
                </v:roundrect>
                <v:roundrect id="Rectangle: Rounded Corners 8" o:spid="_x0000_s1033" style="position:absolute;left:21405;width:9760;height:3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" filled="f" strokecolor="#254b98 [2405]" strokeweight="1.5pt">
                  <v:textbox>
                    <w:txbxContent>
                      <w:p w14:paraId="5C3F81B8" w14:textId="625EEE32" w:rsidR="001814D4" w:rsidRPr="001814D4" w:rsidRDefault="001814D4" w:rsidP="001814D4">
                        <w:pPr>
                          <w:pStyle w:val="02"/>
                          <w:bidi w:val="0"/>
                          <w:jc w:val="center"/>
                          <w:rPr>
                            <w:sz w:val="24"/>
                            <w:szCs w:val="24"/>
                            <w:lang w:bidi="ar-AE"/>
                          </w:rPr>
                        </w:pPr>
                        <w:r>
                          <w:rPr>
                            <w:sz w:val="24"/>
                            <w:szCs w:val="24"/>
                            <w:lang w:bidi="ar-AE"/>
                          </w:rPr>
                          <w:t>Passport</w:t>
                        </w:r>
                      </w:p>
                    </w:txbxContent>
                  </v:textbox>
                </v:roundrect>
                <v:line id="Straight Connector 9" o:spid="_x0000_s1034" style="position:absolute;visibility:visible;mso-wrap-style:square" from="9767,1783" to="21393,1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" strokecolor="#254b98 [2405]" strokeweight="2.25pt"/>
                <w10:wrap anchorx="margin"/>
              </v:group>
            </w:pict>
          </mc:Fallback>
        </mc:AlternateContent>
      </w:r>
      <w:r w:rsidR="00DD55A5" w:rsidRPr="00A32CCE">
        <w:rPr>
          <w:rFonts w:hint="cs"/>
          <w:rtl/>
        </w:rPr>
        <w:t>مثال:</w:t>
      </w:r>
    </w:p>
    <w:p w14:paraId="17D03357" w14:textId="77777777" w:rsidR="00B95584" w:rsidRDefault="00B95584" w:rsidP="005F1F02">
      <w:pPr>
        <w:pStyle w:val="02"/>
        <w:rPr>
          <w:rtl/>
        </w:rPr>
      </w:pPr>
    </w:p>
    <w:p w14:paraId="0BC85C91" w14:textId="2005C12A" w:rsidR="00275FAD" w:rsidRPr="00B95584" w:rsidRDefault="00DD55A5" w:rsidP="005F1F02">
      <w:pPr>
        <w:pStyle w:val="02"/>
        <w:spacing w:before="120" w:after="240"/>
        <w:rPr>
          <w:rtl/>
        </w:rPr>
      </w:pPr>
      <w:r>
        <w:rPr>
          <w:rFonts w:hint="cs"/>
          <w:rtl/>
        </w:rPr>
        <w:t>كل شخص لديه جواز سفر واحد وكل جواز سفر هو عائد لشخص واحد.</w:t>
      </w:r>
    </w:p>
    <w:p w14:paraId="538C9801" w14:textId="3F700B46" w:rsidR="00DD55A5" w:rsidRDefault="005F1F02" w:rsidP="00275FAD">
      <w:pPr>
        <w:pStyle w:val="24G2"/>
        <w:spacing w:before="0"/>
        <w:ind w:left="533" w:right="7920"/>
        <w:rPr>
          <w:rtl/>
        </w:rPr>
      </w:pPr>
      <w:r w:rsidRPr="00275FAD">
        <w:rPr>
          <w:rStyle w:val="02Char"/>
          <w:noProof/>
          <w:color w:val="B3272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CFD357" wp14:editId="63251599">
                <wp:simplePos x="0" y="0"/>
                <wp:positionH relativeFrom="margin">
                  <wp:posOffset>266065</wp:posOffset>
                </wp:positionH>
                <wp:positionV relativeFrom="paragraph">
                  <wp:posOffset>66040</wp:posOffset>
                </wp:positionV>
                <wp:extent cx="2181860" cy="3530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6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5F3C24" w14:textId="4BE125D9" w:rsidR="00275FAD" w:rsidRPr="000B4419" w:rsidRDefault="00275FAD" w:rsidP="00275FAD">
                            <w:pPr>
                              <w:pStyle w:val="34E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نضع الـ </w:t>
                            </w:r>
                            <w:r>
                              <w:t>FK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من جهة الـ </w:t>
                            </w:r>
                            <w: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FD35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5" type="#_x0000_t202" style="position:absolute;left:0;text-align:left;margin-left:20.95pt;margin-top:5.2pt;width:171.8pt;height:27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" filled="f" stroked="f" strokeweight=".5pt">
                <v:textbox>
                  <w:txbxContent>
                    <w:p w14:paraId="1E5F3C24" w14:textId="4BE125D9" w:rsidR="00275FAD" w:rsidRPr="000B4419" w:rsidRDefault="00275FAD" w:rsidP="00275FAD">
                      <w:pPr>
                        <w:pStyle w:val="34E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نضع الـ </w:t>
                      </w:r>
                      <w:r>
                        <w:t>FK</w:t>
                      </w:r>
                      <w:r>
                        <w:rPr>
                          <w:rFonts w:hint="cs"/>
                          <w:rtl/>
                        </w:rPr>
                        <w:t xml:space="preserve"> من جهة الـ </w:t>
                      </w:r>
                      <w:r>
                        <w:t>many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B3272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51E084" wp14:editId="39FE12D4">
                <wp:simplePos x="0" y="0"/>
                <wp:positionH relativeFrom="column">
                  <wp:posOffset>2423795</wp:posOffset>
                </wp:positionH>
                <wp:positionV relativeFrom="paragraph">
                  <wp:posOffset>259715</wp:posOffset>
                </wp:positionV>
                <wp:extent cx="645160" cy="111125"/>
                <wp:effectExtent l="19050" t="76200" r="21590" b="2222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5160" cy="111125"/>
                        </a:xfrm>
                        <a:prstGeom prst="bentConnector3">
                          <a:avLst>
                            <a:gd name="adj1" fmla="val 30"/>
                          </a:avLst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B0E7B" id="Connector: Elbow 31" o:spid="_x0000_s1026" type="#_x0000_t34" style="position:absolute;margin-left:190.85pt;margin-top:20.45pt;width:50.8pt;height:8.7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" adj="6" strokecolor="#254b98 [2405]" strokeweight="1.5pt">
                <v:stroke endarrow="block"/>
              </v:shape>
            </w:pict>
          </mc:Fallback>
        </mc:AlternateContent>
      </w:r>
      <w:r w:rsidRPr="00275FAD">
        <w:rPr>
          <w:rStyle w:val="02Char"/>
          <w:noProof/>
          <w:color w:val="B3272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A0D14C" wp14:editId="242BA8F9">
                <wp:simplePos x="0" y="0"/>
                <wp:positionH relativeFrom="column">
                  <wp:posOffset>2762250</wp:posOffset>
                </wp:positionH>
                <wp:positionV relativeFrom="paragraph">
                  <wp:posOffset>365760</wp:posOffset>
                </wp:positionV>
                <wp:extent cx="641985" cy="353060"/>
                <wp:effectExtent l="0" t="0" r="0" b="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995D3" w14:textId="0D9EE79E" w:rsidR="00275FAD" w:rsidRPr="000B4419" w:rsidRDefault="00275FAD" w:rsidP="00275FAD">
                            <w:pPr>
                              <w:pStyle w:val="02"/>
                              <w:jc w:val="center"/>
                            </w:pPr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0D14C" id="Text Box 433" o:spid="_x0000_s1036" type="#_x0000_t202" style="position:absolute;left:0;text-align:left;margin-left:217.5pt;margin-top:28.8pt;width:50.55pt;height:2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" filled="f" stroked="f" strokeweight=".5pt">
                <v:textbox>
                  <w:txbxContent>
                    <w:p w14:paraId="400995D3" w14:textId="0D9EE79E" w:rsidR="00275FAD" w:rsidRPr="000B4419" w:rsidRDefault="00275FAD" w:rsidP="00275FAD">
                      <w:pPr>
                        <w:pStyle w:val="02"/>
                        <w:jc w:val="center"/>
                      </w:pPr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color w:val="B3272E"/>
          <w:rtl/>
          <w:lang w:val="ar-SY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F1D50D" wp14:editId="2E3AE338">
                <wp:simplePos x="0" y="0"/>
                <wp:positionH relativeFrom="column">
                  <wp:posOffset>1844040</wp:posOffset>
                </wp:positionH>
                <wp:positionV relativeFrom="paragraph">
                  <wp:posOffset>540385</wp:posOffset>
                </wp:positionV>
                <wp:extent cx="3115945" cy="360680"/>
                <wp:effectExtent l="0" t="0" r="27305" b="2032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5945" cy="360680"/>
                          <a:chOff x="0" y="0"/>
                          <a:chExt cx="3116523" cy="360768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3116523" cy="360768"/>
                            <a:chOff x="0" y="0"/>
                            <a:chExt cx="3116523" cy="360768"/>
                          </a:xfrm>
                        </wpg:grpSpPr>
                        <wps:wsp>
                          <wps:cNvPr id="15" name="Rectangle: Rounded Corners 15"/>
                          <wps:cNvSpPr/>
                          <wps:spPr>
                            <a:xfrm>
                              <a:off x="0" y="0"/>
                              <a:ext cx="977900" cy="360680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4F9497" w14:textId="79DD50EA" w:rsidR="00275FAD" w:rsidRPr="001814D4" w:rsidRDefault="00275FAD" w:rsidP="00275FAD">
                                <w:pPr>
                                  <w:pStyle w:val="02"/>
                                  <w:bidi w:val="0"/>
                                  <w:jc w:val="center"/>
                                  <w:rPr>
                                    <w:sz w:val="20"/>
                                    <w:szCs w:val="20"/>
                                    <w:lang w:bidi="ar-AE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bidi="ar-AE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: Rounded Corners 16"/>
                          <wps:cNvSpPr/>
                          <wps:spPr>
                            <a:xfrm>
                              <a:off x="2140527" y="0"/>
                              <a:ext cx="975996" cy="360768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044896" w14:textId="2B5B3D2B" w:rsidR="00275FAD" w:rsidRPr="001814D4" w:rsidRDefault="00275FAD" w:rsidP="00275FAD">
                                <w:pPr>
                                  <w:pStyle w:val="02"/>
                                  <w:bidi w:val="0"/>
                                  <w:jc w:val="center"/>
                                  <w:rPr>
                                    <w:sz w:val="24"/>
                                    <w:szCs w:val="24"/>
                                    <w:lang w:bidi="ar-AE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bidi="ar-AE"/>
                                  </w:rPr>
                                  <w:t>Company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976745" y="178377"/>
                              <a:ext cx="1162594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Straight Connector 21"/>
                        <wps:cNvCnPr/>
                        <wps:spPr>
                          <a:xfrm flipH="1" flipV="1">
                            <a:off x="979170" y="80010"/>
                            <a:ext cx="181323" cy="10213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979170" y="179070"/>
                            <a:ext cx="180975" cy="101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F1D50D" id="Group 28" o:spid="_x0000_s1037" style="position:absolute;left:0;text-align:left;margin-left:145.2pt;margin-top:42.55pt;width:245.35pt;height:28.4pt;z-index:251694080" coordsize="31165,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">
                <v:group id="Group 13" o:spid="_x0000_s1038" style="position:absolute;width:31165;height:3607" coordsize="31165,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oundrect id="Rectangle: Rounded Corners 15" o:spid="_x0000_s1039" style="position:absolute;width:9779;height:36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" filled="f" strokecolor="#254b98 [2405]" strokeweight="1.5pt">
                    <v:textbox>
                      <w:txbxContent>
                        <w:p w14:paraId="5A4F9497" w14:textId="79DD50EA" w:rsidR="00275FAD" w:rsidRPr="001814D4" w:rsidRDefault="00275FAD" w:rsidP="00275FAD">
                          <w:pPr>
                            <w:pStyle w:val="02"/>
                            <w:bidi w:val="0"/>
                            <w:jc w:val="center"/>
                            <w:rPr>
                              <w:sz w:val="20"/>
                              <w:szCs w:val="20"/>
                              <w:lang w:bidi="ar-AE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bidi="ar-AE"/>
                            </w:rPr>
                            <w:t>Employee</w:t>
                          </w:r>
                        </w:p>
                      </w:txbxContent>
                    </v:textbox>
                  </v:roundrect>
                  <v:roundrect id="Rectangle: Rounded Corners 16" o:spid="_x0000_s1040" style="position:absolute;left:21405;width:9760;height:3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" filled="f" strokecolor="#254b98 [2405]" strokeweight="1.5pt">
                    <v:textbox>
                      <w:txbxContent>
                        <w:p w14:paraId="3A044896" w14:textId="2B5B3D2B" w:rsidR="00275FAD" w:rsidRPr="001814D4" w:rsidRDefault="00275FAD" w:rsidP="00275FAD">
                          <w:pPr>
                            <w:pStyle w:val="02"/>
                            <w:bidi w:val="0"/>
                            <w:jc w:val="center"/>
                            <w:rPr>
                              <w:sz w:val="24"/>
                              <w:szCs w:val="24"/>
                              <w:lang w:bidi="ar-AE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bidi="ar-AE"/>
                            </w:rPr>
                            <w:t>Company</w:t>
                          </w:r>
                        </w:p>
                      </w:txbxContent>
                    </v:textbox>
                  </v:roundrect>
                  <v:line id="Straight Connector 18" o:spid="_x0000_s1041" style="position:absolute;visibility:visible;mso-wrap-style:square" from="9767,1783" to="21393,1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" strokecolor="#254b98 [2405]" strokeweight="2.25pt"/>
                </v:group>
                <v:line id="Straight Connector 21" o:spid="_x0000_s1042" style="position:absolute;flip:x y;visibility:visible;mso-wrap-style:square" from="9791,800" to="11604,1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" strokecolor="#254b98 [2405]" strokeweight="2.25pt"/>
                <v:line id="Straight Connector 24" o:spid="_x0000_s1043" style="position:absolute;flip:x;visibility:visible;mso-wrap-style:square" from="9791,1790" to="11601,2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" strokecolor="#254b98 [2405]" strokeweight="2.25pt"/>
              </v:group>
            </w:pict>
          </mc:Fallback>
        </mc:AlternateContent>
      </w:r>
      <w:r w:rsidR="001814D4">
        <w:rPr>
          <w:rFonts w:hint="cs"/>
          <w:rtl/>
        </w:rPr>
        <w:t xml:space="preserve">علاقة </w:t>
      </w:r>
      <w:r w:rsidR="001814D4">
        <w:t>O</w:t>
      </w:r>
      <w:r w:rsidR="00DD55A5">
        <w:t>ne</w:t>
      </w:r>
      <w:r w:rsidR="001814D4">
        <w:t xml:space="preserve"> </w:t>
      </w:r>
      <w:r w:rsidR="00DD55A5">
        <w:t>to</w:t>
      </w:r>
      <w:r w:rsidR="001814D4">
        <w:t xml:space="preserve"> M</w:t>
      </w:r>
      <w:r w:rsidR="00DD55A5">
        <w:t>any</w:t>
      </w:r>
      <w:r w:rsidR="001814D4">
        <w:rPr>
          <w:rFonts w:hint="cs"/>
          <w:rtl/>
          <w:lang w:bidi="ar-AE"/>
        </w:rPr>
        <w:t>:</w:t>
      </w:r>
    </w:p>
    <w:p w14:paraId="53B04431" w14:textId="457A50DB" w:rsidR="00DD55A5" w:rsidRPr="001814D4" w:rsidRDefault="00DD55A5" w:rsidP="00275FAD">
      <w:pPr>
        <w:pStyle w:val="36D"/>
        <w:rPr>
          <w:color w:val="B3272E"/>
          <w:rtl/>
        </w:rPr>
      </w:pPr>
      <w:r w:rsidRPr="001814D4">
        <w:rPr>
          <w:rFonts w:hint="cs"/>
          <w:color w:val="B3272E"/>
          <w:rtl/>
        </w:rPr>
        <w:t>مثال:</w:t>
      </w:r>
    </w:p>
    <w:p w14:paraId="201A10E2" w14:textId="294E443C" w:rsidR="00275FAD" w:rsidRDefault="00DD55A5" w:rsidP="005F1F02">
      <w:pPr>
        <w:pStyle w:val="02"/>
        <w:spacing w:before="120" w:after="120"/>
        <w:jc w:val="center"/>
      </w:pPr>
      <w:r>
        <w:t xml:space="preserve">               </w:t>
      </w:r>
    </w:p>
    <w:p w14:paraId="798D7F1A" w14:textId="462EE7FF" w:rsidR="00275FAD" w:rsidRDefault="00DD55A5" w:rsidP="00A02C11">
      <w:pPr>
        <w:pStyle w:val="02"/>
        <w:spacing w:before="120"/>
        <w:jc w:val="left"/>
        <w:rPr>
          <w:rtl/>
        </w:rPr>
      </w:pPr>
      <w:r>
        <w:rPr>
          <w:rFonts w:hint="cs"/>
          <w:rtl/>
        </w:rPr>
        <w:t>كل موظف تابع لشركة واحدة ولكن الشركة لديها أكثر من موظف.</w:t>
      </w:r>
    </w:p>
    <w:p w14:paraId="45753051" w14:textId="7E611007" w:rsidR="00B95584" w:rsidRDefault="00B95584" w:rsidP="00A02C11">
      <w:pPr>
        <w:pStyle w:val="02"/>
        <w:ind w:right="4500"/>
        <w:rPr>
          <w:rtl/>
        </w:rPr>
      </w:pPr>
      <w:r>
        <w:rPr>
          <w:noProof/>
          <w:rtl/>
          <w:lang w:val="ar-SY"/>
        </w:rPr>
        <w:lastRenderedPageBreak/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BD866B7" wp14:editId="35ADE632">
                <wp:simplePos x="0" y="0"/>
                <wp:positionH relativeFrom="column">
                  <wp:posOffset>-177165</wp:posOffset>
                </wp:positionH>
                <wp:positionV relativeFrom="paragraph">
                  <wp:posOffset>100330</wp:posOffset>
                </wp:positionV>
                <wp:extent cx="3015003" cy="2037715"/>
                <wp:effectExtent l="0" t="0" r="0" b="635"/>
                <wp:wrapNone/>
                <wp:docPr id="2125583462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5003" cy="203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dTable6Colorful-Accent2"/>
                              <w:bidiVisual/>
                              <w:tblW w:w="0" w:type="auto"/>
                              <w:tblBorders>
                                <w:top w:val="single" w:sz="12" w:space="0" w:color="254B98" w:themeColor="accent2" w:themeShade="BF"/>
                                <w:left w:val="single" w:sz="12" w:space="0" w:color="254B98" w:themeColor="accent2" w:themeShade="BF"/>
                                <w:bottom w:val="single" w:sz="12" w:space="0" w:color="254B98" w:themeColor="accent2" w:themeShade="BF"/>
                                <w:right w:val="single" w:sz="12" w:space="0" w:color="254B98" w:themeColor="accent2" w:themeShade="BF"/>
                                <w:insideH w:val="single" w:sz="12" w:space="0" w:color="254B98" w:themeColor="accent2" w:themeShade="BF"/>
                                <w:insideV w:val="single" w:sz="12" w:space="0" w:color="254B98" w:themeColor="accent2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8"/>
                              <w:gridCol w:w="777"/>
                              <w:gridCol w:w="777"/>
                              <w:gridCol w:w="777"/>
                              <w:gridCol w:w="944"/>
                              <w:gridCol w:w="453"/>
                            </w:tblGrid>
                            <w:tr w:rsidR="00A02C11" w:rsidRPr="00CE5133" w14:paraId="18405613" w14:textId="77777777" w:rsidTr="005F317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6" w:type="dxa"/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78B3B816" w14:textId="77777777" w:rsidR="00DD55A5" w:rsidRPr="00A02C11" w:rsidRDefault="00DD55A5" w:rsidP="005F3170">
                                  <w:pPr>
                                    <w:bidi w:val="0"/>
                                    <w:jc w:val="center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  <w:lang w:bidi="ar-SY"/>
                                    </w:rPr>
                                  </w:pPr>
                                  <w:r w:rsidRPr="00A02C11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21AA0E8B" w14:textId="77777777" w:rsidR="00DD55A5" w:rsidRPr="00A02C11" w:rsidRDefault="00DD55A5" w:rsidP="005F3170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  <w:lang w:bidi="ar-SY"/>
                                    </w:rPr>
                                  </w:pPr>
                                  <w:r w:rsidRPr="00A02C11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Emp</w:t>
                                  </w:r>
                                  <w:r w:rsidRPr="00A02C11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vertAlign w:val="subscript"/>
                                      <w:lang w:bidi="ar-SY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13FCA95D" w14:textId="77777777" w:rsidR="00DD55A5" w:rsidRPr="00A02C11" w:rsidRDefault="00DD55A5" w:rsidP="005F3170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  <w:lang w:bidi="ar-SY"/>
                                    </w:rPr>
                                  </w:pPr>
                                  <w:r w:rsidRPr="00A02C11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Emp</w:t>
                                  </w:r>
                                  <w:r w:rsidRPr="00A02C11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vertAlign w:val="subscript"/>
                                      <w:lang w:bidi="ar-SY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5EFA1778" w14:textId="77777777" w:rsidR="00DD55A5" w:rsidRPr="00A02C11" w:rsidRDefault="00DD55A5" w:rsidP="005F3170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  <w:lang w:bidi="ar-SY"/>
                                    </w:rPr>
                                  </w:pPr>
                                  <w:r w:rsidRPr="00A02C11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Emp</w:t>
                                  </w:r>
                                  <w:r w:rsidRPr="00A02C11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vertAlign w:val="subscript"/>
                                      <w:lang w:bidi="ar-SY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3B6349C2" w14:textId="77777777" w:rsidR="00DD55A5" w:rsidRPr="00A02C11" w:rsidRDefault="00DD55A5" w:rsidP="005F3170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  <w:lang w:bidi="ar-SY"/>
                                    </w:rPr>
                                  </w:pPr>
                                  <w:r w:rsidRPr="00A02C11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6B117848" w14:textId="77777777" w:rsidR="00DD55A5" w:rsidRPr="00A02C11" w:rsidRDefault="00DD55A5" w:rsidP="005F3170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  <w:lang w:bidi="ar-SY"/>
                                    </w:rPr>
                                  </w:pPr>
                                  <w:r w:rsidRPr="00A02C11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A02C11" w:rsidRPr="00CE5133" w14:paraId="152A9AA9" w14:textId="77777777" w:rsidTr="005F317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6" w:type="dxa"/>
                                  <w:shd w:val="clear" w:color="auto" w:fill="auto"/>
                                  <w:vAlign w:val="center"/>
                                </w:tcPr>
                                <w:p w14:paraId="7732CA60" w14:textId="77777777" w:rsidR="00DD55A5" w:rsidRPr="00A02C11" w:rsidRDefault="00DD55A5" w:rsidP="005F3170">
                                  <w:pPr>
                                    <w:pStyle w:val="02"/>
                                    <w:bidi w:val="0"/>
                                    <w:jc w:val="center"/>
                                    <w:rPr>
                                      <w:rFonts w:asciiTheme="minorHAnsi" w:eastAsiaTheme="minorEastAsia" w:hAnsiTheme="minorHAnsi" w:cs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02C11">
                                    <w:rPr>
                                      <w:rFonts w:asciiTheme="minorHAnsi" w:eastAsiaTheme="minorEastAsia" w:hAnsiTheme="minorHAnsi" w:cs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  <w:vAlign w:val="center"/>
                                </w:tcPr>
                                <w:p w14:paraId="728ABCE8" w14:textId="77777777" w:rsidR="00DD55A5" w:rsidRPr="00A02C11" w:rsidRDefault="00DD55A5" w:rsidP="005F3170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02C11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  <w:vAlign w:val="center"/>
                                </w:tcPr>
                                <w:p w14:paraId="4F7E102F" w14:textId="77777777" w:rsidR="00DD55A5" w:rsidRPr="00A02C11" w:rsidRDefault="00DD55A5" w:rsidP="005F3170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02C11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  <w:vAlign w:val="center"/>
                                </w:tcPr>
                                <w:p w14:paraId="323FB750" w14:textId="77777777" w:rsidR="00DD55A5" w:rsidRPr="00A02C11" w:rsidRDefault="00DD55A5" w:rsidP="005F3170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02C11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  <w:vAlign w:val="center"/>
                                </w:tcPr>
                                <w:p w14:paraId="5168428A" w14:textId="77777777" w:rsidR="00DD55A5" w:rsidRPr="00A02C11" w:rsidRDefault="00DD55A5" w:rsidP="005F3170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02C11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MTN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  <w:vAlign w:val="center"/>
                                </w:tcPr>
                                <w:p w14:paraId="27CD971A" w14:textId="77777777" w:rsidR="00DD55A5" w:rsidRPr="00A02C11" w:rsidRDefault="00DD55A5" w:rsidP="005F3170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02C11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F3170" w:rsidRPr="00CE5133" w14:paraId="08DC9CE2" w14:textId="77777777" w:rsidTr="005F3170">
                              <w:trPr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6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1E7C138C" w14:textId="77777777" w:rsidR="00DD55A5" w:rsidRPr="00A02C11" w:rsidRDefault="00DD55A5" w:rsidP="005F3170">
                                  <w:pPr>
                                    <w:pStyle w:val="02"/>
                                    <w:bidi w:val="0"/>
                                    <w:jc w:val="center"/>
                                    <w:rPr>
                                      <w:rFonts w:asciiTheme="minorHAnsi" w:eastAsiaTheme="minorEastAsia" w:hAnsiTheme="minorHAnsi" w:cs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02C11">
                                    <w:rPr>
                                      <w:rFonts w:asciiTheme="minorHAnsi" w:eastAsiaTheme="minorEastAsia" w:hAnsiTheme="minorHAnsi" w:cs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1906A6A5" w14:textId="77777777" w:rsidR="00DD55A5" w:rsidRPr="00A02C11" w:rsidRDefault="00DD55A5" w:rsidP="005F3170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02C11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2F33D80B" w14:textId="77777777" w:rsidR="00DD55A5" w:rsidRPr="00A02C11" w:rsidRDefault="00DD55A5" w:rsidP="005F3170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02C11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72F3D823" w14:textId="77777777" w:rsidR="00DD55A5" w:rsidRPr="00A02C11" w:rsidRDefault="00DD55A5" w:rsidP="005F3170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02C11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0FB7B51F" w14:textId="77777777" w:rsidR="00DD55A5" w:rsidRPr="00A02C11" w:rsidRDefault="00DD55A5" w:rsidP="005F3170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02C11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Syriatel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15AC2A39" w14:textId="77777777" w:rsidR="00DD55A5" w:rsidRPr="00A02C11" w:rsidRDefault="00DD55A5" w:rsidP="005F3170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02C11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02C11" w:rsidRPr="00CE5133" w14:paraId="4131D68D" w14:textId="77777777" w:rsidTr="005F317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6" w:type="dxa"/>
                                  <w:shd w:val="clear" w:color="auto" w:fill="auto"/>
                                  <w:vAlign w:val="center"/>
                                </w:tcPr>
                                <w:p w14:paraId="127B4B38" w14:textId="77777777" w:rsidR="00DD55A5" w:rsidRPr="00A02C11" w:rsidRDefault="00DD55A5" w:rsidP="005F3170">
                                  <w:pPr>
                                    <w:pStyle w:val="02"/>
                                    <w:bidi w:val="0"/>
                                    <w:jc w:val="center"/>
                                    <w:rPr>
                                      <w:rFonts w:asciiTheme="minorHAnsi" w:eastAsiaTheme="minorEastAsia" w:hAnsiTheme="minorHAnsi" w:cs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02C11">
                                    <w:rPr>
                                      <w:rFonts w:asciiTheme="minorHAnsi" w:eastAsiaTheme="minorEastAsia" w:hAnsiTheme="minorHAnsi" w:cs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  <w:vAlign w:val="center"/>
                                </w:tcPr>
                                <w:p w14:paraId="1F0150E7" w14:textId="77777777" w:rsidR="00DD55A5" w:rsidRPr="00A02C11" w:rsidRDefault="00DD55A5" w:rsidP="005F3170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02C11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  <w:vAlign w:val="center"/>
                                </w:tcPr>
                                <w:p w14:paraId="1089722E" w14:textId="77777777" w:rsidR="00DD55A5" w:rsidRPr="00A02C11" w:rsidRDefault="00DD55A5" w:rsidP="005F3170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02C11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  <w:vAlign w:val="center"/>
                                </w:tcPr>
                                <w:p w14:paraId="03EE1466" w14:textId="77777777" w:rsidR="00DD55A5" w:rsidRPr="00A02C11" w:rsidRDefault="00DD55A5" w:rsidP="005F3170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02C11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  <w:vAlign w:val="center"/>
                                </w:tcPr>
                                <w:p w14:paraId="5F913DAE" w14:textId="77777777" w:rsidR="00DD55A5" w:rsidRPr="00A02C11" w:rsidRDefault="00DD55A5" w:rsidP="005F3170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02C11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  <w:vAlign w:val="center"/>
                                </w:tcPr>
                                <w:p w14:paraId="0A88E7D0" w14:textId="4E3002DA" w:rsidR="00DD55A5" w:rsidRPr="00A02C11" w:rsidRDefault="00DD55A5" w:rsidP="005F3170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02C11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5F3170" w:rsidRPr="00CE5133" w14:paraId="269B8442" w14:textId="77777777" w:rsidTr="005F3170">
                              <w:trPr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6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3000BDB5" w14:textId="77777777" w:rsidR="00DD55A5" w:rsidRPr="00A02C11" w:rsidRDefault="00DD55A5" w:rsidP="005F3170">
                                  <w:pPr>
                                    <w:pStyle w:val="02"/>
                                    <w:bidi w:val="0"/>
                                    <w:jc w:val="center"/>
                                    <w:rPr>
                                      <w:rFonts w:asciiTheme="minorHAnsi" w:eastAsiaTheme="minorEastAsia" w:hAnsiTheme="minorHAnsi" w:cs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02C11">
                                    <w:rPr>
                                      <w:rFonts w:asciiTheme="minorHAnsi" w:eastAsiaTheme="minorEastAsia" w:hAnsiTheme="minorHAnsi" w:cs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277AA478" w14:textId="77777777" w:rsidR="00DD55A5" w:rsidRPr="00A02C11" w:rsidRDefault="00DD55A5" w:rsidP="005F3170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02C11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27044FA9" w14:textId="77777777" w:rsidR="00DD55A5" w:rsidRPr="00A02C11" w:rsidRDefault="00DD55A5" w:rsidP="005F3170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02C11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6B70C57B" w14:textId="77777777" w:rsidR="00DD55A5" w:rsidRPr="00A02C11" w:rsidRDefault="00DD55A5" w:rsidP="005F3170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02C11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6054FDA3" w14:textId="77777777" w:rsidR="00DD55A5" w:rsidRPr="00A02C11" w:rsidRDefault="00DD55A5" w:rsidP="005F3170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02C11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37933D18" w14:textId="77777777" w:rsidR="00DD55A5" w:rsidRPr="00A02C11" w:rsidRDefault="00DD55A5" w:rsidP="005F3170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02C11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</w:tbl>
                          <w:p w14:paraId="372D96D8" w14:textId="77777777" w:rsidR="00DD55A5" w:rsidRPr="00CE5133" w:rsidRDefault="00DD55A5" w:rsidP="00DD55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866B7" id="Text Box 23" o:spid="_x0000_s1044" type="#_x0000_t202" style="position:absolute;left:0;text-align:left;margin-left:-13.95pt;margin-top:7.9pt;width:237.4pt;height:160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" filled="f" stroked="f">
                <v:textbox>
                  <w:txbxContent>
                    <w:tbl>
                      <w:tblPr>
                        <w:tblStyle w:val="GridTable6Colorful-Accent2"/>
                        <w:bidiVisual/>
                        <w:tblW w:w="0" w:type="auto"/>
                        <w:tblBorders>
                          <w:top w:val="single" w:sz="12" w:space="0" w:color="254B98" w:themeColor="accent2" w:themeShade="BF"/>
                          <w:left w:val="single" w:sz="12" w:space="0" w:color="254B98" w:themeColor="accent2" w:themeShade="BF"/>
                          <w:bottom w:val="single" w:sz="12" w:space="0" w:color="254B98" w:themeColor="accent2" w:themeShade="BF"/>
                          <w:right w:val="single" w:sz="12" w:space="0" w:color="254B98" w:themeColor="accent2" w:themeShade="BF"/>
                          <w:insideH w:val="single" w:sz="12" w:space="0" w:color="254B98" w:themeColor="accent2" w:themeShade="BF"/>
                          <w:insideV w:val="single" w:sz="12" w:space="0" w:color="254B98" w:themeColor="accent2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8"/>
                        <w:gridCol w:w="777"/>
                        <w:gridCol w:w="777"/>
                        <w:gridCol w:w="777"/>
                        <w:gridCol w:w="944"/>
                        <w:gridCol w:w="453"/>
                      </w:tblGrid>
                      <w:tr w:rsidR="00A02C11" w:rsidRPr="00CE5133" w14:paraId="18405613" w14:textId="77777777" w:rsidTr="005F317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6" w:type="dxa"/>
                            <w:shd w:val="clear" w:color="auto" w:fill="254B98" w:themeFill="accent2" w:themeFillShade="BF"/>
                            <w:vAlign w:val="center"/>
                          </w:tcPr>
                          <w:p w14:paraId="78B3B816" w14:textId="77777777" w:rsidR="00DD55A5" w:rsidRPr="00A02C11" w:rsidRDefault="00DD55A5" w:rsidP="005F3170">
                            <w:pPr>
                              <w:bidi w:val="0"/>
                              <w:jc w:val="center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 w:rsidRPr="00A02C11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254B98" w:themeFill="accent2" w:themeFillShade="BF"/>
                            <w:vAlign w:val="center"/>
                          </w:tcPr>
                          <w:p w14:paraId="21AA0E8B" w14:textId="77777777" w:rsidR="00DD55A5" w:rsidRPr="00A02C11" w:rsidRDefault="00DD55A5" w:rsidP="005F3170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 w:rsidRPr="00A02C11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Emp</w:t>
                            </w:r>
                            <w:r w:rsidRPr="00A02C11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vertAlign w:val="subscript"/>
                                <w:lang w:bidi="ar-SY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254B98" w:themeFill="accent2" w:themeFillShade="BF"/>
                            <w:vAlign w:val="center"/>
                          </w:tcPr>
                          <w:p w14:paraId="13FCA95D" w14:textId="77777777" w:rsidR="00DD55A5" w:rsidRPr="00A02C11" w:rsidRDefault="00DD55A5" w:rsidP="005F3170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 w:rsidRPr="00A02C11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Emp</w:t>
                            </w:r>
                            <w:r w:rsidRPr="00A02C11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vertAlign w:val="subscript"/>
                                <w:lang w:bidi="ar-SY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254B98" w:themeFill="accent2" w:themeFillShade="BF"/>
                            <w:vAlign w:val="center"/>
                          </w:tcPr>
                          <w:p w14:paraId="5EFA1778" w14:textId="77777777" w:rsidR="00DD55A5" w:rsidRPr="00A02C11" w:rsidRDefault="00DD55A5" w:rsidP="005F3170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 w:rsidRPr="00A02C11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Emp</w:t>
                            </w:r>
                            <w:r w:rsidRPr="00A02C11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vertAlign w:val="subscript"/>
                                <w:lang w:bidi="ar-SY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254B98" w:themeFill="accent2" w:themeFillShade="BF"/>
                            <w:vAlign w:val="center"/>
                          </w:tcPr>
                          <w:p w14:paraId="3B6349C2" w14:textId="77777777" w:rsidR="00DD55A5" w:rsidRPr="00A02C11" w:rsidRDefault="00DD55A5" w:rsidP="005F3170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 w:rsidRPr="00A02C11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254B98" w:themeFill="accent2" w:themeFillShade="BF"/>
                            <w:vAlign w:val="center"/>
                          </w:tcPr>
                          <w:p w14:paraId="6B117848" w14:textId="77777777" w:rsidR="00DD55A5" w:rsidRPr="00A02C11" w:rsidRDefault="00DD55A5" w:rsidP="005F3170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 w:rsidRPr="00A02C11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ID</w:t>
                            </w:r>
                          </w:p>
                        </w:tc>
                      </w:tr>
                      <w:tr w:rsidR="00A02C11" w:rsidRPr="00CE5133" w14:paraId="152A9AA9" w14:textId="77777777" w:rsidTr="005F317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6" w:type="dxa"/>
                            <w:shd w:val="clear" w:color="auto" w:fill="auto"/>
                            <w:vAlign w:val="center"/>
                          </w:tcPr>
                          <w:p w14:paraId="7732CA60" w14:textId="77777777" w:rsidR="00DD55A5" w:rsidRPr="00A02C11" w:rsidRDefault="00DD55A5" w:rsidP="005F3170">
                            <w:pPr>
                              <w:pStyle w:val="02"/>
                              <w:bidi w:val="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A02C11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  <w:vAlign w:val="center"/>
                          </w:tcPr>
                          <w:p w14:paraId="728ABCE8" w14:textId="77777777" w:rsidR="00DD55A5" w:rsidRPr="00A02C11" w:rsidRDefault="00DD55A5" w:rsidP="005F3170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A02C11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  <w:vAlign w:val="center"/>
                          </w:tcPr>
                          <w:p w14:paraId="4F7E102F" w14:textId="77777777" w:rsidR="00DD55A5" w:rsidRPr="00A02C11" w:rsidRDefault="00DD55A5" w:rsidP="005F3170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A02C11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  <w:vAlign w:val="center"/>
                          </w:tcPr>
                          <w:p w14:paraId="323FB750" w14:textId="77777777" w:rsidR="00DD55A5" w:rsidRPr="00A02C11" w:rsidRDefault="00DD55A5" w:rsidP="005F3170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A02C11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  <w:vAlign w:val="center"/>
                          </w:tcPr>
                          <w:p w14:paraId="5168428A" w14:textId="77777777" w:rsidR="00DD55A5" w:rsidRPr="00A02C11" w:rsidRDefault="00DD55A5" w:rsidP="005F3170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A02C11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MTN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  <w:vAlign w:val="center"/>
                          </w:tcPr>
                          <w:p w14:paraId="27CD971A" w14:textId="77777777" w:rsidR="00DD55A5" w:rsidRPr="00A02C11" w:rsidRDefault="00DD55A5" w:rsidP="005F3170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A02C11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5F3170" w:rsidRPr="00CE5133" w14:paraId="08DC9CE2" w14:textId="77777777" w:rsidTr="005F3170">
                        <w:trPr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6" w:type="dxa"/>
                            <w:shd w:val="clear" w:color="auto" w:fill="D5DFF5" w:themeFill="accent2" w:themeFillTint="33"/>
                            <w:vAlign w:val="center"/>
                          </w:tcPr>
                          <w:p w14:paraId="1E7C138C" w14:textId="77777777" w:rsidR="00DD55A5" w:rsidRPr="00A02C11" w:rsidRDefault="00DD55A5" w:rsidP="005F3170">
                            <w:pPr>
                              <w:pStyle w:val="02"/>
                              <w:bidi w:val="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A02C11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D5DFF5" w:themeFill="accent2" w:themeFillTint="33"/>
                            <w:vAlign w:val="center"/>
                          </w:tcPr>
                          <w:p w14:paraId="1906A6A5" w14:textId="77777777" w:rsidR="00DD55A5" w:rsidRPr="00A02C11" w:rsidRDefault="00DD55A5" w:rsidP="005F3170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A02C11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D5DFF5" w:themeFill="accent2" w:themeFillTint="33"/>
                            <w:vAlign w:val="center"/>
                          </w:tcPr>
                          <w:p w14:paraId="2F33D80B" w14:textId="77777777" w:rsidR="00DD55A5" w:rsidRPr="00A02C11" w:rsidRDefault="00DD55A5" w:rsidP="005F3170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A02C11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D5DFF5" w:themeFill="accent2" w:themeFillTint="33"/>
                            <w:vAlign w:val="center"/>
                          </w:tcPr>
                          <w:p w14:paraId="72F3D823" w14:textId="77777777" w:rsidR="00DD55A5" w:rsidRPr="00A02C11" w:rsidRDefault="00DD55A5" w:rsidP="005F3170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A02C11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D5DFF5" w:themeFill="accent2" w:themeFillTint="33"/>
                            <w:vAlign w:val="center"/>
                          </w:tcPr>
                          <w:p w14:paraId="0FB7B51F" w14:textId="77777777" w:rsidR="00DD55A5" w:rsidRPr="00A02C11" w:rsidRDefault="00DD55A5" w:rsidP="005F3170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A02C11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Syriatel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D5DFF5" w:themeFill="accent2" w:themeFillTint="33"/>
                            <w:vAlign w:val="center"/>
                          </w:tcPr>
                          <w:p w14:paraId="15AC2A39" w14:textId="77777777" w:rsidR="00DD55A5" w:rsidRPr="00A02C11" w:rsidRDefault="00DD55A5" w:rsidP="005F3170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A02C11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A02C11" w:rsidRPr="00CE5133" w14:paraId="4131D68D" w14:textId="77777777" w:rsidTr="005F317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6" w:type="dxa"/>
                            <w:shd w:val="clear" w:color="auto" w:fill="auto"/>
                            <w:vAlign w:val="center"/>
                          </w:tcPr>
                          <w:p w14:paraId="127B4B38" w14:textId="77777777" w:rsidR="00DD55A5" w:rsidRPr="00A02C11" w:rsidRDefault="00DD55A5" w:rsidP="005F3170">
                            <w:pPr>
                              <w:pStyle w:val="02"/>
                              <w:bidi w:val="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A02C11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  <w:vAlign w:val="center"/>
                          </w:tcPr>
                          <w:p w14:paraId="1F0150E7" w14:textId="77777777" w:rsidR="00DD55A5" w:rsidRPr="00A02C11" w:rsidRDefault="00DD55A5" w:rsidP="005F3170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A02C11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  <w:vAlign w:val="center"/>
                          </w:tcPr>
                          <w:p w14:paraId="1089722E" w14:textId="77777777" w:rsidR="00DD55A5" w:rsidRPr="00A02C11" w:rsidRDefault="00DD55A5" w:rsidP="005F3170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A02C11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  <w:vAlign w:val="center"/>
                          </w:tcPr>
                          <w:p w14:paraId="03EE1466" w14:textId="77777777" w:rsidR="00DD55A5" w:rsidRPr="00A02C11" w:rsidRDefault="00DD55A5" w:rsidP="005F3170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A02C11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  <w:vAlign w:val="center"/>
                          </w:tcPr>
                          <w:p w14:paraId="5F913DAE" w14:textId="77777777" w:rsidR="00DD55A5" w:rsidRPr="00A02C11" w:rsidRDefault="00DD55A5" w:rsidP="005F3170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A02C11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  <w:vAlign w:val="center"/>
                          </w:tcPr>
                          <w:p w14:paraId="0A88E7D0" w14:textId="4E3002DA" w:rsidR="00DD55A5" w:rsidRPr="00A02C11" w:rsidRDefault="00DD55A5" w:rsidP="005F3170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A02C11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</w:tr>
                      <w:tr w:rsidR="005F3170" w:rsidRPr="00CE5133" w14:paraId="269B8442" w14:textId="77777777" w:rsidTr="005F3170">
                        <w:trPr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6" w:type="dxa"/>
                            <w:shd w:val="clear" w:color="auto" w:fill="D5DFF5" w:themeFill="accent2" w:themeFillTint="33"/>
                            <w:vAlign w:val="center"/>
                          </w:tcPr>
                          <w:p w14:paraId="3000BDB5" w14:textId="77777777" w:rsidR="00DD55A5" w:rsidRPr="00A02C11" w:rsidRDefault="00DD55A5" w:rsidP="005F3170">
                            <w:pPr>
                              <w:pStyle w:val="02"/>
                              <w:bidi w:val="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A02C11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D5DFF5" w:themeFill="accent2" w:themeFillTint="33"/>
                            <w:vAlign w:val="center"/>
                          </w:tcPr>
                          <w:p w14:paraId="277AA478" w14:textId="77777777" w:rsidR="00DD55A5" w:rsidRPr="00A02C11" w:rsidRDefault="00DD55A5" w:rsidP="005F3170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A02C11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D5DFF5" w:themeFill="accent2" w:themeFillTint="33"/>
                            <w:vAlign w:val="center"/>
                          </w:tcPr>
                          <w:p w14:paraId="27044FA9" w14:textId="77777777" w:rsidR="00DD55A5" w:rsidRPr="00A02C11" w:rsidRDefault="00DD55A5" w:rsidP="005F3170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A02C11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D5DFF5" w:themeFill="accent2" w:themeFillTint="33"/>
                            <w:vAlign w:val="center"/>
                          </w:tcPr>
                          <w:p w14:paraId="6B70C57B" w14:textId="77777777" w:rsidR="00DD55A5" w:rsidRPr="00A02C11" w:rsidRDefault="00DD55A5" w:rsidP="005F3170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A02C11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D5DFF5" w:themeFill="accent2" w:themeFillTint="33"/>
                            <w:vAlign w:val="center"/>
                          </w:tcPr>
                          <w:p w14:paraId="6054FDA3" w14:textId="77777777" w:rsidR="00DD55A5" w:rsidRPr="00A02C11" w:rsidRDefault="00DD55A5" w:rsidP="005F3170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A02C11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D5DFF5" w:themeFill="accent2" w:themeFillTint="33"/>
                            <w:vAlign w:val="center"/>
                          </w:tcPr>
                          <w:p w14:paraId="37933D18" w14:textId="77777777" w:rsidR="00DD55A5" w:rsidRPr="00A02C11" w:rsidRDefault="00DD55A5" w:rsidP="005F3170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A02C11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</w:tr>
                    </w:tbl>
                    <w:p w14:paraId="372D96D8" w14:textId="77777777" w:rsidR="00DD55A5" w:rsidRPr="00CE5133" w:rsidRDefault="00DD55A5" w:rsidP="00DD55A5"/>
                  </w:txbxContent>
                </v:textbox>
              </v:shape>
            </w:pict>
          </mc:Fallback>
        </mc:AlternateContent>
      </w:r>
    </w:p>
    <w:p w14:paraId="410056E0" w14:textId="1D7DCE53" w:rsidR="00DD55A5" w:rsidRDefault="00DD55A5" w:rsidP="005F3170">
      <w:pPr>
        <w:pStyle w:val="02"/>
        <w:ind w:right="4680"/>
        <w:rPr>
          <w:rtl/>
        </w:rPr>
      </w:pPr>
      <w:r>
        <w:rPr>
          <w:rFonts w:hint="cs"/>
          <w:rtl/>
        </w:rPr>
        <w:t>نضع الـ</w:t>
      </w:r>
      <w:r>
        <w:t>FK</w:t>
      </w:r>
      <w:r w:rsidR="00A02C11">
        <w:t xml:space="preserve"> </w:t>
      </w:r>
      <w:r>
        <w:rPr>
          <w:rFonts w:hint="cs"/>
          <w:rtl/>
        </w:rPr>
        <w:t xml:space="preserve"> عند الـ </w:t>
      </w:r>
      <w:r>
        <w:t>Employee</w:t>
      </w:r>
      <w:r>
        <w:rPr>
          <w:rFonts w:hint="cs"/>
          <w:rtl/>
        </w:rPr>
        <w:t xml:space="preserve"> </w:t>
      </w:r>
      <w:r w:rsidR="00A02C11">
        <w:rPr>
          <w:rFonts w:hint="cs"/>
          <w:rtl/>
        </w:rPr>
        <w:t xml:space="preserve">وهذا يعني أنه يكفي وضع عمود واحد في جدول الـ </w:t>
      </w:r>
      <w:r w:rsidR="00A02C11">
        <w:t>Employee</w:t>
      </w:r>
      <w:r w:rsidR="00A02C11">
        <w:rPr>
          <w:rFonts w:hint="cs"/>
          <w:rtl/>
        </w:rPr>
        <w:t xml:space="preserve"> يشير إلى الـ </w:t>
      </w:r>
      <w:r w:rsidR="00A02C11">
        <w:t>Company</w:t>
      </w:r>
      <w:r w:rsidR="00A02C11">
        <w:rPr>
          <w:rFonts w:hint="cs"/>
          <w:rtl/>
        </w:rPr>
        <w:t xml:space="preserve">. أما إذا </w:t>
      </w:r>
      <w:r>
        <w:rPr>
          <w:rFonts w:hint="cs"/>
          <w:rtl/>
        </w:rPr>
        <w:t xml:space="preserve">وضعناه عند الـ </w:t>
      </w:r>
      <w:r>
        <w:t>Company</w:t>
      </w:r>
      <w:r>
        <w:rPr>
          <w:rFonts w:hint="cs"/>
          <w:rtl/>
        </w:rPr>
        <w:t xml:space="preserve"> سيصبح لدينا في جدول الـ </w:t>
      </w:r>
      <w:r>
        <w:t>Company</w:t>
      </w:r>
      <w:r>
        <w:rPr>
          <w:rFonts w:hint="cs"/>
          <w:rtl/>
        </w:rPr>
        <w:t xml:space="preserve"> لكل</w:t>
      </w:r>
      <w:r w:rsidR="00A02C11">
        <w:rPr>
          <w:rFonts w:hint="cs"/>
          <w:rtl/>
        </w:rPr>
        <w:t xml:space="preserve"> </w:t>
      </w:r>
      <w:r>
        <w:rPr>
          <w:rFonts w:hint="cs"/>
          <w:rtl/>
        </w:rPr>
        <w:t xml:space="preserve">موظف </w:t>
      </w:r>
      <w:r w:rsidR="00A02C11">
        <w:t>(</w:t>
      </w:r>
      <w:r>
        <w:t>Employee</w:t>
      </w:r>
      <w:r w:rsidR="00A02C11">
        <w:t>)</w:t>
      </w:r>
      <w:r>
        <w:rPr>
          <w:rFonts w:hint="cs"/>
          <w:rtl/>
        </w:rPr>
        <w:t xml:space="preserve"> عمود وهذا مرفوض.</w:t>
      </w:r>
      <w:r w:rsidR="00A02C11">
        <w:rPr>
          <w:rFonts w:hint="cs"/>
          <w:rtl/>
        </w:rPr>
        <w:t xml:space="preserve"> </w:t>
      </w:r>
    </w:p>
    <w:p w14:paraId="451199B4" w14:textId="0A895398" w:rsidR="00DD55A5" w:rsidRDefault="00DD55A5" w:rsidP="00DD55A5">
      <w:pPr>
        <w:pStyle w:val="02"/>
        <w:jc w:val="left"/>
      </w:pPr>
    </w:p>
    <w:p w14:paraId="5D58A7B3" w14:textId="77777777" w:rsidR="00DD55A5" w:rsidRDefault="00DD55A5" w:rsidP="00DD55A5">
      <w:pPr>
        <w:pStyle w:val="02"/>
        <w:jc w:val="left"/>
      </w:pPr>
    </w:p>
    <w:p w14:paraId="79EA5903" w14:textId="5D2814C9" w:rsidR="00DD55A5" w:rsidRDefault="005F3170" w:rsidP="005F3170">
      <w:pPr>
        <w:pStyle w:val="31E"/>
        <w:ind w:left="360"/>
        <w:jc w:val="both"/>
        <w:rPr>
          <w:lang w:bidi="ar-SY"/>
        </w:rPr>
      </w:pPr>
      <w:r>
        <w:rPr>
          <w:rStyle w:val="33BChar"/>
          <w:rFonts w:hint="cs"/>
          <w:sz w:val="28"/>
          <w:szCs w:val="28"/>
          <w:rtl/>
          <w:lang w:bidi="ar-AE"/>
        </w:rPr>
        <w:t>ملاحظة:</w:t>
      </w:r>
      <w:r w:rsidRPr="00182758">
        <w:rPr>
          <w:rStyle w:val="33BChar"/>
          <w:rFonts w:hint="cs"/>
          <w:sz w:val="28"/>
          <w:szCs w:val="28"/>
          <w:u w:val="none"/>
          <w:rtl/>
          <w:lang w:bidi="ar-AE"/>
        </w:rPr>
        <w:t xml:space="preserve"> </w:t>
      </w:r>
      <w:r>
        <w:rPr>
          <w:rFonts w:hint="cs"/>
          <w:rtl/>
          <w:lang w:bidi="ar-SY"/>
        </w:rPr>
        <w:t xml:space="preserve">الفرق بين </w:t>
      </w:r>
      <w:r>
        <w:rPr>
          <w:rFonts w:hint="cs"/>
          <w:rtl/>
        </w:rPr>
        <w:t xml:space="preserve">علاقة الـ </w:t>
      </w:r>
      <w:r>
        <w:t>One to One</w:t>
      </w:r>
      <w:r>
        <w:rPr>
          <w:rFonts w:hint="cs"/>
          <w:rtl/>
        </w:rPr>
        <w:t xml:space="preserve"> وعلاقة الـ </w:t>
      </w:r>
      <w:r>
        <w:t>One to Many</w:t>
      </w:r>
      <w:r>
        <w:rPr>
          <w:rFonts w:hint="cs"/>
          <w:rtl/>
        </w:rPr>
        <w:t xml:space="preserve"> هو أن الـ </w:t>
      </w:r>
      <w:r>
        <w:t>FK</w:t>
      </w:r>
      <w:r>
        <w:rPr>
          <w:rFonts w:hint="cs"/>
          <w:rtl/>
        </w:rPr>
        <w:t xml:space="preserve"> في علاقة الـ </w:t>
      </w:r>
      <w:r>
        <w:t>One to One</w:t>
      </w:r>
      <w:r>
        <w:rPr>
          <w:rFonts w:hint="cs"/>
          <w:rtl/>
        </w:rPr>
        <w:t xml:space="preserve"> لا يمكن تكراره</w:t>
      </w:r>
      <w:r w:rsidR="00F541B5">
        <w:rPr>
          <w:rFonts w:hint="cs"/>
          <w:rtl/>
          <w:lang w:bidi="ar-AE"/>
        </w:rPr>
        <w:t xml:space="preserve"> ويجب وضع </w:t>
      </w:r>
      <w:r w:rsidR="00F541B5">
        <w:rPr>
          <w:lang w:bidi="ar-AE"/>
        </w:rPr>
        <w:t>Constraint</w:t>
      </w:r>
      <w:r w:rsidR="00F541B5">
        <w:rPr>
          <w:rFonts w:hint="cs"/>
          <w:rtl/>
          <w:lang w:bidi="ar-AE"/>
        </w:rPr>
        <w:t xml:space="preserve"> </w:t>
      </w:r>
      <w:r w:rsidR="005F1F02">
        <w:rPr>
          <w:rFonts w:hint="cs"/>
          <w:rtl/>
          <w:lang w:bidi="ar-AE"/>
        </w:rPr>
        <w:t xml:space="preserve">(قيمته لا تتكرر) </w:t>
      </w:r>
      <w:r w:rsidR="00F541B5">
        <w:rPr>
          <w:rFonts w:hint="cs"/>
          <w:rtl/>
          <w:lang w:bidi="ar-AE"/>
        </w:rPr>
        <w:t>أنه</w:t>
      </w:r>
      <w:r>
        <w:rPr>
          <w:rFonts w:hint="cs"/>
          <w:rtl/>
        </w:rPr>
        <w:t xml:space="preserve"> </w:t>
      </w:r>
      <w:r>
        <w:t>“unique”</w:t>
      </w:r>
      <w:r>
        <w:rPr>
          <w:rFonts w:hint="cs"/>
          <w:rtl/>
          <w:lang w:bidi="ar-SY"/>
        </w:rPr>
        <w:t>.</w:t>
      </w:r>
    </w:p>
    <w:p w14:paraId="2E65BCD4" w14:textId="77777777" w:rsidR="00DD55A5" w:rsidRDefault="00DD55A5" w:rsidP="00DD55A5">
      <w:pPr>
        <w:pStyle w:val="02"/>
        <w:jc w:val="left"/>
      </w:pPr>
    </w:p>
    <w:p w14:paraId="1009EADC" w14:textId="3CC32A1E" w:rsidR="00DD55A5" w:rsidRDefault="001F58EE" w:rsidP="005F3170">
      <w:pPr>
        <w:pStyle w:val="24G2"/>
        <w:spacing w:before="0"/>
        <w:ind w:left="533" w:right="774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AA77DD" wp14:editId="07598A1A">
                <wp:simplePos x="0" y="0"/>
                <wp:positionH relativeFrom="margin">
                  <wp:posOffset>3049905</wp:posOffset>
                </wp:positionH>
                <wp:positionV relativeFrom="paragraph">
                  <wp:posOffset>305923</wp:posOffset>
                </wp:positionV>
                <wp:extent cx="731682" cy="731682"/>
                <wp:effectExtent l="0" t="0" r="0" b="0"/>
                <wp:wrapNone/>
                <wp:docPr id="47" name="Cro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731682" cy="731682"/>
                        </a:xfrm>
                        <a:prstGeom prst="plus">
                          <a:avLst>
                            <a:gd name="adj" fmla="val 43150"/>
                          </a:avLst>
                        </a:prstGeom>
                        <a:solidFill>
                          <a:srgbClr val="DE1F26">
                            <a:alpha val="52157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A5518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47" o:spid="_x0000_s1026" type="#_x0000_t11" style="position:absolute;margin-left:240.15pt;margin-top:24.1pt;width:57.6pt;height:57.6pt;rotation:45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" adj="9320" fillcolor="#de1f26" stroked="f" strokeweight="2pt">
                <v:fill opacity="34181f"/>
                <w10:wrap anchorx="margin"/>
              </v:shape>
            </w:pict>
          </mc:Fallback>
        </mc:AlternateContent>
      </w:r>
      <w:r>
        <w:rPr>
          <w:rFonts w:hint="cs"/>
          <w:noProof/>
          <w:color w:val="B3272E"/>
          <w:rtl/>
          <w:lang w:val="ar-SY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3857727" wp14:editId="05693B2F">
                <wp:simplePos x="0" y="0"/>
                <wp:positionH relativeFrom="margin">
                  <wp:posOffset>1844040</wp:posOffset>
                </wp:positionH>
                <wp:positionV relativeFrom="paragraph">
                  <wp:posOffset>495300</wp:posOffset>
                </wp:positionV>
                <wp:extent cx="3115945" cy="360680"/>
                <wp:effectExtent l="0" t="0" r="27305" b="2032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5945" cy="360680"/>
                          <a:chOff x="0" y="0"/>
                          <a:chExt cx="3116523" cy="360768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3116523" cy="360768"/>
                            <a:chOff x="0" y="0"/>
                            <a:chExt cx="3116523" cy="360768"/>
                          </a:xfrm>
                        </wpg:grpSpPr>
                        <wps:wsp>
                          <wps:cNvPr id="36" name="Rectangle: Rounded Corners 36"/>
                          <wps:cNvSpPr/>
                          <wps:spPr>
                            <a:xfrm>
                              <a:off x="0" y="0"/>
                              <a:ext cx="977900" cy="360680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4DDA04" w14:textId="4C0DCD77" w:rsidR="005F3170" w:rsidRPr="001814D4" w:rsidRDefault="005F3170" w:rsidP="005F3170">
                                <w:pPr>
                                  <w:pStyle w:val="02"/>
                                  <w:bidi w:val="0"/>
                                  <w:jc w:val="center"/>
                                  <w:rPr>
                                    <w:sz w:val="20"/>
                                    <w:szCs w:val="20"/>
                                    <w:lang w:bidi="ar-AE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bidi="ar-AE"/>
                                  </w:rPr>
                                  <w:t>Shop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: Rounded Corners 39"/>
                          <wps:cNvSpPr/>
                          <wps:spPr>
                            <a:xfrm>
                              <a:off x="2140527" y="0"/>
                              <a:ext cx="975996" cy="360768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B1C3DE" w14:textId="1BD2BD80" w:rsidR="005F3170" w:rsidRPr="001814D4" w:rsidRDefault="005F3170" w:rsidP="005F3170">
                                <w:pPr>
                                  <w:pStyle w:val="02"/>
                                  <w:bidi w:val="0"/>
                                  <w:jc w:val="center"/>
                                  <w:rPr>
                                    <w:sz w:val="24"/>
                                    <w:szCs w:val="24"/>
                                    <w:lang w:bidi="ar-AE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bidi="ar-AE"/>
                                  </w:rPr>
                                  <w:t>Product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976745" y="178377"/>
                              <a:ext cx="1162594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Straight Connector 42"/>
                        <wps:cNvCnPr/>
                        <wps:spPr>
                          <a:xfrm flipH="1" flipV="1">
                            <a:off x="979170" y="80010"/>
                            <a:ext cx="181323" cy="10213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979170" y="179070"/>
                            <a:ext cx="180975" cy="101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 flipV="1">
                            <a:off x="1951832" y="80010"/>
                            <a:ext cx="181323" cy="10213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/>
                        <wps:spPr>
                          <a:xfrm>
                            <a:off x="1951832" y="179070"/>
                            <a:ext cx="180975" cy="101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57727" id="Group 33" o:spid="_x0000_s1045" style="position:absolute;left:0;text-align:left;margin-left:145.2pt;margin-top:39pt;width:245.35pt;height:28.4pt;z-index:251701248;mso-position-horizontal-relative:margin" coordsize="31165,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">
                <v:group id="Group 35" o:spid="_x0000_s1046" style="position:absolute;width:31165;height:3607" coordsize="31165,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oundrect id="Rectangle: Rounded Corners 36" o:spid="_x0000_s1047" style="position:absolute;width:9779;height:36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" filled="f" strokecolor="#254b98 [2405]" strokeweight="1.5pt">
                    <v:textbox>
                      <w:txbxContent>
                        <w:p w14:paraId="644DDA04" w14:textId="4C0DCD77" w:rsidR="005F3170" w:rsidRPr="001814D4" w:rsidRDefault="005F3170" w:rsidP="005F3170">
                          <w:pPr>
                            <w:pStyle w:val="02"/>
                            <w:bidi w:val="0"/>
                            <w:jc w:val="center"/>
                            <w:rPr>
                              <w:sz w:val="20"/>
                              <w:szCs w:val="20"/>
                              <w:lang w:bidi="ar-AE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bidi="ar-AE"/>
                            </w:rPr>
                            <w:t>Shop</w:t>
                          </w:r>
                        </w:p>
                      </w:txbxContent>
                    </v:textbox>
                  </v:roundrect>
                  <v:roundrect id="Rectangle: Rounded Corners 39" o:spid="_x0000_s1048" style="position:absolute;left:21405;width:9760;height:3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" filled="f" strokecolor="#254b98 [2405]" strokeweight="1.5pt">
                    <v:textbox>
                      <w:txbxContent>
                        <w:p w14:paraId="19B1C3DE" w14:textId="1BD2BD80" w:rsidR="005F3170" w:rsidRPr="001814D4" w:rsidRDefault="005F3170" w:rsidP="005F3170">
                          <w:pPr>
                            <w:pStyle w:val="02"/>
                            <w:bidi w:val="0"/>
                            <w:jc w:val="center"/>
                            <w:rPr>
                              <w:sz w:val="24"/>
                              <w:szCs w:val="24"/>
                              <w:lang w:bidi="ar-AE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bidi="ar-AE"/>
                            </w:rPr>
                            <w:t>Product</w:t>
                          </w:r>
                        </w:p>
                      </w:txbxContent>
                    </v:textbox>
                  </v:roundrect>
                  <v:line id="Straight Connector 40" o:spid="_x0000_s1049" style="position:absolute;visibility:visible;mso-wrap-style:square" from="9767,1783" to="21393,1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" strokecolor="#254b98 [2405]" strokeweight="2.25pt"/>
                </v:group>
                <v:line id="Straight Connector 42" o:spid="_x0000_s1050" style="position:absolute;flip:x y;visibility:visible;mso-wrap-style:square" from="9791,800" to="11604,1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" strokecolor="#254b98 [2405]" strokeweight="2.25pt"/>
                <v:line id="Straight Connector 43" o:spid="_x0000_s1051" style="position:absolute;flip:x;visibility:visible;mso-wrap-style:square" from="9791,1790" to="11601,2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" strokecolor="#254b98 [2405]" strokeweight="2.25pt"/>
                <v:line id="Straight Connector 148" o:spid="_x0000_s1052" style="position:absolute;flip:y;visibility:visible;mso-wrap-style:square" from="19518,800" to="21331,1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" strokecolor="#254b98 [2405]" strokeweight="2.25pt"/>
                <v:line id="Straight Connector 149" o:spid="_x0000_s1053" style="position:absolute;visibility:visible;mso-wrap-style:square" from="19518,1790" to="21328,2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" strokecolor="#254b98 [2405]" strokeweight="2.25pt"/>
                <w10:wrap anchorx="margin"/>
              </v:group>
            </w:pict>
          </mc:Fallback>
        </mc:AlternateContent>
      </w:r>
      <w:r w:rsidRPr="00275FAD">
        <w:rPr>
          <w:rStyle w:val="02Char"/>
          <w:noProof/>
          <w:color w:val="B3272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A620E1" wp14:editId="31103DD0">
                <wp:simplePos x="0" y="0"/>
                <wp:positionH relativeFrom="column">
                  <wp:posOffset>3500755</wp:posOffset>
                </wp:positionH>
                <wp:positionV relativeFrom="paragraph">
                  <wp:posOffset>316865</wp:posOffset>
                </wp:positionV>
                <wp:extent cx="641985" cy="35306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4A43B" w14:textId="77777777" w:rsidR="005F3170" w:rsidRPr="000B4419" w:rsidRDefault="005F3170" w:rsidP="005F3170">
                            <w:pPr>
                              <w:pStyle w:val="02"/>
                              <w:jc w:val="center"/>
                            </w:pPr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620E1" id="Text Box 45" o:spid="_x0000_s1054" type="#_x0000_t202" style="position:absolute;left:0;text-align:left;margin-left:275.65pt;margin-top:24.95pt;width:50.55pt;height:27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" filled="f" stroked="f" strokeweight=".5pt">
                <v:textbox>
                  <w:txbxContent>
                    <w:p w14:paraId="38C4A43B" w14:textId="77777777" w:rsidR="005F3170" w:rsidRPr="000B4419" w:rsidRDefault="005F3170" w:rsidP="005F3170">
                      <w:pPr>
                        <w:pStyle w:val="02"/>
                        <w:jc w:val="center"/>
                      </w:pPr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5F3170" w:rsidRPr="00275FAD">
        <w:rPr>
          <w:rStyle w:val="02Char"/>
          <w:noProof/>
          <w:color w:val="B3272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2181AE" wp14:editId="57200FD4">
                <wp:simplePos x="0" y="0"/>
                <wp:positionH relativeFrom="column">
                  <wp:posOffset>2707005</wp:posOffset>
                </wp:positionH>
                <wp:positionV relativeFrom="paragraph">
                  <wp:posOffset>314940</wp:posOffset>
                </wp:positionV>
                <wp:extent cx="641985" cy="35329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353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F0E11" w14:textId="77777777" w:rsidR="005F3170" w:rsidRPr="000B4419" w:rsidRDefault="005F3170" w:rsidP="005F3170">
                            <w:pPr>
                              <w:pStyle w:val="02"/>
                              <w:jc w:val="center"/>
                            </w:pPr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181AE" id="Text Box 46" o:spid="_x0000_s1055" type="#_x0000_t202" style="position:absolute;left:0;text-align:left;margin-left:213.15pt;margin-top:24.8pt;width:50.55pt;height:2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" filled="f" stroked="f" strokeweight=".5pt">
                <v:textbox>
                  <w:txbxContent>
                    <w:p w14:paraId="79DF0E11" w14:textId="77777777" w:rsidR="005F3170" w:rsidRPr="000B4419" w:rsidRDefault="005F3170" w:rsidP="005F3170">
                      <w:pPr>
                        <w:pStyle w:val="02"/>
                        <w:jc w:val="center"/>
                      </w:pPr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1814D4">
        <w:rPr>
          <w:rFonts w:hint="cs"/>
          <w:rtl/>
          <w:lang w:bidi="ar-AE"/>
        </w:rPr>
        <w:t xml:space="preserve">علاقة </w:t>
      </w:r>
      <w:r w:rsidR="001814D4">
        <w:t>Many to Many</w:t>
      </w:r>
      <w:r w:rsidR="001814D4">
        <w:rPr>
          <w:rFonts w:hint="cs"/>
          <w:rtl/>
          <w:lang w:bidi="ar-AE"/>
        </w:rPr>
        <w:t>:</w:t>
      </w:r>
    </w:p>
    <w:p w14:paraId="6783A53A" w14:textId="5387DC9A" w:rsidR="00DD55A5" w:rsidRPr="005F3170" w:rsidRDefault="00DD55A5" w:rsidP="00DD55A5">
      <w:pPr>
        <w:pStyle w:val="36D"/>
        <w:rPr>
          <w:color w:val="B3272E"/>
        </w:rPr>
      </w:pPr>
      <w:r w:rsidRPr="005F3170">
        <w:rPr>
          <w:rFonts w:hint="cs"/>
          <w:color w:val="B3272E"/>
          <w:rtl/>
        </w:rPr>
        <w:t>مثال:</w:t>
      </w:r>
    </w:p>
    <w:p w14:paraId="0817AE07" w14:textId="7F1DB779" w:rsidR="005F3170" w:rsidRDefault="005F3170" w:rsidP="00DD55A5">
      <w:pPr>
        <w:pStyle w:val="02"/>
        <w:jc w:val="left"/>
      </w:pPr>
    </w:p>
    <w:p w14:paraId="20FBD69A" w14:textId="6EF87241" w:rsidR="005F3170" w:rsidRDefault="005F3170" w:rsidP="00DD55A5">
      <w:pPr>
        <w:pStyle w:val="02"/>
        <w:jc w:val="left"/>
      </w:pPr>
    </w:p>
    <w:p w14:paraId="3C5AE9E1" w14:textId="3F77C491" w:rsidR="00DD55A5" w:rsidRDefault="00DD55A5" w:rsidP="005F3170">
      <w:pPr>
        <w:pStyle w:val="02"/>
        <w:jc w:val="left"/>
      </w:pPr>
      <w:r>
        <w:rPr>
          <w:rFonts w:hint="cs"/>
          <w:rtl/>
        </w:rPr>
        <w:t>المنتج يباع في أكثر من محل متجر</w:t>
      </w:r>
      <w:r w:rsidR="005F3170">
        <w:rPr>
          <w:rFonts w:hint="cs"/>
          <w:rtl/>
          <w:lang w:bidi="ar-AE"/>
        </w:rPr>
        <w:t xml:space="preserve"> </w:t>
      </w:r>
      <w:r>
        <w:rPr>
          <w:rFonts w:hint="cs"/>
          <w:rtl/>
        </w:rPr>
        <w:t>والمتجر يحوي أكثر من منتج.</w:t>
      </w:r>
    </w:p>
    <w:p w14:paraId="06CB287F" w14:textId="0F143CFD" w:rsidR="00DD55A5" w:rsidRDefault="00A53CF3" w:rsidP="00DD55A5">
      <w:pPr>
        <w:pStyle w:val="02"/>
        <w:jc w:val="left"/>
      </w:pPr>
      <w:r w:rsidRPr="00275FAD">
        <w:rPr>
          <w:rStyle w:val="02Char"/>
          <w:noProof/>
          <w:color w:val="B3272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89EEA5" wp14:editId="040C2BDC">
                <wp:simplePos x="0" y="0"/>
                <wp:positionH relativeFrom="column">
                  <wp:posOffset>2859405</wp:posOffset>
                </wp:positionH>
                <wp:positionV relativeFrom="paragraph">
                  <wp:posOffset>51435</wp:posOffset>
                </wp:positionV>
                <wp:extent cx="1125674" cy="35306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674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D3593" w14:textId="24298E5F" w:rsidR="001F58EE" w:rsidRPr="001F58EE" w:rsidRDefault="001F58EE" w:rsidP="001F58EE">
                            <w:pPr>
                              <w:pStyle w:val="34E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F58E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نكسر العلاقة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EEA5" id="Text Box 48" o:spid="_x0000_s1056" type="#_x0000_t202" style="position:absolute;left:0;text-align:left;margin-left:225.15pt;margin-top:4.05pt;width:88.65pt;height:27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" filled="f" stroked="f" strokeweight=".5pt">
                <v:textbox>
                  <w:txbxContent>
                    <w:p w14:paraId="7DFD3593" w14:textId="24298E5F" w:rsidR="001F58EE" w:rsidRPr="001F58EE" w:rsidRDefault="001F58EE" w:rsidP="001F58EE">
                      <w:pPr>
                        <w:pStyle w:val="34E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F58EE">
                        <w:rPr>
                          <w:rFonts w:hint="cs"/>
                          <w:sz w:val="24"/>
                          <w:szCs w:val="24"/>
                          <w:rtl/>
                        </w:rPr>
                        <w:t>نكسر العلاقة</w:t>
                      </w:r>
                    </w:p>
                  </w:txbxContent>
                </v:textbox>
              </v:shape>
            </w:pict>
          </mc:Fallback>
        </mc:AlternateContent>
      </w:r>
    </w:p>
    <w:p w14:paraId="3ADD35C0" w14:textId="33C82E89" w:rsidR="00DD55A5" w:rsidRDefault="001F58EE" w:rsidP="00DD55A5">
      <w:pPr>
        <w:pStyle w:val="02"/>
        <w:jc w:val="left"/>
      </w:pPr>
      <w:r>
        <w:rPr>
          <w:rFonts w:hint="cs"/>
          <w:noProof/>
          <w:rtl/>
          <w:lang w:val="ar-SY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D6A55C7" wp14:editId="61FB435A">
                <wp:simplePos x="0" y="0"/>
                <wp:positionH relativeFrom="column">
                  <wp:posOffset>3320415</wp:posOffset>
                </wp:positionH>
                <wp:positionV relativeFrom="paragraph">
                  <wp:posOffset>134620</wp:posOffset>
                </wp:positionV>
                <wp:extent cx="203200" cy="381000"/>
                <wp:effectExtent l="0" t="0" r="6350" b="0"/>
                <wp:wrapNone/>
                <wp:docPr id="108743977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81000"/>
                        </a:xfrm>
                        <a:prstGeom prst="downArrow">
                          <a:avLst>
                            <a:gd name="adj1" fmla="val 35713"/>
                            <a:gd name="adj2" fmla="val 66464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7977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7" o:spid="_x0000_s1026" type="#_x0000_t67" style="position:absolute;margin-left:261.45pt;margin-top:10.6pt;width:16pt;height:30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" adj="13943,6943" fillcolor="#254b98 [2405]" stroked="f" strokeweight="2pt"/>
            </w:pict>
          </mc:Fallback>
        </mc:AlternateContent>
      </w:r>
    </w:p>
    <w:p w14:paraId="5363E7A2" w14:textId="3906BA46" w:rsidR="00DD55A5" w:rsidRDefault="00DD55A5" w:rsidP="00DD55A5">
      <w:pPr>
        <w:pStyle w:val="02"/>
        <w:jc w:val="left"/>
      </w:pPr>
    </w:p>
    <w:p w14:paraId="3ABA065F" w14:textId="5C23B367" w:rsidR="00DD55A5" w:rsidRDefault="00124FD8" w:rsidP="00DD55A5">
      <w:pPr>
        <w:pStyle w:val="0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68D2A6" wp14:editId="7F53C8E1">
                <wp:simplePos x="0" y="0"/>
                <wp:positionH relativeFrom="column">
                  <wp:posOffset>3992245</wp:posOffset>
                </wp:positionH>
                <wp:positionV relativeFrom="paragraph">
                  <wp:posOffset>85090</wp:posOffset>
                </wp:positionV>
                <wp:extent cx="975360" cy="360680"/>
                <wp:effectExtent l="0" t="0" r="15240" b="2032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606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41CB6" w14:textId="77777777" w:rsidR="00A53CF3" w:rsidRPr="001814D4" w:rsidRDefault="00A53CF3" w:rsidP="00A53CF3">
                            <w:pPr>
                              <w:pStyle w:val="02"/>
                              <w:bidi w:val="0"/>
                              <w:jc w:val="center"/>
                              <w:rPr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AE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68D2A6" id="Rectangle: Rounded Corners 55" o:spid="_x0000_s1057" style="position:absolute;left:0;text-align:left;margin-left:314.35pt;margin-top:6.7pt;width:76.8pt;height:2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" filled="f" strokecolor="#254b98 [2405]" strokeweight="1.5pt">
                <v:textbox>
                  <w:txbxContent>
                    <w:p w14:paraId="19941CB6" w14:textId="77777777" w:rsidR="00A53CF3" w:rsidRPr="001814D4" w:rsidRDefault="00A53CF3" w:rsidP="00A53CF3">
                      <w:pPr>
                        <w:pStyle w:val="02"/>
                        <w:bidi w:val="0"/>
                        <w:jc w:val="center"/>
                        <w:rPr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sz w:val="24"/>
                          <w:szCs w:val="24"/>
                          <w:lang w:bidi="ar-AE"/>
                        </w:rPr>
                        <w:t>Product</w:t>
                      </w:r>
                    </w:p>
                  </w:txbxContent>
                </v:textbox>
              </v:roundrect>
            </w:pict>
          </mc:Fallback>
        </mc:AlternateContent>
      </w:r>
      <w:r w:rsidR="00A53CF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C5248D" wp14:editId="4C4E633D">
                <wp:simplePos x="0" y="0"/>
                <wp:positionH relativeFrom="column">
                  <wp:posOffset>1844040</wp:posOffset>
                </wp:positionH>
                <wp:positionV relativeFrom="paragraph">
                  <wp:posOffset>85090</wp:posOffset>
                </wp:positionV>
                <wp:extent cx="977719" cy="360592"/>
                <wp:effectExtent l="0" t="0" r="13335" b="20955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719" cy="360592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C09E4" w14:textId="77777777" w:rsidR="00A53CF3" w:rsidRPr="001814D4" w:rsidRDefault="00A53CF3" w:rsidP="00A53CF3">
                            <w:pPr>
                              <w:pStyle w:val="02"/>
                              <w:bidi w:val="0"/>
                              <w:jc w:val="center"/>
                              <w:rPr>
                                <w:sz w:val="20"/>
                                <w:szCs w:val="20"/>
                                <w:lang w:bidi="ar-A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AE"/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C5248D" id="Rectangle: Rounded Corners 53" o:spid="_x0000_s1058" style="position:absolute;left:0;text-align:left;margin-left:145.2pt;margin-top:6.7pt;width:77pt;height:2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" filled="f" strokecolor="#254b98 [2405]" strokeweight="1.5pt">
                <v:textbox>
                  <w:txbxContent>
                    <w:p w14:paraId="087C09E4" w14:textId="77777777" w:rsidR="00A53CF3" w:rsidRPr="001814D4" w:rsidRDefault="00A53CF3" w:rsidP="00A53CF3">
                      <w:pPr>
                        <w:pStyle w:val="02"/>
                        <w:bidi w:val="0"/>
                        <w:jc w:val="center"/>
                        <w:rPr>
                          <w:sz w:val="20"/>
                          <w:szCs w:val="20"/>
                          <w:lang w:bidi="ar-AE"/>
                        </w:rPr>
                      </w:pPr>
                      <w:r>
                        <w:rPr>
                          <w:sz w:val="24"/>
                          <w:szCs w:val="24"/>
                          <w:lang w:bidi="ar-AE"/>
                        </w:rPr>
                        <w:t>Shop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934028" w14:textId="7EA62197" w:rsidR="00DD55A5" w:rsidRDefault="0059365E" w:rsidP="00DD55A5">
      <w:pPr>
        <w:pStyle w:val="02"/>
        <w:jc w:val="left"/>
        <w:rPr>
          <w:rtl/>
        </w:rPr>
      </w:pPr>
      <w:r>
        <w:rPr>
          <w:noProof/>
          <w:rtl/>
          <w:lang w:val="ar-SY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663A51A" wp14:editId="0B64A803">
                <wp:simplePos x="0" y="0"/>
                <wp:positionH relativeFrom="column">
                  <wp:posOffset>2812228</wp:posOffset>
                </wp:positionH>
                <wp:positionV relativeFrom="paragraph">
                  <wp:posOffset>24802</wp:posOffset>
                </wp:positionV>
                <wp:extent cx="342916" cy="705988"/>
                <wp:effectExtent l="0" t="19050" r="38100" b="37465"/>
                <wp:wrapNone/>
                <wp:docPr id="1431499084" name="Group 1431499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16" cy="705988"/>
                          <a:chOff x="0" y="0"/>
                          <a:chExt cx="342916" cy="705988"/>
                        </a:xfrm>
                      </wpg:grpSpPr>
                      <wps:wsp>
                        <wps:cNvPr id="56" name="Straight Connector 56"/>
                        <wps:cNvCnPr/>
                        <wps:spPr>
                          <a:xfrm>
                            <a:off x="0" y="0"/>
                            <a:ext cx="239737" cy="703454"/>
                          </a:xfrm>
                          <a:prstGeom prst="bentConnector3">
                            <a:avLst>
                              <a:gd name="adj1" fmla="val 99877"/>
                            </a:avLst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31499075" name="Group 1431499075"/>
                        <wpg:cNvGrpSpPr/>
                        <wpg:grpSpPr>
                          <a:xfrm rot="5400000">
                            <a:off x="152960" y="516032"/>
                            <a:ext cx="180975" cy="198937"/>
                            <a:chOff x="0" y="0"/>
                            <a:chExt cx="180975" cy="198937"/>
                          </a:xfrm>
                        </wpg:grpSpPr>
                        <wps:wsp>
                          <wps:cNvPr id="1431499076" name="Straight Connector 1431499076"/>
                          <wps:cNvCnPr/>
                          <wps:spPr>
                            <a:xfrm flipV="1">
                              <a:off x="0" y="0"/>
                              <a:ext cx="180975" cy="1016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1499077" name="Straight Connector 1431499077"/>
                          <wps:cNvCnPr/>
                          <wps:spPr>
                            <a:xfrm>
                              <a:off x="0" y="97972"/>
                              <a:ext cx="180340" cy="10096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5C2C3A" id="Group 1431499084" o:spid="_x0000_s1026" style="position:absolute;margin-left:221.45pt;margin-top:1.95pt;width:27pt;height:55.6pt;z-index:251727872" coordsize="3429,7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">
                <v:shape id="Straight Connector 56" o:spid="_x0000_s1027" type="#_x0000_t34" style="position:absolute;width:2397;height:70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" adj="21573" strokecolor="#254b98 [2405]" strokeweight="2.25pt"/>
                <v:group id="Group 1431499075" o:spid="_x0000_s1028" style="position:absolute;left:1529;top:5160;width:1809;height:1990;rotation:90" coordsize="180975,198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">
                  <v:line id="Straight Connector 1431499076" o:spid="_x0000_s1029" style="position:absolute;flip:y;visibility:visible;mso-wrap-style:square" from="0,0" to="180975,10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" strokecolor="#254b98 [2405]" strokeweight="2.25pt"/>
                  <v:line id="Straight Connector 1431499077" o:spid="_x0000_s1030" style="position:absolute;visibility:visible;mso-wrap-style:square" from="0,97972" to="180340,198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" strokecolor="#254b98 [2405]" strokeweight="2.25pt"/>
                </v:group>
              </v:group>
            </w:pict>
          </mc:Fallback>
        </mc:AlternateContent>
      </w:r>
      <w:r>
        <w:rPr>
          <w:noProof/>
          <w:rtl/>
          <w:lang w:val="ar-SY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C07DED8" wp14:editId="75A3A2B6">
                <wp:simplePos x="0" y="0"/>
                <wp:positionH relativeFrom="column">
                  <wp:posOffset>3664419</wp:posOffset>
                </wp:positionH>
                <wp:positionV relativeFrom="paragraph">
                  <wp:posOffset>24802</wp:posOffset>
                </wp:positionV>
                <wp:extent cx="338926" cy="705988"/>
                <wp:effectExtent l="19050" t="19050" r="4445" b="37465"/>
                <wp:wrapNone/>
                <wp:docPr id="1431499083" name="Group 1431499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926" cy="705988"/>
                          <a:chOff x="0" y="0"/>
                          <a:chExt cx="338926" cy="705988"/>
                        </a:xfrm>
                      </wpg:grpSpPr>
                      <wpg:grpSp>
                        <wpg:cNvPr id="1431499074" name="Group 1431499074"/>
                        <wpg:cNvGrpSpPr/>
                        <wpg:grpSpPr>
                          <a:xfrm rot="5400000">
                            <a:off x="8981" y="516032"/>
                            <a:ext cx="180975" cy="198937"/>
                            <a:chOff x="0" y="0"/>
                            <a:chExt cx="180975" cy="198937"/>
                          </a:xfrm>
                        </wpg:grpSpPr>
                        <wps:wsp>
                          <wps:cNvPr id="59" name="Straight Connector 59"/>
                          <wps:cNvCnPr/>
                          <wps:spPr>
                            <a:xfrm flipV="1">
                              <a:off x="0" y="0"/>
                              <a:ext cx="180975" cy="1016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0" y="97972"/>
                              <a:ext cx="180340" cy="10096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31499079" name="Straight Connector 56"/>
                        <wps:cNvCnPr/>
                        <wps:spPr>
                          <a:xfrm flipH="1">
                            <a:off x="99189" y="0"/>
                            <a:ext cx="239737" cy="703454"/>
                          </a:xfrm>
                          <a:prstGeom prst="bentConnector3">
                            <a:avLst>
                              <a:gd name="adj1" fmla="val 99877"/>
                            </a:avLst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3ED65C" id="Group 1431499083" o:spid="_x0000_s1026" style="position:absolute;margin-left:288.55pt;margin-top:1.95pt;width:26.7pt;height:55.6pt;z-index:251730944" coordsize="3389,7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">
                <v:group id="Group 1431499074" o:spid="_x0000_s1027" style="position:absolute;left:90;top:5160;width:1809;height:1989;rotation:90" coordsize="180975,198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">
                  <v:line id="Straight Connector 59" o:spid="_x0000_s1028" style="position:absolute;flip:y;visibility:visible;mso-wrap-style:square" from="0,0" to="180975,10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" strokecolor="#254b98 [2405]" strokeweight="2.25pt"/>
                  <v:line id="Straight Connector 60" o:spid="_x0000_s1029" style="position:absolute;visibility:visible;mso-wrap-style:square" from="0,97972" to="180340,198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" strokecolor="#254b98 [2405]" strokeweight="2.25pt"/>
                </v:group>
                <v:shape id="Straight Connector 56" o:spid="_x0000_s1030" type="#_x0000_t34" style="position:absolute;left:991;width:2398;height:70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" adj="21573" strokecolor="#254b98 [2405]" strokeweight="2.25pt"/>
              </v:group>
            </w:pict>
          </mc:Fallback>
        </mc:AlternateContent>
      </w:r>
    </w:p>
    <w:p w14:paraId="4E46AEE6" w14:textId="7FD3537D" w:rsidR="005F3170" w:rsidRDefault="005F3170" w:rsidP="00DD55A5">
      <w:pPr>
        <w:pStyle w:val="02"/>
        <w:jc w:val="left"/>
        <w:rPr>
          <w:rtl/>
        </w:rPr>
      </w:pPr>
    </w:p>
    <w:p w14:paraId="0D6E74D3" w14:textId="4D12572A" w:rsidR="00A53CF3" w:rsidRDefault="00A91144" w:rsidP="00DD55A5">
      <w:pPr>
        <w:pStyle w:val="02"/>
        <w:jc w:val="left"/>
        <w:rPr>
          <w:rtl/>
        </w:rPr>
      </w:pPr>
      <w:r>
        <w:rPr>
          <w:noProof/>
          <w:rtl/>
          <w:lang w:val="ar-SY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271029" wp14:editId="0A8ACCDA">
                <wp:simplePos x="0" y="0"/>
                <wp:positionH relativeFrom="margin">
                  <wp:posOffset>2486297</wp:posOffset>
                </wp:positionH>
                <wp:positionV relativeFrom="paragraph">
                  <wp:posOffset>137795</wp:posOffset>
                </wp:positionV>
                <wp:extent cx="1860550" cy="870857"/>
                <wp:effectExtent l="0" t="0" r="0" b="5715"/>
                <wp:wrapNone/>
                <wp:docPr id="143149907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87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dTable6Colorful-Accent2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254B98" w:themeColor="accent2" w:themeShade="BF"/>
                                <w:left w:val="single" w:sz="12" w:space="0" w:color="254B98" w:themeColor="accent2" w:themeShade="BF"/>
                                <w:bottom w:val="single" w:sz="12" w:space="0" w:color="254B98" w:themeColor="accent2" w:themeShade="BF"/>
                                <w:right w:val="single" w:sz="12" w:space="0" w:color="254B98" w:themeColor="accent2" w:themeShade="BF"/>
                                <w:insideH w:val="single" w:sz="12" w:space="0" w:color="254B98" w:themeColor="accent2" w:themeShade="BF"/>
                                <w:insideV w:val="single" w:sz="12" w:space="0" w:color="254B98" w:themeColor="accent2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64"/>
                              <w:gridCol w:w="765"/>
                              <w:gridCol w:w="765"/>
                            </w:tblGrid>
                            <w:tr w:rsidR="00A91144" w:rsidRPr="00CE5133" w14:paraId="1DEEF942" w14:textId="77777777" w:rsidTr="00A9114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64" w:type="dxa"/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07685BC3" w14:textId="7A51C3D0" w:rsidR="00A91144" w:rsidRPr="00A02C11" w:rsidRDefault="00A91144" w:rsidP="005F3170">
                                  <w:pPr>
                                    <w:bidi w:val="0"/>
                                    <w:jc w:val="center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49950043" w14:textId="43F05E7A" w:rsidR="00A91144" w:rsidRPr="00A02C11" w:rsidRDefault="00A91144" w:rsidP="005F3170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PID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7437DB8F" w14:textId="3C2577B1" w:rsidR="00A91144" w:rsidRPr="00A02C11" w:rsidRDefault="00A91144" w:rsidP="005F3170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SID</w:t>
                                  </w:r>
                                </w:p>
                              </w:tc>
                            </w:tr>
                            <w:tr w:rsidR="00A91144" w:rsidRPr="00CE5133" w14:paraId="2A51497F" w14:textId="77777777" w:rsidTr="00A9114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64" w:type="dxa"/>
                                  <w:shd w:val="clear" w:color="auto" w:fill="auto"/>
                                  <w:vAlign w:val="center"/>
                                </w:tcPr>
                                <w:p w14:paraId="4351FD4B" w14:textId="420B2DAD" w:rsidR="00A91144" w:rsidRPr="00A02C11" w:rsidRDefault="00A91144" w:rsidP="005F3170">
                                  <w:pPr>
                                    <w:pStyle w:val="02"/>
                                    <w:bidi w:val="0"/>
                                    <w:jc w:val="center"/>
                                    <w:rPr>
                                      <w:rFonts w:asciiTheme="minorHAnsi" w:eastAsiaTheme="minorEastAsia" w:hAnsiTheme="minorHAnsi" w:cs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5" w:type="dxa"/>
                                  <w:shd w:val="clear" w:color="auto" w:fill="auto"/>
                                  <w:vAlign w:val="center"/>
                                </w:tcPr>
                                <w:p w14:paraId="3B6F0A20" w14:textId="6C6D8EC6" w:rsidR="00A91144" w:rsidRPr="00A02C11" w:rsidRDefault="00A91144" w:rsidP="005F3170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5" w:type="dxa"/>
                                  <w:shd w:val="clear" w:color="auto" w:fill="auto"/>
                                  <w:vAlign w:val="center"/>
                                </w:tcPr>
                                <w:p w14:paraId="2DE44C56" w14:textId="2DD20098" w:rsidR="00A91144" w:rsidRPr="00A02C11" w:rsidRDefault="00A91144" w:rsidP="005F3170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443B8A" w14:textId="77777777" w:rsidR="00A91144" w:rsidRPr="00CE5133" w:rsidRDefault="00A91144" w:rsidP="00A911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71029" id="_x0000_s1059" type="#_x0000_t202" style="position:absolute;left:0;text-align:left;margin-left:195.75pt;margin-top:10.85pt;width:146.5pt;height:68.5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" filled="f" stroked="f">
                <v:textbox>
                  <w:txbxContent>
                    <w:tbl>
                      <w:tblPr>
                        <w:tblStyle w:val="GridTable6Colorful-Accent2"/>
                        <w:bidiVisual/>
                        <w:tblW w:w="0" w:type="auto"/>
                        <w:jc w:val="center"/>
                        <w:tblBorders>
                          <w:top w:val="single" w:sz="12" w:space="0" w:color="254B98" w:themeColor="accent2" w:themeShade="BF"/>
                          <w:left w:val="single" w:sz="12" w:space="0" w:color="254B98" w:themeColor="accent2" w:themeShade="BF"/>
                          <w:bottom w:val="single" w:sz="12" w:space="0" w:color="254B98" w:themeColor="accent2" w:themeShade="BF"/>
                          <w:right w:val="single" w:sz="12" w:space="0" w:color="254B98" w:themeColor="accent2" w:themeShade="BF"/>
                          <w:insideH w:val="single" w:sz="12" w:space="0" w:color="254B98" w:themeColor="accent2" w:themeShade="BF"/>
                          <w:insideV w:val="single" w:sz="12" w:space="0" w:color="254B98" w:themeColor="accent2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64"/>
                        <w:gridCol w:w="765"/>
                        <w:gridCol w:w="765"/>
                      </w:tblGrid>
                      <w:tr w:rsidR="00A91144" w:rsidRPr="00CE5133" w14:paraId="1DEEF942" w14:textId="77777777" w:rsidTr="00A9114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64" w:type="dxa"/>
                            <w:shd w:val="clear" w:color="auto" w:fill="254B98" w:themeFill="accent2" w:themeFillShade="BF"/>
                            <w:vAlign w:val="center"/>
                          </w:tcPr>
                          <w:p w14:paraId="07685BC3" w14:textId="7A51C3D0" w:rsidR="00A91144" w:rsidRPr="00A02C11" w:rsidRDefault="00A91144" w:rsidP="005F3170">
                            <w:pPr>
                              <w:bidi w:val="0"/>
                              <w:jc w:val="center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765" w:type="dxa"/>
                            <w:shd w:val="clear" w:color="auto" w:fill="254B98" w:themeFill="accent2" w:themeFillShade="BF"/>
                            <w:vAlign w:val="center"/>
                          </w:tcPr>
                          <w:p w14:paraId="49950043" w14:textId="43F05E7A" w:rsidR="00A91144" w:rsidRPr="00A02C11" w:rsidRDefault="00A91144" w:rsidP="005F3170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PID</w:t>
                            </w:r>
                          </w:p>
                        </w:tc>
                        <w:tc>
                          <w:tcPr>
                            <w:tcW w:w="765" w:type="dxa"/>
                            <w:shd w:val="clear" w:color="auto" w:fill="254B98" w:themeFill="accent2" w:themeFillShade="BF"/>
                            <w:vAlign w:val="center"/>
                          </w:tcPr>
                          <w:p w14:paraId="7437DB8F" w14:textId="3C2577B1" w:rsidR="00A91144" w:rsidRPr="00A02C11" w:rsidRDefault="00A91144" w:rsidP="005F3170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SID</w:t>
                            </w:r>
                          </w:p>
                        </w:tc>
                      </w:tr>
                      <w:tr w:rsidR="00A91144" w:rsidRPr="00CE5133" w14:paraId="2A51497F" w14:textId="77777777" w:rsidTr="00A9114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64" w:type="dxa"/>
                            <w:shd w:val="clear" w:color="auto" w:fill="auto"/>
                            <w:vAlign w:val="center"/>
                          </w:tcPr>
                          <w:p w14:paraId="4351FD4B" w14:textId="420B2DAD" w:rsidR="00A91144" w:rsidRPr="00A02C11" w:rsidRDefault="00A91144" w:rsidP="005F3170">
                            <w:pPr>
                              <w:pStyle w:val="02"/>
                              <w:bidi w:val="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65" w:type="dxa"/>
                            <w:shd w:val="clear" w:color="auto" w:fill="auto"/>
                            <w:vAlign w:val="center"/>
                          </w:tcPr>
                          <w:p w14:paraId="3B6F0A20" w14:textId="6C6D8EC6" w:rsidR="00A91144" w:rsidRPr="00A02C11" w:rsidRDefault="00A91144" w:rsidP="005F3170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65" w:type="dxa"/>
                            <w:shd w:val="clear" w:color="auto" w:fill="auto"/>
                            <w:vAlign w:val="center"/>
                          </w:tcPr>
                          <w:p w14:paraId="2DE44C56" w14:textId="2DD20098" w:rsidR="00A91144" w:rsidRPr="00A02C11" w:rsidRDefault="00A91144" w:rsidP="005F3170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4D443B8A" w14:textId="77777777" w:rsidR="00A91144" w:rsidRPr="00CE5133" w:rsidRDefault="00A91144" w:rsidP="00A91144"/>
                  </w:txbxContent>
                </v:textbox>
                <w10:wrap anchorx="margin"/>
              </v:shape>
            </w:pict>
          </mc:Fallback>
        </mc:AlternateContent>
      </w:r>
    </w:p>
    <w:p w14:paraId="2C2FA4C1" w14:textId="0AF0A5B9" w:rsidR="00124FD8" w:rsidRDefault="00124FD8" w:rsidP="00DD55A5">
      <w:pPr>
        <w:pStyle w:val="02"/>
        <w:jc w:val="left"/>
        <w:rPr>
          <w:rtl/>
        </w:rPr>
      </w:pPr>
      <w:r>
        <w:rPr>
          <w:noProof/>
          <w:color w:val="B3272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09C6C4" wp14:editId="2A81ADA2">
                <wp:simplePos x="0" y="0"/>
                <wp:positionH relativeFrom="column">
                  <wp:posOffset>2037080</wp:posOffset>
                </wp:positionH>
                <wp:positionV relativeFrom="paragraph">
                  <wp:posOffset>248285</wp:posOffset>
                </wp:positionV>
                <wp:extent cx="566420" cy="0"/>
                <wp:effectExtent l="38100" t="76200" r="0" b="95250"/>
                <wp:wrapNone/>
                <wp:docPr id="1431499081" name="Connector: Elbow 1431499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64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531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or: Elbow 1431499081" o:spid="_x0000_s1026" type="#_x0000_t32" style="position:absolute;margin-left:160.4pt;margin-top:19.55pt;width:44.6pt;height:0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" strokecolor="#254b98 [2405]" strokeweight="1.5pt">
                <v:stroke endarrow="block"/>
              </v:shape>
            </w:pict>
          </mc:Fallback>
        </mc:AlternateContent>
      </w:r>
      <w:r w:rsidRPr="00275FAD">
        <w:rPr>
          <w:rStyle w:val="02Char"/>
          <w:noProof/>
          <w:color w:val="B3272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6A9FC8" wp14:editId="4BEEEE4D">
                <wp:simplePos x="0" y="0"/>
                <wp:positionH relativeFrom="column">
                  <wp:posOffset>533400</wp:posOffset>
                </wp:positionH>
                <wp:positionV relativeFrom="paragraph">
                  <wp:posOffset>75565</wp:posOffset>
                </wp:positionV>
                <wp:extent cx="1841500" cy="353060"/>
                <wp:effectExtent l="0" t="0" r="0" b="0"/>
                <wp:wrapNone/>
                <wp:docPr id="1431499080" name="Text Box 1431499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8C4BA" w14:textId="55DDD8C5" w:rsidR="00124FD8" w:rsidRPr="001F58EE" w:rsidRDefault="00124FD8" w:rsidP="00124FD8">
                            <w:pPr>
                              <w:pStyle w:val="34E"/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جدول كسر العلاقة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9FC8" id="Text Box 1431499080" o:spid="_x0000_s1060" type="#_x0000_t202" style="position:absolute;left:0;text-align:left;margin-left:42pt;margin-top:5.95pt;width:145pt;height:27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" filled="f" stroked="f" strokeweight=".5pt">
                <v:textbox>
                  <w:txbxContent>
                    <w:p w14:paraId="7D98C4BA" w14:textId="55DDD8C5" w:rsidR="00124FD8" w:rsidRPr="001F58EE" w:rsidRDefault="00124FD8" w:rsidP="00124FD8">
                      <w:pPr>
                        <w:pStyle w:val="34E"/>
                        <w:jc w:val="center"/>
                        <w:rPr>
                          <w:sz w:val="24"/>
                          <w:szCs w:val="24"/>
                          <w:rtl/>
                          <w:lang w:bidi="ar-AE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AE"/>
                        </w:rPr>
                        <w:t>جدول كسر العلاقة</w:t>
                      </w:r>
                    </w:p>
                  </w:txbxContent>
                </v:textbox>
              </v:shape>
            </w:pict>
          </mc:Fallback>
        </mc:AlternateContent>
      </w:r>
    </w:p>
    <w:p w14:paraId="79F040B6" w14:textId="6A947682" w:rsidR="005F3170" w:rsidRDefault="005F3170" w:rsidP="00124FD8">
      <w:pPr>
        <w:pStyle w:val="02"/>
        <w:bidi w:val="0"/>
        <w:jc w:val="left"/>
        <w:rPr>
          <w:rtl/>
        </w:rPr>
      </w:pPr>
    </w:p>
    <w:p w14:paraId="5C93492B" w14:textId="77777777" w:rsidR="00DD0213" w:rsidRDefault="00DD0213" w:rsidP="00DD0213">
      <w:pPr>
        <w:pStyle w:val="02"/>
        <w:bidi w:val="0"/>
        <w:jc w:val="left"/>
        <w:rPr>
          <w:rtl/>
        </w:rPr>
      </w:pPr>
    </w:p>
    <w:p w14:paraId="3095D5A1" w14:textId="50F54806" w:rsidR="00F541B5" w:rsidRPr="00F541B5" w:rsidRDefault="00124FD8" w:rsidP="0091637A">
      <w:pPr>
        <w:pStyle w:val="31E"/>
        <w:numPr>
          <w:ilvl w:val="0"/>
          <w:numId w:val="0"/>
        </w:numPr>
        <w:pBdr>
          <w:bottom w:val="single" w:sz="12" w:space="0" w:color="2882B9"/>
        </w:pBdr>
        <w:spacing w:after="120"/>
        <w:jc w:val="center"/>
        <w:rPr>
          <w:rStyle w:val="33BChar"/>
          <w:rFonts w:ascii="Cocon modified" w:hAnsi="Cocon modified" w:cs="Cocon modified"/>
          <w:color w:val="2E1300"/>
          <w:sz w:val="30"/>
          <w:szCs w:val="30"/>
          <w:u w:val="none"/>
        </w:rPr>
      </w:pPr>
      <w:r>
        <w:rPr>
          <w:rStyle w:val="33BChar"/>
          <w:rFonts w:hint="cs"/>
          <w:sz w:val="28"/>
          <w:szCs w:val="28"/>
          <w:rtl/>
          <w:lang w:bidi="ar-AE"/>
        </w:rPr>
        <w:t>ملاحظ</w:t>
      </w:r>
      <w:r w:rsidR="00F541B5">
        <w:rPr>
          <w:rStyle w:val="33BChar"/>
          <w:rFonts w:hint="cs"/>
          <w:sz w:val="28"/>
          <w:szCs w:val="28"/>
          <w:rtl/>
          <w:lang w:bidi="ar-AE"/>
        </w:rPr>
        <w:t>ات</w:t>
      </w:r>
    </w:p>
    <w:p w14:paraId="36E00082" w14:textId="6CD8F414" w:rsidR="00124FD8" w:rsidRDefault="00124FD8" w:rsidP="0091637A">
      <w:pPr>
        <w:pStyle w:val="31E"/>
        <w:pBdr>
          <w:bottom w:val="single" w:sz="12" w:space="0" w:color="2882B9"/>
        </w:pBdr>
        <w:spacing w:after="120"/>
        <w:ind w:left="360"/>
        <w:jc w:val="both"/>
        <w:rPr>
          <w:lang w:bidi="ar-SY"/>
        </w:rPr>
      </w:pPr>
      <w:r w:rsidRPr="00124FD8">
        <w:rPr>
          <w:rFonts w:hint="cs"/>
          <w:rtl/>
          <w:lang w:bidi="ar-SY"/>
        </w:rPr>
        <w:t>الواصفات التي توضع في جدول كسر العلاقة هي واصفات خاصة بالعلاقة ما بين الكيانين.</w:t>
      </w:r>
    </w:p>
    <w:p w14:paraId="5A18A4AA" w14:textId="34341BF5" w:rsidR="00F541B5" w:rsidRDefault="00F541B5" w:rsidP="0091637A">
      <w:pPr>
        <w:pStyle w:val="31E"/>
        <w:pBdr>
          <w:bottom w:val="single" w:sz="12" w:space="0" w:color="2882B9"/>
        </w:pBdr>
        <w:spacing w:after="120"/>
        <w:ind w:left="360"/>
        <w:jc w:val="both"/>
        <w:rPr>
          <w:lang w:bidi="ar-SY"/>
        </w:rPr>
      </w:pPr>
      <w:r>
        <w:rPr>
          <w:rFonts w:hint="cs"/>
          <w:rtl/>
          <w:lang w:bidi="ar-SY"/>
        </w:rPr>
        <w:t xml:space="preserve">يوجد ضمن كل </w:t>
      </w:r>
      <w:r>
        <w:rPr>
          <w:lang w:bidi="ar-SY"/>
        </w:rPr>
        <w:t>record</w:t>
      </w:r>
      <w:r>
        <w:rPr>
          <w:rFonts w:hint="cs"/>
          <w:rtl/>
          <w:lang w:bidi="ar-AE"/>
        </w:rPr>
        <w:t xml:space="preserve"> رقم لكل </w:t>
      </w:r>
      <w:r>
        <w:rPr>
          <w:lang w:bidi="ar-AE"/>
        </w:rPr>
        <w:t>entity</w:t>
      </w:r>
      <w:r>
        <w:rPr>
          <w:rFonts w:hint="cs"/>
          <w:rtl/>
          <w:lang w:bidi="ar-AE"/>
        </w:rPr>
        <w:t xml:space="preserve"> حتى نستطيع التمييز بين الـ </w:t>
      </w:r>
      <w:r>
        <w:rPr>
          <w:lang w:bidi="ar-AE"/>
        </w:rPr>
        <w:t>entities</w:t>
      </w:r>
      <w:r w:rsidR="0091637A">
        <w:rPr>
          <w:rFonts w:hint="cs"/>
          <w:rtl/>
          <w:lang w:bidi="ar-AE"/>
        </w:rPr>
        <w:t>.</w:t>
      </w:r>
    </w:p>
    <w:p w14:paraId="4E2153B4" w14:textId="09E1BF77" w:rsidR="0091637A" w:rsidRDefault="0091637A" w:rsidP="0091637A">
      <w:pPr>
        <w:pStyle w:val="31E"/>
        <w:pBdr>
          <w:bottom w:val="single" w:sz="12" w:space="0" w:color="2882B9"/>
        </w:pBdr>
        <w:spacing w:after="120"/>
        <w:ind w:left="360"/>
        <w:jc w:val="both"/>
        <w:rPr>
          <w:lang w:bidi="ar-SY"/>
        </w:rPr>
      </w:pPr>
      <w:r>
        <w:rPr>
          <w:lang w:bidi="ar-AE"/>
        </w:rPr>
        <w:t>Foreign Key</w:t>
      </w:r>
      <w:r>
        <w:rPr>
          <w:rFonts w:hint="cs"/>
          <w:rtl/>
          <w:lang w:bidi="ar-AE"/>
        </w:rPr>
        <w:t xml:space="preserve"> </w:t>
      </w:r>
      <w:r>
        <w:rPr>
          <w:lang w:bidi="ar-AE"/>
        </w:rPr>
        <w:t>“FK”</w:t>
      </w:r>
      <w:r>
        <w:rPr>
          <w:rFonts w:hint="cs"/>
          <w:rtl/>
          <w:lang w:bidi="ar-AE"/>
        </w:rPr>
        <w:t>: هو الذي يربط بين الجداول.</w:t>
      </w:r>
    </w:p>
    <w:p w14:paraId="347AFD64" w14:textId="66B162E1" w:rsidR="0091637A" w:rsidRDefault="0091637A" w:rsidP="0091637A">
      <w:pPr>
        <w:pStyle w:val="31E"/>
        <w:pBdr>
          <w:bottom w:val="single" w:sz="12" w:space="0" w:color="2882B9"/>
        </w:pBdr>
        <w:spacing w:after="120"/>
        <w:ind w:left="360"/>
        <w:jc w:val="both"/>
        <w:rPr>
          <w:lang w:bidi="ar-SY"/>
        </w:rPr>
      </w:pPr>
      <w:r>
        <w:rPr>
          <w:lang w:bidi="ar-AE"/>
        </w:rPr>
        <w:t>Primary Key</w:t>
      </w:r>
      <w:r>
        <w:rPr>
          <w:rFonts w:hint="cs"/>
          <w:rtl/>
          <w:lang w:bidi="ar-AE"/>
        </w:rPr>
        <w:t xml:space="preserve">: هو نفسه الـ </w:t>
      </w:r>
      <w:r>
        <w:rPr>
          <w:lang w:bidi="ar-AE"/>
        </w:rPr>
        <w:t>ID</w:t>
      </w:r>
      <w:r>
        <w:rPr>
          <w:rFonts w:hint="cs"/>
          <w:rtl/>
          <w:lang w:bidi="ar-AE"/>
        </w:rPr>
        <w:t>.</w:t>
      </w:r>
    </w:p>
    <w:p w14:paraId="53306731" w14:textId="386F4279" w:rsidR="00124FD8" w:rsidRPr="00DD0213" w:rsidRDefault="00DD0213" w:rsidP="00DD0213">
      <w:pPr>
        <w:pStyle w:val="31E"/>
        <w:pBdr>
          <w:bottom w:val="single" w:sz="12" w:space="0" w:color="2882B9"/>
        </w:pBdr>
        <w:spacing w:after="120"/>
        <w:ind w:left="360"/>
        <w:jc w:val="both"/>
        <w:rPr>
          <w:rtl/>
          <w:lang w:bidi="ar-SY"/>
        </w:rPr>
      </w:pPr>
      <w:r>
        <w:rPr>
          <w:rFonts w:hint="cs"/>
          <w:rtl/>
          <w:lang w:bidi="ar-SY"/>
        </w:rPr>
        <w:t xml:space="preserve">عمود </w:t>
      </w:r>
      <w:r>
        <w:rPr>
          <w:lang w:bidi="ar-SY"/>
        </w:rPr>
        <w:t>status</w:t>
      </w:r>
      <w:r>
        <w:rPr>
          <w:rFonts w:hint="cs"/>
          <w:rtl/>
          <w:lang w:bidi="ar-AE"/>
        </w:rPr>
        <w:t xml:space="preserve"> يتم عليه الكثير من عمليات المقارنة لذلك لا يجب أن يكون </w:t>
      </w:r>
      <w:r>
        <w:rPr>
          <w:lang w:bidi="ar-AE"/>
        </w:rPr>
        <w:t>string</w:t>
      </w:r>
      <w:r>
        <w:rPr>
          <w:rFonts w:hint="cs"/>
          <w:rtl/>
          <w:lang w:bidi="ar-AE"/>
        </w:rPr>
        <w:t xml:space="preserve"> ويجب أن يكون لديه </w:t>
      </w:r>
      <w:r>
        <w:rPr>
          <w:lang w:bidi="ar-AE"/>
        </w:rPr>
        <w:t>ID</w:t>
      </w:r>
      <w:r>
        <w:rPr>
          <w:rFonts w:hint="cs"/>
          <w:rtl/>
          <w:lang w:bidi="ar-AE"/>
        </w:rPr>
        <w:t xml:space="preserve"> خاص.</w:t>
      </w:r>
    </w:p>
    <w:p w14:paraId="2B203583" w14:textId="4B37F785" w:rsidR="00DD55A5" w:rsidRDefault="00C15997" w:rsidP="00C15997">
      <w:pPr>
        <w:pStyle w:val="02"/>
        <w:spacing w:before="120"/>
        <w:jc w:val="left"/>
        <w:rPr>
          <w:rtl/>
          <w:lang w:bidi="ar-AE"/>
        </w:rPr>
      </w:pPr>
      <w:r>
        <w:rPr>
          <w:rFonts w:hint="cs"/>
          <w:noProof/>
          <w:rtl/>
          <w:lang w:val="ar-SY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75857C" wp14:editId="5446D48D">
                <wp:simplePos x="0" y="0"/>
                <wp:positionH relativeFrom="column">
                  <wp:posOffset>3661898</wp:posOffset>
                </wp:positionH>
                <wp:positionV relativeFrom="paragraph">
                  <wp:posOffset>233680</wp:posOffset>
                </wp:positionV>
                <wp:extent cx="1185545" cy="349250"/>
                <wp:effectExtent l="0" t="0" r="0" b="0"/>
                <wp:wrapNone/>
                <wp:docPr id="133714389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7BE6E" w14:textId="77777777" w:rsidR="00DD55A5" w:rsidRDefault="00DD55A5" w:rsidP="0059365E">
                            <w:pPr>
                              <w:pStyle w:val="34E"/>
                              <w:jc w:val="center"/>
                            </w:pPr>
                            <w: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857C" id="Text Box 12" o:spid="_x0000_s1061" type="#_x0000_t202" style="position:absolute;left:0;text-align:left;margin-left:288.35pt;margin-top:18.4pt;width:93.35pt;height:27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" filled="f" stroked="f">
                <v:textbox>
                  <w:txbxContent>
                    <w:p w14:paraId="0EF7BE6E" w14:textId="77777777" w:rsidR="00DD55A5" w:rsidRDefault="00DD55A5" w:rsidP="0059365E">
                      <w:pPr>
                        <w:pStyle w:val="34E"/>
                        <w:jc w:val="center"/>
                      </w:pPr>
                      <w:r>
                        <w:t>Company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ar-SY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F559293" wp14:editId="5B72E970">
                <wp:simplePos x="0" y="0"/>
                <wp:positionH relativeFrom="column">
                  <wp:posOffset>-105958</wp:posOffset>
                </wp:positionH>
                <wp:positionV relativeFrom="paragraph">
                  <wp:posOffset>195580</wp:posOffset>
                </wp:positionV>
                <wp:extent cx="1424940" cy="335915"/>
                <wp:effectExtent l="0" t="0" r="0" b="0"/>
                <wp:wrapNone/>
                <wp:docPr id="81229330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4ACA1" w14:textId="77777777" w:rsidR="00DD55A5" w:rsidRDefault="00DD55A5" w:rsidP="0059365E">
                            <w:pPr>
                              <w:pStyle w:val="34E"/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59293" id="Text Box 11" o:spid="_x0000_s1062" type="#_x0000_t202" style="position:absolute;left:0;text-align:left;margin-left:-8.35pt;margin-top:15.4pt;width:112.2pt;height:26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" filled="f" stroked="f">
                <v:textbox>
                  <w:txbxContent>
                    <w:p w14:paraId="5704ACA1" w14:textId="77777777" w:rsidR="00DD55A5" w:rsidRDefault="00DD55A5" w:rsidP="0059365E">
                      <w:pPr>
                        <w:pStyle w:val="34E"/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59365E">
        <w:rPr>
          <w:noProof/>
          <w:rtl/>
          <w:lang w:val="ar-SY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A51844" wp14:editId="3FBE7423">
                <wp:simplePos x="0" y="0"/>
                <wp:positionH relativeFrom="column">
                  <wp:posOffset>3740150</wp:posOffset>
                </wp:positionH>
                <wp:positionV relativeFrom="paragraph">
                  <wp:posOffset>467995</wp:posOffset>
                </wp:positionV>
                <wp:extent cx="3094990" cy="2461260"/>
                <wp:effectExtent l="0" t="0" r="0" b="0"/>
                <wp:wrapNone/>
                <wp:docPr id="60236242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990" cy="246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dTable6Colorful-Accent2"/>
                              <w:bidiVisual/>
                              <w:tblW w:w="4536" w:type="dxa"/>
                              <w:tblBorders>
                                <w:top w:val="single" w:sz="12" w:space="0" w:color="254B98" w:themeColor="accent2" w:themeShade="BF"/>
                                <w:left w:val="single" w:sz="12" w:space="0" w:color="254B98" w:themeColor="accent2" w:themeShade="BF"/>
                                <w:bottom w:val="single" w:sz="12" w:space="0" w:color="254B98" w:themeColor="accent2" w:themeShade="BF"/>
                                <w:right w:val="single" w:sz="12" w:space="0" w:color="254B98" w:themeColor="accent2" w:themeShade="BF"/>
                                <w:insideH w:val="single" w:sz="12" w:space="0" w:color="254B98" w:themeColor="accent2" w:themeShade="BF"/>
                                <w:insideV w:val="single" w:sz="12" w:space="0" w:color="254B98" w:themeColor="accent2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1134"/>
                              <w:gridCol w:w="1134"/>
                              <w:gridCol w:w="1134"/>
                            </w:tblGrid>
                            <w:tr w:rsidR="00DD55A5" w:rsidRPr="00F541B5" w14:paraId="46D4C28F" w14:textId="77777777" w:rsidTr="00124FD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4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367ACC23" w14:textId="77777777" w:rsidR="00DD55A5" w:rsidRPr="00F541B5" w:rsidRDefault="00DD55A5" w:rsidP="00124FD8">
                                  <w:pPr>
                                    <w:bidi w:val="0"/>
                                    <w:jc w:val="center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  <w:lang w:bidi="ar-SY"/>
                                    </w:rPr>
                                  </w:pPr>
                                  <w:r w:rsidRPr="00F541B5">
                                    <w:rPr>
                                      <w:rFonts w:ascii="Cambria Math" w:hAnsi="Cambria Math" w:cs="Hacen Liner Screen Bd" w:hint="cs"/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  <w:lang w:bidi="ar-SY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1FF62EB6" w14:textId="77777777" w:rsidR="00DD55A5" w:rsidRPr="00F541B5" w:rsidRDefault="00DD55A5" w:rsidP="00124FD8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  <w:lang w:bidi="ar-SY"/>
                                    </w:rPr>
                                  </w:pPr>
                                  <w:r w:rsidRPr="00F541B5">
                                    <w:rPr>
                                      <w:rFonts w:ascii="Cambria Math" w:hAnsi="Cambria Math" w:cs="Hacen Liner Screen Bd" w:hint="cs"/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  <w:lang w:bidi="ar-SY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426AC758" w14:textId="77777777" w:rsidR="00DD55A5" w:rsidRPr="00F541B5" w:rsidRDefault="00DD55A5" w:rsidP="00124FD8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</w:pPr>
                                  <w:r w:rsidRPr="00F541B5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156E62E6" w14:textId="77777777" w:rsidR="00DD55A5" w:rsidRPr="00F541B5" w:rsidRDefault="00DD55A5" w:rsidP="00124FD8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</w:pPr>
                                  <w:r w:rsidRPr="00F541B5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DD55A5" w:rsidRPr="00F541B5" w14:paraId="4F4C7D5E" w14:textId="77777777" w:rsidTr="0059365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14:paraId="6B38B9D8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14:paraId="7A3E81C3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14:paraId="4B04FE11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MTN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14:paraId="19939F21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D55A5" w:rsidRPr="00F541B5" w14:paraId="0327D9F2" w14:textId="77777777" w:rsidTr="0059365E">
                              <w:trPr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4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44726AD2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7478D4CD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5A88A67F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Syriatel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476830E0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D55A5" w:rsidRPr="00F541B5" w14:paraId="7446D5F2" w14:textId="77777777" w:rsidTr="0059365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14:paraId="2AE0C0DA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14:paraId="0B533DEC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14:paraId="137B3F3C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14:paraId="7A35929F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DD55A5" w:rsidRPr="00F541B5" w14:paraId="63692FE2" w14:textId="77777777" w:rsidTr="0059365E">
                              <w:trPr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4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5C8A8C3D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4A32EC95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1EAAE39A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1CEA4BC3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DD55A5" w:rsidRPr="00F541B5" w14:paraId="63F47C49" w14:textId="77777777" w:rsidTr="0059365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14:paraId="555EEC35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14:paraId="359897CE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14:paraId="3A04788D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14:paraId="58919456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D55A5" w:rsidRPr="00F541B5" w14:paraId="6D38276E" w14:textId="77777777" w:rsidTr="0059365E">
                              <w:trPr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4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3550DC94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7A2AEE5B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5C071C08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17CB4C3B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</w:tr>
                          </w:tbl>
                          <w:p w14:paraId="1E4DA96A" w14:textId="77777777" w:rsidR="00DD55A5" w:rsidRDefault="00DD55A5" w:rsidP="00DD55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1844" id="Text Box 19" o:spid="_x0000_s1063" type="#_x0000_t202" style="position:absolute;left:0;text-align:left;margin-left:294.5pt;margin-top:36.85pt;width:243.7pt;height:193.8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" filled="f" stroked="f">
                <v:textbox>
                  <w:txbxContent>
                    <w:tbl>
                      <w:tblPr>
                        <w:tblStyle w:val="GridTable6Colorful-Accent2"/>
                        <w:bidiVisual/>
                        <w:tblW w:w="4536" w:type="dxa"/>
                        <w:tblBorders>
                          <w:top w:val="single" w:sz="12" w:space="0" w:color="254B98" w:themeColor="accent2" w:themeShade="BF"/>
                          <w:left w:val="single" w:sz="12" w:space="0" w:color="254B98" w:themeColor="accent2" w:themeShade="BF"/>
                          <w:bottom w:val="single" w:sz="12" w:space="0" w:color="254B98" w:themeColor="accent2" w:themeShade="BF"/>
                          <w:right w:val="single" w:sz="12" w:space="0" w:color="254B98" w:themeColor="accent2" w:themeShade="BF"/>
                          <w:insideH w:val="single" w:sz="12" w:space="0" w:color="254B98" w:themeColor="accent2" w:themeShade="BF"/>
                          <w:insideV w:val="single" w:sz="12" w:space="0" w:color="254B98" w:themeColor="accent2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34"/>
                        <w:gridCol w:w="1134"/>
                        <w:gridCol w:w="1134"/>
                        <w:gridCol w:w="1134"/>
                      </w:tblGrid>
                      <w:tr w:rsidR="00DD55A5" w:rsidRPr="00F541B5" w14:paraId="46D4C28F" w14:textId="77777777" w:rsidTr="00124FD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4" w:type="dxa"/>
                            <w:tcBorders>
                              <w:bottom w:val="none" w:sz="0" w:space="0" w:color="auto"/>
                            </w:tcBorders>
                            <w:shd w:val="clear" w:color="auto" w:fill="254B98" w:themeFill="accent2" w:themeFillShade="BF"/>
                            <w:vAlign w:val="center"/>
                          </w:tcPr>
                          <w:p w14:paraId="367ACC23" w14:textId="77777777" w:rsidR="00DD55A5" w:rsidRPr="00F541B5" w:rsidRDefault="00DD55A5" w:rsidP="00124FD8">
                            <w:pPr>
                              <w:bidi w:val="0"/>
                              <w:jc w:val="center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 w:rsidRPr="00F541B5">
                              <w:rPr>
                                <w:rFonts w:ascii="Cambria Math" w:hAnsi="Cambria Math" w:cs="Hacen Liner Screen Bd" w:hint="cs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none" w:sz="0" w:space="0" w:color="auto"/>
                            </w:tcBorders>
                            <w:shd w:val="clear" w:color="auto" w:fill="254B98" w:themeFill="accent2" w:themeFillShade="BF"/>
                            <w:vAlign w:val="center"/>
                          </w:tcPr>
                          <w:p w14:paraId="1FF62EB6" w14:textId="77777777" w:rsidR="00DD55A5" w:rsidRPr="00F541B5" w:rsidRDefault="00DD55A5" w:rsidP="00124FD8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 w:rsidRPr="00F541B5">
                              <w:rPr>
                                <w:rFonts w:ascii="Cambria Math" w:hAnsi="Cambria Math" w:cs="Hacen Liner Screen Bd" w:hint="cs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none" w:sz="0" w:space="0" w:color="auto"/>
                            </w:tcBorders>
                            <w:shd w:val="clear" w:color="auto" w:fill="254B98" w:themeFill="accent2" w:themeFillShade="BF"/>
                            <w:vAlign w:val="center"/>
                          </w:tcPr>
                          <w:p w14:paraId="426AC758" w14:textId="77777777" w:rsidR="00DD55A5" w:rsidRPr="00F541B5" w:rsidRDefault="00DD55A5" w:rsidP="00124FD8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F541B5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none" w:sz="0" w:space="0" w:color="auto"/>
                            </w:tcBorders>
                            <w:shd w:val="clear" w:color="auto" w:fill="254B98" w:themeFill="accent2" w:themeFillShade="BF"/>
                            <w:vAlign w:val="center"/>
                          </w:tcPr>
                          <w:p w14:paraId="156E62E6" w14:textId="77777777" w:rsidR="00DD55A5" w:rsidRPr="00F541B5" w:rsidRDefault="00DD55A5" w:rsidP="00124FD8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F541B5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ID</w:t>
                            </w:r>
                          </w:p>
                        </w:tc>
                      </w:tr>
                      <w:tr w:rsidR="00DD55A5" w:rsidRPr="00F541B5" w14:paraId="4F4C7D5E" w14:textId="77777777" w:rsidTr="0059365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4" w:type="dxa"/>
                            <w:shd w:val="clear" w:color="auto" w:fill="auto"/>
                            <w:vAlign w:val="center"/>
                          </w:tcPr>
                          <w:p w14:paraId="6B38B9D8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  <w:vAlign w:val="center"/>
                          </w:tcPr>
                          <w:p w14:paraId="7A3E81C3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  <w:vAlign w:val="center"/>
                          </w:tcPr>
                          <w:p w14:paraId="4B04FE11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MTN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  <w:vAlign w:val="center"/>
                          </w:tcPr>
                          <w:p w14:paraId="19939F21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</w:tc>
                      </w:tr>
                      <w:tr w:rsidR="00DD55A5" w:rsidRPr="00F541B5" w14:paraId="0327D9F2" w14:textId="77777777" w:rsidTr="0059365E">
                        <w:trPr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4" w:type="dxa"/>
                            <w:shd w:val="clear" w:color="auto" w:fill="D5DFF5" w:themeFill="accent2" w:themeFillTint="33"/>
                            <w:vAlign w:val="center"/>
                          </w:tcPr>
                          <w:p w14:paraId="44726AD2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5DFF5" w:themeFill="accent2" w:themeFillTint="33"/>
                            <w:vAlign w:val="center"/>
                          </w:tcPr>
                          <w:p w14:paraId="7478D4CD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5DFF5" w:themeFill="accent2" w:themeFillTint="33"/>
                            <w:vAlign w:val="center"/>
                          </w:tcPr>
                          <w:p w14:paraId="5A88A67F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Syriatel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5DFF5" w:themeFill="accent2" w:themeFillTint="33"/>
                            <w:vAlign w:val="center"/>
                          </w:tcPr>
                          <w:p w14:paraId="476830E0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</w:tc>
                      </w:tr>
                      <w:tr w:rsidR="00DD55A5" w:rsidRPr="00F541B5" w14:paraId="7446D5F2" w14:textId="77777777" w:rsidTr="0059365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4" w:type="dxa"/>
                            <w:shd w:val="clear" w:color="auto" w:fill="auto"/>
                            <w:vAlign w:val="center"/>
                          </w:tcPr>
                          <w:p w14:paraId="2AE0C0DA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  <w:vAlign w:val="center"/>
                          </w:tcPr>
                          <w:p w14:paraId="0B533DEC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  <w:vAlign w:val="center"/>
                          </w:tcPr>
                          <w:p w14:paraId="137B3F3C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  <w:vAlign w:val="center"/>
                          </w:tcPr>
                          <w:p w14:paraId="7A35929F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</w:p>
                        </w:tc>
                      </w:tr>
                      <w:tr w:rsidR="00DD55A5" w:rsidRPr="00F541B5" w14:paraId="63692FE2" w14:textId="77777777" w:rsidTr="0059365E">
                        <w:trPr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4" w:type="dxa"/>
                            <w:shd w:val="clear" w:color="auto" w:fill="D5DFF5" w:themeFill="accent2" w:themeFillTint="33"/>
                            <w:vAlign w:val="center"/>
                          </w:tcPr>
                          <w:p w14:paraId="5C8A8C3D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5DFF5" w:themeFill="accent2" w:themeFillTint="33"/>
                            <w:vAlign w:val="center"/>
                          </w:tcPr>
                          <w:p w14:paraId="4A32EC95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5DFF5" w:themeFill="accent2" w:themeFillTint="33"/>
                            <w:vAlign w:val="center"/>
                          </w:tcPr>
                          <w:p w14:paraId="1EAAE39A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5DFF5" w:themeFill="accent2" w:themeFillTint="33"/>
                            <w:vAlign w:val="center"/>
                          </w:tcPr>
                          <w:p w14:paraId="1CEA4BC3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</w:p>
                        </w:tc>
                      </w:tr>
                      <w:tr w:rsidR="00DD55A5" w:rsidRPr="00F541B5" w14:paraId="63F47C49" w14:textId="77777777" w:rsidTr="0059365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4" w:type="dxa"/>
                            <w:shd w:val="clear" w:color="auto" w:fill="auto"/>
                            <w:vAlign w:val="center"/>
                          </w:tcPr>
                          <w:p w14:paraId="555EEC35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  <w:vAlign w:val="center"/>
                          </w:tcPr>
                          <w:p w14:paraId="359897CE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  <w:vAlign w:val="center"/>
                          </w:tcPr>
                          <w:p w14:paraId="3A04788D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  <w:vAlign w:val="center"/>
                          </w:tcPr>
                          <w:p w14:paraId="58919456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5</w:t>
                            </w:r>
                          </w:p>
                        </w:tc>
                      </w:tr>
                      <w:tr w:rsidR="00DD55A5" w:rsidRPr="00F541B5" w14:paraId="6D38276E" w14:textId="77777777" w:rsidTr="0059365E">
                        <w:trPr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4" w:type="dxa"/>
                            <w:shd w:val="clear" w:color="auto" w:fill="D5DFF5" w:themeFill="accent2" w:themeFillTint="33"/>
                            <w:vAlign w:val="center"/>
                          </w:tcPr>
                          <w:p w14:paraId="3550DC94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5DFF5" w:themeFill="accent2" w:themeFillTint="33"/>
                            <w:vAlign w:val="center"/>
                          </w:tcPr>
                          <w:p w14:paraId="7A2AEE5B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5DFF5" w:themeFill="accent2" w:themeFillTint="33"/>
                            <w:vAlign w:val="center"/>
                          </w:tcPr>
                          <w:p w14:paraId="5C071C08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5DFF5" w:themeFill="accent2" w:themeFillTint="33"/>
                            <w:vAlign w:val="center"/>
                          </w:tcPr>
                          <w:p w14:paraId="17CB4C3B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</w:tr>
                    </w:tbl>
                    <w:p w14:paraId="1E4DA96A" w14:textId="77777777" w:rsidR="00DD55A5" w:rsidRDefault="00DD55A5" w:rsidP="00DD55A5"/>
                  </w:txbxContent>
                </v:textbox>
              </v:shape>
            </w:pict>
          </mc:Fallback>
        </mc:AlternateContent>
      </w:r>
      <w:r w:rsidR="0059365E">
        <w:rPr>
          <w:noProof/>
          <w:rtl/>
          <w:lang w:val="ar-SY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80DDCF8" wp14:editId="27BC0032">
                <wp:simplePos x="0" y="0"/>
                <wp:positionH relativeFrom="margin">
                  <wp:posOffset>-715645</wp:posOffset>
                </wp:positionH>
                <wp:positionV relativeFrom="paragraph">
                  <wp:posOffset>464185</wp:posOffset>
                </wp:positionV>
                <wp:extent cx="3874770" cy="2435225"/>
                <wp:effectExtent l="0" t="0" r="0" b="3175"/>
                <wp:wrapNone/>
                <wp:docPr id="50685269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4770" cy="2435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dTable6Colorful-Accent2"/>
                              <w:bidiVisual/>
                              <w:tblW w:w="4536" w:type="dxa"/>
                              <w:tblBorders>
                                <w:top w:val="single" w:sz="12" w:space="0" w:color="254B98" w:themeColor="accent2" w:themeShade="BF"/>
                                <w:left w:val="single" w:sz="12" w:space="0" w:color="254B98" w:themeColor="accent2" w:themeShade="BF"/>
                                <w:bottom w:val="single" w:sz="12" w:space="0" w:color="254B98" w:themeColor="accent2" w:themeShade="BF"/>
                                <w:right w:val="single" w:sz="12" w:space="0" w:color="254B98" w:themeColor="accent2" w:themeShade="BF"/>
                                <w:insideH w:val="single" w:sz="12" w:space="0" w:color="254B98" w:themeColor="accent2" w:themeShade="BF"/>
                                <w:insideV w:val="single" w:sz="12" w:space="0" w:color="254B98" w:themeColor="accent2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1134"/>
                              <w:gridCol w:w="1134"/>
                              <w:gridCol w:w="1134"/>
                            </w:tblGrid>
                            <w:tr w:rsidR="00DD55A5" w:rsidRPr="00F541B5" w14:paraId="29FB156D" w14:textId="77777777" w:rsidTr="00124FD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4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369AF768" w14:textId="77777777" w:rsidR="00DD55A5" w:rsidRPr="00F541B5" w:rsidRDefault="00DD55A5" w:rsidP="00124FD8">
                                  <w:pPr>
                                    <w:bidi w:val="0"/>
                                    <w:jc w:val="center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</w:pPr>
                                  <w:r w:rsidRPr="00F541B5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72122F6A" w14:textId="77777777" w:rsidR="00DD55A5" w:rsidRPr="00F541B5" w:rsidRDefault="00DD55A5" w:rsidP="00124FD8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</w:pPr>
                                  <w:r w:rsidRPr="00F541B5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3EB1DF28" w14:textId="77777777" w:rsidR="00DD55A5" w:rsidRPr="00F541B5" w:rsidRDefault="00DD55A5" w:rsidP="00124FD8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</w:pPr>
                                  <w:r w:rsidRPr="00F541B5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48CADFDE" w14:textId="77777777" w:rsidR="00DD55A5" w:rsidRPr="00F541B5" w:rsidRDefault="00DD55A5" w:rsidP="00124FD8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</w:pPr>
                                  <w:r w:rsidRPr="00F541B5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DD55A5" w:rsidRPr="00F541B5" w14:paraId="1F17ADCB" w14:textId="77777777" w:rsidTr="00124FD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14:paraId="2071BEE8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14:paraId="46B5889F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14:paraId="3D471A66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Ahmad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14:paraId="6BCC7E57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D55A5" w:rsidRPr="00F541B5" w14:paraId="11FB8B7D" w14:textId="77777777" w:rsidTr="0059365E">
                              <w:trPr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4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6A7304A8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59869EE9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1C8B307B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Hasan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22CF9E60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D55A5" w:rsidRPr="00F541B5" w14:paraId="20A36178" w14:textId="77777777" w:rsidTr="00124FD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14:paraId="7A23003D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14:paraId="2BCD2F74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14:paraId="79A24263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Khaled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14:paraId="60D9DA95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DD55A5" w:rsidRPr="00F541B5" w14:paraId="69A327BA" w14:textId="77777777" w:rsidTr="0059365E">
                              <w:trPr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4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36DEFC2E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237D4468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17B61F81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Wael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40E3438C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DD55A5" w:rsidRPr="00F541B5" w14:paraId="27011AAF" w14:textId="77777777" w:rsidTr="00124FD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14:paraId="3337EA8E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14:paraId="032E1737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14:paraId="1A3D535A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Omar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14:paraId="3DB36A48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D55A5" w:rsidRPr="00F541B5" w14:paraId="0BE0C2FE" w14:textId="77777777" w:rsidTr="0059365E">
                              <w:trPr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4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70696CD6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17812F9A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520BE31D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2D14A3E8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</w:tc>
                            </w:tr>
                          </w:tbl>
                          <w:p w14:paraId="48A5373B" w14:textId="77777777" w:rsidR="00DD55A5" w:rsidRDefault="00DD55A5" w:rsidP="00DD55A5">
                            <w:pPr>
                              <w:pStyle w:val="0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DCF8" id="Text Box 5" o:spid="_x0000_s1064" type="#_x0000_t202" style="position:absolute;left:0;text-align:left;margin-left:-56.35pt;margin-top:36.55pt;width:305.1pt;height:191.7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" fillcolor="white [3201]" stroked="f" strokeweight=".5pt">
                <v:textbox>
                  <w:txbxContent>
                    <w:tbl>
                      <w:tblPr>
                        <w:tblStyle w:val="GridTable6Colorful-Accent2"/>
                        <w:bidiVisual/>
                        <w:tblW w:w="4536" w:type="dxa"/>
                        <w:tblBorders>
                          <w:top w:val="single" w:sz="12" w:space="0" w:color="254B98" w:themeColor="accent2" w:themeShade="BF"/>
                          <w:left w:val="single" w:sz="12" w:space="0" w:color="254B98" w:themeColor="accent2" w:themeShade="BF"/>
                          <w:bottom w:val="single" w:sz="12" w:space="0" w:color="254B98" w:themeColor="accent2" w:themeShade="BF"/>
                          <w:right w:val="single" w:sz="12" w:space="0" w:color="254B98" w:themeColor="accent2" w:themeShade="BF"/>
                          <w:insideH w:val="single" w:sz="12" w:space="0" w:color="254B98" w:themeColor="accent2" w:themeShade="BF"/>
                          <w:insideV w:val="single" w:sz="12" w:space="0" w:color="254B98" w:themeColor="accent2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34"/>
                        <w:gridCol w:w="1134"/>
                        <w:gridCol w:w="1134"/>
                        <w:gridCol w:w="1134"/>
                      </w:tblGrid>
                      <w:tr w:rsidR="00DD55A5" w:rsidRPr="00F541B5" w14:paraId="29FB156D" w14:textId="77777777" w:rsidTr="00124FD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4" w:type="dxa"/>
                            <w:tcBorders>
                              <w:bottom w:val="none" w:sz="0" w:space="0" w:color="auto"/>
                            </w:tcBorders>
                            <w:shd w:val="clear" w:color="auto" w:fill="254B98" w:themeFill="accent2" w:themeFillShade="BF"/>
                            <w:vAlign w:val="center"/>
                          </w:tcPr>
                          <w:p w14:paraId="369AF768" w14:textId="77777777" w:rsidR="00DD55A5" w:rsidRPr="00F541B5" w:rsidRDefault="00DD55A5" w:rsidP="00124FD8">
                            <w:pPr>
                              <w:bidi w:val="0"/>
                              <w:jc w:val="center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F541B5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none" w:sz="0" w:space="0" w:color="auto"/>
                            </w:tcBorders>
                            <w:shd w:val="clear" w:color="auto" w:fill="254B98" w:themeFill="accent2" w:themeFillShade="BF"/>
                            <w:vAlign w:val="center"/>
                          </w:tcPr>
                          <w:p w14:paraId="72122F6A" w14:textId="77777777" w:rsidR="00DD55A5" w:rsidRPr="00F541B5" w:rsidRDefault="00DD55A5" w:rsidP="00124FD8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F541B5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none" w:sz="0" w:space="0" w:color="auto"/>
                            </w:tcBorders>
                            <w:shd w:val="clear" w:color="auto" w:fill="254B98" w:themeFill="accent2" w:themeFillShade="BF"/>
                            <w:vAlign w:val="center"/>
                          </w:tcPr>
                          <w:p w14:paraId="3EB1DF28" w14:textId="77777777" w:rsidR="00DD55A5" w:rsidRPr="00F541B5" w:rsidRDefault="00DD55A5" w:rsidP="00124FD8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F541B5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none" w:sz="0" w:space="0" w:color="auto"/>
                            </w:tcBorders>
                            <w:shd w:val="clear" w:color="auto" w:fill="254B98" w:themeFill="accent2" w:themeFillShade="BF"/>
                            <w:vAlign w:val="center"/>
                          </w:tcPr>
                          <w:p w14:paraId="48CADFDE" w14:textId="77777777" w:rsidR="00DD55A5" w:rsidRPr="00F541B5" w:rsidRDefault="00DD55A5" w:rsidP="00124FD8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F541B5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ID</w:t>
                            </w:r>
                          </w:p>
                        </w:tc>
                      </w:tr>
                      <w:tr w:rsidR="00DD55A5" w:rsidRPr="00F541B5" w14:paraId="1F17ADCB" w14:textId="77777777" w:rsidTr="00124FD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4" w:type="dxa"/>
                            <w:shd w:val="clear" w:color="auto" w:fill="auto"/>
                            <w:vAlign w:val="center"/>
                          </w:tcPr>
                          <w:p w14:paraId="2071BEE8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  <w:vAlign w:val="center"/>
                          </w:tcPr>
                          <w:p w14:paraId="46B5889F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  <w:vAlign w:val="center"/>
                          </w:tcPr>
                          <w:p w14:paraId="3D471A66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Ahmad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  <w:vAlign w:val="center"/>
                          </w:tcPr>
                          <w:p w14:paraId="6BCC7E57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</w:tc>
                      </w:tr>
                      <w:tr w:rsidR="00DD55A5" w:rsidRPr="00F541B5" w14:paraId="11FB8B7D" w14:textId="77777777" w:rsidTr="0059365E">
                        <w:trPr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4" w:type="dxa"/>
                            <w:shd w:val="clear" w:color="auto" w:fill="D5DFF5" w:themeFill="accent2" w:themeFillTint="33"/>
                            <w:vAlign w:val="center"/>
                          </w:tcPr>
                          <w:p w14:paraId="6A7304A8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5DFF5" w:themeFill="accent2" w:themeFillTint="33"/>
                            <w:vAlign w:val="center"/>
                          </w:tcPr>
                          <w:p w14:paraId="59869EE9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5DFF5" w:themeFill="accent2" w:themeFillTint="33"/>
                            <w:vAlign w:val="center"/>
                          </w:tcPr>
                          <w:p w14:paraId="1C8B307B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Hasan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5DFF5" w:themeFill="accent2" w:themeFillTint="33"/>
                            <w:vAlign w:val="center"/>
                          </w:tcPr>
                          <w:p w14:paraId="22CF9E60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</w:tc>
                      </w:tr>
                      <w:tr w:rsidR="00DD55A5" w:rsidRPr="00F541B5" w14:paraId="20A36178" w14:textId="77777777" w:rsidTr="00124FD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4" w:type="dxa"/>
                            <w:shd w:val="clear" w:color="auto" w:fill="auto"/>
                            <w:vAlign w:val="center"/>
                          </w:tcPr>
                          <w:p w14:paraId="7A23003D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  <w:vAlign w:val="center"/>
                          </w:tcPr>
                          <w:p w14:paraId="2BCD2F74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  <w:vAlign w:val="center"/>
                          </w:tcPr>
                          <w:p w14:paraId="79A24263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Khaled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  <w:vAlign w:val="center"/>
                          </w:tcPr>
                          <w:p w14:paraId="60D9DA95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</w:p>
                        </w:tc>
                      </w:tr>
                      <w:tr w:rsidR="00DD55A5" w:rsidRPr="00F541B5" w14:paraId="69A327BA" w14:textId="77777777" w:rsidTr="0059365E">
                        <w:trPr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4" w:type="dxa"/>
                            <w:shd w:val="clear" w:color="auto" w:fill="D5DFF5" w:themeFill="accent2" w:themeFillTint="33"/>
                            <w:vAlign w:val="center"/>
                          </w:tcPr>
                          <w:p w14:paraId="36DEFC2E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5DFF5" w:themeFill="accent2" w:themeFillTint="33"/>
                            <w:vAlign w:val="center"/>
                          </w:tcPr>
                          <w:p w14:paraId="237D4468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5DFF5" w:themeFill="accent2" w:themeFillTint="33"/>
                            <w:vAlign w:val="center"/>
                          </w:tcPr>
                          <w:p w14:paraId="17B61F81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Wael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5DFF5" w:themeFill="accent2" w:themeFillTint="33"/>
                            <w:vAlign w:val="center"/>
                          </w:tcPr>
                          <w:p w14:paraId="40E3438C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</w:p>
                        </w:tc>
                      </w:tr>
                      <w:tr w:rsidR="00DD55A5" w:rsidRPr="00F541B5" w14:paraId="27011AAF" w14:textId="77777777" w:rsidTr="00124FD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4" w:type="dxa"/>
                            <w:shd w:val="clear" w:color="auto" w:fill="auto"/>
                            <w:vAlign w:val="center"/>
                          </w:tcPr>
                          <w:p w14:paraId="3337EA8E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  <w:vAlign w:val="center"/>
                          </w:tcPr>
                          <w:p w14:paraId="032E1737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  <w:vAlign w:val="center"/>
                          </w:tcPr>
                          <w:p w14:paraId="1A3D535A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Omar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  <w:vAlign w:val="center"/>
                          </w:tcPr>
                          <w:p w14:paraId="3DB36A48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5</w:t>
                            </w:r>
                          </w:p>
                        </w:tc>
                      </w:tr>
                      <w:tr w:rsidR="00DD55A5" w:rsidRPr="00F541B5" w14:paraId="0BE0C2FE" w14:textId="77777777" w:rsidTr="0059365E">
                        <w:trPr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4" w:type="dxa"/>
                            <w:shd w:val="clear" w:color="auto" w:fill="D5DFF5" w:themeFill="accent2" w:themeFillTint="33"/>
                            <w:vAlign w:val="center"/>
                          </w:tcPr>
                          <w:p w14:paraId="70696CD6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5DFF5" w:themeFill="accent2" w:themeFillTint="33"/>
                            <w:vAlign w:val="center"/>
                          </w:tcPr>
                          <w:p w14:paraId="17812F9A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5DFF5" w:themeFill="accent2" w:themeFillTint="33"/>
                            <w:vAlign w:val="center"/>
                          </w:tcPr>
                          <w:p w14:paraId="520BE31D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5DFF5" w:themeFill="accent2" w:themeFillTint="33"/>
                            <w:vAlign w:val="center"/>
                          </w:tcPr>
                          <w:p w14:paraId="2D14A3E8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c>
                      </w:tr>
                    </w:tbl>
                    <w:p w14:paraId="48A5373B" w14:textId="77777777" w:rsidR="00DD55A5" w:rsidRDefault="00DD55A5" w:rsidP="00DD55A5">
                      <w:pPr>
                        <w:pStyle w:val="0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rtl/>
        </w:rPr>
        <w:t xml:space="preserve">لدينا الـ </w:t>
      </w:r>
      <w:r>
        <w:t>Database</w:t>
      </w:r>
      <w:r>
        <w:rPr>
          <w:rFonts w:hint="cs"/>
          <w:rtl/>
          <w:lang w:bidi="ar-AE"/>
        </w:rPr>
        <w:t xml:space="preserve"> التالية كمثال:</w:t>
      </w:r>
    </w:p>
    <w:p w14:paraId="0DB1B1A5" w14:textId="0E268428" w:rsidR="00DD55A5" w:rsidRDefault="00DD55A5" w:rsidP="00DD55A5">
      <w:pPr>
        <w:pStyle w:val="02"/>
        <w:jc w:val="left"/>
        <w:rPr>
          <w:rtl/>
        </w:rPr>
      </w:pPr>
    </w:p>
    <w:p w14:paraId="74F8AC41" w14:textId="797CCD7F" w:rsidR="00DD55A5" w:rsidRDefault="00DD55A5" w:rsidP="00DD55A5">
      <w:pPr>
        <w:pStyle w:val="02"/>
        <w:jc w:val="left"/>
        <w:rPr>
          <w:rtl/>
        </w:rPr>
      </w:pPr>
    </w:p>
    <w:p w14:paraId="02F524FD" w14:textId="77777777" w:rsidR="00DD55A5" w:rsidRDefault="00DD55A5" w:rsidP="00DD55A5">
      <w:pPr>
        <w:pStyle w:val="02"/>
        <w:jc w:val="left"/>
        <w:rPr>
          <w:rtl/>
        </w:rPr>
      </w:pPr>
    </w:p>
    <w:p w14:paraId="1198BCA1" w14:textId="77777777" w:rsidR="00DD55A5" w:rsidRDefault="00DD55A5" w:rsidP="00DD55A5">
      <w:pPr>
        <w:pStyle w:val="02"/>
        <w:jc w:val="left"/>
        <w:rPr>
          <w:rtl/>
        </w:rPr>
      </w:pPr>
    </w:p>
    <w:p w14:paraId="2B89213E" w14:textId="77777777" w:rsidR="00DD55A5" w:rsidRDefault="00DD55A5" w:rsidP="00DD55A5">
      <w:pPr>
        <w:pStyle w:val="02"/>
        <w:jc w:val="left"/>
        <w:rPr>
          <w:rtl/>
        </w:rPr>
      </w:pPr>
    </w:p>
    <w:p w14:paraId="46CD0D35" w14:textId="77777777" w:rsidR="00DD55A5" w:rsidRDefault="00DD55A5" w:rsidP="00DD55A5">
      <w:pPr>
        <w:pStyle w:val="02"/>
        <w:jc w:val="left"/>
        <w:rPr>
          <w:rtl/>
        </w:rPr>
      </w:pPr>
    </w:p>
    <w:p w14:paraId="4380813F" w14:textId="4A35F382" w:rsidR="00DD55A5" w:rsidRDefault="00DD55A5" w:rsidP="00DD55A5">
      <w:pPr>
        <w:pStyle w:val="02"/>
        <w:jc w:val="left"/>
        <w:rPr>
          <w:rtl/>
        </w:rPr>
      </w:pPr>
    </w:p>
    <w:p w14:paraId="33EB234E" w14:textId="695D6EDB" w:rsidR="00DD55A5" w:rsidRDefault="002D2326" w:rsidP="00DD55A5">
      <w:pPr>
        <w:pStyle w:val="02"/>
        <w:jc w:val="left"/>
        <w:rPr>
          <w:rtl/>
        </w:rPr>
      </w:pPr>
      <w:r>
        <w:rPr>
          <w:noProof/>
          <w:rtl/>
          <w:lang w:val="ar-SY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8CDAFC" wp14:editId="1928AA8A">
                <wp:simplePos x="0" y="0"/>
                <wp:positionH relativeFrom="column">
                  <wp:posOffset>2109470</wp:posOffset>
                </wp:positionH>
                <wp:positionV relativeFrom="paragraph">
                  <wp:posOffset>842645</wp:posOffset>
                </wp:positionV>
                <wp:extent cx="2644140" cy="861060"/>
                <wp:effectExtent l="0" t="0" r="0" b="0"/>
                <wp:wrapNone/>
                <wp:docPr id="710371059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140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dTable6Colorful-Accent2"/>
                              <w:bidiVisual/>
                              <w:tblW w:w="3587" w:type="dxa"/>
                              <w:tblBorders>
                                <w:top w:val="single" w:sz="12" w:space="0" w:color="254B98" w:themeColor="accent2" w:themeShade="BF"/>
                                <w:left w:val="single" w:sz="12" w:space="0" w:color="254B98" w:themeColor="accent2" w:themeShade="BF"/>
                                <w:bottom w:val="single" w:sz="12" w:space="0" w:color="254B98" w:themeColor="accent2" w:themeShade="BF"/>
                                <w:right w:val="single" w:sz="12" w:space="0" w:color="254B98" w:themeColor="accent2" w:themeShade="BF"/>
                                <w:insideH w:val="single" w:sz="12" w:space="0" w:color="254B98" w:themeColor="accent2" w:themeShade="BF"/>
                                <w:insideV w:val="single" w:sz="12" w:space="0" w:color="254B98" w:themeColor="accent2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95"/>
                              <w:gridCol w:w="1196"/>
                              <w:gridCol w:w="1196"/>
                            </w:tblGrid>
                            <w:tr w:rsidR="00DD55A5" w:rsidRPr="00F541B5" w14:paraId="5330419C" w14:textId="77777777" w:rsidTr="00124FD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95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0158F947" w14:textId="77777777" w:rsidR="00DD55A5" w:rsidRPr="00F541B5" w:rsidRDefault="00DD55A5" w:rsidP="00124FD8">
                                  <w:pPr>
                                    <w:bidi w:val="0"/>
                                    <w:jc w:val="center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  <w:lang w:bidi="ar-SY"/>
                                    </w:rPr>
                                  </w:pPr>
                                  <w:r w:rsidRPr="00F541B5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Salary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4D5FD050" w14:textId="77777777" w:rsidR="00DD55A5" w:rsidRPr="00F541B5" w:rsidRDefault="00DD55A5" w:rsidP="00124FD8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  <w:lang w:bidi="ar-SY"/>
                                    </w:rPr>
                                  </w:pPr>
                                  <w:r w:rsidRPr="00F541B5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CID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6FC77DC1" w14:textId="77777777" w:rsidR="00DD55A5" w:rsidRPr="00F541B5" w:rsidRDefault="00DD55A5" w:rsidP="00124FD8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  <w:lang w:bidi="ar-SY"/>
                                    </w:rPr>
                                  </w:pPr>
                                  <w:r w:rsidRPr="00F541B5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EID</w:t>
                                  </w:r>
                                </w:p>
                              </w:tc>
                            </w:tr>
                            <w:tr w:rsidR="0059365E" w:rsidRPr="00F541B5" w14:paraId="18860A86" w14:textId="77777777" w:rsidTr="0059365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95" w:type="dxa"/>
                                  <w:shd w:val="clear" w:color="auto" w:fill="auto"/>
                                  <w:vAlign w:val="center"/>
                                </w:tcPr>
                                <w:p w14:paraId="7D51D81B" w14:textId="4DE64195" w:rsidR="0059365E" w:rsidRPr="00F541B5" w:rsidRDefault="0059365E" w:rsidP="0059365E">
                                  <w:pPr>
                                    <w:pStyle w:val="02"/>
                                    <w:bidi w:val="0"/>
                                    <w:jc w:val="center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shd w:val="clear" w:color="auto" w:fill="auto"/>
                                  <w:vAlign w:val="center"/>
                                </w:tcPr>
                                <w:p w14:paraId="47DC8D3A" w14:textId="156ED469" w:rsidR="0059365E" w:rsidRPr="00F541B5" w:rsidRDefault="0059365E" w:rsidP="0059365E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shd w:val="clear" w:color="auto" w:fill="auto"/>
                                  <w:vAlign w:val="center"/>
                                </w:tcPr>
                                <w:p w14:paraId="7322C900" w14:textId="57D78D78" w:rsidR="0059365E" w:rsidRPr="00F541B5" w:rsidRDefault="0059365E" w:rsidP="0059365E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</w:tbl>
                          <w:p w14:paraId="694E8487" w14:textId="77777777" w:rsidR="00DD55A5" w:rsidRDefault="00DD55A5" w:rsidP="00DD55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CDAFC" id="Text Box 54" o:spid="_x0000_s1065" type="#_x0000_t202" style="position:absolute;left:0;text-align:left;margin-left:166.1pt;margin-top:66.35pt;width:208.2pt;height:67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" filled="f" stroked="f">
                <v:textbox>
                  <w:txbxContent>
                    <w:tbl>
                      <w:tblPr>
                        <w:tblStyle w:val="GridTable6Colorful-Accent2"/>
                        <w:bidiVisual/>
                        <w:tblW w:w="3587" w:type="dxa"/>
                        <w:tblBorders>
                          <w:top w:val="single" w:sz="12" w:space="0" w:color="254B98" w:themeColor="accent2" w:themeShade="BF"/>
                          <w:left w:val="single" w:sz="12" w:space="0" w:color="254B98" w:themeColor="accent2" w:themeShade="BF"/>
                          <w:bottom w:val="single" w:sz="12" w:space="0" w:color="254B98" w:themeColor="accent2" w:themeShade="BF"/>
                          <w:right w:val="single" w:sz="12" w:space="0" w:color="254B98" w:themeColor="accent2" w:themeShade="BF"/>
                          <w:insideH w:val="single" w:sz="12" w:space="0" w:color="254B98" w:themeColor="accent2" w:themeShade="BF"/>
                          <w:insideV w:val="single" w:sz="12" w:space="0" w:color="254B98" w:themeColor="accent2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95"/>
                        <w:gridCol w:w="1196"/>
                        <w:gridCol w:w="1196"/>
                      </w:tblGrid>
                      <w:tr w:rsidR="00DD55A5" w:rsidRPr="00F541B5" w14:paraId="5330419C" w14:textId="77777777" w:rsidTr="00124FD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95" w:type="dxa"/>
                            <w:tcBorders>
                              <w:bottom w:val="none" w:sz="0" w:space="0" w:color="auto"/>
                            </w:tcBorders>
                            <w:shd w:val="clear" w:color="auto" w:fill="254B98" w:themeFill="accent2" w:themeFillShade="BF"/>
                            <w:vAlign w:val="center"/>
                          </w:tcPr>
                          <w:p w14:paraId="0158F947" w14:textId="77777777" w:rsidR="00DD55A5" w:rsidRPr="00F541B5" w:rsidRDefault="00DD55A5" w:rsidP="00124FD8">
                            <w:pPr>
                              <w:bidi w:val="0"/>
                              <w:jc w:val="center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 w:rsidRPr="00F541B5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Salary</w:t>
                            </w:r>
                          </w:p>
                        </w:tc>
                        <w:tc>
                          <w:tcPr>
                            <w:tcW w:w="1196" w:type="dxa"/>
                            <w:tcBorders>
                              <w:bottom w:val="none" w:sz="0" w:space="0" w:color="auto"/>
                            </w:tcBorders>
                            <w:shd w:val="clear" w:color="auto" w:fill="254B98" w:themeFill="accent2" w:themeFillShade="BF"/>
                            <w:vAlign w:val="center"/>
                          </w:tcPr>
                          <w:p w14:paraId="4D5FD050" w14:textId="77777777" w:rsidR="00DD55A5" w:rsidRPr="00F541B5" w:rsidRDefault="00DD55A5" w:rsidP="00124FD8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 w:rsidRPr="00F541B5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CID</w:t>
                            </w:r>
                          </w:p>
                        </w:tc>
                        <w:tc>
                          <w:tcPr>
                            <w:tcW w:w="1196" w:type="dxa"/>
                            <w:tcBorders>
                              <w:bottom w:val="none" w:sz="0" w:space="0" w:color="auto"/>
                            </w:tcBorders>
                            <w:shd w:val="clear" w:color="auto" w:fill="254B98" w:themeFill="accent2" w:themeFillShade="BF"/>
                            <w:vAlign w:val="center"/>
                          </w:tcPr>
                          <w:p w14:paraId="6FC77DC1" w14:textId="77777777" w:rsidR="00DD55A5" w:rsidRPr="00F541B5" w:rsidRDefault="00DD55A5" w:rsidP="00124FD8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 w:rsidRPr="00F541B5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EID</w:t>
                            </w:r>
                          </w:p>
                        </w:tc>
                      </w:tr>
                      <w:tr w:rsidR="0059365E" w:rsidRPr="00F541B5" w14:paraId="18860A86" w14:textId="77777777" w:rsidTr="0059365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95" w:type="dxa"/>
                            <w:shd w:val="clear" w:color="auto" w:fill="auto"/>
                            <w:vAlign w:val="center"/>
                          </w:tcPr>
                          <w:p w14:paraId="7D51D81B" w14:textId="4DE64195" w:rsidR="0059365E" w:rsidRPr="00F541B5" w:rsidRDefault="0059365E" w:rsidP="0059365E">
                            <w:pPr>
                              <w:pStyle w:val="02"/>
                              <w:bidi w:val="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196" w:type="dxa"/>
                            <w:shd w:val="clear" w:color="auto" w:fill="auto"/>
                            <w:vAlign w:val="center"/>
                          </w:tcPr>
                          <w:p w14:paraId="47DC8D3A" w14:textId="156ED469" w:rsidR="0059365E" w:rsidRPr="00F541B5" w:rsidRDefault="0059365E" w:rsidP="0059365E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196" w:type="dxa"/>
                            <w:shd w:val="clear" w:color="auto" w:fill="auto"/>
                            <w:vAlign w:val="center"/>
                          </w:tcPr>
                          <w:p w14:paraId="7322C900" w14:textId="57D78D78" w:rsidR="0059365E" w:rsidRPr="00F541B5" w:rsidRDefault="0059365E" w:rsidP="0059365E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</w:tr>
                    </w:tbl>
                    <w:p w14:paraId="694E8487" w14:textId="77777777" w:rsidR="00DD55A5" w:rsidRDefault="00DD55A5" w:rsidP="00DD55A5"/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Y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A8E9C9D" wp14:editId="48233FEE">
                <wp:simplePos x="0" y="0"/>
                <wp:positionH relativeFrom="column">
                  <wp:posOffset>3529330</wp:posOffset>
                </wp:positionH>
                <wp:positionV relativeFrom="paragraph">
                  <wp:posOffset>185420</wp:posOffset>
                </wp:positionV>
                <wp:extent cx="338455" cy="705485"/>
                <wp:effectExtent l="19050" t="19050" r="4445" b="37465"/>
                <wp:wrapNone/>
                <wp:docPr id="1431499095" name="Group 1431499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38455" cy="705485"/>
                          <a:chOff x="0" y="0"/>
                          <a:chExt cx="338685" cy="705991"/>
                        </a:xfrm>
                      </wpg:grpSpPr>
                      <wps:wsp>
                        <wps:cNvPr id="1431499096" name="Straight Connector 56"/>
                        <wps:cNvCnPr/>
                        <wps:spPr>
                          <a:xfrm>
                            <a:off x="0" y="0"/>
                            <a:ext cx="239737" cy="703454"/>
                          </a:xfrm>
                          <a:prstGeom prst="bentConnector3">
                            <a:avLst>
                              <a:gd name="adj1" fmla="val 99877"/>
                            </a:avLst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31499097" name="Group 1431499097"/>
                        <wpg:cNvGrpSpPr/>
                        <wpg:grpSpPr>
                          <a:xfrm rot="5400000">
                            <a:off x="150844" y="518150"/>
                            <a:ext cx="180977" cy="194705"/>
                            <a:chOff x="0" y="4232"/>
                            <a:chExt cx="180977" cy="194705"/>
                          </a:xfrm>
                        </wpg:grpSpPr>
                        <wps:wsp>
                          <wps:cNvPr id="1431499098" name="Straight Connector 1431499098"/>
                          <wps:cNvCnPr/>
                          <wps:spPr>
                            <a:xfrm flipV="1">
                              <a:off x="2" y="4232"/>
                              <a:ext cx="180975" cy="1016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1499099" name="Straight Connector 1431499099"/>
                          <wps:cNvCnPr/>
                          <wps:spPr>
                            <a:xfrm>
                              <a:off x="0" y="97972"/>
                              <a:ext cx="180340" cy="10096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79AFA0" id="Group 1431499095" o:spid="_x0000_s1026" style="position:absolute;margin-left:277.9pt;margin-top:14.6pt;width:26.65pt;height:55.55pt;flip:x;z-index:251741184" coordsize="3386,7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">
                <v:shape id="Straight Connector 56" o:spid="_x0000_s1027" type="#_x0000_t34" style="position:absolute;width:2397;height:70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" adj="21573" strokecolor="#254b98 [2405]" strokeweight="2.25pt"/>
                <v:group id="Group 1431499097" o:spid="_x0000_s1028" style="position:absolute;left:1508;top:5181;width:1809;height:1947;rotation:90" coordorigin=",4232" coordsize="180977,194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">
                  <v:line id="Straight Connector 1431499098" o:spid="_x0000_s1029" style="position:absolute;flip:y;visibility:visible;mso-wrap-style:square" from="2,4232" to="180977,10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" strokecolor="#254b98 [2405]" strokeweight="2.25pt"/>
                  <v:line id="Straight Connector 1431499099" o:spid="_x0000_s1030" style="position:absolute;visibility:visible;mso-wrap-style:square" from="0,97972" to="180340,198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" strokecolor="#254b98 [2405]" strokeweight="2.25pt"/>
                </v:group>
              </v:group>
            </w:pict>
          </mc:Fallback>
        </mc:AlternateContent>
      </w:r>
      <w:r>
        <w:rPr>
          <w:noProof/>
          <w:rtl/>
          <w:lang w:val="ar-SY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359023E" wp14:editId="0B587876">
                <wp:simplePos x="0" y="0"/>
                <wp:positionH relativeFrom="column">
                  <wp:posOffset>3054350</wp:posOffset>
                </wp:positionH>
                <wp:positionV relativeFrom="paragraph">
                  <wp:posOffset>185420</wp:posOffset>
                </wp:positionV>
                <wp:extent cx="338455" cy="705485"/>
                <wp:effectExtent l="0" t="19050" r="23495" b="37465"/>
                <wp:wrapNone/>
                <wp:docPr id="1431499085" name="Group 1431499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55" cy="705485"/>
                          <a:chOff x="0" y="0"/>
                          <a:chExt cx="338685" cy="705991"/>
                        </a:xfrm>
                      </wpg:grpSpPr>
                      <wps:wsp>
                        <wps:cNvPr id="1431499086" name="Straight Connector 56"/>
                        <wps:cNvCnPr/>
                        <wps:spPr>
                          <a:xfrm>
                            <a:off x="0" y="0"/>
                            <a:ext cx="239737" cy="703454"/>
                          </a:xfrm>
                          <a:prstGeom prst="bentConnector3">
                            <a:avLst>
                              <a:gd name="adj1" fmla="val 99877"/>
                            </a:avLst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31499087" name="Group 1431499087"/>
                        <wpg:cNvGrpSpPr/>
                        <wpg:grpSpPr>
                          <a:xfrm rot="5400000">
                            <a:off x="150844" y="518150"/>
                            <a:ext cx="180977" cy="194705"/>
                            <a:chOff x="0" y="4232"/>
                            <a:chExt cx="180977" cy="194705"/>
                          </a:xfrm>
                        </wpg:grpSpPr>
                        <wps:wsp>
                          <wps:cNvPr id="1431499088" name="Straight Connector 1431499088"/>
                          <wps:cNvCnPr/>
                          <wps:spPr>
                            <a:xfrm flipV="1">
                              <a:off x="2" y="4232"/>
                              <a:ext cx="180975" cy="1016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1499089" name="Straight Connector 1431499089"/>
                          <wps:cNvCnPr/>
                          <wps:spPr>
                            <a:xfrm>
                              <a:off x="0" y="97972"/>
                              <a:ext cx="180340" cy="10096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1A6487" id="Group 1431499085" o:spid="_x0000_s1026" style="position:absolute;margin-left:240.5pt;margin-top:14.6pt;width:26.65pt;height:55.55pt;z-index:251739136" coordsize="3386,7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">
                <v:shape id="Straight Connector 56" o:spid="_x0000_s1027" type="#_x0000_t34" style="position:absolute;width:2397;height:70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" adj="21573" strokecolor="#254b98 [2405]" strokeweight="2.25pt"/>
                <v:group id="Group 1431499087" o:spid="_x0000_s1028" style="position:absolute;left:1508;top:5181;width:1809;height:1947;rotation:90" coordorigin=",4232" coordsize="180977,194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">
                  <v:line id="Straight Connector 1431499088" o:spid="_x0000_s1029" style="position:absolute;flip:y;visibility:visible;mso-wrap-style:square" from="2,4232" to="180977,10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" strokecolor="#254b98 [2405]" strokeweight="2.25pt"/>
                  <v:line id="Straight Connector 1431499089" o:spid="_x0000_s1030" style="position:absolute;visibility:visible;mso-wrap-style:square" from="0,97972" to="180340,198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" strokecolor="#254b98 [2405]" strokeweight="2.25pt"/>
                </v:group>
              </v:group>
            </w:pict>
          </mc:Fallback>
        </mc:AlternateContent>
      </w:r>
      <w:r>
        <w:rPr>
          <w:rFonts w:hint="cs"/>
          <w:noProof/>
          <w:rtl/>
          <w:lang w:val="ar-S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6DDCC" wp14:editId="5C120907">
                <wp:simplePos x="0" y="0"/>
                <wp:positionH relativeFrom="column">
                  <wp:posOffset>2311400</wp:posOffset>
                </wp:positionH>
                <wp:positionV relativeFrom="paragraph">
                  <wp:posOffset>607695</wp:posOffset>
                </wp:positionV>
                <wp:extent cx="652145" cy="349250"/>
                <wp:effectExtent l="0" t="0" r="0" b="0"/>
                <wp:wrapNone/>
                <wp:docPr id="96207961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F07CC" w14:textId="77777777" w:rsidR="00DD55A5" w:rsidRDefault="00DD55A5" w:rsidP="0059365E">
                            <w:pPr>
                              <w:pStyle w:val="34E"/>
                            </w:pPr>
                            <w:r>
                              <w:t xml:space="preserve">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6DDCC" id="_x0000_s1066" type="#_x0000_t202" style="position:absolute;left:0;text-align:left;margin-left:182pt;margin-top:47.85pt;width:51.35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" filled="f" stroked="f">
                <v:textbox>
                  <w:txbxContent>
                    <w:p w14:paraId="056F07CC" w14:textId="77777777" w:rsidR="00DD55A5" w:rsidRDefault="00DD55A5" w:rsidP="0059365E">
                      <w:pPr>
                        <w:pStyle w:val="34E"/>
                      </w:pPr>
                      <w:r>
                        <w:t xml:space="preserve">Work </w:t>
                      </w:r>
                    </w:p>
                  </w:txbxContent>
                </v:textbox>
              </v:shape>
            </w:pict>
          </mc:Fallback>
        </mc:AlternateContent>
      </w:r>
    </w:p>
    <w:p w14:paraId="5EB643DF" w14:textId="2ED4B5B1" w:rsidR="00DD55A5" w:rsidRDefault="002D2326" w:rsidP="00DD55A5">
      <w:pPr>
        <w:pStyle w:val="02"/>
        <w:jc w:val="left"/>
        <w:rPr>
          <w:rtl/>
        </w:rPr>
      </w:pPr>
      <w:r>
        <w:rPr>
          <w:noProof/>
          <w:rtl/>
          <w:lang w:val="ar-SY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EBA17B1" wp14:editId="3AF13A4B">
                <wp:simplePos x="0" y="0"/>
                <wp:positionH relativeFrom="column">
                  <wp:posOffset>1122680</wp:posOffset>
                </wp:positionH>
                <wp:positionV relativeFrom="paragraph">
                  <wp:posOffset>89807</wp:posOffset>
                </wp:positionV>
                <wp:extent cx="194310" cy="1338671"/>
                <wp:effectExtent l="19050" t="0" r="34290" b="33020"/>
                <wp:wrapNone/>
                <wp:docPr id="1431499100" name="Group 1431499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" cy="1338671"/>
                          <a:chOff x="143980" y="-624936"/>
                          <a:chExt cx="194705" cy="1338671"/>
                        </a:xfrm>
                      </wpg:grpSpPr>
                      <wps:wsp>
                        <wps:cNvPr id="1431499101" name="Straight Connector 56"/>
                        <wps:cNvCnPr/>
                        <wps:spPr>
                          <a:xfrm>
                            <a:off x="239504" y="-624936"/>
                            <a:ext cx="0" cy="133867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31499102" name="Group 1431499102"/>
                        <wpg:cNvGrpSpPr/>
                        <wpg:grpSpPr>
                          <a:xfrm rot="5400000">
                            <a:off x="148624" y="515293"/>
                            <a:ext cx="185418" cy="194705"/>
                            <a:chOff x="-5078" y="4232"/>
                            <a:chExt cx="185418" cy="194705"/>
                          </a:xfrm>
                        </wpg:grpSpPr>
                        <wps:wsp>
                          <wps:cNvPr id="1431499103" name="Straight Connector 1431499103"/>
                          <wps:cNvCnPr/>
                          <wps:spPr>
                            <a:xfrm flipV="1">
                              <a:off x="-5078" y="4232"/>
                              <a:ext cx="180975" cy="1016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1499104" name="Straight Connector 1431499104"/>
                          <wps:cNvCnPr/>
                          <wps:spPr>
                            <a:xfrm>
                              <a:off x="0" y="97972"/>
                              <a:ext cx="180340" cy="10096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B8F668" id="Group 1431499100" o:spid="_x0000_s1026" style="position:absolute;margin-left:88.4pt;margin-top:7.05pt;width:15.3pt;height:105.4pt;z-index:251743232;mso-width-relative:margin;mso-height-relative:margin" coordorigin="1439,-6249" coordsize="1947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">
                <v:shape id="Straight Connector 56" o:spid="_x0000_s1027" type="#_x0000_t32" style="position:absolute;left:2395;top:-6249;width:0;height:13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" strokecolor="#254b98 [2405]" strokeweight="2.25pt"/>
                <v:group id="Group 1431499102" o:spid="_x0000_s1028" style="position:absolute;left:1486;top:5152;width:1854;height:1947;rotation:90" coordorigin="-5078,4232" coordsize="185418,194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">
                  <v:line id="Straight Connector 1431499103" o:spid="_x0000_s1029" style="position:absolute;flip:y;visibility:visible;mso-wrap-style:square" from="-5078,4232" to="175897,10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" strokecolor="#254b98 [2405]" strokeweight="2.25pt"/>
                  <v:line id="Straight Connector 1431499104" o:spid="_x0000_s1030" style="position:absolute;visibility:visible;mso-wrap-style:square" from="0,97972" to="180340,198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" strokecolor="#254b98 [2405]" strokeweight="2.25pt"/>
                </v:group>
              </v:group>
            </w:pict>
          </mc:Fallback>
        </mc:AlternateContent>
      </w:r>
    </w:p>
    <w:p w14:paraId="1156A85E" w14:textId="712F7862" w:rsidR="00DD55A5" w:rsidRDefault="00C15997" w:rsidP="00DD55A5">
      <w:pPr>
        <w:pStyle w:val="02"/>
        <w:jc w:val="left"/>
        <w:rPr>
          <w:rtl/>
        </w:rPr>
      </w:pPr>
      <w:r w:rsidRPr="00C15997">
        <w:rPr>
          <w:noProof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9AB5FB" wp14:editId="53562689">
                <wp:simplePos x="0" y="0"/>
                <wp:positionH relativeFrom="column">
                  <wp:posOffset>5136515</wp:posOffset>
                </wp:positionH>
                <wp:positionV relativeFrom="paragraph">
                  <wp:posOffset>231866</wp:posOffset>
                </wp:positionV>
                <wp:extent cx="1824536" cy="1024467"/>
                <wp:effectExtent l="0" t="0" r="0" b="4445"/>
                <wp:wrapNone/>
                <wp:docPr id="1431499105" name="Text Box 1431499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536" cy="1024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68470" w14:textId="1117CDC7" w:rsidR="00C15997" w:rsidRPr="00C15997" w:rsidRDefault="00C15997" w:rsidP="00C15997">
                            <w:pPr>
                              <w:pStyle w:val="34E"/>
                              <w:rPr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C15997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SA"/>
                              </w:rPr>
                              <w:t xml:space="preserve">إن الواصفة </w:t>
                            </w:r>
                            <w:r w:rsidRPr="00C15997">
                              <w:rPr>
                                <w:sz w:val="24"/>
                                <w:szCs w:val="24"/>
                                <w:lang w:bidi="ar-AE"/>
                              </w:rPr>
                              <w:t>salary</w:t>
                            </w:r>
                            <w:r w:rsidRPr="00C15997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SA"/>
                              </w:rPr>
                              <w:t xml:space="preserve"> لا تنتمي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C15997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SA"/>
                              </w:rPr>
                              <w:t xml:space="preserve">إلى الـ </w:t>
                            </w:r>
                            <w:r w:rsidRPr="00C15997">
                              <w:rPr>
                                <w:sz w:val="24"/>
                                <w:szCs w:val="24"/>
                                <w:lang w:bidi="ar-AE"/>
                              </w:rPr>
                              <w:t>company</w:t>
                            </w:r>
                            <w:r w:rsidRPr="00C15997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ل</w:t>
                            </w:r>
                            <w:r w:rsidRPr="00C15997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SA"/>
                              </w:rPr>
                              <w:t>وحدها ولا إلى الـ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C15997">
                              <w:rPr>
                                <w:sz w:val="24"/>
                                <w:szCs w:val="24"/>
                                <w:lang w:bidi="ar-AE"/>
                              </w:rPr>
                              <w:t>Employee</w:t>
                            </w:r>
                            <w:r w:rsidRPr="00C15997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SA"/>
                              </w:rPr>
                              <w:t xml:space="preserve"> لوحده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SA"/>
                              </w:rPr>
                              <w:t>.</w:t>
                            </w:r>
                          </w:p>
                          <w:p w14:paraId="04DB1E2A" w14:textId="4DA1D898" w:rsidR="00C15997" w:rsidRPr="001F58EE" w:rsidRDefault="00C15997" w:rsidP="00C15997">
                            <w:pPr>
                              <w:pStyle w:val="34E"/>
                              <w:rPr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AB5FB" id="Text Box 1431499105" o:spid="_x0000_s1067" type="#_x0000_t202" style="position:absolute;left:0;text-align:left;margin-left:404.45pt;margin-top:18.25pt;width:143.65pt;height:80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" filled="f" stroked="f" strokeweight=".5pt">
                <v:textbox>
                  <w:txbxContent>
                    <w:p w14:paraId="59968470" w14:textId="1117CDC7" w:rsidR="00C15997" w:rsidRPr="00C15997" w:rsidRDefault="00C15997" w:rsidP="00C15997">
                      <w:pPr>
                        <w:pStyle w:val="34E"/>
                        <w:rPr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C15997">
                        <w:rPr>
                          <w:rFonts w:hint="cs"/>
                          <w:sz w:val="24"/>
                          <w:szCs w:val="24"/>
                          <w:rtl/>
                          <w:lang w:bidi="ar-SA"/>
                        </w:rPr>
                        <w:t xml:space="preserve">إن الواصفة </w:t>
                      </w:r>
                      <w:r w:rsidRPr="00C15997">
                        <w:rPr>
                          <w:sz w:val="24"/>
                          <w:szCs w:val="24"/>
                          <w:lang w:bidi="ar-AE"/>
                        </w:rPr>
                        <w:t>salary</w:t>
                      </w:r>
                      <w:r w:rsidRPr="00C15997">
                        <w:rPr>
                          <w:rFonts w:hint="cs"/>
                          <w:sz w:val="24"/>
                          <w:szCs w:val="24"/>
                          <w:rtl/>
                          <w:lang w:bidi="ar-SA"/>
                        </w:rPr>
                        <w:t xml:space="preserve"> لا تنتمي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SA"/>
                        </w:rPr>
                        <w:t xml:space="preserve"> </w:t>
                      </w:r>
                      <w:r w:rsidRPr="00C15997">
                        <w:rPr>
                          <w:rFonts w:hint="cs"/>
                          <w:sz w:val="24"/>
                          <w:szCs w:val="24"/>
                          <w:rtl/>
                          <w:lang w:bidi="ar-SA"/>
                        </w:rPr>
                        <w:t xml:space="preserve">إلى الـ </w:t>
                      </w:r>
                      <w:r w:rsidRPr="00C15997">
                        <w:rPr>
                          <w:sz w:val="24"/>
                          <w:szCs w:val="24"/>
                          <w:lang w:bidi="ar-AE"/>
                        </w:rPr>
                        <w:t>company</w:t>
                      </w:r>
                      <w:r w:rsidRPr="00C15997">
                        <w:rPr>
                          <w:rFonts w:hint="cs"/>
                          <w:sz w:val="24"/>
                          <w:szCs w:val="24"/>
                          <w:rtl/>
                          <w:lang w:bidi="ar-SA"/>
                        </w:rPr>
                        <w:t xml:space="preserve"> 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AE"/>
                        </w:rPr>
                        <w:t>ل</w:t>
                      </w:r>
                      <w:r w:rsidRPr="00C15997">
                        <w:rPr>
                          <w:rFonts w:hint="cs"/>
                          <w:sz w:val="24"/>
                          <w:szCs w:val="24"/>
                          <w:rtl/>
                          <w:lang w:bidi="ar-SA"/>
                        </w:rPr>
                        <w:t>وحدها ولا إلى الـ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SA"/>
                        </w:rPr>
                        <w:t xml:space="preserve"> </w:t>
                      </w:r>
                      <w:r w:rsidRPr="00C15997">
                        <w:rPr>
                          <w:sz w:val="24"/>
                          <w:szCs w:val="24"/>
                          <w:lang w:bidi="ar-AE"/>
                        </w:rPr>
                        <w:t>Employee</w:t>
                      </w:r>
                      <w:r w:rsidRPr="00C15997">
                        <w:rPr>
                          <w:rFonts w:hint="cs"/>
                          <w:sz w:val="24"/>
                          <w:szCs w:val="24"/>
                          <w:rtl/>
                          <w:lang w:bidi="ar-SA"/>
                        </w:rPr>
                        <w:t xml:space="preserve"> لوحده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SA"/>
                        </w:rPr>
                        <w:t>.</w:t>
                      </w:r>
                    </w:p>
                    <w:p w14:paraId="04DB1E2A" w14:textId="4DA1D898" w:rsidR="00C15997" w:rsidRPr="001F58EE" w:rsidRDefault="00C15997" w:rsidP="00C15997">
                      <w:pPr>
                        <w:pStyle w:val="34E"/>
                        <w:rPr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85D645" w14:textId="4674223C" w:rsidR="00DD55A5" w:rsidRDefault="00C15997" w:rsidP="00DD55A5">
      <w:pPr>
        <w:pStyle w:val="02"/>
        <w:jc w:val="left"/>
        <w:rPr>
          <w:rtl/>
        </w:rPr>
      </w:pPr>
      <w:r w:rsidRPr="00C15997">
        <w:rPr>
          <w:noProof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3ADCFC" wp14:editId="2B114710">
                <wp:simplePos x="0" y="0"/>
                <wp:positionH relativeFrom="column">
                  <wp:posOffset>4748107</wp:posOffset>
                </wp:positionH>
                <wp:positionV relativeFrom="paragraph">
                  <wp:posOffset>228177</wp:posOffset>
                </wp:positionV>
                <wp:extent cx="397933" cy="0"/>
                <wp:effectExtent l="0" t="76200" r="21590" b="95250"/>
                <wp:wrapNone/>
                <wp:docPr id="1431499106" name="Connector: Elbow 1431499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93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702EB" id="Connector: Elbow 1431499081" o:spid="_x0000_s1026" type="#_x0000_t32" style="position:absolute;margin-left:373.85pt;margin-top:17.95pt;width:31.35pt;height:0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" strokecolor="#254b98 [2405]" strokeweight="1.5pt">
                <v:stroke endarrow="block"/>
              </v:shape>
            </w:pict>
          </mc:Fallback>
        </mc:AlternateContent>
      </w:r>
    </w:p>
    <w:p w14:paraId="5D79F0C7" w14:textId="16FC05B1" w:rsidR="00DD55A5" w:rsidRDefault="002D2326" w:rsidP="00DD55A5">
      <w:pPr>
        <w:pStyle w:val="02"/>
        <w:jc w:val="left"/>
        <w:rPr>
          <w:rtl/>
        </w:rPr>
      </w:pPr>
      <w:r>
        <w:rPr>
          <w:rFonts w:hint="cs"/>
          <w:noProof/>
          <w:rtl/>
          <w:lang w:val="ar-S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0EF6D" wp14:editId="50DFFCDD">
                <wp:simplePos x="0" y="0"/>
                <wp:positionH relativeFrom="column">
                  <wp:posOffset>-189230</wp:posOffset>
                </wp:positionH>
                <wp:positionV relativeFrom="paragraph">
                  <wp:posOffset>264070</wp:posOffset>
                </wp:positionV>
                <wp:extent cx="1185545" cy="349250"/>
                <wp:effectExtent l="0" t="0" r="0" b="0"/>
                <wp:wrapNone/>
                <wp:docPr id="117531765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B2A9C" w14:textId="4CCB8051" w:rsidR="00DD55A5" w:rsidRDefault="00DD55A5" w:rsidP="0059365E">
                            <w:pPr>
                              <w:pStyle w:val="34E"/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0EF6D" id="_x0000_s1068" type="#_x0000_t202" style="position:absolute;left:0;text-align:left;margin-left:-14.9pt;margin-top:20.8pt;width:93.35pt;height: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" filled="f" stroked="f">
                <v:textbox>
                  <w:txbxContent>
                    <w:p w14:paraId="115B2A9C" w14:textId="4CCB8051" w:rsidR="00DD55A5" w:rsidRDefault="00DD55A5" w:rsidP="0059365E">
                      <w:pPr>
                        <w:pStyle w:val="34E"/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14:paraId="2A16E8B9" w14:textId="03CBA5E2" w:rsidR="00DD55A5" w:rsidRDefault="002D2326" w:rsidP="00DD55A5">
      <w:pPr>
        <w:pStyle w:val="02"/>
        <w:jc w:val="left"/>
        <w:rPr>
          <w:rtl/>
        </w:rPr>
      </w:pPr>
      <w:r>
        <w:rPr>
          <w:noProof/>
          <w:rtl/>
          <w:lang w:val="ar-S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CEC4D" wp14:editId="11A4A52D">
                <wp:simplePos x="0" y="0"/>
                <wp:positionH relativeFrom="column">
                  <wp:posOffset>-431074</wp:posOffset>
                </wp:positionH>
                <wp:positionV relativeFrom="paragraph">
                  <wp:posOffset>269150</wp:posOffset>
                </wp:positionV>
                <wp:extent cx="2959100" cy="1371600"/>
                <wp:effectExtent l="0" t="0" r="0" b="0"/>
                <wp:wrapNone/>
                <wp:docPr id="1745974164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dTable6Colorful-Accent2"/>
                              <w:bidiVisual/>
                              <w:tblW w:w="3541" w:type="dxa"/>
                              <w:tblBorders>
                                <w:top w:val="single" w:sz="12" w:space="0" w:color="254B98" w:themeColor="accent2" w:themeShade="BF"/>
                                <w:left w:val="single" w:sz="12" w:space="0" w:color="254B98" w:themeColor="accent2" w:themeShade="BF"/>
                                <w:bottom w:val="single" w:sz="12" w:space="0" w:color="254B98" w:themeColor="accent2" w:themeShade="BF"/>
                                <w:right w:val="single" w:sz="12" w:space="0" w:color="254B98" w:themeColor="accent2" w:themeShade="BF"/>
                                <w:insideH w:val="single" w:sz="12" w:space="0" w:color="254B98" w:themeColor="accent2" w:themeShade="BF"/>
                                <w:insideV w:val="single" w:sz="12" w:space="0" w:color="254B98" w:themeColor="accent2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80"/>
                              <w:gridCol w:w="1180"/>
                              <w:gridCol w:w="1181"/>
                            </w:tblGrid>
                            <w:tr w:rsidR="00DD55A5" w:rsidRPr="00F541B5" w14:paraId="02EB2F69" w14:textId="77777777" w:rsidTr="00124FD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8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61AEFF9E" w14:textId="77777777" w:rsidR="00DD55A5" w:rsidRPr="00F541B5" w:rsidRDefault="00DD55A5" w:rsidP="00124FD8">
                                  <w:pPr>
                                    <w:bidi w:val="0"/>
                                    <w:jc w:val="center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  <w:lang w:bidi="ar-SY"/>
                                    </w:rPr>
                                  </w:pPr>
                                  <w:r w:rsidRPr="00F541B5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EID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1191406B" w14:textId="77777777" w:rsidR="00DD55A5" w:rsidRPr="00F541B5" w:rsidRDefault="00DD55A5" w:rsidP="00124FD8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  <w:lang w:bidi="ar-SY"/>
                                    </w:rPr>
                                  </w:pPr>
                                  <w:r w:rsidRPr="00F541B5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0C61118E" w14:textId="77777777" w:rsidR="00DD55A5" w:rsidRPr="00F541B5" w:rsidRDefault="00DD55A5" w:rsidP="00124FD8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  <w:lang w:bidi="ar-SY"/>
                                    </w:rPr>
                                  </w:pPr>
                                  <w:r w:rsidRPr="00F541B5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59365E" w:rsidRPr="00F541B5" w14:paraId="36735E38" w14:textId="77777777" w:rsidTr="0059365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80" w:type="dxa"/>
                                  <w:shd w:val="clear" w:color="auto" w:fill="auto"/>
                                  <w:vAlign w:val="center"/>
                                </w:tcPr>
                                <w:p w14:paraId="138672D0" w14:textId="6F9CEDEC" w:rsidR="0059365E" w:rsidRPr="00F541B5" w:rsidRDefault="0059365E" w:rsidP="0059365E">
                                  <w:pPr>
                                    <w:pStyle w:val="02"/>
                                    <w:bidi w:val="0"/>
                                    <w:jc w:val="center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shd w:val="clear" w:color="auto" w:fill="auto"/>
                                  <w:vAlign w:val="center"/>
                                </w:tcPr>
                                <w:p w14:paraId="27EF5ABA" w14:textId="7260780F" w:rsidR="0059365E" w:rsidRPr="00F541B5" w:rsidRDefault="0059365E" w:rsidP="0059365E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shd w:val="clear" w:color="auto" w:fill="auto"/>
                                  <w:vAlign w:val="center"/>
                                </w:tcPr>
                                <w:p w14:paraId="24784ECA" w14:textId="77777777" w:rsidR="0059365E" w:rsidRPr="00F541B5" w:rsidRDefault="0059365E" w:rsidP="0059365E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9365E" w:rsidRPr="00F541B5" w14:paraId="317EC1F5" w14:textId="77777777" w:rsidTr="0059365E">
                              <w:trPr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80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02F26516" w14:textId="1BF4A59F" w:rsidR="0059365E" w:rsidRPr="00F541B5" w:rsidRDefault="0059365E" w:rsidP="0059365E">
                                  <w:pPr>
                                    <w:pStyle w:val="02"/>
                                    <w:bidi w:val="0"/>
                                    <w:jc w:val="center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281CAF32" w14:textId="13829576" w:rsidR="0059365E" w:rsidRPr="00F541B5" w:rsidRDefault="0059365E" w:rsidP="0059365E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shd w:val="clear" w:color="auto" w:fill="D5DFF5" w:themeFill="accent2" w:themeFillTint="33"/>
                                  <w:vAlign w:val="center"/>
                                </w:tcPr>
                                <w:p w14:paraId="6F79DF77" w14:textId="77777777" w:rsidR="0059365E" w:rsidRPr="00F541B5" w:rsidRDefault="0059365E" w:rsidP="0059365E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59365E" w:rsidRPr="00F541B5" w14:paraId="7E2797D2" w14:textId="77777777" w:rsidTr="0059365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80" w:type="dxa"/>
                                  <w:shd w:val="clear" w:color="auto" w:fill="auto"/>
                                  <w:vAlign w:val="center"/>
                                </w:tcPr>
                                <w:p w14:paraId="66E392DE" w14:textId="3FB1FEFD" w:rsidR="0059365E" w:rsidRPr="00F541B5" w:rsidRDefault="0059365E" w:rsidP="0059365E">
                                  <w:pPr>
                                    <w:pStyle w:val="02"/>
                                    <w:bidi w:val="0"/>
                                    <w:jc w:val="center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shd w:val="clear" w:color="auto" w:fill="auto"/>
                                  <w:vAlign w:val="center"/>
                                </w:tcPr>
                                <w:p w14:paraId="438637B3" w14:textId="2A901271" w:rsidR="0059365E" w:rsidRPr="00F541B5" w:rsidRDefault="0059365E" w:rsidP="0059365E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shd w:val="clear" w:color="auto" w:fill="auto"/>
                                  <w:vAlign w:val="center"/>
                                </w:tcPr>
                                <w:p w14:paraId="0F139AD5" w14:textId="77777777" w:rsidR="0059365E" w:rsidRPr="00F541B5" w:rsidRDefault="0059365E" w:rsidP="0059365E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4FF84734" w14:textId="77777777" w:rsidR="00DD55A5" w:rsidRDefault="00DD55A5" w:rsidP="00DD55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EC4D" id="Text Box 57" o:spid="_x0000_s1069" type="#_x0000_t202" style="position:absolute;left:0;text-align:left;margin-left:-33.95pt;margin-top:21.2pt;width:233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" filled="f" stroked="f">
                <v:textbox>
                  <w:txbxContent>
                    <w:tbl>
                      <w:tblPr>
                        <w:tblStyle w:val="GridTable6Colorful-Accent2"/>
                        <w:bidiVisual/>
                        <w:tblW w:w="3541" w:type="dxa"/>
                        <w:tblBorders>
                          <w:top w:val="single" w:sz="12" w:space="0" w:color="254B98" w:themeColor="accent2" w:themeShade="BF"/>
                          <w:left w:val="single" w:sz="12" w:space="0" w:color="254B98" w:themeColor="accent2" w:themeShade="BF"/>
                          <w:bottom w:val="single" w:sz="12" w:space="0" w:color="254B98" w:themeColor="accent2" w:themeShade="BF"/>
                          <w:right w:val="single" w:sz="12" w:space="0" w:color="254B98" w:themeColor="accent2" w:themeShade="BF"/>
                          <w:insideH w:val="single" w:sz="12" w:space="0" w:color="254B98" w:themeColor="accent2" w:themeShade="BF"/>
                          <w:insideV w:val="single" w:sz="12" w:space="0" w:color="254B98" w:themeColor="accent2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80"/>
                        <w:gridCol w:w="1180"/>
                        <w:gridCol w:w="1181"/>
                      </w:tblGrid>
                      <w:tr w:rsidR="00DD55A5" w:rsidRPr="00F541B5" w14:paraId="02EB2F69" w14:textId="77777777" w:rsidTr="00124FD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80" w:type="dxa"/>
                            <w:tcBorders>
                              <w:bottom w:val="none" w:sz="0" w:space="0" w:color="auto"/>
                            </w:tcBorders>
                            <w:shd w:val="clear" w:color="auto" w:fill="254B98" w:themeFill="accent2" w:themeFillShade="BF"/>
                            <w:vAlign w:val="center"/>
                          </w:tcPr>
                          <w:p w14:paraId="61AEFF9E" w14:textId="77777777" w:rsidR="00DD55A5" w:rsidRPr="00F541B5" w:rsidRDefault="00DD55A5" w:rsidP="00124FD8">
                            <w:pPr>
                              <w:bidi w:val="0"/>
                              <w:jc w:val="center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 w:rsidRPr="00F541B5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EID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bottom w:val="none" w:sz="0" w:space="0" w:color="auto"/>
                            </w:tcBorders>
                            <w:shd w:val="clear" w:color="auto" w:fill="254B98" w:themeFill="accent2" w:themeFillShade="BF"/>
                            <w:vAlign w:val="center"/>
                          </w:tcPr>
                          <w:p w14:paraId="1191406B" w14:textId="77777777" w:rsidR="00DD55A5" w:rsidRPr="00F541B5" w:rsidRDefault="00DD55A5" w:rsidP="00124FD8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 w:rsidRPr="00F541B5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1181" w:type="dxa"/>
                            <w:tcBorders>
                              <w:bottom w:val="none" w:sz="0" w:space="0" w:color="auto"/>
                            </w:tcBorders>
                            <w:shd w:val="clear" w:color="auto" w:fill="254B98" w:themeFill="accent2" w:themeFillShade="BF"/>
                            <w:vAlign w:val="center"/>
                          </w:tcPr>
                          <w:p w14:paraId="0C61118E" w14:textId="77777777" w:rsidR="00DD55A5" w:rsidRPr="00F541B5" w:rsidRDefault="00DD55A5" w:rsidP="00124FD8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 w:rsidRPr="00F541B5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ID</w:t>
                            </w:r>
                          </w:p>
                        </w:tc>
                      </w:tr>
                      <w:tr w:rsidR="0059365E" w:rsidRPr="00F541B5" w14:paraId="36735E38" w14:textId="77777777" w:rsidTr="0059365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80" w:type="dxa"/>
                            <w:shd w:val="clear" w:color="auto" w:fill="auto"/>
                            <w:vAlign w:val="center"/>
                          </w:tcPr>
                          <w:p w14:paraId="138672D0" w14:textId="6F9CEDEC" w:rsidR="0059365E" w:rsidRPr="00F541B5" w:rsidRDefault="0059365E" w:rsidP="0059365E">
                            <w:pPr>
                              <w:pStyle w:val="02"/>
                              <w:bidi w:val="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180" w:type="dxa"/>
                            <w:shd w:val="clear" w:color="auto" w:fill="auto"/>
                            <w:vAlign w:val="center"/>
                          </w:tcPr>
                          <w:p w14:paraId="27EF5ABA" w14:textId="7260780F" w:rsidR="0059365E" w:rsidRPr="00F541B5" w:rsidRDefault="0059365E" w:rsidP="0059365E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181" w:type="dxa"/>
                            <w:shd w:val="clear" w:color="auto" w:fill="auto"/>
                            <w:vAlign w:val="center"/>
                          </w:tcPr>
                          <w:p w14:paraId="24784ECA" w14:textId="77777777" w:rsidR="0059365E" w:rsidRPr="00F541B5" w:rsidRDefault="0059365E" w:rsidP="0059365E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59365E" w:rsidRPr="00F541B5" w14:paraId="317EC1F5" w14:textId="77777777" w:rsidTr="0059365E">
                        <w:trPr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80" w:type="dxa"/>
                            <w:shd w:val="clear" w:color="auto" w:fill="D5DFF5" w:themeFill="accent2" w:themeFillTint="33"/>
                            <w:vAlign w:val="center"/>
                          </w:tcPr>
                          <w:p w14:paraId="02F26516" w14:textId="1BF4A59F" w:rsidR="0059365E" w:rsidRPr="00F541B5" w:rsidRDefault="0059365E" w:rsidP="0059365E">
                            <w:pPr>
                              <w:pStyle w:val="02"/>
                              <w:bidi w:val="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180" w:type="dxa"/>
                            <w:shd w:val="clear" w:color="auto" w:fill="D5DFF5" w:themeFill="accent2" w:themeFillTint="33"/>
                            <w:vAlign w:val="center"/>
                          </w:tcPr>
                          <w:p w14:paraId="281CAF32" w14:textId="13829576" w:rsidR="0059365E" w:rsidRPr="00F541B5" w:rsidRDefault="0059365E" w:rsidP="0059365E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181" w:type="dxa"/>
                            <w:shd w:val="clear" w:color="auto" w:fill="D5DFF5" w:themeFill="accent2" w:themeFillTint="33"/>
                            <w:vAlign w:val="center"/>
                          </w:tcPr>
                          <w:p w14:paraId="6F79DF77" w14:textId="77777777" w:rsidR="0059365E" w:rsidRPr="00F541B5" w:rsidRDefault="0059365E" w:rsidP="0059365E">
                            <w:pPr>
                              <w:pStyle w:val="02"/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59365E" w:rsidRPr="00F541B5" w14:paraId="7E2797D2" w14:textId="77777777" w:rsidTr="0059365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80" w:type="dxa"/>
                            <w:shd w:val="clear" w:color="auto" w:fill="auto"/>
                            <w:vAlign w:val="center"/>
                          </w:tcPr>
                          <w:p w14:paraId="66E392DE" w14:textId="3FB1FEFD" w:rsidR="0059365E" w:rsidRPr="00F541B5" w:rsidRDefault="0059365E" w:rsidP="0059365E">
                            <w:pPr>
                              <w:pStyle w:val="02"/>
                              <w:bidi w:val="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180" w:type="dxa"/>
                            <w:shd w:val="clear" w:color="auto" w:fill="auto"/>
                            <w:vAlign w:val="center"/>
                          </w:tcPr>
                          <w:p w14:paraId="438637B3" w14:textId="2A901271" w:rsidR="0059365E" w:rsidRPr="00F541B5" w:rsidRDefault="0059365E" w:rsidP="0059365E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181" w:type="dxa"/>
                            <w:shd w:val="clear" w:color="auto" w:fill="auto"/>
                            <w:vAlign w:val="center"/>
                          </w:tcPr>
                          <w:p w14:paraId="0F139AD5" w14:textId="77777777" w:rsidR="0059365E" w:rsidRPr="00F541B5" w:rsidRDefault="0059365E" w:rsidP="0059365E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4FF84734" w14:textId="77777777" w:rsidR="00DD55A5" w:rsidRDefault="00DD55A5" w:rsidP="00DD55A5"/>
                  </w:txbxContent>
                </v:textbox>
              </v:shape>
            </w:pict>
          </mc:Fallback>
        </mc:AlternateContent>
      </w:r>
    </w:p>
    <w:p w14:paraId="4BEAC04C" w14:textId="74ACB052" w:rsidR="00DD55A5" w:rsidRDefault="0091637A" w:rsidP="00DD55A5">
      <w:pPr>
        <w:pStyle w:val="02"/>
        <w:jc w:val="lef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3DBE18" wp14:editId="1DB5C11D">
                <wp:simplePos x="0" y="0"/>
                <wp:positionH relativeFrom="margin">
                  <wp:posOffset>4764617</wp:posOffset>
                </wp:positionH>
                <wp:positionV relativeFrom="paragraph">
                  <wp:posOffset>273050</wp:posOffset>
                </wp:positionV>
                <wp:extent cx="1388110" cy="1388110"/>
                <wp:effectExtent l="0" t="0" r="0" b="0"/>
                <wp:wrapNone/>
                <wp:docPr id="1431499082" name="Cross 1431499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388110" cy="1388110"/>
                        </a:xfrm>
                        <a:prstGeom prst="plus">
                          <a:avLst>
                            <a:gd name="adj" fmla="val 45091"/>
                          </a:avLst>
                        </a:prstGeom>
                        <a:solidFill>
                          <a:srgbClr val="DE1F26">
                            <a:alpha val="52157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5485B" id="Cross 1431499082" o:spid="_x0000_s1026" type="#_x0000_t11" style="position:absolute;margin-left:375.15pt;margin-top:21.5pt;width:109.3pt;height:109.3pt;rotation:45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" adj="9740" fillcolor="#de1f26" stroked="f" strokeweight="2pt">
                <v:fill opacity="34181f"/>
                <w10:wrap anchorx="margin"/>
              </v:shape>
            </w:pict>
          </mc:Fallback>
        </mc:AlternateContent>
      </w:r>
    </w:p>
    <w:p w14:paraId="07DFFB34" w14:textId="61A56C18" w:rsidR="00DD55A5" w:rsidRDefault="00DD55A5" w:rsidP="00DD55A5">
      <w:pPr>
        <w:pStyle w:val="02"/>
        <w:jc w:val="left"/>
        <w:rPr>
          <w:rtl/>
        </w:rPr>
      </w:pPr>
    </w:p>
    <w:p w14:paraId="36B4BA54" w14:textId="4395E97E" w:rsidR="00DD55A5" w:rsidRDefault="0091637A" w:rsidP="00DD55A5">
      <w:pPr>
        <w:pStyle w:val="02"/>
        <w:jc w:val="left"/>
        <w:rPr>
          <w:rtl/>
        </w:rPr>
      </w:pPr>
      <w:r>
        <w:rPr>
          <w:noProof/>
          <w:rtl/>
          <w:lang w:val="ar-S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59BD1" wp14:editId="68AF2261">
                <wp:simplePos x="0" y="0"/>
                <wp:positionH relativeFrom="column">
                  <wp:posOffset>3825240</wp:posOffset>
                </wp:positionH>
                <wp:positionV relativeFrom="paragraph">
                  <wp:posOffset>33384</wp:posOffset>
                </wp:positionV>
                <wp:extent cx="3023235" cy="849086"/>
                <wp:effectExtent l="0" t="0" r="0" b="8255"/>
                <wp:wrapNone/>
                <wp:docPr id="7900156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235" cy="849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dTable6Colorful-Accent2"/>
                              <w:bidiVisual/>
                              <w:tblW w:w="0" w:type="auto"/>
                              <w:tblBorders>
                                <w:top w:val="single" w:sz="12" w:space="0" w:color="254B98" w:themeColor="accent2" w:themeShade="BF"/>
                                <w:left w:val="single" w:sz="12" w:space="0" w:color="254B98" w:themeColor="accent2" w:themeShade="BF"/>
                                <w:bottom w:val="single" w:sz="12" w:space="0" w:color="254B98" w:themeColor="accent2" w:themeShade="BF"/>
                                <w:right w:val="single" w:sz="12" w:space="0" w:color="254B98" w:themeColor="accent2" w:themeShade="BF"/>
                                <w:insideH w:val="single" w:sz="12" w:space="0" w:color="254B98" w:themeColor="accent2" w:themeShade="BF"/>
                                <w:insideV w:val="single" w:sz="12" w:space="0" w:color="254B98" w:themeColor="accent2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6"/>
                              <w:gridCol w:w="1015"/>
                              <w:gridCol w:w="1016"/>
                              <w:gridCol w:w="1016"/>
                            </w:tblGrid>
                            <w:tr w:rsidR="00DD55A5" w:rsidRPr="00F541B5" w14:paraId="2D27ACC8" w14:textId="77777777" w:rsidTr="00124FD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16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6BD01770" w14:textId="77777777" w:rsidR="00DD55A5" w:rsidRPr="00F541B5" w:rsidRDefault="00DD55A5" w:rsidP="00124FD8">
                                  <w:pPr>
                                    <w:bidi w:val="0"/>
                                    <w:jc w:val="center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  <w:lang w:bidi="ar-SY"/>
                                    </w:rPr>
                                  </w:pPr>
                                  <w:r w:rsidRPr="00F541B5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29201F65" w14:textId="77777777" w:rsidR="00DD55A5" w:rsidRPr="00F541B5" w:rsidRDefault="00DD55A5" w:rsidP="00124FD8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  <w:lang w:bidi="ar-SY"/>
                                    </w:rPr>
                                  </w:pPr>
                                  <w:r w:rsidRPr="00F541B5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Email</w:t>
                                  </w:r>
                                  <w:r w:rsidRPr="00F541B5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vertAlign w:val="subscript"/>
                                      <w:lang w:bidi="ar-SY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50613B55" w14:textId="77777777" w:rsidR="00DD55A5" w:rsidRPr="00F541B5" w:rsidRDefault="00DD55A5" w:rsidP="00124FD8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  <w:lang w:bidi="ar-SY"/>
                                    </w:rPr>
                                  </w:pPr>
                                  <w:r w:rsidRPr="00F541B5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Email</w:t>
                                  </w:r>
                                  <w:r w:rsidRPr="00F541B5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vertAlign w:val="subscript"/>
                                      <w:lang w:bidi="ar-SY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254B98" w:themeFill="accent2" w:themeFillShade="BF"/>
                                  <w:vAlign w:val="center"/>
                                </w:tcPr>
                                <w:p w14:paraId="3D2E1D52" w14:textId="77777777" w:rsidR="00DD55A5" w:rsidRPr="00F541B5" w:rsidRDefault="00DD55A5" w:rsidP="00124FD8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  <w:lang w:bidi="ar-SY"/>
                                    </w:rPr>
                                  </w:pPr>
                                  <w:r w:rsidRPr="00F541B5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lang w:bidi="ar-SY"/>
                                    </w:rPr>
                                    <w:t>Email</w:t>
                                  </w:r>
                                  <w:r w:rsidRPr="00F541B5">
                                    <w:rPr>
                                      <w:rFonts w:ascii="Cambria Math" w:hAnsi="Cambria Math" w:cs="Hacen Liner Screen Bd"/>
                                      <w:color w:val="FFFFFF" w:themeColor="background1"/>
                                      <w:sz w:val="24"/>
                                      <w:szCs w:val="24"/>
                                      <w:vertAlign w:val="subscript"/>
                                      <w:lang w:bidi="ar-SY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D55A5" w:rsidRPr="00F541B5" w14:paraId="151787DF" w14:textId="77777777" w:rsidTr="0059365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16" w:type="dxa"/>
                                  <w:shd w:val="clear" w:color="auto" w:fill="auto"/>
                                  <w:vAlign w:val="center"/>
                                </w:tcPr>
                                <w:p w14:paraId="661C2DE6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shd w:val="clear" w:color="auto" w:fill="auto"/>
                                  <w:vAlign w:val="center"/>
                                </w:tcPr>
                                <w:p w14:paraId="6219C810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shd w:val="clear" w:color="auto" w:fill="auto"/>
                                  <w:vAlign w:val="center"/>
                                </w:tcPr>
                                <w:p w14:paraId="121D0327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shd w:val="clear" w:color="auto" w:fill="auto"/>
                                  <w:vAlign w:val="center"/>
                                </w:tcPr>
                                <w:p w14:paraId="7E0EB3E0" w14:textId="77777777" w:rsidR="00DD55A5" w:rsidRPr="00F541B5" w:rsidRDefault="00DD55A5" w:rsidP="00124FD8">
                                  <w:pPr>
                                    <w:pStyle w:val="02"/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541B5"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</w:tbl>
                          <w:p w14:paraId="42C43447" w14:textId="77777777" w:rsidR="00DD55A5" w:rsidRDefault="00DD55A5" w:rsidP="00DD55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59BD1" id="Text Box 1" o:spid="_x0000_s1070" type="#_x0000_t202" style="position:absolute;left:0;text-align:left;margin-left:301.2pt;margin-top:2.65pt;width:238.05pt;height:66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" filled="f" stroked="f">
                <v:textbox>
                  <w:txbxContent>
                    <w:tbl>
                      <w:tblPr>
                        <w:tblStyle w:val="GridTable6Colorful-Accent2"/>
                        <w:bidiVisual/>
                        <w:tblW w:w="0" w:type="auto"/>
                        <w:tblBorders>
                          <w:top w:val="single" w:sz="12" w:space="0" w:color="254B98" w:themeColor="accent2" w:themeShade="BF"/>
                          <w:left w:val="single" w:sz="12" w:space="0" w:color="254B98" w:themeColor="accent2" w:themeShade="BF"/>
                          <w:bottom w:val="single" w:sz="12" w:space="0" w:color="254B98" w:themeColor="accent2" w:themeShade="BF"/>
                          <w:right w:val="single" w:sz="12" w:space="0" w:color="254B98" w:themeColor="accent2" w:themeShade="BF"/>
                          <w:insideH w:val="single" w:sz="12" w:space="0" w:color="254B98" w:themeColor="accent2" w:themeShade="BF"/>
                          <w:insideV w:val="single" w:sz="12" w:space="0" w:color="254B98" w:themeColor="accent2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6"/>
                        <w:gridCol w:w="1015"/>
                        <w:gridCol w:w="1016"/>
                        <w:gridCol w:w="1016"/>
                      </w:tblGrid>
                      <w:tr w:rsidR="00DD55A5" w:rsidRPr="00F541B5" w14:paraId="2D27ACC8" w14:textId="77777777" w:rsidTr="00124FD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16" w:type="dxa"/>
                            <w:tcBorders>
                              <w:bottom w:val="none" w:sz="0" w:space="0" w:color="auto"/>
                            </w:tcBorders>
                            <w:shd w:val="clear" w:color="auto" w:fill="254B98" w:themeFill="accent2" w:themeFillShade="BF"/>
                            <w:vAlign w:val="center"/>
                          </w:tcPr>
                          <w:p w14:paraId="6BD01770" w14:textId="77777777" w:rsidR="00DD55A5" w:rsidRPr="00F541B5" w:rsidRDefault="00DD55A5" w:rsidP="00124FD8">
                            <w:pPr>
                              <w:bidi w:val="0"/>
                              <w:jc w:val="center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 w:rsidRPr="00F541B5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bottom w:val="none" w:sz="0" w:space="0" w:color="auto"/>
                            </w:tcBorders>
                            <w:shd w:val="clear" w:color="auto" w:fill="254B98" w:themeFill="accent2" w:themeFillShade="BF"/>
                            <w:vAlign w:val="center"/>
                          </w:tcPr>
                          <w:p w14:paraId="29201F65" w14:textId="77777777" w:rsidR="00DD55A5" w:rsidRPr="00F541B5" w:rsidRDefault="00DD55A5" w:rsidP="00124FD8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 w:rsidRPr="00F541B5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Email</w:t>
                            </w:r>
                            <w:r w:rsidRPr="00F541B5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vertAlign w:val="subscript"/>
                                <w:lang w:bidi="ar-SY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bottom w:val="none" w:sz="0" w:space="0" w:color="auto"/>
                            </w:tcBorders>
                            <w:shd w:val="clear" w:color="auto" w:fill="254B98" w:themeFill="accent2" w:themeFillShade="BF"/>
                            <w:vAlign w:val="center"/>
                          </w:tcPr>
                          <w:p w14:paraId="50613B55" w14:textId="77777777" w:rsidR="00DD55A5" w:rsidRPr="00F541B5" w:rsidRDefault="00DD55A5" w:rsidP="00124FD8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 w:rsidRPr="00F541B5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Email</w:t>
                            </w:r>
                            <w:r w:rsidRPr="00F541B5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vertAlign w:val="subscript"/>
                                <w:lang w:bidi="ar-SY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bottom w:val="none" w:sz="0" w:space="0" w:color="auto"/>
                            </w:tcBorders>
                            <w:shd w:val="clear" w:color="auto" w:fill="254B98" w:themeFill="accent2" w:themeFillShade="BF"/>
                            <w:vAlign w:val="center"/>
                          </w:tcPr>
                          <w:p w14:paraId="3D2E1D52" w14:textId="77777777" w:rsidR="00DD55A5" w:rsidRPr="00F541B5" w:rsidRDefault="00DD55A5" w:rsidP="00124FD8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 w:rsidRPr="00F541B5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Email</w:t>
                            </w:r>
                            <w:r w:rsidRPr="00F541B5">
                              <w:rPr>
                                <w:rFonts w:ascii="Cambria Math" w:hAnsi="Cambria Math" w:cs="Hacen Liner Screen Bd"/>
                                <w:color w:val="FFFFFF" w:themeColor="background1"/>
                                <w:sz w:val="24"/>
                                <w:szCs w:val="24"/>
                                <w:vertAlign w:val="subscript"/>
                                <w:lang w:bidi="ar-SY"/>
                              </w:rPr>
                              <w:t>1</w:t>
                            </w:r>
                          </w:p>
                        </w:tc>
                      </w:tr>
                      <w:tr w:rsidR="00DD55A5" w:rsidRPr="00F541B5" w14:paraId="151787DF" w14:textId="77777777" w:rsidTr="0059365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16" w:type="dxa"/>
                            <w:shd w:val="clear" w:color="auto" w:fill="auto"/>
                            <w:vAlign w:val="center"/>
                          </w:tcPr>
                          <w:p w14:paraId="661C2DE6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015" w:type="dxa"/>
                            <w:shd w:val="clear" w:color="auto" w:fill="auto"/>
                            <w:vAlign w:val="center"/>
                          </w:tcPr>
                          <w:p w14:paraId="6219C810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016" w:type="dxa"/>
                            <w:shd w:val="clear" w:color="auto" w:fill="auto"/>
                            <w:vAlign w:val="center"/>
                          </w:tcPr>
                          <w:p w14:paraId="121D0327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016" w:type="dxa"/>
                            <w:shd w:val="clear" w:color="auto" w:fill="auto"/>
                            <w:vAlign w:val="center"/>
                          </w:tcPr>
                          <w:p w14:paraId="7E0EB3E0" w14:textId="77777777" w:rsidR="00DD55A5" w:rsidRPr="00F541B5" w:rsidRDefault="00DD55A5" w:rsidP="00124FD8">
                            <w:pPr>
                              <w:pStyle w:val="02"/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F541B5"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c>
                      </w:tr>
                    </w:tbl>
                    <w:p w14:paraId="42C43447" w14:textId="77777777" w:rsidR="00DD55A5" w:rsidRDefault="00DD55A5" w:rsidP="00DD55A5"/>
                  </w:txbxContent>
                </v:textbox>
              </v:shape>
            </w:pict>
          </mc:Fallback>
        </mc:AlternateContent>
      </w:r>
    </w:p>
    <w:p w14:paraId="4E5D0A72" w14:textId="5F2E8258" w:rsidR="00DD55A5" w:rsidRDefault="00DD55A5" w:rsidP="00DD55A5">
      <w:pPr>
        <w:pStyle w:val="02"/>
        <w:jc w:val="left"/>
      </w:pPr>
    </w:p>
    <w:p w14:paraId="6266A0C3" w14:textId="5B85048C" w:rsidR="00DD55A5" w:rsidRDefault="00DD55A5" w:rsidP="00DD55A5">
      <w:pPr>
        <w:pStyle w:val="02"/>
        <w:jc w:val="left"/>
      </w:pPr>
    </w:p>
    <w:p w14:paraId="21083547" w14:textId="238A9E8A" w:rsidR="00DD55A5" w:rsidRDefault="00DD55A5" w:rsidP="00DD0213">
      <w:pPr>
        <w:pStyle w:val="02"/>
        <w:spacing w:after="120"/>
        <w:jc w:val="left"/>
        <w:rPr>
          <w:rtl/>
        </w:rPr>
      </w:pPr>
    </w:p>
    <w:p w14:paraId="17F0DC5E" w14:textId="77777777" w:rsidR="00DD0213" w:rsidRDefault="00DD0213" w:rsidP="00DD0213">
      <w:pPr>
        <w:pStyle w:val="02"/>
        <w:spacing w:after="120"/>
        <w:jc w:val="left"/>
        <w:rPr>
          <w:rtl/>
        </w:rPr>
      </w:pPr>
    </w:p>
    <w:p w14:paraId="171DBF9F" w14:textId="776D74F6" w:rsidR="00BA2673" w:rsidRPr="00803235" w:rsidRDefault="00BA2673" w:rsidP="00BA2673">
      <w:pPr>
        <w:pStyle w:val="16E2"/>
        <w:rPr>
          <w:rtl/>
        </w:rPr>
      </w:pPr>
      <w:r w:rsidRPr="00803235">
        <w:rPr>
          <w:rFonts w:hint="cs"/>
          <w:rtl/>
        </w:rPr>
        <w:t xml:space="preserve">    إنشاء قاعدة معطيات </w:t>
      </w:r>
      <w:r>
        <w:t>D</w:t>
      </w:r>
      <w:r w:rsidRPr="00803235">
        <w:t>atabase</w:t>
      </w:r>
      <w:r w:rsidRPr="00803235">
        <w:rPr>
          <w:rFonts w:hint="cs"/>
          <w:rtl/>
        </w:rPr>
        <w:t xml:space="preserve"> (لغة تعريف المعطيات </w:t>
      </w:r>
      <w:r w:rsidRPr="00803235">
        <w:t>DDL</w:t>
      </w:r>
      <w:r w:rsidRPr="00803235">
        <w:rPr>
          <w:rFonts w:hint="cs"/>
          <w:rtl/>
        </w:rPr>
        <w:t>)</w:t>
      </w:r>
    </w:p>
    <w:p w14:paraId="04329043" w14:textId="7C628554" w:rsidR="00BA2673" w:rsidRDefault="00BA2673" w:rsidP="00BA2673">
      <w:pPr>
        <w:pStyle w:val="02"/>
        <w:rPr>
          <w:rtl/>
        </w:rPr>
      </w:pPr>
      <w:r w:rsidRPr="007509EC">
        <w:rPr>
          <w:rFonts w:hint="cs"/>
          <w:rtl/>
        </w:rPr>
        <w:t xml:space="preserve">باستخدام برنامج </w:t>
      </w:r>
      <w:r w:rsidRPr="007509EC">
        <w:t>SQL-Server</w:t>
      </w:r>
      <w:r>
        <w:rPr>
          <w:rFonts w:hint="cs"/>
          <w:rtl/>
          <w:lang w:bidi="ar-AE"/>
        </w:rPr>
        <w:t>، و</w:t>
      </w:r>
      <w:r>
        <w:rPr>
          <w:rFonts w:hint="cs"/>
          <w:rtl/>
        </w:rPr>
        <w:t xml:space="preserve">بعد أن قمنا بإنشاء مخططات الـ </w:t>
      </w:r>
      <w:r>
        <w:t>ERD</w:t>
      </w:r>
      <w:r>
        <w:rPr>
          <w:rFonts w:hint="cs"/>
          <w:rtl/>
        </w:rPr>
        <w:t xml:space="preserve"> وفهمها أصبح بإمكاننا إنشاء قاعدة معطيات:</w:t>
      </w:r>
    </w:p>
    <w:p w14:paraId="22D51250" w14:textId="308E5162" w:rsidR="00BA2673" w:rsidRDefault="00BA2673" w:rsidP="00BA2673">
      <w:pPr>
        <w:pStyle w:val="02"/>
        <w:bidi w:val="0"/>
        <w:spacing w:before="120"/>
        <w:jc w:val="left"/>
      </w:pPr>
      <w:r>
        <w:sym w:font="Wingdings" w:char="F0E8"/>
      </w:r>
      <w:r>
        <w:t xml:space="preserve"> New Database </w:t>
      </w:r>
      <w:r>
        <w:sym w:font="Wingdings" w:char="F0E8"/>
      </w:r>
      <w:r>
        <w:t xml:space="preserve"> Create Table</w:t>
      </w:r>
    </w:p>
    <w:p w14:paraId="632C54D6" w14:textId="5ED4FAA3" w:rsidR="00BA2673" w:rsidRDefault="005509FE" w:rsidP="00BA2673">
      <w:pPr>
        <w:pStyle w:val="02"/>
        <w:bidi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C884B9" wp14:editId="06B8B9CE">
                <wp:simplePos x="0" y="0"/>
                <wp:positionH relativeFrom="column">
                  <wp:posOffset>4974590</wp:posOffset>
                </wp:positionH>
                <wp:positionV relativeFrom="paragraph">
                  <wp:posOffset>45143</wp:posOffset>
                </wp:positionV>
                <wp:extent cx="1323340" cy="395392"/>
                <wp:effectExtent l="0" t="0" r="10160" b="2413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39539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AF99D" w14:textId="2F3722A1" w:rsidR="005509FE" w:rsidRPr="00B346E1" w:rsidRDefault="005509FE" w:rsidP="005509FE">
                            <w:pPr>
                              <w:pStyle w:val="02"/>
                              <w:jc w:val="center"/>
                              <w:rPr>
                                <w:sz w:val="22"/>
                                <w:szCs w:val="22"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>أعمدة + علاقات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884B9" id="Rectangle: Rounded Corners 58" o:spid="_x0000_s1071" style="position:absolute;margin-left:391.7pt;margin-top:3.55pt;width:104.2pt;height:31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" fillcolor="#d5dff5 [661]" strokecolor="#3265cc [3205]" strokeweight="1.5pt">
                <v:textbox>
                  <w:txbxContent>
                    <w:p w14:paraId="3E8AF99D" w14:textId="2F3722A1" w:rsidR="005509FE" w:rsidRPr="00B346E1" w:rsidRDefault="005509FE" w:rsidP="005509FE">
                      <w:pPr>
                        <w:pStyle w:val="02"/>
                        <w:jc w:val="center"/>
                        <w:rPr>
                          <w:sz w:val="22"/>
                          <w:szCs w:val="22"/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>أعمدة + علاقات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5E22D1" wp14:editId="1BBB65FD">
                <wp:simplePos x="0" y="0"/>
                <wp:positionH relativeFrom="column">
                  <wp:posOffset>4087707</wp:posOffset>
                </wp:positionH>
                <wp:positionV relativeFrom="paragraph">
                  <wp:posOffset>237913</wp:posOffset>
                </wp:positionV>
                <wp:extent cx="245110" cy="1769110"/>
                <wp:effectExtent l="0" t="19050" r="21590" b="21590"/>
                <wp:wrapNone/>
                <wp:docPr id="51" name="Right Bracke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1769110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7DE55" id="Right Bracket 51" o:spid="_x0000_s1026" type="#_x0000_t86" style="position:absolute;margin-left:321.85pt;margin-top:18.75pt;width:19.3pt;height:139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" adj="0" strokecolor="#254b98 [2405]" strokeweight="2.25pt"/>
            </w:pict>
          </mc:Fallback>
        </mc:AlternateContent>
      </w:r>
    </w:p>
    <w:p w14:paraId="36BF846A" w14:textId="5FE60E8B" w:rsidR="00BA2673" w:rsidRDefault="00BA2673" w:rsidP="005509FE">
      <w:pPr>
        <w:pStyle w:val="a"/>
        <w:bidi w:val="0"/>
        <w:ind w:right="4725"/>
      </w:pPr>
      <w:r>
        <w:t>Create table Employee</w:t>
      </w:r>
      <w:r w:rsidR="00B32DB3">
        <w:t>:</w:t>
      </w:r>
    </w:p>
    <w:p w14:paraId="7FC4E9F3" w14:textId="0ADCC027" w:rsidR="00BA2673" w:rsidRDefault="005509FE" w:rsidP="005509FE">
      <w:pPr>
        <w:pStyle w:val="02"/>
        <w:bidi w:val="0"/>
        <w:ind w:right="4725"/>
      </w:pPr>
      <w:r w:rsidRPr="00C15997">
        <w:rPr>
          <w:noProof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D184BE" wp14:editId="193E0DD5">
                <wp:simplePos x="0" y="0"/>
                <wp:positionH relativeFrom="column">
                  <wp:posOffset>5648960</wp:posOffset>
                </wp:positionH>
                <wp:positionV relativeFrom="paragraph">
                  <wp:posOffset>20108</wp:posOffset>
                </wp:positionV>
                <wp:extent cx="1083310" cy="694267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310" cy="694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EB5E5" w14:textId="75BD6890" w:rsidR="005509FE" w:rsidRPr="001F58EE" w:rsidRDefault="005509FE" w:rsidP="00973806">
                            <w:pPr>
                              <w:pStyle w:val="02"/>
                              <w:jc w:val="center"/>
                              <w:rPr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وهذا يعني اسم العمود ونوعه.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84BE" id="_x0000_s1072" type="#_x0000_t202" style="position:absolute;left:0;text-align:left;margin-left:444.8pt;margin-top:1.6pt;width:85.3pt;height:54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" filled="f" stroked="f" strokeweight=".5pt">
                <v:textbox>
                  <w:txbxContent>
                    <w:p w14:paraId="47DEB5E5" w14:textId="75BD6890" w:rsidR="005509FE" w:rsidRPr="001F58EE" w:rsidRDefault="005509FE" w:rsidP="00973806">
                      <w:pPr>
                        <w:pStyle w:val="02"/>
                        <w:jc w:val="center"/>
                        <w:rPr>
                          <w:rtl/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</w:rPr>
                        <w:t>وهذا يعني اسم العمود ونوعه.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Y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6CA931" wp14:editId="7146BE4A">
                <wp:simplePos x="0" y="0"/>
                <wp:positionH relativeFrom="column">
                  <wp:posOffset>4439073</wp:posOffset>
                </wp:positionH>
                <wp:positionV relativeFrom="paragraph">
                  <wp:posOffset>38947</wp:posOffset>
                </wp:positionV>
                <wp:extent cx="1193800" cy="626533"/>
                <wp:effectExtent l="38100" t="19050" r="25400" b="11684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00" cy="626533"/>
                        </a:xfrm>
                        <a:prstGeom prst="bentConnector3">
                          <a:avLst>
                            <a:gd name="adj1" fmla="val -496"/>
                          </a:avLst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5798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1" o:spid="_x0000_s1026" type="#_x0000_t34" style="position:absolute;margin-left:349.55pt;margin-top:3.05pt;width:94pt;height:49.3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" adj="-107" strokecolor="#254b98 [2405]" strokeweight="2.25pt">
                <v:stroke endarrow="block" endarrowwidth="wide" endarrowlength="long"/>
              </v:shape>
            </w:pict>
          </mc:Fallback>
        </mc:AlternateContent>
      </w:r>
      <w:r w:rsidR="00BA2673">
        <w:t xml:space="preserve">ID int, </w:t>
      </w:r>
      <w:r w:rsidR="00B32DB3">
        <w:t>N</w:t>
      </w:r>
      <w:r w:rsidR="00BA2673">
        <w:t>ame varchar (50)</w:t>
      </w:r>
      <w:r w:rsidR="001E5547">
        <w:t>,</w:t>
      </w:r>
      <w:r w:rsidR="00BA2673">
        <w:t xml:space="preserve"> Address varchar (50), </w:t>
      </w:r>
      <w:r w:rsidR="00B32DB3">
        <w:t>A</w:t>
      </w:r>
      <w:r w:rsidR="00BA2673">
        <w:t>ge int,</w:t>
      </w:r>
      <w:r w:rsidR="001E5547">
        <w:t xml:space="preserve"> </w:t>
      </w:r>
      <w:r w:rsidR="00BA2673">
        <w:t>CID int,</w:t>
      </w:r>
      <w:r>
        <w:t xml:space="preserve"> </w:t>
      </w:r>
      <w:r w:rsidR="00BA2673">
        <w:t>Primary Key (ID), Foreign Key</w:t>
      </w:r>
      <w:r w:rsidR="001E5547">
        <w:t xml:space="preserve"> </w:t>
      </w:r>
      <w:r w:rsidR="00BA2673">
        <w:t>(CID)</w:t>
      </w:r>
      <w:r>
        <w:t xml:space="preserve"> </w:t>
      </w:r>
      <w:r w:rsidR="00BA2673">
        <w:t xml:space="preserve">references company (ID), </w:t>
      </w:r>
      <w:r w:rsidR="00B32DB3">
        <w:t>B</w:t>
      </w:r>
      <w:r w:rsidR="00BA2673">
        <w:t>irthdate date</w:t>
      </w:r>
      <w:r>
        <w:t>.</w:t>
      </w:r>
    </w:p>
    <w:p w14:paraId="40501ACB" w14:textId="77777777" w:rsidR="00BA2673" w:rsidRDefault="00BA2673" w:rsidP="005509FE">
      <w:pPr>
        <w:pStyle w:val="02"/>
        <w:bidi w:val="0"/>
        <w:ind w:right="4725"/>
      </w:pPr>
    </w:p>
    <w:p w14:paraId="5C20BFFA" w14:textId="5945A55F" w:rsidR="00BA2673" w:rsidRDefault="00BA2673" w:rsidP="005509FE">
      <w:pPr>
        <w:pStyle w:val="a"/>
        <w:bidi w:val="0"/>
        <w:ind w:right="4725"/>
      </w:pPr>
      <w:r>
        <w:t>Create table Company</w:t>
      </w:r>
      <w:r w:rsidR="00B32DB3">
        <w:t>:</w:t>
      </w:r>
    </w:p>
    <w:p w14:paraId="6F71B8AD" w14:textId="70D93EA8" w:rsidR="00BA2673" w:rsidRDefault="00BA2673" w:rsidP="005509FE">
      <w:pPr>
        <w:pStyle w:val="02"/>
        <w:bidi w:val="0"/>
        <w:ind w:right="4725"/>
        <w:rPr>
          <w:rtl/>
        </w:rPr>
      </w:pPr>
      <w:r>
        <w:t xml:space="preserve">ID int, </w:t>
      </w:r>
      <w:r w:rsidR="00B32DB3">
        <w:t>N</w:t>
      </w:r>
      <w:r>
        <w:t>ame varchar(20), Primary Key (ID)</w:t>
      </w:r>
      <w:r w:rsidR="005509FE">
        <w:t>.</w:t>
      </w:r>
    </w:p>
    <w:p w14:paraId="564BB7BE" w14:textId="3E895E17" w:rsidR="00BA2673" w:rsidRDefault="00BA2673" w:rsidP="00BA2673">
      <w:pPr>
        <w:pStyle w:val="02"/>
        <w:rPr>
          <w:rtl/>
        </w:rPr>
      </w:pPr>
    </w:p>
    <w:p w14:paraId="36EB62FC" w14:textId="77777777" w:rsidR="0092731D" w:rsidRDefault="0092731D" w:rsidP="00BA2673">
      <w:pPr>
        <w:pStyle w:val="02"/>
      </w:pPr>
    </w:p>
    <w:p w14:paraId="78C6C366" w14:textId="78CAC6D7" w:rsidR="00BA2673" w:rsidRDefault="00BA2673" w:rsidP="00B32DB3">
      <w:pPr>
        <w:pStyle w:val="01A1"/>
        <w:rPr>
          <w:rtl/>
        </w:rPr>
      </w:pPr>
      <w:r>
        <w:rPr>
          <w:rFonts w:hint="cs"/>
          <w:rtl/>
        </w:rPr>
        <w:t xml:space="preserve"> تُعرّف شروط التكامل على المخطط العلاقاتي والمتضمنة:</w:t>
      </w:r>
    </w:p>
    <w:p w14:paraId="7C431850" w14:textId="6E7E21EC" w:rsidR="00BA2673" w:rsidRDefault="00BA2673" w:rsidP="00B32DB3">
      <w:pPr>
        <w:pStyle w:val="42E"/>
        <w:rPr>
          <w:rtl/>
        </w:rPr>
      </w:pPr>
      <w:r>
        <w:rPr>
          <w:rFonts w:hint="cs"/>
          <w:rtl/>
        </w:rPr>
        <w:t xml:space="preserve">عدم احتوائه على قيم غير معلومة </w:t>
      </w:r>
      <w:r>
        <w:t>not null</w:t>
      </w:r>
      <w:r w:rsidR="00B32DB3">
        <w:rPr>
          <w:rFonts w:hint="cs"/>
          <w:rtl/>
          <w:lang w:bidi="ar-AE"/>
        </w:rPr>
        <w:t>.</w:t>
      </w:r>
    </w:p>
    <w:p w14:paraId="3508A36F" w14:textId="77E84CB2" w:rsidR="00BA2673" w:rsidRDefault="00BA2673" w:rsidP="00B32DB3">
      <w:pPr>
        <w:pStyle w:val="42E"/>
        <w:rPr>
          <w:rtl/>
        </w:rPr>
      </w:pPr>
      <w:r>
        <w:rPr>
          <w:rFonts w:hint="cs"/>
          <w:rtl/>
        </w:rPr>
        <w:t xml:space="preserve">تعريف المفتاح الرئيسي </w:t>
      </w:r>
      <w:r>
        <w:t>Primary Key</w:t>
      </w:r>
      <w:r w:rsidR="00B32DB3">
        <w:rPr>
          <w:rFonts w:hint="cs"/>
          <w:rtl/>
        </w:rPr>
        <w:t>.</w:t>
      </w:r>
    </w:p>
    <w:p w14:paraId="2772A23B" w14:textId="77777777" w:rsidR="00BA2673" w:rsidRDefault="00BA2673" w:rsidP="00B32DB3">
      <w:pPr>
        <w:pStyle w:val="42E"/>
        <w:rPr>
          <w:rtl/>
        </w:rPr>
      </w:pPr>
      <w:r>
        <w:rPr>
          <w:rFonts w:hint="cs"/>
          <w:rtl/>
        </w:rPr>
        <w:t xml:space="preserve">تعريف قضية </w:t>
      </w:r>
      <w:r>
        <w:t>check (p)</w:t>
      </w:r>
      <w:r>
        <w:rPr>
          <w:rFonts w:hint="cs"/>
          <w:rtl/>
        </w:rPr>
        <w:t xml:space="preserve"> حيث </w:t>
      </w:r>
      <w:r>
        <w:t>p</w:t>
      </w:r>
      <w:r>
        <w:rPr>
          <w:rFonts w:hint="cs"/>
          <w:rtl/>
        </w:rPr>
        <w:t xml:space="preserve"> قضية.</w:t>
      </w:r>
    </w:p>
    <w:p w14:paraId="73C68128" w14:textId="1ADD7F9C" w:rsidR="00BA2673" w:rsidRDefault="00B32DB3" w:rsidP="0092731D">
      <w:pPr>
        <w:pStyle w:val="31E"/>
        <w:spacing w:before="240" w:after="120"/>
        <w:ind w:left="360"/>
        <w:jc w:val="both"/>
        <w:rPr>
          <w:lang w:bidi="ar-SY"/>
        </w:rPr>
      </w:pPr>
      <w:r>
        <w:rPr>
          <w:rStyle w:val="33BChar"/>
          <w:rFonts w:hint="cs"/>
          <w:sz w:val="28"/>
          <w:szCs w:val="28"/>
          <w:rtl/>
          <w:lang w:bidi="ar-AE"/>
        </w:rPr>
        <w:t>ملاحظة:</w:t>
      </w:r>
      <w:r w:rsidRPr="00B32DB3">
        <w:rPr>
          <w:rFonts w:hint="cs"/>
          <w:rtl/>
          <w:lang w:bidi="ar-SY"/>
        </w:rPr>
        <w:t xml:space="preserve"> </w:t>
      </w:r>
      <w:r w:rsidR="00BA2673" w:rsidRPr="00B32DB3">
        <w:rPr>
          <w:rFonts w:hint="cs"/>
          <w:rtl/>
          <w:lang w:bidi="ar-SY"/>
        </w:rPr>
        <w:t>تعريف المفتاح الرئيسي على واصفة يجعل اختبار عدم احتوائها على قيم غير معلومة آلياً.</w:t>
      </w:r>
    </w:p>
    <w:p w14:paraId="3E75428A" w14:textId="39437218" w:rsidR="00B32DB3" w:rsidRPr="00B32DB3" w:rsidRDefault="00B32DB3" w:rsidP="00B32DB3">
      <w:pPr>
        <w:pStyle w:val="02"/>
        <w:rPr>
          <w:rtl/>
        </w:rPr>
      </w:pPr>
    </w:p>
    <w:p w14:paraId="2155BF90" w14:textId="6B7CDA3C" w:rsidR="00BA2673" w:rsidRDefault="000F0C2E" w:rsidP="00B32DB3">
      <w:pPr>
        <w:pStyle w:val="01A1"/>
        <w:rPr>
          <w:rtl/>
        </w:rPr>
      </w:pPr>
      <w:r>
        <w:rPr>
          <w:rFonts w:cs="Hacen Liner Screen Bd"/>
          <w:noProof/>
          <w:rtl/>
          <w:lang w:val="ar-SY" w:bidi="ar-SY"/>
        </w:rPr>
        <w:drawing>
          <wp:anchor distT="0" distB="0" distL="114300" distR="114300" simplePos="0" relativeHeight="251793408" behindDoc="0" locked="0" layoutInCell="1" allowOverlap="1" wp14:anchorId="49C35B93" wp14:editId="36D3CC3E">
            <wp:simplePos x="0" y="0"/>
            <wp:positionH relativeFrom="column">
              <wp:posOffset>396240</wp:posOffset>
            </wp:positionH>
            <wp:positionV relativeFrom="paragraph">
              <wp:posOffset>245110</wp:posOffset>
            </wp:positionV>
            <wp:extent cx="940058" cy="129540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005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673">
        <w:rPr>
          <w:rFonts w:hint="cs"/>
          <w:rtl/>
        </w:rPr>
        <w:t xml:space="preserve">تعريف المجالات بلغة </w:t>
      </w:r>
      <w:r w:rsidR="00BA2673">
        <w:t>SQL</w:t>
      </w:r>
      <w:r w:rsidR="00B32DB3">
        <w:rPr>
          <w:rFonts w:hint="cs"/>
          <w:rtl/>
        </w:rPr>
        <w:t>:</w:t>
      </w:r>
    </w:p>
    <w:p w14:paraId="71A2BDAB" w14:textId="37C2DF98" w:rsidR="00BA2673" w:rsidRPr="0092731D" w:rsidRDefault="00BA2673" w:rsidP="0092731D">
      <w:pPr>
        <w:pStyle w:val="02"/>
        <w:spacing w:after="120"/>
        <w:rPr>
          <w:rtl/>
        </w:rPr>
      </w:pPr>
      <w:r w:rsidRPr="0092731D">
        <w:rPr>
          <w:rFonts w:hint="cs"/>
          <w:rtl/>
        </w:rPr>
        <w:t xml:space="preserve">يمكن تعريف أنماط مختلفة للمجالات بلغة </w:t>
      </w:r>
      <w:r w:rsidRPr="0092731D">
        <w:t>SQL</w:t>
      </w:r>
      <w:r w:rsidRPr="0092731D">
        <w:rPr>
          <w:rFonts w:hint="cs"/>
          <w:rtl/>
        </w:rPr>
        <w:t xml:space="preserve"> منها:</w:t>
      </w:r>
    </w:p>
    <w:p w14:paraId="1F6B1463" w14:textId="7A98A9AE" w:rsidR="00BA2673" w:rsidRPr="0092731D" w:rsidRDefault="0092731D" w:rsidP="00B32DB3">
      <w:pPr>
        <w:pStyle w:val="41E"/>
      </w:pPr>
      <w:r w:rsidRPr="0092731D">
        <w:rPr>
          <w:rStyle w:val="34EChar"/>
          <w:sz w:val="28"/>
          <w:szCs w:val="28"/>
        </w:rPr>
        <w:t>i</w:t>
      </w:r>
      <w:r w:rsidR="00BA2673" w:rsidRPr="0092731D">
        <w:rPr>
          <w:rStyle w:val="34EChar"/>
          <w:sz w:val="28"/>
          <w:szCs w:val="28"/>
        </w:rPr>
        <w:t>nt</w:t>
      </w:r>
      <w:r w:rsidR="00B32DB3" w:rsidRPr="0092731D">
        <w:rPr>
          <w:rStyle w:val="34EChar"/>
          <w:rFonts w:hint="cs"/>
          <w:sz w:val="28"/>
          <w:szCs w:val="28"/>
          <w:rtl/>
          <w:lang w:bidi="ar-AE"/>
        </w:rPr>
        <w:t>:</w:t>
      </w:r>
      <w:r w:rsidR="00B32DB3" w:rsidRPr="0092731D">
        <w:rPr>
          <w:rFonts w:hint="cs"/>
          <w:rtl/>
        </w:rPr>
        <w:t xml:space="preserve"> </w:t>
      </w:r>
      <w:r w:rsidR="00BA2673" w:rsidRPr="0092731D">
        <w:rPr>
          <w:rFonts w:hint="cs"/>
          <w:rtl/>
        </w:rPr>
        <w:t>عدد صحيح.</w:t>
      </w:r>
      <w:r w:rsidR="000F0C2E" w:rsidRPr="000F0C2E">
        <w:rPr>
          <w:noProof/>
          <w:rtl/>
          <w:lang w:val="ar-SY"/>
        </w:rPr>
        <w:t xml:space="preserve"> </w:t>
      </w:r>
    </w:p>
    <w:p w14:paraId="69F9D861" w14:textId="73D5668B" w:rsidR="00BA2673" w:rsidRPr="0092731D" w:rsidRDefault="00BA2673" w:rsidP="00B32DB3">
      <w:pPr>
        <w:pStyle w:val="41E"/>
      </w:pPr>
      <w:r w:rsidRPr="0092731D">
        <w:rPr>
          <w:rStyle w:val="34EChar"/>
          <w:sz w:val="28"/>
          <w:szCs w:val="28"/>
        </w:rPr>
        <w:t>number (p, d)</w:t>
      </w:r>
      <w:r w:rsidRPr="0092731D">
        <w:rPr>
          <w:rStyle w:val="34EChar"/>
          <w:rFonts w:hint="cs"/>
          <w:sz w:val="28"/>
          <w:szCs w:val="28"/>
          <w:rtl/>
        </w:rPr>
        <w:t>:</w:t>
      </w:r>
      <w:r w:rsidRPr="0092731D">
        <w:rPr>
          <w:rFonts w:hint="cs"/>
          <w:rtl/>
        </w:rPr>
        <w:t xml:space="preserve"> رقم ممثل بالنقطة الثابتة.</w:t>
      </w:r>
    </w:p>
    <w:p w14:paraId="30EEE6D8" w14:textId="77777777" w:rsidR="00BA2673" w:rsidRPr="0092731D" w:rsidRDefault="00BA2673" w:rsidP="00B32DB3">
      <w:pPr>
        <w:pStyle w:val="41E"/>
      </w:pPr>
      <w:r w:rsidRPr="0092731D">
        <w:rPr>
          <w:rStyle w:val="34EChar"/>
          <w:sz w:val="28"/>
          <w:szCs w:val="28"/>
        </w:rPr>
        <w:t>real, double precision</w:t>
      </w:r>
      <w:r w:rsidRPr="0092731D">
        <w:rPr>
          <w:rStyle w:val="34EChar"/>
          <w:rFonts w:hint="cs"/>
          <w:sz w:val="28"/>
          <w:szCs w:val="28"/>
          <w:rtl/>
        </w:rPr>
        <w:t>:</w:t>
      </w:r>
      <w:r w:rsidRPr="0092731D">
        <w:rPr>
          <w:rStyle w:val="34EChar"/>
          <w:rFonts w:hint="cs"/>
          <w:sz w:val="28"/>
          <w:szCs w:val="28"/>
          <w:u w:val="none"/>
          <w:rtl/>
        </w:rPr>
        <w:t xml:space="preserve"> </w:t>
      </w:r>
      <w:r w:rsidRPr="0092731D">
        <w:rPr>
          <w:rFonts w:hint="cs"/>
          <w:rtl/>
        </w:rPr>
        <w:t>رقم ممثل بالفاصلة العائمة مع دقة مضاعفة.</w:t>
      </w:r>
    </w:p>
    <w:p w14:paraId="581AABA2" w14:textId="7962E3FD" w:rsidR="00BA2673" w:rsidRPr="0092731D" w:rsidRDefault="00BA2673" w:rsidP="00B32DB3">
      <w:pPr>
        <w:pStyle w:val="41E"/>
      </w:pPr>
      <w:r w:rsidRPr="0092731D">
        <w:rPr>
          <w:rStyle w:val="34EChar"/>
          <w:sz w:val="28"/>
          <w:szCs w:val="28"/>
        </w:rPr>
        <w:t>Date</w:t>
      </w:r>
      <w:r w:rsidRPr="0092731D">
        <w:rPr>
          <w:rStyle w:val="34EChar"/>
          <w:rFonts w:hint="cs"/>
          <w:sz w:val="28"/>
          <w:szCs w:val="28"/>
          <w:rtl/>
        </w:rPr>
        <w:t>:</w:t>
      </w:r>
      <w:r w:rsidRPr="0092731D">
        <w:t xml:space="preserve"> </w:t>
      </w:r>
      <w:r w:rsidRPr="0092731D">
        <w:rPr>
          <w:rFonts w:hint="cs"/>
          <w:rtl/>
        </w:rPr>
        <w:t xml:space="preserve"> تاريخ يحوي 4 خانات للسنة.</w:t>
      </w:r>
      <w:r w:rsidRPr="0092731D">
        <w:tab/>
      </w:r>
      <w:r w:rsidRPr="0092731D">
        <w:tab/>
      </w:r>
    </w:p>
    <w:p w14:paraId="1237446A" w14:textId="25A41AC4" w:rsidR="00BA2673" w:rsidRPr="0092731D" w:rsidRDefault="00BA2673" w:rsidP="00B32DB3">
      <w:pPr>
        <w:pStyle w:val="41E"/>
        <w:rPr>
          <w:rFonts w:ascii="Berlin Sans FB" w:hAnsi="Berlin Sans FB" w:cs="Hacen Tunisia Bd"/>
          <w:color w:val="3265CC"/>
          <w:u w:val="thick"/>
        </w:rPr>
      </w:pPr>
      <w:r w:rsidRPr="0092731D">
        <w:rPr>
          <w:rStyle w:val="34EChar"/>
          <w:sz w:val="28"/>
          <w:szCs w:val="28"/>
        </w:rPr>
        <w:t>Time</w:t>
      </w:r>
      <w:r w:rsidRPr="0092731D">
        <w:rPr>
          <w:rStyle w:val="34EChar"/>
          <w:rFonts w:hint="cs"/>
          <w:sz w:val="28"/>
          <w:szCs w:val="28"/>
          <w:rtl/>
        </w:rPr>
        <w:t>:</w:t>
      </w:r>
      <w:r w:rsidRPr="0092731D">
        <w:rPr>
          <w:rFonts w:hint="cs"/>
          <w:rtl/>
        </w:rPr>
        <w:t xml:space="preserve"> الوقت في اليوم، ساعة، دقيقة، ثانية.</w:t>
      </w:r>
    </w:p>
    <w:p w14:paraId="5408EEAA" w14:textId="77777777" w:rsidR="0092731D" w:rsidRPr="0092731D" w:rsidRDefault="0092731D" w:rsidP="0092731D">
      <w:pPr>
        <w:pStyle w:val="41E"/>
      </w:pPr>
      <w:r w:rsidRPr="0092731D">
        <w:rPr>
          <w:rStyle w:val="34EChar"/>
          <w:sz w:val="28"/>
          <w:szCs w:val="28"/>
        </w:rPr>
        <w:t>char (n)</w:t>
      </w:r>
      <w:r w:rsidRPr="0092731D">
        <w:rPr>
          <w:rStyle w:val="34EChar"/>
          <w:rFonts w:hint="cs"/>
          <w:sz w:val="28"/>
          <w:szCs w:val="28"/>
          <w:rtl/>
        </w:rPr>
        <w:t>:</w:t>
      </w:r>
      <w:r w:rsidRPr="0092731D">
        <w:rPr>
          <w:rFonts w:hint="cs"/>
          <w:rtl/>
        </w:rPr>
        <w:t xml:space="preserve"> لتعريف سلسلة أحرف ذات طول ثابت حيث </w:t>
      </w:r>
      <w:r w:rsidRPr="0092731D">
        <w:t>n</w:t>
      </w:r>
      <w:r w:rsidRPr="0092731D">
        <w:rPr>
          <w:rFonts w:hint="cs"/>
          <w:rtl/>
        </w:rPr>
        <w:t xml:space="preserve"> طول ثابت يحدده المستثمر.</w:t>
      </w:r>
    </w:p>
    <w:p w14:paraId="23A38A9A" w14:textId="060FA44B" w:rsidR="0092731D" w:rsidRPr="0092731D" w:rsidRDefault="0092731D" w:rsidP="0092731D">
      <w:pPr>
        <w:pStyle w:val="41E"/>
      </w:pPr>
      <w:r w:rsidRPr="0092731D">
        <w:rPr>
          <w:rStyle w:val="34EChar"/>
          <w:sz w:val="28"/>
          <w:szCs w:val="28"/>
        </w:rPr>
        <w:t>varchar (n)</w:t>
      </w:r>
      <w:r w:rsidRPr="0092731D">
        <w:rPr>
          <w:rStyle w:val="34EChar"/>
          <w:rFonts w:hint="cs"/>
          <w:sz w:val="28"/>
          <w:szCs w:val="28"/>
          <w:rtl/>
        </w:rPr>
        <w:t>:</w:t>
      </w:r>
      <w:r w:rsidRPr="0092731D">
        <w:rPr>
          <w:rFonts w:hint="cs"/>
          <w:rtl/>
        </w:rPr>
        <w:t xml:space="preserve"> لتعريف سلسلة أحرف ذات طول متغير حيث </w:t>
      </w:r>
      <w:r w:rsidRPr="0092731D">
        <w:t>n</w:t>
      </w:r>
      <w:r w:rsidRPr="0092731D">
        <w:rPr>
          <w:rFonts w:hint="cs"/>
          <w:rtl/>
        </w:rPr>
        <w:t xml:space="preserve"> الطول الأعظمي الذي حدده المستثمر.</w:t>
      </w:r>
    </w:p>
    <w:p w14:paraId="6D4852D3" w14:textId="4B89ACBB" w:rsidR="00BA2673" w:rsidRDefault="00BA2673" w:rsidP="00BA2673">
      <w:pPr>
        <w:pStyle w:val="02"/>
        <w:rPr>
          <w:rtl/>
        </w:rPr>
      </w:pPr>
    </w:p>
    <w:p w14:paraId="22E3EE2D" w14:textId="77777777" w:rsidR="0092731D" w:rsidRPr="00F541B5" w:rsidRDefault="0092731D" w:rsidP="0092731D">
      <w:pPr>
        <w:pStyle w:val="31E"/>
        <w:numPr>
          <w:ilvl w:val="0"/>
          <w:numId w:val="0"/>
        </w:numPr>
        <w:pBdr>
          <w:bottom w:val="single" w:sz="12" w:space="0" w:color="2882B9"/>
        </w:pBdr>
        <w:spacing w:after="120"/>
        <w:jc w:val="center"/>
        <w:rPr>
          <w:rStyle w:val="33BChar"/>
          <w:rFonts w:ascii="Cocon modified" w:hAnsi="Cocon modified" w:cs="Cocon modified"/>
          <w:color w:val="2E1300"/>
          <w:sz w:val="30"/>
          <w:szCs w:val="30"/>
          <w:u w:val="none"/>
        </w:rPr>
      </w:pPr>
      <w:r>
        <w:rPr>
          <w:rStyle w:val="33BChar"/>
          <w:rFonts w:hint="cs"/>
          <w:sz w:val="28"/>
          <w:szCs w:val="28"/>
          <w:rtl/>
          <w:lang w:bidi="ar-AE"/>
        </w:rPr>
        <w:t>ملاحظات</w:t>
      </w:r>
    </w:p>
    <w:p w14:paraId="79171FE4" w14:textId="77777777" w:rsidR="0092731D" w:rsidRDefault="0092731D" w:rsidP="0092731D">
      <w:pPr>
        <w:pStyle w:val="31E"/>
        <w:pBdr>
          <w:bottom w:val="single" w:sz="12" w:space="0" w:color="2882B9"/>
        </w:pBdr>
        <w:ind w:left="360"/>
        <w:jc w:val="both"/>
        <w:rPr>
          <w:lang w:bidi="ar-AE"/>
        </w:rPr>
      </w:pPr>
      <w:r>
        <w:rPr>
          <w:rFonts w:hint="cs"/>
          <w:rtl/>
          <w:lang w:bidi="ar-AE"/>
        </w:rPr>
        <w:t xml:space="preserve">الواصفة المشتقة: </w:t>
      </w:r>
      <w:r>
        <w:rPr>
          <w:rFonts w:hint="cs"/>
          <w:rtl/>
        </w:rPr>
        <w:t>هي واصفة يمكن استنتاجها من معلومات متوافرة</w:t>
      </w:r>
      <w:r>
        <w:t xml:space="preserve"> .</w:t>
      </w:r>
      <w:r>
        <w:rPr>
          <w:rFonts w:hint="cs"/>
          <w:rtl/>
        </w:rPr>
        <w:t>مثال:</w:t>
      </w:r>
    </w:p>
    <w:p w14:paraId="6E6614C0" w14:textId="072F5981" w:rsidR="0092731D" w:rsidRDefault="0092731D" w:rsidP="0092731D">
      <w:pPr>
        <w:pStyle w:val="31E"/>
        <w:numPr>
          <w:ilvl w:val="0"/>
          <w:numId w:val="0"/>
        </w:numPr>
        <w:pBdr>
          <w:bottom w:val="single" w:sz="12" w:space="0" w:color="2882B9"/>
        </w:pBdr>
        <w:spacing w:after="240"/>
        <w:jc w:val="center"/>
        <w:rPr>
          <w:lang w:bidi="ar-AE"/>
        </w:rPr>
      </w:pPr>
      <w:r>
        <w:rPr>
          <w:rFonts w:hint="cs"/>
          <w:rtl/>
        </w:rPr>
        <w:t xml:space="preserve">لدينا واصفة </w:t>
      </w:r>
      <w:r>
        <w:t>Birthdate</w:t>
      </w:r>
      <w:r>
        <w:rPr>
          <w:rFonts w:hint="cs"/>
          <w:rtl/>
        </w:rPr>
        <w:t xml:space="preserve"> منها يمكننا استنتاج العمر </w:t>
      </w:r>
      <w:r>
        <w:t>age</w:t>
      </w:r>
      <w:r>
        <w:rPr>
          <w:rFonts w:hint="cs"/>
          <w:rtl/>
        </w:rPr>
        <w:t xml:space="preserve"> وجعله واصفة.</w:t>
      </w:r>
    </w:p>
    <w:p w14:paraId="021A1248" w14:textId="652C4529" w:rsidR="0092731D" w:rsidRDefault="0092731D" w:rsidP="0092731D">
      <w:pPr>
        <w:pStyle w:val="31E"/>
        <w:pBdr>
          <w:bottom w:val="single" w:sz="12" w:space="0" w:color="2882B9"/>
        </w:pBdr>
        <w:spacing w:after="240"/>
        <w:ind w:left="360"/>
        <w:jc w:val="both"/>
        <w:rPr>
          <w:lang w:bidi="ar-SY"/>
        </w:rPr>
      </w:pPr>
      <w:r>
        <w:rPr>
          <w:rFonts w:hint="cs"/>
          <w:rtl/>
          <w:lang w:bidi="ar-SY"/>
        </w:rPr>
        <w:t>يُسمح باستخدام القيم غير المعلومة في جميع أنماط المجالات، والتصريح يكون واصفة لا تقبل قيماً غير معلومة (يُحرّم استخدام القيم غير المعلومة لهذه الواصفة).</w:t>
      </w:r>
    </w:p>
    <w:p w14:paraId="7C13C323" w14:textId="053B5768" w:rsidR="0092731D" w:rsidRDefault="0092731D" w:rsidP="0092731D">
      <w:pPr>
        <w:pStyle w:val="31E"/>
        <w:pBdr>
          <w:bottom w:val="single" w:sz="12" w:space="0" w:color="2882B9"/>
        </w:pBdr>
        <w:ind w:left="360"/>
        <w:jc w:val="both"/>
        <w:rPr>
          <w:lang w:bidi="ar-AE"/>
        </w:rPr>
      </w:pPr>
      <w:r>
        <w:rPr>
          <w:rFonts w:hint="cs"/>
          <w:rtl/>
          <w:lang w:bidi="ar-AE"/>
        </w:rPr>
        <w:t>يمكن للمستثمر أن يُعرف مجالات خاصة به باستخدام لغة</w:t>
      </w:r>
      <w:r>
        <w:rPr>
          <w:lang w:bidi="ar-AE"/>
        </w:rPr>
        <w:t xml:space="preserve">SQL </w:t>
      </w:r>
      <w:r>
        <w:rPr>
          <w:rFonts w:hint="cs"/>
          <w:rtl/>
          <w:lang w:bidi="ar-AE"/>
        </w:rPr>
        <w:t xml:space="preserve"> كالآتي:</w:t>
      </w:r>
    </w:p>
    <w:p w14:paraId="7BB47073" w14:textId="4787F1AA" w:rsidR="0092731D" w:rsidRDefault="0092731D" w:rsidP="0092731D">
      <w:pPr>
        <w:pStyle w:val="31E"/>
        <w:numPr>
          <w:ilvl w:val="0"/>
          <w:numId w:val="0"/>
        </w:numPr>
        <w:pBdr>
          <w:bottom w:val="single" w:sz="12" w:space="0" w:color="2882B9"/>
        </w:pBdr>
        <w:spacing w:after="120"/>
        <w:jc w:val="center"/>
        <w:rPr>
          <w:lang w:bidi="ar-AE"/>
        </w:rPr>
      </w:pPr>
      <w:r>
        <w:rPr>
          <w:lang w:bidi="ar-AE"/>
        </w:rPr>
        <w:t>create domain person-name char (20) not null</w:t>
      </w:r>
    </w:p>
    <w:p w14:paraId="58D5F34E" w14:textId="44AD100A" w:rsidR="0092731D" w:rsidRDefault="00777746" w:rsidP="00BA2673">
      <w:pPr>
        <w:pStyle w:val="02"/>
      </w:pPr>
      <w:r w:rsidRPr="00777746">
        <w:rPr>
          <w:rStyle w:val="02Char"/>
          <w:noProof/>
          <w:rtl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BC39F1" wp14:editId="63F3D019">
                <wp:simplePos x="0" y="0"/>
                <wp:positionH relativeFrom="margin">
                  <wp:posOffset>-179705</wp:posOffset>
                </wp:positionH>
                <wp:positionV relativeFrom="paragraph">
                  <wp:posOffset>160020</wp:posOffset>
                </wp:positionV>
                <wp:extent cx="7189470" cy="1404620"/>
                <wp:effectExtent l="0" t="0" r="0" b="5080"/>
                <wp:wrapNone/>
                <wp:docPr id="916861880" name="Text Box 91686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470" cy="1404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949EB" w14:textId="0FFA84F7" w:rsidR="00777746" w:rsidRDefault="00777746" w:rsidP="00880B47">
                            <w:pPr>
                              <w:bidi w:val="0"/>
                              <w:jc w:val="center"/>
                              <w:rPr>
                                <w:rFonts w:ascii="Berlin Sans FB" w:eastAsia="Hacen Freehand" w:hAnsi="Berlin Sans FB" w:cs="Hacen Freehand"/>
                                <w:color w:val="254B98" w:themeColor="accent2" w:themeShade="BF"/>
                                <w:sz w:val="48"/>
                                <w:szCs w:val="48"/>
                                <w:rtl/>
                              </w:rPr>
                            </w:pPr>
                            <w:r w:rsidRPr="00DE5ECF">
                              <w:rPr>
                                <w:rFonts w:ascii="Berlin Sans FB" w:eastAsia="Hacen Freehand" w:hAnsi="Berlin Sans FB" w:cs="Hacen Freehand"/>
                                <w:color w:val="254B98" w:themeColor="accent2" w:themeShade="BF"/>
                                <w:sz w:val="48"/>
                                <w:szCs w:val="48"/>
                              </w:rPr>
                              <w:t>“</w:t>
                            </w:r>
                            <w:r w:rsidRPr="00777746">
                              <w:rPr>
                                <w:rFonts w:ascii="Berlin Sans FB" w:eastAsia="Hacen Freehand" w:hAnsi="Berlin Sans FB" w:cs="Hacen Freehand"/>
                                <w:color w:val="254B98" w:themeColor="accent2" w:themeShade="BF"/>
                                <w:sz w:val="48"/>
                                <w:szCs w:val="48"/>
                              </w:rPr>
                              <w:t>Be nice to nerds. You may end up working for them. We all could.</w:t>
                            </w:r>
                            <w:r w:rsidRPr="00DE5ECF">
                              <w:rPr>
                                <w:rFonts w:ascii="Berlin Sans FB" w:eastAsia="Hacen Freehand" w:hAnsi="Berlin Sans FB" w:cs="Hacen Freehand"/>
                                <w:color w:val="254B98" w:themeColor="accent2" w:themeShade="BF"/>
                                <w:sz w:val="48"/>
                                <w:szCs w:val="48"/>
                              </w:rPr>
                              <w:t>”</w:t>
                            </w:r>
                          </w:p>
                          <w:p w14:paraId="78D5A006" w14:textId="0BCFF972" w:rsidR="00777746" w:rsidRPr="00777746" w:rsidRDefault="00777746" w:rsidP="00880B47">
                            <w:pPr>
                              <w:bidi w:val="0"/>
                              <w:ind w:left="288"/>
                              <w:rPr>
                                <w:rFonts w:ascii="Berlin Sans FB" w:eastAsia="Hacen Freehand" w:hAnsi="Berlin Sans FB" w:cs="Hacen Freehand"/>
                                <w:color w:val="254B98" w:themeColor="accent2" w:themeShade="BF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777746">
                              <w:rPr>
                                <w:rFonts w:ascii="Berlin Sans FB" w:eastAsia="Hacen Freehand" w:hAnsi="Berlin Sans FB" w:cs="Hacen Freehand"/>
                                <w:color w:val="254B98" w:themeColor="accent2" w:themeShade="BF"/>
                                <w:sz w:val="40"/>
                                <w:szCs w:val="40"/>
                                <w:lang w:val="en-GB"/>
                              </w:rPr>
                              <w:t xml:space="preserve">– </w:t>
                            </w:r>
                            <w:r w:rsidRPr="00777746">
                              <w:rPr>
                                <w:rFonts w:ascii="Berlin Sans FB" w:eastAsia="Hacen Freehand" w:hAnsi="Berlin Sans FB" w:cs="Hacen Freehand"/>
                                <w:color w:val="254B98" w:themeColor="accent2" w:themeShade="BF"/>
                                <w:sz w:val="40"/>
                                <w:szCs w:val="40"/>
                              </w:rPr>
                              <w:t>Charles J. Sykes</w:t>
                            </w:r>
                          </w:p>
                          <w:p w14:paraId="3668F659" w14:textId="77777777" w:rsidR="00777746" w:rsidRPr="0070676E" w:rsidRDefault="00777746" w:rsidP="00880B47">
                            <w:pPr>
                              <w:pStyle w:val="44"/>
                              <w:bidi w:val="0"/>
                              <w:rPr>
                                <w:color w:val="254B98" w:themeColor="accent2" w:themeShade="BF"/>
                                <w:sz w:val="40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C39F1" id="Text Box 916861880" o:spid="_x0000_s1073" type="#_x0000_t202" style="position:absolute;left:0;text-align:left;margin-left:-14.15pt;margin-top:12.6pt;width:566.1pt;height:110.6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" filled="f" stroked="f" strokeweight=".5pt">
                <v:textbox>
                  <w:txbxContent>
                    <w:p w14:paraId="683949EB" w14:textId="0FFA84F7" w:rsidR="00777746" w:rsidRDefault="00777746" w:rsidP="00880B47">
                      <w:pPr>
                        <w:bidi w:val="0"/>
                        <w:jc w:val="center"/>
                        <w:rPr>
                          <w:rFonts w:ascii="Berlin Sans FB" w:eastAsia="Hacen Freehand" w:hAnsi="Berlin Sans FB" w:cs="Hacen Freehand"/>
                          <w:color w:val="254B98" w:themeColor="accent2" w:themeShade="BF"/>
                          <w:sz w:val="48"/>
                          <w:szCs w:val="48"/>
                          <w:rtl/>
                        </w:rPr>
                      </w:pPr>
                      <w:r w:rsidRPr="00DE5ECF">
                        <w:rPr>
                          <w:rFonts w:ascii="Berlin Sans FB" w:eastAsia="Hacen Freehand" w:hAnsi="Berlin Sans FB" w:cs="Hacen Freehand"/>
                          <w:color w:val="254B98" w:themeColor="accent2" w:themeShade="BF"/>
                          <w:sz w:val="48"/>
                          <w:szCs w:val="48"/>
                        </w:rPr>
                        <w:t>“</w:t>
                      </w:r>
                      <w:r w:rsidRPr="00777746">
                        <w:rPr>
                          <w:rFonts w:ascii="Berlin Sans FB" w:eastAsia="Hacen Freehand" w:hAnsi="Berlin Sans FB" w:cs="Hacen Freehand"/>
                          <w:color w:val="254B98" w:themeColor="accent2" w:themeShade="BF"/>
                          <w:sz w:val="48"/>
                          <w:szCs w:val="48"/>
                        </w:rPr>
                        <w:t>Be nice to nerds. You may end up working for them. We all could.</w:t>
                      </w:r>
                      <w:r w:rsidRPr="00DE5ECF">
                        <w:rPr>
                          <w:rFonts w:ascii="Berlin Sans FB" w:eastAsia="Hacen Freehand" w:hAnsi="Berlin Sans FB" w:cs="Hacen Freehand"/>
                          <w:color w:val="254B98" w:themeColor="accent2" w:themeShade="BF"/>
                          <w:sz w:val="48"/>
                          <w:szCs w:val="48"/>
                        </w:rPr>
                        <w:t>”</w:t>
                      </w:r>
                    </w:p>
                    <w:p w14:paraId="78D5A006" w14:textId="0BCFF972" w:rsidR="00777746" w:rsidRPr="00777746" w:rsidRDefault="00777746" w:rsidP="00880B47">
                      <w:pPr>
                        <w:bidi w:val="0"/>
                        <w:ind w:left="288"/>
                        <w:rPr>
                          <w:rFonts w:ascii="Berlin Sans FB" w:eastAsia="Hacen Freehand" w:hAnsi="Berlin Sans FB" w:cs="Hacen Freehand"/>
                          <w:color w:val="254B98" w:themeColor="accent2" w:themeShade="BF"/>
                          <w:sz w:val="40"/>
                          <w:szCs w:val="40"/>
                          <w:lang w:val="en-GB"/>
                        </w:rPr>
                      </w:pPr>
                      <w:r w:rsidRPr="00777746">
                        <w:rPr>
                          <w:rFonts w:ascii="Berlin Sans FB" w:eastAsia="Hacen Freehand" w:hAnsi="Berlin Sans FB" w:cs="Hacen Freehand"/>
                          <w:color w:val="254B98" w:themeColor="accent2" w:themeShade="BF"/>
                          <w:sz w:val="40"/>
                          <w:szCs w:val="40"/>
                          <w:lang w:val="en-GB"/>
                        </w:rPr>
                        <w:t xml:space="preserve">– </w:t>
                      </w:r>
                      <w:r w:rsidRPr="00777746">
                        <w:rPr>
                          <w:rFonts w:ascii="Berlin Sans FB" w:eastAsia="Hacen Freehand" w:hAnsi="Berlin Sans FB" w:cs="Hacen Freehand"/>
                          <w:color w:val="254B98" w:themeColor="accent2" w:themeShade="BF"/>
                          <w:sz w:val="40"/>
                          <w:szCs w:val="40"/>
                        </w:rPr>
                        <w:t>Charles J. Sykes</w:t>
                      </w:r>
                    </w:p>
                    <w:p w14:paraId="3668F659" w14:textId="77777777" w:rsidR="00777746" w:rsidRPr="0070676E" w:rsidRDefault="00777746" w:rsidP="00880B47">
                      <w:pPr>
                        <w:pStyle w:val="44"/>
                        <w:bidi w:val="0"/>
                        <w:rPr>
                          <w:color w:val="254B98" w:themeColor="accent2" w:themeShade="BF"/>
                          <w:sz w:val="40"/>
                          <w:szCs w:val="36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AE7ED4" w14:textId="6E6B5791" w:rsidR="00BA2673" w:rsidRDefault="00BA2673" w:rsidP="00BA2673">
      <w:pPr>
        <w:pStyle w:val="02"/>
        <w:jc w:val="left"/>
      </w:pPr>
    </w:p>
    <w:p w14:paraId="42448573" w14:textId="77777777" w:rsidR="00BA2673" w:rsidRDefault="00BA2673" w:rsidP="00BA2673">
      <w:pPr>
        <w:pStyle w:val="02"/>
        <w:jc w:val="left"/>
      </w:pPr>
    </w:p>
    <w:p w14:paraId="59C05F1F" w14:textId="77777777" w:rsidR="00BA2673" w:rsidRDefault="00BA2673" w:rsidP="00BA2673">
      <w:pPr>
        <w:pStyle w:val="02"/>
        <w:jc w:val="left"/>
        <w:rPr>
          <w:rtl/>
          <w:lang w:bidi="ar-SA"/>
        </w:rPr>
      </w:pPr>
    </w:p>
    <w:p w14:paraId="440E1A01" w14:textId="77777777" w:rsidR="00BA2673" w:rsidRDefault="00BA2673" w:rsidP="00BA2673">
      <w:pPr>
        <w:pStyle w:val="02"/>
        <w:jc w:val="left"/>
      </w:pPr>
    </w:p>
    <w:p w14:paraId="66F85E3A" w14:textId="77777777" w:rsidR="00BA2673" w:rsidRPr="00803235" w:rsidRDefault="00BA2673" w:rsidP="0092731D">
      <w:pPr>
        <w:pStyle w:val="02"/>
        <w:bidi w:val="0"/>
      </w:pPr>
    </w:p>
    <w:p w14:paraId="6143CE0E" w14:textId="5C181CB0" w:rsidR="00BA2673" w:rsidRPr="00032823" w:rsidRDefault="00BA2673" w:rsidP="0092731D">
      <w:pPr>
        <w:pStyle w:val="16E2"/>
        <w:bidi w:val="0"/>
      </w:pPr>
      <w:r w:rsidRPr="00094F9A">
        <w:lastRenderedPageBreak/>
        <w:t xml:space="preserve">Delete </w:t>
      </w:r>
      <w:r w:rsidR="0092731D">
        <w:t>a</w:t>
      </w:r>
      <w:r w:rsidRPr="00094F9A">
        <w:t>nd Insert</w:t>
      </w:r>
    </w:p>
    <w:p w14:paraId="7503CC21" w14:textId="00128E8E" w:rsidR="00CA5985" w:rsidRDefault="00CA5985" w:rsidP="00973806">
      <w:pPr>
        <w:pStyle w:val="13D3"/>
        <w:jc w:val="center"/>
      </w:pPr>
      <w:r>
        <w:t>Drop</w:t>
      </w:r>
    </w:p>
    <w:p w14:paraId="50AB3676" w14:textId="5712B482" w:rsidR="008015F4" w:rsidRPr="008015F4" w:rsidRDefault="008015F4" w:rsidP="008015F4">
      <w:pPr>
        <w:pStyle w:val="02"/>
        <w:rPr>
          <w:rtl/>
        </w:rPr>
      </w:pPr>
      <w:r>
        <w:rPr>
          <w:rFonts w:hint="cs"/>
          <w:rtl/>
        </w:rPr>
        <w:t xml:space="preserve">تسمح تعليمة </w:t>
      </w:r>
      <w:r w:rsidRPr="00CA5985">
        <w:rPr>
          <w:b/>
          <w:bCs/>
          <w:color w:val="auto"/>
          <w:u w:val="single"/>
        </w:rPr>
        <w:t>drop table</w:t>
      </w:r>
      <w:r>
        <w:rPr>
          <w:rFonts w:hint="cs"/>
          <w:rtl/>
        </w:rPr>
        <w:t xml:space="preserve"> بحذف جميع المعلومات المتعلقة بالعلاقة من قاعدة المعطيات.</w:t>
      </w:r>
    </w:p>
    <w:p w14:paraId="496C6048" w14:textId="7FC46A9C" w:rsidR="00BA2673" w:rsidRPr="00CA5985" w:rsidRDefault="001817AA" w:rsidP="008015F4">
      <w:pPr>
        <w:pStyle w:val="02"/>
        <w:bidi w:val="0"/>
        <w:spacing w:before="120" w:after="120"/>
        <w:jc w:val="center"/>
        <w:rPr>
          <w:color w:val="auto"/>
        </w:rPr>
      </w:pPr>
      <w:r>
        <w:rPr>
          <w:color w:val="auto"/>
        </w:rPr>
        <w:t>d</w:t>
      </w:r>
      <w:r w:rsidR="00BA2673" w:rsidRPr="00CA5985">
        <w:rPr>
          <w:color w:val="auto"/>
        </w:rPr>
        <w:t>rop table Employee;</w:t>
      </w:r>
    </w:p>
    <w:p w14:paraId="5DB69707" w14:textId="380C21C5" w:rsidR="00BA2673" w:rsidRDefault="00CA5985" w:rsidP="00BA2673">
      <w:pPr>
        <w:pStyle w:val="02"/>
        <w:rPr>
          <w:rtl/>
        </w:rPr>
      </w:pPr>
      <w:r w:rsidRPr="00CA5985">
        <w:rPr>
          <w:rStyle w:val="33BChar"/>
          <w:rFonts w:hint="cs"/>
          <w:sz w:val="28"/>
          <w:szCs w:val="28"/>
          <w:rtl/>
        </w:rPr>
        <w:t>ملاحظة:</w:t>
      </w:r>
      <w:r w:rsidRPr="00CA5985">
        <w:rPr>
          <w:rFonts w:hint="cs"/>
          <w:sz w:val="22"/>
          <w:szCs w:val="22"/>
          <w:rtl/>
          <w:lang w:bidi="ar-AE"/>
        </w:rPr>
        <w:t xml:space="preserve"> </w:t>
      </w:r>
      <w:r w:rsidR="00BA2673">
        <w:rPr>
          <w:rFonts w:hint="cs"/>
          <w:rtl/>
        </w:rPr>
        <w:t xml:space="preserve">يجب حذف جدول الـ </w:t>
      </w:r>
      <w:r w:rsidR="00BA2673">
        <w:t>Employee</w:t>
      </w:r>
      <w:r w:rsidR="00BA2673">
        <w:rPr>
          <w:rFonts w:hint="cs"/>
          <w:rtl/>
        </w:rPr>
        <w:t xml:space="preserve"> أولاً ومن ثم جدول الـ </w:t>
      </w:r>
      <w:r w:rsidR="00BA2673">
        <w:t>company</w:t>
      </w:r>
      <w:r w:rsidR="00BA2673">
        <w:rPr>
          <w:rFonts w:hint="cs"/>
          <w:rtl/>
        </w:rPr>
        <w:t xml:space="preserve"> وليس العكس</w:t>
      </w:r>
      <w:r w:rsidR="008015F4">
        <w:rPr>
          <w:rFonts w:hint="cs"/>
          <w:rtl/>
        </w:rPr>
        <w:t>،</w:t>
      </w:r>
      <w:r w:rsidR="00BA2673">
        <w:t xml:space="preserve"> </w:t>
      </w:r>
      <w:r w:rsidR="00BA2673">
        <w:rPr>
          <w:rFonts w:hint="cs"/>
          <w:rtl/>
        </w:rPr>
        <w:t>أي يجب حذف العلاقة التي تربط ما بين الكيانين أولاً ثم نحذف الكيانين المرتبطين.</w:t>
      </w:r>
    </w:p>
    <w:p w14:paraId="447843D4" w14:textId="0D0424BA" w:rsidR="008015F4" w:rsidRDefault="008015F4" w:rsidP="00973806">
      <w:pPr>
        <w:pStyle w:val="13D3"/>
        <w:jc w:val="center"/>
      </w:pPr>
      <w:r>
        <w:t>Insert into table</w:t>
      </w:r>
    </w:p>
    <w:p w14:paraId="0B6B4F89" w14:textId="77777777" w:rsidR="00BA2673" w:rsidRPr="008015F4" w:rsidRDefault="00BA2673" w:rsidP="008015F4">
      <w:pPr>
        <w:pStyle w:val="02"/>
        <w:bidi w:val="0"/>
        <w:ind w:left="3420"/>
        <w:jc w:val="left"/>
        <w:rPr>
          <w:color w:val="auto"/>
        </w:rPr>
      </w:pPr>
      <w:r w:rsidRPr="008015F4">
        <w:rPr>
          <w:color w:val="auto"/>
        </w:rPr>
        <w:t>insert into employee</w:t>
      </w:r>
    </w:p>
    <w:p w14:paraId="2ED6E45B" w14:textId="2BC3A5DF" w:rsidR="00BA2673" w:rsidRPr="008015F4" w:rsidRDefault="00BA2673" w:rsidP="008015F4">
      <w:pPr>
        <w:pStyle w:val="02"/>
        <w:bidi w:val="0"/>
        <w:spacing w:after="120"/>
        <w:ind w:left="3420"/>
        <w:jc w:val="left"/>
        <w:rPr>
          <w:color w:val="auto"/>
        </w:rPr>
      </w:pPr>
      <w:r w:rsidRPr="008015F4">
        <w:rPr>
          <w:color w:val="auto"/>
        </w:rPr>
        <w:t xml:space="preserve">values ( I, "Ahmad", "Al </w:t>
      </w:r>
      <w:proofErr w:type="spellStart"/>
      <w:r w:rsidRPr="008015F4">
        <w:rPr>
          <w:color w:val="auto"/>
        </w:rPr>
        <w:t>mazzah</w:t>
      </w:r>
      <w:proofErr w:type="spellEnd"/>
      <w:r w:rsidRPr="008015F4">
        <w:rPr>
          <w:color w:val="auto"/>
        </w:rPr>
        <w:t>" 20,1)</w:t>
      </w:r>
      <w:r w:rsidR="001817AA">
        <w:rPr>
          <w:color w:val="auto"/>
        </w:rPr>
        <w:t>;</w:t>
      </w:r>
    </w:p>
    <w:p w14:paraId="050349A2" w14:textId="3C05B415" w:rsidR="00BA2673" w:rsidRDefault="00BA2673" w:rsidP="00BA2673">
      <w:pPr>
        <w:pStyle w:val="02"/>
        <w:jc w:val="left"/>
        <w:rPr>
          <w:rtl/>
          <w:lang w:bidi="ar-AE"/>
        </w:rPr>
      </w:pPr>
      <w:r>
        <w:rPr>
          <w:rFonts w:hint="cs"/>
          <w:rtl/>
        </w:rPr>
        <w:t xml:space="preserve">تستخدم لإدخال سطر جديد على </w:t>
      </w:r>
      <w:r>
        <w:t>Entity</w:t>
      </w:r>
      <w:r>
        <w:rPr>
          <w:rFonts w:hint="cs"/>
          <w:rtl/>
        </w:rPr>
        <w:t xml:space="preserve"> (الجدول)</w:t>
      </w:r>
      <w:r w:rsidR="008015F4">
        <w:rPr>
          <w:rFonts w:hint="cs"/>
          <w:rtl/>
          <w:lang w:bidi="ar-AE"/>
        </w:rPr>
        <w:t>.</w:t>
      </w:r>
    </w:p>
    <w:p w14:paraId="4E89822A" w14:textId="5D06B719" w:rsidR="008015F4" w:rsidRDefault="008015F4" w:rsidP="008015F4">
      <w:pPr>
        <w:pStyle w:val="02"/>
        <w:rPr>
          <w:rtl/>
        </w:rPr>
      </w:pPr>
      <w:r>
        <w:rPr>
          <w:rFonts w:hint="cs"/>
          <w:noProof/>
          <w:rtl/>
          <w:lang w:val="ar-SY"/>
        </w:rPr>
        <w:drawing>
          <wp:anchor distT="0" distB="0" distL="114300" distR="114300" simplePos="0" relativeHeight="251773952" behindDoc="0" locked="0" layoutInCell="1" allowOverlap="1" wp14:anchorId="7412D4AB" wp14:editId="71D9F75E">
            <wp:simplePos x="0" y="0"/>
            <wp:positionH relativeFrom="column">
              <wp:posOffset>6455352</wp:posOffset>
            </wp:positionH>
            <wp:positionV relativeFrom="paragraph">
              <wp:posOffset>103505</wp:posOffset>
            </wp:positionV>
            <wp:extent cx="491836" cy="491836"/>
            <wp:effectExtent l="0" t="0" r="0" b="3810"/>
            <wp:wrapNone/>
            <wp:docPr id="62" name="Graphic 62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Graphic 62" descr="Question mark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6" cy="491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673">
        <w:t xml:space="preserve">   </w:t>
      </w:r>
    </w:p>
    <w:p w14:paraId="3C191C6D" w14:textId="57C3A129" w:rsidR="00BA2673" w:rsidRDefault="008015F4" w:rsidP="008015F4">
      <w:pPr>
        <w:pStyle w:val="34E"/>
        <w:rPr>
          <w:sz w:val="34"/>
          <w:szCs w:val="34"/>
        </w:rPr>
      </w:pPr>
      <w:r w:rsidRPr="008015F4">
        <w:rPr>
          <w:sz w:val="34"/>
          <w:szCs w:val="34"/>
          <w:u w:val="none"/>
        </w:rPr>
        <w:t xml:space="preserve">     </w:t>
      </w:r>
      <w:r w:rsidRPr="008015F4">
        <w:rPr>
          <w:rFonts w:hint="cs"/>
          <w:sz w:val="34"/>
          <w:szCs w:val="34"/>
          <w:rtl/>
        </w:rPr>
        <w:t>سؤال؟</w:t>
      </w:r>
    </w:p>
    <w:p w14:paraId="142A9651" w14:textId="62FEBAAD" w:rsidR="00F76F77" w:rsidRDefault="008015F4" w:rsidP="00F76F77">
      <w:pPr>
        <w:pStyle w:val="02"/>
        <w:rPr>
          <w:rtl/>
        </w:rPr>
      </w:pPr>
      <w:r w:rsidRPr="008015F4">
        <w:rPr>
          <w:rFonts w:hint="cs"/>
          <w:rtl/>
        </w:rPr>
        <w:t xml:space="preserve">عندما نريد القيام بعملية </w:t>
      </w:r>
      <w:r w:rsidRPr="008015F4">
        <w:rPr>
          <w:b/>
          <w:bCs/>
          <w:u w:val="single"/>
        </w:rPr>
        <w:t>insert</w:t>
      </w:r>
      <w:r w:rsidRPr="008015F4">
        <w:rPr>
          <w:rFonts w:hint="cs"/>
          <w:rtl/>
        </w:rPr>
        <w:t xml:space="preserve"> </w:t>
      </w:r>
      <w:r w:rsidR="00F76F77">
        <w:rPr>
          <w:rFonts w:hint="cs"/>
          <w:rtl/>
        </w:rPr>
        <w:t>ل</w:t>
      </w:r>
      <w:r w:rsidRPr="008015F4">
        <w:rPr>
          <w:rFonts w:hint="cs"/>
          <w:rtl/>
        </w:rPr>
        <w:t xml:space="preserve">لموظف جديد في الشركة، هل من المعقول أن نتذكر </w:t>
      </w:r>
      <w:r w:rsidRPr="008015F4">
        <w:t>ID</w:t>
      </w:r>
      <w:r w:rsidRPr="008015F4">
        <w:rPr>
          <w:rFonts w:hint="cs"/>
          <w:rtl/>
        </w:rPr>
        <w:t xml:space="preserve"> آخر موظف تم توظيفه حتى نتمكن من تحديد </w:t>
      </w:r>
      <w:r w:rsidRPr="008015F4">
        <w:t>ID</w:t>
      </w:r>
      <w:r w:rsidRPr="008015F4">
        <w:rPr>
          <w:rFonts w:hint="cs"/>
          <w:rtl/>
        </w:rPr>
        <w:t xml:space="preserve"> الموظف الجديد والقيام بـ عملية </w:t>
      </w:r>
      <w:r w:rsidRPr="008015F4">
        <w:t>insert</w:t>
      </w:r>
      <w:r w:rsidRPr="008015F4">
        <w:rPr>
          <w:rFonts w:hint="cs"/>
          <w:rtl/>
        </w:rPr>
        <w:t>؟</w:t>
      </w:r>
    </w:p>
    <w:p w14:paraId="2A6449AE" w14:textId="74374E2C" w:rsidR="00BA2673" w:rsidRPr="008015F4" w:rsidRDefault="00F76F77" w:rsidP="00F76F77">
      <w:pPr>
        <w:pStyle w:val="02"/>
      </w:pPr>
      <w:r>
        <w:rPr>
          <w:rFonts w:hint="cs"/>
          <w:rtl/>
        </w:rPr>
        <w:t xml:space="preserve">بالطبع لا، </w:t>
      </w:r>
      <w:r w:rsidR="00BA2673" w:rsidRPr="008015F4">
        <w:rPr>
          <w:rFonts w:hint="cs"/>
          <w:rtl/>
        </w:rPr>
        <w:t xml:space="preserve">ولهذا وُجِد ما يسمّى بـ </w:t>
      </w:r>
      <w:r w:rsidR="00BA2673" w:rsidRPr="00F76F77">
        <w:rPr>
          <w:b/>
          <w:bCs/>
        </w:rPr>
        <w:t>Identity</w:t>
      </w:r>
      <w:r w:rsidR="00BA2673" w:rsidRPr="008015F4">
        <w:rPr>
          <w:rFonts w:hint="cs"/>
          <w:rtl/>
        </w:rPr>
        <w:t xml:space="preserve"> بدلاً من الـ </w:t>
      </w:r>
      <w:r w:rsidR="00BA2673" w:rsidRPr="008015F4">
        <w:t>ID</w:t>
      </w:r>
      <w:r>
        <w:rPr>
          <w:rFonts w:hint="cs"/>
          <w:rtl/>
        </w:rPr>
        <w:t>.</w:t>
      </w:r>
    </w:p>
    <w:p w14:paraId="65F72C39" w14:textId="08BEE98B" w:rsidR="00F76F77" w:rsidRDefault="000F0C2E" w:rsidP="00BA2673">
      <w:pPr>
        <w:pStyle w:val="02"/>
        <w:rPr>
          <w:rtl/>
        </w:rPr>
      </w:pPr>
      <w:r>
        <w:rPr>
          <w:noProof/>
          <w:rtl/>
          <w:lang w:val="ar-SY"/>
        </w:rPr>
        <w:drawing>
          <wp:anchor distT="0" distB="0" distL="114300" distR="114300" simplePos="0" relativeHeight="251791360" behindDoc="0" locked="0" layoutInCell="1" allowOverlap="1" wp14:anchorId="24D0BC08" wp14:editId="2229F85C">
            <wp:simplePos x="0" y="0"/>
            <wp:positionH relativeFrom="column">
              <wp:posOffset>186690</wp:posOffset>
            </wp:positionH>
            <wp:positionV relativeFrom="paragraph">
              <wp:posOffset>270510</wp:posOffset>
            </wp:positionV>
            <wp:extent cx="1509748" cy="1553845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9748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B6802" w14:textId="57C7E49B" w:rsidR="00BA2673" w:rsidRDefault="00BA2673" w:rsidP="00BA2673">
      <w:pPr>
        <w:pStyle w:val="02"/>
        <w:rPr>
          <w:rtl/>
        </w:rPr>
      </w:pPr>
      <w:r>
        <w:rPr>
          <w:rFonts w:hint="cs"/>
          <w:rtl/>
        </w:rPr>
        <w:t xml:space="preserve">بالعودة إلى </w:t>
      </w:r>
      <w:r>
        <w:t>create table Employee</w:t>
      </w:r>
      <w:r w:rsidR="00F76F77">
        <w:rPr>
          <w:rFonts w:hint="cs"/>
          <w:rtl/>
        </w:rPr>
        <w:t>:</w:t>
      </w:r>
    </w:p>
    <w:p w14:paraId="0781FFBA" w14:textId="521FFD2D" w:rsidR="00BA2673" w:rsidRDefault="00D90E02" w:rsidP="00BA2673">
      <w:pPr>
        <w:pStyle w:val="02"/>
        <w:jc w:val="center"/>
        <w:rPr>
          <w:rtl/>
        </w:rPr>
      </w:pPr>
      <w:r w:rsidRPr="00F76F77">
        <w:rPr>
          <w:noProof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E15A5E" wp14:editId="2117B460">
                <wp:simplePos x="0" y="0"/>
                <wp:positionH relativeFrom="column">
                  <wp:posOffset>2990792</wp:posOffset>
                </wp:positionH>
                <wp:positionV relativeFrom="paragraph">
                  <wp:posOffset>214630</wp:posOffset>
                </wp:positionV>
                <wp:extent cx="617220" cy="239395"/>
                <wp:effectExtent l="38100" t="0" r="30480" b="103505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239395"/>
                        </a:xfrm>
                        <a:prstGeom prst="bentConnector3">
                          <a:avLst>
                            <a:gd name="adj1" fmla="val 30"/>
                          </a:avLst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27DD0" id="Connector: Elbow 64" o:spid="_x0000_s1026" type="#_x0000_t34" style="position:absolute;margin-left:235.5pt;margin-top:16.9pt;width:48.6pt;height:18.8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" adj="6" strokecolor="#254b98 [2405]" strokeweight="1.5pt">
                <v:stroke endarrow="block"/>
              </v:shape>
            </w:pict>
          </mc:Fallback>
        </mc:AlternateContent>
      </w:r>
      <w:r w:rsidRPr="00F76F77">
        <w:rPr>
          <w:noProof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736019" wp14:editId="1FABC10E">
                <wp:simplePos x="0" y="0"/>
                <wp:positionH relativeFrom="column">
                  <wp:posOffset>3793490</wp:posOffset>
                </wp:positionH>
                <wp:positionV relativeFrom="paragraph">
                  <wp:posOffset>220980</wp:posOffset>
                </wp:positionV>
                <wp:extent cx="617220" cy="239395"/>
                <wp:effectExtent l="0" t="0" r="68580" b="103505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239395"/>
                        </a:xfrm>
                        <a:prstGeom prst="bentConnector3">
                          <a:avLst>
                            <a:gd name="adj1" fmla="val 30"/>
                          </a:avLst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FBF1C" id="Connector: Elbow 65" o:spid="_x0000_s1026" type="#_x0000_t34" style="position:absolute;margin-left:298.7pt;margin-top:17.4pt;width:48.6pt;height:18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" adj="6" strokecolor="#254b98 [2405]" strokeweight="1.5pt">
                <v:stroke endarrow="block"/>
              </v:shape>
            </w:pict>
          </mc:Fallback>
        </mc:AlternateContent>
      </w:r>
      <w:r w:rsidR="00BA2673">
        <w:t>(</w:t>
      </w:r>
      <w:r>
        <w:t xml:space="preserve"> </w:t>
      </w:r>
      <w:r w:rsidR="00F76F77">
        <w:t>...,</w:t>
      </w:r>
      <w:r w:rsidR="00BA2673">
        <w:t xml:space="preserve"> Identity (</w:t>
      </w:r>
      <w:r w:rsidR="00F76F77">
        <w:t xml:space="preserve"> </w:t>
      </w:r>
      <w:r w:rsidR="00BA2673">
        <w:t>1</w:t>
      </w:r>
      <w:r w:rsidR="00F76F77">
        <w:t xml:space="preserve"> </w:t>
      </w:r>
      <w:r w:rsidR="00BA2673">
        <w:t>,</w:t>
      </w:r>
      <w:r w:rsidR="00F76F77">
        <w:t xml:space="preserve"> </w:t>
      </w:r>
      <w:r w:rsidR="00BA2673">
        <w:t>1</w:t>
      </w:r>
      <w:r w:rsidR="00F76F77">
        <w:t xml:space="preserve"> </w:t>
      </w:r>
      <w:r w:rsidR="00BA2673">
        <w:t>)</w:t>
      </w:r>
      <w:r w:rsidR="00F76F77">
        <w:t xml:space="preserve"> , ...</w:t>
      </w:r>
      <w:r>
        <w:t xml:space="preserve"> </w:t>
      </w:r>
      <w:r w:rsidR="00F76F77">
        <w:t>)</w:t>
      </w:r>
    </w:p>
    <w:p w14:paraId="213C44BC" w14:textId="30407F04" w:rsidR="00BA2673" w:rsidRDefault="00D90E02" w:rsidP="00BA2673">
      <w:pPr>
        <w:pStyle w:val="02"/>
      </w:pPr>
      <w:r w:rsidRPr="00F76F77">
        <w:rPr>
          <w:noProof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91CE2C" wp14:editId="428D0B28">
                <wp:simplePos x="0" y="0"/>
                <wp:positionH relativeFrom="margin">
                  <wp:posOffset>2167832</wp:posOffset>
                </wp:positionH>
                <wp:positionV relativeFrom="paragraph">
                  <wp:posOffset>33020</wp:posOffset>
                </wp:positionV>
                <wp:extent cx="865505" cy="35306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FF4AA" w14:textId="346C4593" w:rsidR="00F76F77" w:rsidRPr="00F76F77" w:rsidRDefault="00F76F77" w:rsidP="00F76F77">
                            <w:pPr>
                              <w:pStyle w:val="34E"/>
                              <w:rPr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F76F77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رقم البداية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CE2C" id="Text Box 63" o:spid="_x0000_s1074" type="#_x0000_t202" style="position:absolute;left:0;text-align:left;margin-left:170.7pt;margin-top:2.6pt;width:68.15pt;height:27.8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" filled="f" stroked="f" strokeweight=".5pt">
                <v:textbox>
                  <w:txbxContent>
                    <w:p w14:paraId="434FF4AA" w14:textId="346C4593" w:rsidR="00F76F77" w:rsidRPr="00F76F77" w:rsidRDefault="00F76F77" w:rsidP="00F76F77">
                      <w:pPr>
                        <w:pStyle w:val="34E"/>
                        <w:rPr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F76F77">
                        <w:rPr>
                          <w:rFonts w:hint="cs"/>
                          <w:sz w:val="24"/>
                          <w:szCs w:val="24"/>
                          <w:rtl/>
                          <w:lang w:bidi="ar-AE"/>
                        </w:rPr>
                        <w:t>رقم البداية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6F77">
        <w:rPr>
          <w:noProof/>
          <w:rtl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CAB2ED" wp14:editId="76BFB12E">
                <wp:simplePos x="0" y="0"/>
                <wp:positionH relativeFrom="margin">
                  <wp:posOffset>4380230</wp:posOffset>
                </wp:positionH>
                <wp:positionV relativeFrom="paragraph">
                  <wp:posOffset>34925</wp:posOffset>
                </wp:positionV>
                <wp:extent cx="911860" cy="35306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CC5035" w14:textId="788A9E91" w:rsidR="00F76F77" w:rsidRPr="00F76F77" w:rsidRDefault="00D90E02" w:rsidP="00D90E02">
                            <w:pPr>
                              <w:pStyle w:val="34E"/>
                              <w:rPr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مقدار الزيادة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AB2ED" id="Text Box 66" o:spid="_x0000_s1075" type="#_x0000_t202" style="position:absolute;left:0;text-align:left;margin-left:344.9pt;margin-top:2.75pt;width:71.8pt;height:27.8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" filled="f" stroked="f" strokeweight=".5pt">
                <v:textbox>
                  <w:txbxContent>
                    <w:p w14:paraId="2CCC5035" w14:textId="788A9E91" w:rsidR="00F76F77" w:rsidRPr="00F76F77" w:rsidRDefault="00D90E02" w:rsidP="00D90E02">
                      <w:pPr>
                        <w:pStyle w:val="34E"/>
                        <w:rPr>
                          <w:sz w:val="24"/>
                          <w:szCs w:val="24"/>
                          <w:rtl/>
                          <w:lang w:bidi="ar-AE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AE"/>
                        </w:rPr>
                        <w:t>مقدار الزيادة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D7B8FB" w14:textId="77777777" w:rsidR="00F76F77" w:rsidRDefault="00F76F77" w:rsidP="00BA2673">
      <w:pPr>
        <w:pStyle w:val="02"/>
        <w:jc w:val="left"/>
        <w:rPr>
          <w:rtl/>
        </w:rPr>
      </w:pPr>
    </w:p>
    <w:p w14:paraId="2025A2B0" w14:textId="60CBF3A3" w:rsidR="00BA2673" w:rsidRDefault="00D90E02" w:rsidP="00BA2673">
      <w:pPr>
        <w:pStyle w:val="02"/>
        <w:jc w:val="left"/>
        <w:rPr>
          <w:rtl/>
        </w:rPr>
      </w:pPr>
      <w:r>
        <w:sym w:font="Wingdings" w:char="F0E7"/>
      </w:r>
      <w:r>
        <w:rPr>
          <w:rFonts w:hint="cs"/>
          <w:rtl/>
          <w:lang w:bidi="ar-AE"/>
        </w:rPr>
        <w:t xml:space="preserve"> </w:t>
      </w:r>
      <w:r w:rsidR="00BA2673">
        <w:rPr>
          <w:rFonts w:hint="cs"/>
          <w:rtl/>
        </w:rPr>
        <w:t xml:space="preserve">تصبح عملية الـ </w:t>
      </w:r>
      <w:r w:rsidR="00BA2673" w:rsidRPr="00D90E02">
        <w:rPr>
          <w:b/>
          <w:bCs/>
          <w:u w:val="single"/>
        </w:rPr>
        <w:t>insert</w:t>
      </w:r>
      <w:r w:rsidR="00BA2673">
        <w:rPr>
          <w:rFonts w:hint="cs"/>
          <w:rtl/>
        </w:rPr>
        <w:t xml:space="preserve"> كالتالي:</w:t>
      </w:r>
      <w:r w:rsidR="00F76F77" w:rsidRPr="00F76F77">
        <w:rPr>
          <w:rStyle w:val="02Char"/>
          <w:noProof/>
          <w:color w:val="B3272E"/>
        </w:rPr>
        <w:t xml:space="preserve"> </w:t>
      </w:r>
    </w:p>
    <w:p w14:paraId="5EDEEADD" w14:textId="77777777" w:rsidR="00BA2673" w:rsidRPr="00D90E02" w:rsidRDefault="00BA2673" w:rsidP="001817AA">
      <w:pPr>
        <w:pStyle w:val="02"/>
        <w:bidi w:val="0"/>
        <w:ind w:left="3420"/>
        <w:jc w:val="left"/>
        <w:rPr>
          <w:color w:val="auto"/>
        </w:rPr>
      </w:pPr>
      <w:r w:rsidRPr="00D90E02">
        <w:rPr>
          <w:color w:val="auto"/>
        </w:rPr>
        <w:t>insert into employee</w:t>
      </w:r>
    </w:p>
    <w:p w14:paraId="28E51194" w14:textId="2D3ACF2B" w:rsidR="00BA2673" w:rsidRPr="00D90E02" w:rsidRDefault="00BA2673" w:rsidP="001817AA">
      <w:pPr>
        <w:pStyle w:val="02"/>
        <w:bidi w:val="0"/>
        <w:spacing w:after="120"/>
        <w:ind w:left="3420"/>
        <w:jc w:val="left"/>
        <w:rPr>
          <w:color w:val="auto"/>
        </w:rPr>
      </w:pPr>
      <w:r w:rsidRPr="00D90E02">
        <w:rPr>
          <w:color w:val="auto"/>
        </w:rPr>
        <w:t xml:space="preserve">values ("Ahmad", </w:t>
      </w:r>
      <w:r w:rsidRPr="00D90E02">
        <w:rPr>
          <w:color w:val="auto"/>
          <w:lang w:bidi="ar-SA"/>
        </w:rPr>
        <w:t>“</w:t>
      </w:r>
      <w:r w:rsidRPr="00D90E02">
        <w:rPr>
          <w:color w:val="auto"/>
        </w:rPr>
        <w:t xml:space="preserve">Al </w:t>
      </w:r>
      <w:proofErr w:type="spellStart"/>
      <w:r w:rsidRPr="00D90E02">
        <w:rPr>
          <w:color w:val="auto"/>
        </w:rPr>
        <w:t>mazzah</w:t>
      </w:r>
      <w:proofErr w:type="spellEnd"/>
      <w:r w:rsidRPr="00D90E02">
        <w:rPr>
          <w:color w:val="auto"/>
        </w:rPr>
        <w:t>”, 20,1)</w:t>
      </w:r>
      <w:r w:rsidR="001817AA">
        <w:rPr>
          <w:color w:val="auto"/>
        </w:rPr>
        <w:t>;</w:t>
      </w:r>
      <w:r w:rsidRPr="00D90E02">
        <w:rPr>
          <w:color w:val="auto"/>
        </w:rPr>
        <w:t xml:space="preserve"> </w:t>
      </w:r>
    </w:p>
    <w:p w14:paraId="76E026D1" w14:textId="77777777" w:rsidR="00BA2673" w:rsidRDefault="00BA2673" w:rsidP="00BA2673">
      <w:pPr>
        <w:pStyle w:val="02"/>
        <w:jc w:val="left"/>
      </w:pPr>
      <w:r>
        <w:rPr>
          <w:rFonts w:hint="cs"/>
          <w:rtl/>
        </w:rPr>
        <w:t xml:space="preserve">أي استغنينا عن الـ </w:t>
      </w:r>
      <w:r>
        <w:t>ID</w:t>
      </w:r>
      <w:r>
        <w:rPr>
          <w:rFonts w:hint="cs"/>
          <w:rtl/>
        </w:rPr>
        <w:t xml:space="preserve"> لوجود الـ </w:t>
      </w:r>
      <w:r>
        <w:t>Identity</w:t>
      </w:r>
      <w:r>
        <w:rPr>
          <w:rFonts w:hint="cs"/>
          <w:rtl/>
        </w:rPr>
        <w:t xml:space="preserve"> التلقائية.</w:t>
      </w:r>
    </w:p>
    <w:p w14:paraId="36BD2DD7" w14:textId="77777777" w:rsidR="00BA2673" w:rsidRDefault="00BA2673" w:rsidP="00BA2673">
      <w:pPr>
        <w:pStyle w:val="02"/>
        <w:jc w:val="left"/>
        <w:rPr>
          <w:rtl/>
        </w:rPr>
      </w:pPr>
    </w:p>
    <w:p w14:paraId="12947510" w14:textId="1B485741" w:rsidR="00BA2673" w:rsidRDefault="00BA2673" w:rsidP="00973806">
      <w:pPr>
        <w:pStyle w:val="13D3"/>
        <w:jc w:val="center"/>
        <w:rPr>
          <w:rtl/>
        </w:rPr>
      </w:pPr>
      <w:r>
        <w:rPr>
          <w:rFonts w:hint="cs"/>
          <w:rtl/>
        </w:rPr>
        <w:t>إدخال أعمدة محددة</w:t>
      </w:r>
    </w:p>
    <w:p w14:paraId="645BA620" w14:textId="77777777" w:rsidR="00BA2673" w:rsidRDefault="00BA2673" w:rsidP="001817AA">
      <w:pPr>
        <w:pStyle w:val="02"/>
        <w:bidi w:val="0"/>
        <w:ind w:left="3420"/>
        <w:jc w:val="left"/>
      </w:pPr>
      <w:r>
        <w:t>insert into employee (Name, age, CID)</w:t>
      </w:r>
    </w:p>
    <w:p w14:paraId="6154ADB3" w14:textId="5BC9158F" w:rsidR="00BA2673" w:rsidRDefault="00BA2673" w:rsidP="001817AA">
      <w:pPr>
        <w:pStyle w:val="02"/>
        <w:bidi w:val="0"/>
        <w:spacing w:after="120"/>
        <w:ind w:left="3420"/>
        <w:jc w:val="left"/>
      </w:pPr>
      <w:r>
        <w:t>values ("Ahmad", 20, 1);</w:t>
      </w:r>
    </w:p>
    <w:p w14:paraId="4D15E8A5" w14:textId="4C4CF527" w:rsidR="001817AA" w:rsidRDefault="001817AA" w:rsidP="001817AA">
      <w:pPr>
        <w:pStyle w:val="02"/>
        <w:rPr>
          <w:rtl/>
        </w:rPr>
      </w:pPr>
      <w:r>
        <w:rPr>
          <w:rFonts w:hint="cs"/>
          <w:rtl/>
        </w:rPr>
        <w:t xml:space="preserve">في هذه الحالة كل الأعمدة التي لم يتم تحديدها وإسناد قيم لها يتم وضع </w:t>
      </w:r>
      <w:r>
        <w:t>null</w:t>
      </w:r>
      <w:r>
        <w:rPr>
          <w:rFonts w:hint="cs"/>
          <w:rtl/>
        </w:rPr>
        <w:t xml:space="preserve"> فيها.</w:t>
      </w:r>
    </w:p>
    <w:p w14:paraId="08988F16" w14:textId="77777777" w:rsidR="00BA2673" w:rsidRDefault="00BA2673" w:rsidP="00BA2673">
      <w:pPr>
        <w:pStyle w:val="02"/>
        <w:jc w:val="right"/>
      </w:pPr>
    </w:p>
    <w:p w14:paraId="5FB5F769" w14:textId="60394900" w:rsidR="00BA2673" w:rsidRDefault="00BA2673" w:rsidP="00973806">
      <w:pPr>
        <w:pStyle w:val="13D3"/>
        <w:jc w:val="center"/>
        <w:rPr>
          <w:rtl/>
        </w:rPr>
      </w:pPr>
      <w:r>
        <w:rPr>
          <w:rFonts w:hint="cs"/>
          <w:rtl/>
        </w:rPr>
        <w:lastRenderedPageBreak/>
        <w:t>حذف سطر محدد</w:t>
      </w:r>
    </w:p>
    <w:p w14:paraId="62E16EBA" w14:textId="18FC5C74" w:rsidR="00BA2673" w:rsidRDefault="001817AA" w:rsidP="001817AA">
      <w:pPr>
        <w:pStyle w:val="02"/>
        <w:bidi w:val="0"/>
        <w:ind w:left="3420"/>
        <w:jc w:val="left"/>
      </w:pPr>
      <w:r>
        <w:t>d</w:t>
      </w:r>
      <w:r w:rsidR="00BA2673">
        <w:t>elete from employee</w:t>
      </w:r>
    </w:p>
    <w:p w14:paraId="2CBD6554" w14:textId="44CE631C" w:rsidR="00BA2673" w:rsidRDefault="00BA2673" w:rsidP="001817AA">
      <w:pPr>
        <w:pStyle w:val="02"/>
        <w:bidi w:val="0"/>
        <w:spacing w:after="120"/>
        <w:ind w:left="3420"/>
        <w:jc w:val="left"/>
      </w:pPr>
      <w:r>
        <w:t>where ID=5;</w:t>
      </w:r>
    </w:p>
    <w:p w14:paraId="3ABD5DD8" w14:textId="77777777" w:rsidR="001817AA" w:rsidRDefault="001817AA" w:rsidP="001817AA">
      <w:pPr>
        <w:pStyle w:val="01A1"/>
        <w:rPr>
          <w:rtl/>
          <w:lang w:bidi="ar-AE"/>
        </w:rPr>
      </w:pPr>
      <w:r w:rsidRPr="001817AA">
        <w:rPr>
          <w:rFonts w:hint="cs"/>
          <w:szCs w:val="32"/>
          <w:rtl/>
        </w:rPr>
        <w:t>الفرق</w:t>
      </w:r>
      <w:r>
        <w:rPr>
          <w:rFonts w:hint="cs"/>
          <w:rtl/>
        </w:rPr>
        <w:t xml:space="preserve"> بين </w:t>
      </w:r>
      <w:r>
        <w:t>drop</w:t>
      </w:r>
      <w:r>
        <w:rPr>
          <w:rFonts w:hint="cs"/>
          <w:rtl/>
          <w:lang w:bidi="ar-AE"/>
        </w:rPr>
        <w:t xml:space="preserve"> و </w:t>
      </w:r>
      <w:r>
        <w:rPr>
          <w:lang w:bidi="ar-AE"/>
        </w:rPr>
        <w:t>delete</w:t>
      </w:r>
      <w:r>
        <w:rPr>
          <w:rFonts w:hint="cs"/>
          <w:rtl/>
          <w:lang w:bidi="ar-AE"/>
        </w:rPr>
        <w:t>:</w:t>
      </w:r>
    </w:p>
    <w:p w14:paraId="3CBD015D" w14:textId="0DC60150" w:rsidR="001817AA" w:rsidRDefault="001817AA" w:rsidP="001817AA">
      <w:pPr>
        <w:pStyle w:val="02"/>
        <w:rPr>
          <w:lang w:bidi="ar-SA"/>
        </w:rPr>
      </w:pPr>
      <w:r w:rsidRPr="001817AA">
        <w:rPr>
          <w:lang w:bidi="ar-SA"/>
        </w:rPr>
        <w:t>drop</w:t>
      </w:r>
      <w:r w:rsidRPr="001817AA">
        <w:rPr>
          <w:rFonts w:hint="cs"/>
          <w:rtl/>
          <w:lang w:bidi="ar-SA"/>
        </w:rPr>
        <w:t xml:space="preserve"> تحذف الجدول مع البيانات كاملاً أمّا </w:t>
      </w:r>
      <w:r w:rsidRPr="001817AA">
        <w:rPr>
          <w:lang w:bidi="ar-SA"/>
        </w:rPr>
        <w:t>delete</w:t>
      </w:r>
      <w:r w:rsidRPr="001817AA">
        <w:rPr>
          <w:rFonts w:hint="cs"/>
          <w:rtl/>
          <w:lang w:bidi="ar-SA"/>
        </w:rPr>
        <w:t xml:space="preserve"> تحذف البيانات (الأسطر) أي لا يزال بإمكاننا القيام بعملية </w:t>
      </w:r>
      <w:r w:rsidRPr="001817AA">
        <w:rPr>
          <w:lang w:bidi="ar-SA"/>
        </w:rPr>
        <w:t>insert</w:t>
      </w:r>
      <w:r w:rsidRPr="001817AA">
        <w:rPr>
          <w:rFonts w:hint="cs"/>
          <w:rtl/>
          <w:lang w:bidi="ar-SA"/>
        </w:rPr>
        <w:t>.</w:t>
      </w:r>
    </w:p>
    <w:p w14:paraId="313D83D0" w14:textId="2E4F3984" w:rsidR="001817AA" w:rsidRPr="001817AA" w:rsidRDefault="00BA2673" w:rsidP="001817AA">
      <w:pPr>
        <w:pStyle w:val="31E"/>
        <w:spacing w:before="120" w:after="120"/>
        <w:ind w:left="360"/>
        <w:jc w:val="both"/>
        <w:rPr>
          <w:rFonts w:ascii="Berlin Sans FB" w:hAnsi="Berlin Sans FB" w:cs="Hacen Tunisia Bd"/>
          <w:color w:val="B3272E"/>
          <w:sz w:val="28"/>
          <w:szCs w:val="28"/>
          <w:u w:val="single"/>
          <w:rtl/>
          <w:lang w:bidi="ar-SY"/>
        </w:rPr>
      </w:pPr>
      <w:r w:rsidRPr="001817AA">
        <w:rPr>
          <w:rStyle w:val="33BChar"/>
          <w:rFonts w:hint="cs"/>
          <w:sz w:val="28"/>
          <w:szCs w:val="28"/>
          <w:rtl/>
          <w:lang w:bidi="ar-AE"/>
        </w:rPr>
        <w:t>ملاحظة هامة:</w:t>
      </w:r>
      <w:r w:rsidR="001817AA" w:rsidRPr="001817AA">
        <w:rPr>
          <w:rFonts w:hint="cs"/>
          <w:rtl/>
        </w:rPr>
        <w:t xml:space="preserve"> عدم كتابة </w:t>
      </w:r>
      <w:r w:rsidR="001817AA" w:rsidRPr="001817AA">
        <w:t xml:space="preserve">where condition </w:t>
      </w:r>
      <w:r w:rsidR="001817AA" w:rsidRPr="001817AA">
        <w:rPr>
          <w:rFonts w:hint="cs"/>
          <w:rtl/>
        </w:rPr>
        <w:t xml:space="preserve"> أي كتابة</w:t>
      </w:r>
      <w:r w:rsidR="001817AA">
        <w:t>d</w:t>
      </w:r>
      <w:r w:rsidR="001817AA" w:rsidRPr="001817AA">
        <w:t xml:space="preserve">elete from employee; </w:t>
      </w:r>
      <w:r w:rsidR="001817AA" w:rsidRPr="001817AA">
        <w:rPr>
          <w:rFonts w:hint="cs"/>
          <w:rtl/>
        </w:rPr>
        <w:t xml:space="preserve"> تعمل عملاً مشابهاً لـ </w:t>
      </w:r>
      <w:r w:rsidR="001817AA" w:rsidRPr="001817AA">
        <w:t>drop table employee</w:t>
      </w:r>
      <w:r w:rsidR="001817AA" w:rsidRPr="001817AA">
        <w:rPr>
          <w:rFonts w:hint="cs"/>
          <w:rtl/>
        </w:rPr>
        <w:t>.</w:t>
      </w:r>
    </w:p>
    <w:p w14:paraId="3153C782" w14:textId="77777777" w:rsidR="00BA2673" w:rsidRDefault="00BA2673" w:rsidP="00BA2673">
      <w:pPr>
        <w:pStyle w:val="02"/>
        <w:jc w:val="left"/>
        <w:rPr>
          <w:rtl/>
        </w:rPr>
      </w:pPr>
    </w:p>
    <w:p w14:paraId="76199D4A" w14:textId="576610C9" w:rsidR="00BA2673" w:rsidRDefault="00BA2673" w:rsidP="00973806">
      <w:pPr>
        <w:pStyle w:val="13D3"/>
        <w:jc w:val="center"/>
        <w:rPr>
          <w:rtl/>
        </w:rPr>
      </w:pPr>
      <w:r>
        <w:rPr>
          <w:rFonts w:hint="cs"/>
          <w:rtl/>
        </w:rPr>
        <w:t>تعديل جدول بعد بنائه</w:t>
      </w:r>
    </w:p>
    <w:p w14:paraId="3C3604E2" w14:textId="4A974011" w:rsidR="008015F4" w:rsidRDefault="008015F4" w:rsidP="0029292F">
      <w:pPr>
        <w:pStyle w:val="02"/>
        <w:rPr>
          <w:rtl/>
        </w:rPr>
      </w:pPr>
      <w:r>
        <w:rPr>
          <w:rFonts w:hint="cs"/>
          <w:rtl/>
        </w:rPr>
        <w:t>تسمح تعليمة</w:t>
      </w:r>
      <w:r>
        <w:rPr>
          <w:rFonts w:hint="cs"/>
          <w:rtl/>
          <w:lang w:bidi="ar-AE"/>
        </w:rPr>
        <w:t xml:space="preserve"> </w:t>
      </w:r>
      <w:r w:rsidRPr="00CA5985">
        <w:rPr>
          <w:b/>
          <w:bCs/>
          <w:color w:val="auto"/>
          <w:u w:val="single"/>
        </w:rPr>
        <w:t>alter table</w:t>
      </w:r>
      <w:r>
        <w:rPr>
          <w:rFonts w:hint="cs"/>
          <w:rtl/>
        </w:rPr>
        <w:t xml:space="preserve"> بإضافة واصفات إلى مخطط علاقة موجودة، وبحيث تأخذ هذه الواصفة قيمة غير معلومة في جميع الحدوديات الموجودة سابقاً في العلاقة.</w:t>
      </w:r>
    </w:p>
    <w:p w14:paraId="4FB422A2" w14:textId="6A7EE025" w:rsidR="00BA2673" w:rsidRDefault="0029292F" w:rsidP="0029292F">
      <w:pPr>
        <w:pStyle w:val="02"/>
        <w:bidi w:val="0"/>
        <w:spacing w:before="120" w:after="120"/>
        <w:jc w:val="center"/>
      </w:pPr>
      <w:r>
        <w:t>a</w:t>
      </w:r>
      <w:r w:rsidR="00BA2673">
        <w:t>lter table Employee Add email varchar (50)</w:t>
      </w:r>
    </w:p>
    <w:p w14:paraId="764E1CD0" w14:textId="142B4A6D" w:rsidR="00BA2673" w:rsidRDefault="00BA2673" w:rsidP="0029292F">
      <w:pPr>
        <w:pStyle w:val="33B"/>
        <w:rPr>
          <w:rtl/>
        </w:rPr>
      </w:pPr>
      <w:r w:rsidRPr="0029292F">
        <w:rPr>
          <w:rStyle w:val="34EChar"/>
          <w:rFonts w:hint="cs"/>
          <w:color w:val="B3272E"/>
          <w:sz w:val="28"/>
          <w:szCs w:val="28"/>
          <w:u w:val="single"/>
          <w:rtl/>
        </w:rPr>
        <w:t>مثلاً:</w:t>
      </w:r>
      <w:r w:rsidRPr="0029292F">
        <w:rPr>
          <w:rFonts w:ascii="Cocon modified" w:hAnsi="Cocon modified" w:cs="Hacen Liner Screen Bd" w:hint="cs"/>
          <w:color w:val="2D2D2D"/>
          <w:u w:val="none"/>
          <w:rtl/>
        </w:rPr>
        <w:t xml:space="preserve"> نملأ جدولاً يحوي 1000 موظف وقمنا باستخدام تعليمة </w:t>
      </w:r>
      <w:r w:rsidR="0029292F" w:rsidRPr="0029292F">
        <w:rPr>
          <w:rFonts w:ascii="Cocon modified" w:hAnsi="Cocon modified" w:cs="Hacen Liner Screen Bd"/>
          <w:b/>
          <w:bCs/>
          <w:color w:val="2D2D2D"/>
        </w:rPr>
        <w:t>a</w:t>
      </w:r>
      <w:r w:rsidRPr="0029292F">
        <w:rPr>
          <w:rFonts w:ascii="Cocon modified" w:hAnsi="Cocon modified" w:cs="Hacen Liner Screen Bd"/>
          <w:b/>
          <w:bCs/>
          <w:color w:val="2D2D2D"/>
        </w:rPr>
        <w:t>lter table</w:t>
      </w:r>
      <w:r w:rsidR="0029292F" w:rsidRPr="0029292F">
        <w:rPr>
          <w:rFonts w:ascii="Cocon modified" w:hAnsi="Cocon modified" w:cs="Hacen Liner Screen Bd"/>
          <w:b/>
          <w:bCs/>
          <w:color w:val="2D2D2D"/>
        </w:rPr>
        <w:t>...</w:t>
      </w:r>
      <w:r w:rsidRPr="0029292F">
        <w:rPr>
          <w:rFonts w:ascii="Cocon modified" w:hAnsi="Cocon modified" w:cs="Hacen Liner Screen Bd" w:hint="cs"/>
          <w:color w:val="2D2D2D"/>
          <w:u w:val="none"/>
          <w:rtl/>
        </w:rPr>
        <w:t xml:space="preserve"> يصبح لدينا  عمود </w:t>
      </w:r>
      <w:r w:rsidRPr="0029292F">
        <w:rPr>
          <w:rFonts w:ascii="Cocon modified" w:hAnsi="Cocon modified" w:cs="Hacen Liner Screen Bd"/>
          <w:color w:val="2D2D2D"/>
          <w:u w:val="none"/>
        </w:rPr>
        <w:t xml:space="preserve"> Email</w:t>
      </w:r>
      <w:r w:rsidRPr="0029292F">
        <w:rPr>
          <w:rFonts w:ascii="Cocon modified" w:hAnsi="Cocon modified" w:cs="Hacen Liner Screen Bd" w:hint="cs"/>
          <w:color w:val="2D2D2D"/>
          <w:u w:val="none"/>
          <w:rtl/>
        </w:rPr>
        <w:t>لـ</w:t>
      </w:r>
      <w:r w:rsidR="0029292F">
        <w:rPr>
          <w:rFonts w:ascii="Cocon modified" w:hAnsi="Cocon modified" w:cs="Hacen Liner Screen Bd" w:hint="cs"/>
          <w:color w:val="2D2D2D"/>
          <w:u w:val="none"/>
          <w:rtl/>
        </w:rPr>
        <w:t xml:space="preserve"> </w:t>
      </w:r>
      <w:r w:rsidRPr="0029292F">
        <w:rPr>
          <w:rFonts w:ascii="Cocon modified" w:hAnsi="Cocon modified" w:cs="Hacen Liner Screen Bd"/>
          <w:color w:val="2D2D2D"/>
          <w:u w:val="none"/>
        </w:rPr>
        <w:t>1000</w:t>
      </w:r>
      <w:r w:rsidR="0029292F">
        <w:rPr>
          <w:rFonts w:ascii="Cocon modified" w:hAnsi="Cocon modified" w:cs="Hacen Liner Screen Bd" w:hint="cs"/>
          <w:color w:val="2D2D2D"/>
          <w:u w:val="none"/>
          <w:rtl/>
        </w:rPr>
        <w:t xml:space="preserve"> </w:t>
      </w:r>
      <w:r w:rsidRPr="0029292F">
        <w:rPr>
          <w:rFonts w:ascii="Cocon modified" w:hAnsi="Cocon modified" w:cs="Hacen Liner Screen Bd" w:hint="cs"/>
          <w:color w:val="2D2D2D"/>
          <w:u w:val="none"/>
          <w:rtl/>
        </w:rPr>
        <w:t xml:space="preserve">موظف بإسناد قيمته </w:t>
      </w:r>
      <w:r w:rsidRPr="0029292F">
        <w:rPr>
          <w:rFonts w:ascii="Cocon modified" w:hAnsi="Cocon modified" w:cs="Hacen Liner Screen Bd"/>
          <w:color w:val="2D2D2D"/>
          <w:u w:val="none"/>
        </w:rPr>
        <w:t>null</w:t>
      </w:r>
      <w:r w:rsidRPr="0029292F">
        <w:rPr>
          <w:rFonts w:ascii="Cocon modified" w:hAnsi="Cocon modified" w:cs="Hacen Liner Screen Bd" w:hint="cs"/>
          <w:color w:val="2D2D2D"/>
          <w:u w:val="none"/>
          <w:rtl/>
        </w:rPr>
        <w:t xml:space="preserve">. ولتعبئتهم يمكن استيراد ملف </w:t>
      </w:r>
      <w:r w:rsidRPr="0029292F">
        <w:rPr>
          <w:rFonts w:ascii="Cocon modified" w:hAnsi="Cocon modified" w:cs="Hacen Liner Screen Bd"/>
          <w:color w:val="2D2D2D"/>
          <w:u w:val="none"/>
        </w:rPr>
        <w:t>Excel</w:t>
      </w:r>
      <w:r w:rsidRPr="0029292F">
        <w:rPr>
          <w:rFonts w:ascii="Cocon modified" w:hAnsi="Cocon modified" w:cs="Hacen Liner Screen Bd" w:hint="cs"/>
          <w:color w:val="2D2D2D"/>
          <w:u w:val="none"/>
          <w:rtl/>
        </w:rPr>
        <w:t xml:space="preserve"> كـ </w:t>
      </w:r>
      <w:r w:rsidRPr="0029292F">
        <w:rPr>
          <w:rFonts w:ascii="Cocon modified" w:hAnsi="Cocon modified" w:cs="Hacen Liner Screen Bd"/>
          <w:color w:val="2D2D2D"/>
          <w:u w:val="none"/>
        </w:rPr>
        <w:t>table</w:t>
      </w:r>
      <w:r w:rsidRPr="0029292F">
        <w:rPr>
          <w:rFonts w:ascii="Cocon modified" w:hAnsi="Cocon modified" w:cs="Hacen Liner Screen Bd" w:hint="cs"/>
          <w:color w:val="2D2D2D"/>
          <w:u w:val="none"/>
          <w:rtl/>
        </w:rPr>
        <w:t xml:space="preserve"> في </w:t>
      </w:r>
      <w:r w:rsidRPr="0029292F">
        <w:rPr>
          <w:rFonts w:ascii="Cocon modified" w:hAnsi="Cocon modified" w:cs="Hacen Liner Screen Bd"/>
          <w:color w:val="2D2D2D"/>
          <w:u w:val="none"/>
        </w:rPr>
        <w:t>SQL Server</w:t>
      </w:r>
      <w:r w:rsidRPr="0029292F">
        <w:rPr>
          <w:rFonts w:ascii="Cocon modified" w:hAnsi="Cocon modified" w:cs="Hacen Liner Screen Bd" w:hint="cs"/>
          <w:color w:val="2D2D2D"/>
          <w:u w:val="none"/>
          <w:rtl/>
        </w:rPr>
        <w:t>.</w:t>
      </w:r>
    </w:p>
    <w:p w14:paraId="2F9B5DF0" w14:textId="0E90471D" w:rsidR="00DD55A5" w:rsidRPr="00C47090" w:rsidRDefault="000F0C2E" w:rsidP="00C47090">
      <w:pPr>
        <w:rPr>
          <w:lang w:bidi="ar-SY"/>
        </w:rPr>
      </w:pPr>
      <w:r>
        <w:rPr>
          <w:rFonts w:cs="Hacen Liner Screen Bd"/>
          <w:noProof/>
          <w:rtl/>
          <w:lang w:val="ar-SY" w:bidi="ar-SY"/>
        </w:rPr>
        <w:drawing>
          <wp:anchor distT="0" distB="0" distL="114300" distR="114300" simplePos="0" relativeHeight="251789312" behindDoc="0" locked="0" layoutInCell="1" allowOverlap="1" wp14:anchorId="2831AED2" wp14:editId="5A72FA09">
            <wp:simplePos x="0" y="0"/>
            <wp:positionH relativeFrom="column">
              <wp:posOffset>542290</wp:posOffset>
            </wp:positionH>
            <wp:positionV relativeFrom="paragraph">
              <wp:posOffset>650875</wp:posOffset>
            </wp:positionV>
            <wp:extent cx="1808480" cy="2200910"/>
            <wp:effectExtent l="0" t="0" r="1270" b="889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7746">
        <w:rPr>
          <w:rStyle w:val="02Char"/>
          <w:rFonts w:asciiTheme="minorHAnsi" w:hAnsiTheme="minorHAnsi"/>
          <w:noProof/>
          <w:color w:val="auto"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396C46" wp14:editId="59ABBC18">
                <wp:simplePos x="0" y="0"/>
                <wp:positionH relativeFrom="margin">
                  <wp:posOffset>2689860</wp:posOffset>
                </wp:positionH>
                <wp:positionV relativeFrom="paragraph">
                  <wp:posOffset>908050</wp:posOffset>
                </wp:positionV>
                <wp:extent cx="3990975" cy="184785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184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FA776" w14:textId="118E29C3" w:rsidR="00880B47" w:rsidRPr="000F0C2E" w:rsidRDefault="00880B47" w:rsidP="00880B47">
                            <w:pPr>
                              <w:bidi w:val="0"/>
                              <w:rPr>
                                <w:rFonts w:ascii="Berlin Sans FB" w:eastAsia="Hacen Freehand" w:hAnsi="Berlin Sans FB" w:cs="Hacen Freehand"/>
                                <w:color w:val="254B98" w:themeColor="accent2" w:themeShade="BF"/>
                                <w:sz w:val="48"/>
                                <w:szCs w:val="48"/>
                                <w:rtl/>
                              </w:rPr>
                            </w:pPr>
                            <w:r w:rsidRPr="000F0C2E">
                              <w:rPr>
                                <w:rFonts w:ascii="Berlin Sans FB" w:eastAsia="Hacen Freehand" w:hAnsi="Berlin Sans FB" w:cs="Hacen Freehand"/>
                                <w:color w:val="254B98" w:themeColor="accent2" w:themeShade="BF"/>
                                <w:sz w:val="48"/>
                                <w:szCs w:val="48"/>
                              </w:rPr>
                              <w:t>“There is only one thing that makes a dream impossible to achieve: the fear of failure.”</w:t>
                            </w:r>
                          </w:p>
                          <w:p w14:paraId="571446D7" w14:textId="10C64A34" w:rsidR="00880B47" w:rsidRPr="000F0C2E" w:rsidRDefault="00880B47" w:rsidP="000F0C2E">
                            <w:pPr>
                              <w:bidi w:val="0"/>
                              <w:rPr>
                                <w:color w:val="254B98" w:themeColor="accent2" w:themeShade="BF"/>
                                <w:sz w:val="40"/>
                                <w:szCs w:val="36"/>
                                <w:lang w:val="en-GB"/>
                              </w:rPr>
                            </w:pPr>
                            <w:r w:rsidRPr="000F0C2E">
                              <w:rPr>
                                <w:rFonts w:ascii="Berlin Sans FB" w:eastAsia="Hacen Freehand" w:hAnsi="Berlin Sans FB" w:cs="Hacen Freehand"/>
                                <w:color w:val="254B98" w:themeColor="accent2" w:themeShade="BF"/>
                                <w:sz w:val="40"/>
                                <w:szCs w:val="40"/>
                                <w:lang w:val="en-GB"/>
                              </w:rPr>
                              <w:t xml:space="preserve">– </w:t>
                            </w:r>
                            <w:r w:rsidRPr="000F0C2E">
                              <w:rPr>
                                <w:rFonts w:ascii="Berlin Sans FB" w:eastAsia="Hacen Freehand" w:hAnsi="Berlin Sans FB" w:cs="Hacen Freehand"/>
                                <w:color w:val="254B98" w:themeColor="accent2" w:themeShade="BF"/>
                                <w:sz w:val="40"/>
                                <w:szCs w:val="40"/>
                              </w:rPr>
                              <w:t>Paulo Coelho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6C46" id="Text Box 67" o:spid="_x0000_s1076" type="#_x0000_t202" style="position:absolute;left:0;text-align:left;margin-left:211.8pt;margin-top:71.5pt;width:314.25pt;height:145.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" filled="f" stroked="f" strokeweight=".5pt">
                <v:textbox>
                  <w:txbxContent>
                    <w:p w14:paraId="73CFA776" w14:textId="118E29C3" w:rsidR="00880B47" w:rsidRPr="000F0C2E" w:rsidRDefault="00880B47" w:rsidP="00880B47">
                      <w:pPr>
                        <w:bidi w:val="0"/>
                        <w:rPr>
                          <w:rFonts w:ascii="Berlin Sans FB" w:eastAsia="Hacen Freehand" w:hAnsi="Berlin Sans FB" w:cs="Hacen Freehand"/>
                          <w:color w:val="254B98" w:themeColor="accent2" w:themeShade="BF"/>
                          <w:sz w:val="48"/>
                          <w:szCs w:val="48"/>
                          <w:rtl/>
                        </w:rPr>
                      </w:pPr>
                      <w:r w:rsidRPr="000F0C2E">
                        <w:rPr>
                          <w:rFonts w:ascii="Berlin Sans FB" w:eastAsia="Hacen Freehand" w:hAnsi="Berlin Sans FB" w:cs="Hacen Freehand"/>
                          <w:color w:val="254B98" w:themeColor="accent2" w:themeShade="BF"/>
                          <w:sz w:val="48"/>
                          <w:szCs w:val="48"/>
                        </w:rPr>
                        <w:t>“There is only one thing that makes a dream impossible to achieve: the fear of failure.”</w:t>
                      </w:r>
                    </w:p>
                    <w:p w14:paraId="571446D7" w14:textId="10C64A34" w:rsidR="00880B47" w:rsidRPr="000F0C2E" w:rsidRDefault="00880B47" w:rsidP="000F0C2E">
                      <w:pPr>
                        <w:bidi w:val="0"/>
                        <w:rPr>
                          <w:color w:val="254B98" w:themeColor="accent2" w:themeShade="BF"/>
                          <w:sz w:val="40"/>
                          <w:szCs w:val="36"/>
                          <w:lang w:val="en-GB"/>
                        </w:rPr>
                      </w:pPr>
                      <w:r w:rsidRPr="000F0C2E">
                        <w:rPr>
                          <w:rFonts w:ascii="Berlin Sans FB" w:eastAsia="Hacen Freehand" w:hAnsi="Berlin Sans FB" w:cs="Hacen Freehand"/>
                          <w:color w:val="254B98" w:themeColor="accent2" w:themeShade="BF"/>
                          <w:sz w:val="40"/>
                          <w:szCs w:val="40"/>
                          <w:lang w:val="en-GB"/>
                        </w:rPr>
                        <w:t xml:space="preserve">– </w:t>
                      </w:r>
                      <w:r w:rsidRPr="000F0C2E">
                        <w:rPr>
                          <w:rFonts w:ascii="Berlin Sans FB" w:eastAsia="Hacen Freehand" w:hAnsi="Berlin Sans FB" w:cs="Hacen Freehand"/>
                          <w:color w:val="254B98" w:themeColor="accent2" w:themeShade="BF"/>
                          <w:sz w:val="40"/>
                          <w:szCs w:val="40"/>
                        </w:rPr>
                        <w:t>Paulo Coelho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46" w:rsidRPr="0070676E">
        <w:rPr>
          <w:rStyle w:val="02Char"/>
          <w:rFonts w:ascii="Hacen Tunisia" w:hAnsi="Hacen Tunisia" w:cs="Hacen Tunisia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2B6CE9" wp14:editId="2EF6DB06">
                <wp:simplePos x="0" y="0"/>
                <wp:positionH relativeFrom="margin">
                  <wp:align>center</wp:align>
                </wp:positionH>
                <wp:positionV relativeFrom="paragraph">
                  <wp:posOffset>3609340</wp:posOffset>
                </wp:positionV>
                <wp:extent cx="4389120" cy="533400"/>
                <wp:effectExtent l="0" t="0" r="0" b="0"/>
                <wp:wrapNone/>
                <wp:docPr id="916861872" name="Text Box 91686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88BE9" w14:textId="77777777" w:rsidR="00777746" w:rsidRPr="001A6D0E" w:rsidRDefault="00777746" w:rsidP="00777746">
                            <w:pPr>
                              <w:pStyle w:val="44"/>
                              <w:bidi w:val="0"/>
                              <w:rPr>
                                <w:b/>
                                <w:bCs/>
                                <w:color w:val="254B98" w:themeColor="accent2" w:themeShade="BF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4B98" w:themeColor="accent2" w:themeShade="BF"/>
                              </w:rPr>
                              <w:t xml:space="preserve">- </w:t>
                            </w:r>
                            <w:r w:rsidRPr="001A6D0E">
                              <w:rPr>
                                <w:b/>
                                <w:bCs/>
                                <w:color w:val="254B98" w:themeColor="accent2" w:themeShade="BF"/>
                              </w:rPr>
                              <w:t>The End</w:t>
                            </w:r>
                            <w:r>
                              <w:rPr>
                                <w:b/>
                                <w:bCs/>
                                <w:color w:val="254B98" w:themeColor="accent2" w:themeShade="BF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B6CE9" id="Text Box 916861872" o:spid="_x0000_s1077" type="#_x0000_t202" style="position:absolute;left:0;text-align:left;margin-left:0;margin-top:284.2pt;width:345.6pt;height:42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" filled="f" stroked="f" strokeweight=".5pt">
                <v:textbox>
                  <w:txbxContent>
                    <w:p w14:paraId="43588BE9" w14:textId="77777777" w:rsidR="00777746" w:rsidRPr="001A6D0E" w:rsidRDefault="00777746" w:rsidP="00777746">
                      <w:pPr>
                        <w:pStyle w:val="44"/>
                        <w:bidi w:val="0"/>
                        <w:rPr>
                          <w:b/>
                          <w:bCs/>
                          <w:color w:val="254B98" w:themeColor="accent2" w:themeShade="BF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54B98" w:themeColor="accent2" w:themeShade="BF"/>
                        </w:rPr>
                        <w:t xml:space="preserve">- </w:t>
                      </w:r>
                      <w:r w:rsidRPr="001A6D0E">
                        <w:rPr>
                          <w:b/>
                          <w:bCs/>
                          <w:color w:val="254B98" w:themeColor="accent2" w:themeShade="BF"/>
                        </w:rPr>
                        <w:t>The End</w:t>
                      </w:r>
                      <w:r>
                        <w:rPr>
                          <w:b/>
                          <w:bCs/>
                          <w:color w:val="254B98" w:themeColor="accent2" w:themeShade="BF"/>
                        </w:rPr>
                        <w:t xml:space="preserve"> 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D55A5" w:rsidRPr="00C47090" w:rsidSect="007203E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17" w:right="576" w:bottom="288" w:left="576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60" wne:kcmSecondary="0060">
      <wne:acd wne:acdName="acd0"/>
    </wne:keymap>
    <wne:keymap wne:kcmPrimary="0260" wne:kcmSecondary="0061">
      <wne:acd wne:acdName="acd24"/>
    </wne:keymap>
    <wne:keymap wne:kcmPrimary="0260" wne:kcmSecondary="0062">
      <wne:acd wne:acdName="acd57"/>
    </wne:keymap>
    <wne:keymap wne:kcmPrimary="0260" wne:kcmSecondary="0063">
      <wne:acd wne:acdName="acd58"/>
    </wne:keymap>
    <wne:keymap wne:kcmPrimary="0260" wne:kcmSecondary="0064">
      <wne:acd wne:acdName="acd59"/>
    </wne:keymap>
    <wne:keymap wne:kcmPrimary="0260" wne:kcmSecondary="0065">
      <wne:acd wne:acdName="acd60"/>
    </wne:keymap>
    <wne:keymap wne:kcmPrimary="0260" wne:kcmSecondary="0066">
      <wne:acd wne:acdName="acd23"/>
    </wne:keymap>
    <wne:keymap wne:kcmPrimary="0260" wne:kcmSecondary="0067">
      <wne:acd wne:acdName="acd61"/>
    </wne:keymap>
    <wne:keymap wne:kcmPrimary="0260" wne:kcmSecondary="0068">
      <wne:acd wne:acdName="acd1"/>
    </wne:keymap>
    <wne:keymap wne:kcmPrimary="0260" wne:kcmSecondary="0069">
      <wne:acd wne:acdName="acd62"/>
    </wne:keymap>
    <wne:keymap wne:kcmPrimary="0261" wne:kcmSecondary="0060">
      <wne:acd wne:acdName="acd6"/>
    </wne:keymap>
    <wne:keymap wne:kcmPrimary="0261" wne:kcmSecondary="0061">
      <wne:acd wne:acdName="acd3"/>
    </wne:keymap>
    <wne:keymap wne:kcmPrimary="0261" wne:kcmSecondary="0062">
      <wne:acd wne:acdName="acd4"/>
    </wne:keymap>
    <wne:keymap wne:kcmPrimary="0261" wne:kcmSecondary="0063">
      <wne:acd wne:acdName="acd19"/>
    </wne:keymap>
    <wne:keymap wne:kcmPrimary="0261" wne:kcmSecondary="0064">
      <wne:acd wne:acdName="acd5"/>
    </wne:keymap>
    <wne:keymap wne:kcmPrimary="0261" wne:kcmSecondary="0065">
      <wne:acd wne:acdName="acd25"/>
    </wne:keymap>
    <wne:keymap wne:kcmPrimary="0261" wne:kcmSecondary="0066">
      <wne:acd wne:acdName="acd29"/>
    </wne:keymap>
    <wne:keymap wne:kcmPrimary="0261" wne:kcmSecondary="0067">
      <wne:acd wne:acdName="acd33"/>
    </wne:keymap>
    <wne:keymap wne:kcmPrimary="0261" wne:kcmSecondary="0068">
      <wne:acd wne:acdName="acd37"/>
    </wne:keymap>
    <wne:keymap wne:kcmPrimary="0261" wne:kcmSecondary="0069">
      <wne:acd wne:acdName="acd41"/>
    </wne:keymap>
    <wne:keymap wne:kcmPrimary="0262" wne:kcmSecondary="0060">
      <wne:acd wne:acdName="acd18"/>
    </wne:keymap>
    <wne:keymap wne:kcmPrimary="0262" wne:kcmSecondary="0061">
      <wne:acd wne:acdName="acd15"/>
    </wne:keymap>
    <wne:keymap wne:kcmPrimary="0262" wne:kcmSecondary="0062">
      <wne:acd wne:acdName="acd16"/>
    </wne:keymap>
    <wne:keymap wne:kcmPrimary="0262" wne:kcmSecondary="0063">
      <wne:acd wne:acdName="acd20"/>
    </wne:keymap>
    <wne:keymap wne:kcmPrimary="0262" wne:kcmSecondary="0064">
      <wne:acd wne:acdName="acd17"/>
    </wne:keymap>
    <wne:keymap wne:kcmPrimary="0262" wne:kcmSecondary="0065">
      <wne:acd wne:acdName="acd26"/>
    </wne:keymap>
    <wne:keymap wne:kcmPrimary="0262" wne:kcmSecondary="0066">
      <wne:acd wne:acdName="acd30"/>
    </wne:keymap>
    <wne:keymap wne:kcmPrimary="0262" wne:kcmSecondary="0067">
      <wne:acd wne:acdName="acd34"/>
    </wne:keymap>
    <wne:keymap wne:kcmPrimary="0262" wne:kcmSecondary="0068">
      <wne:acd wne:acdName="acd38"/>
    </wne:keymap>
    <wne:keymap wne:kcmPrimary="0262" wne:kcmSecondary="0069">
      <wne:acd wne:acdName="acd42"/>
    </wne:keymap>
    <wne:keymap wne:kcmPrimary="0263" wne:kcmSecondary="0060">
      <wne:acd wne:acdName="acd14"/>
    </wne:keymap>
    <wne:keymap wne:kcmPrimary="0263" wne:kcmSecondary="0061">
      <wne:acd wne:acdName="acd11"/>
    </wne:keymap>
    <wne:keymap wne:kcmPrimary="0263" wne:kcmSecondary="0062">
      <wne:acd wne:acdName="acd12"/>
    </wne:keymap>
    <wne:keymap wne:kcmPrimary="0263" wne:kcmSecondary="0063">
      <wne:acd wne:acdName="acd21"/>
    </wne:keymap>
    <wne:keymap wne:kcmPrimary="0263" wne:kcmSecondary="0064">
      <wne:acd wne:acdName="acd13"/>
    </wne:keymap>
    <wne:keymap wne:kcmPrimary="0263" wne:kcmSecondary="0065">
      <wne:acd wne:acdName="acd27"/>
    </wne:keymap>
    <wne:keymap wne:kcmPrimary="0263" wne:kcmSecondary="0066">
      <wne:acd wne:acdName="acd31"/>
    </wne:keymap>
    <wne:keymap wne:kcmPrimary="0263" wne:kcmSecondary="0067">
      <wne:acd wne:acdName="acd35"/>
    </wne:keymap>
    <wne:keymap wne:kcmPrimary="0263" wne:kcmSecondary="0068">
      <wne:acd wne:acdName="acd39"/>
    </wne:keymap>
    <wne:keymap wne:kcmPrimary="0263" wne:kcmSecondary="0069">
      <wne:acd wne:acdName="acd43"/>
    </wne:keymap>
    <wne:keymap wne:kcmPrimary="0264" wne:kcmSecondary="0060">
      <wne:acd wne:acdName="acd10"/>
    </wne:keymap>
    <wne:keymap wne:kcmPrimary="0264" wne:kcmSecondary="0061">
      <wne:acd wne:acdName="acd7"/>
    </wne:keymap>
    <wne:keymap wne:kcmPrimary="0264" wne:kcmSecondary="0062">
      <wne:acd wne:acdName="acd8"/>
    </wne:keymap>
    <wne:keymap wne:kcmPrimary="0264" wne:kcmSecondary="0063">
      <wne:acd wne:acdName="acd22"/>
    </wne:keymap>
    <wne:keymap wne:kcmPrimary="0264" wne:kcmSecondary="0064">
      <wne:acd wne:acdName="acd9"/>
    </wne:keymap>
    <wne:keymap wne:kcmPrimary="0264" wne:kcmSecondary="0065">
      <wne:acd wne:acdName="acd28"/>
    </wne:keymap>
    <wne:keymap wne:kcmPrimary="0264" wne:kcmSecondary="0066">
      <wne:acd wne:acdName="acd32"/>
    </wne:keymap>
    <wne:keymap wne:kcmPrimary="0264" wne:kcmSecondary="0067">
      <wne:acd wne:acdName="acd36"/>
    </wne:keymap>
    <wne:keymap wne:kcmPrimary="0264" wne:kcmSecondary="0068">
      <wne:acd wne:acdName="acd40"/>
    </wne:keymap>
    <wne:keymap wne:kcmPrimary="0264" wne:kcmSecondary="0069">
      <wne:acd wne:acdName="acd44"/>
    </wne:keymap>
    <wne:keymap wne:kcmPrimary="0266" wne:kcmSecondary="0060">
      <wne:acd wne:acdName="acd45"/>
    </wne:keymap>
    <wne:keymap wne:kcmPrimary="0266" wne:kcmSecondary="0061">
      <wne:acd wne:acdName="acd49"/>
    </wne:keymap>
    <wne:keymap wne:kcmPrimary="0266" wne:kcmSecondary="0062">
      <wne:acd wne:acdName="acd53"/>
    </wne:keymap>
    <wne:keymap wne:kcmPrimary="0267" wne:kcmSecondary="0060">
      <wne:acd wne:acdName="acd46"/>
    </wne:keymap>
    <wne:keymap wne:kcmPrimary="0267" wne:kcmSecondary="0061">
      <wne:acd wne:acdName="acd50"/>
    </wne:keymap>
    <wne:keymap wne:kcmPrimary="0267" wne:kcmSecondary="0062">
      <wne:acd wne:acdName="acd54"/>
    </wne:keymap>
    <wne:keymap wne:kcmPrimary="0268" wne:kcmSecondary="0060">
      <wne:acd wne:acdName="acd47"/>
    </wne:keymap>
    <wne:keymap wne:kcmPrimary="0268" wne:kcmSecondary="0061">
      <wne:acd wne:acdName="acd51"/>
    </wne:keymap>
    <wne:keymap wne:kcmPrimary="0268" wne:kcmSecondary="0062">
      <wne:acd wne:acdName="acd55"/>
    </wne:keymap>
    <wne:keymap wne:kcmPrimary="0269" wne:kcmSecondary="0060">
      <wne:acd wne:acdName="acd48"/>
    </wne:keymap>
    <wne:keymap wne:kcmPrimary="0269" wne:kcmSecondary="0061">
      <wne:acd wne:acdName="acd52"/>
    </wne:keymap>
    <wne:keymap wne:kcmPrimary="0269" wne:kcmSecondary="0062">
      <wne:acd wne:acdName="acd56"/>
    </wne:keymap>
    <wne:keymap wne:kcmPrimary="026B">
      <wne:acd wne:acdName="acd2"/>
    </wne:keymap>
    <wne:keymap wne:kcmPrimary="02BA">
      <wne:acd wne:acdName="acd57"/>
    </wne:keymap>
    <wne:keymap wne:kcmPrimary="02BE">
      <wne:acd wne:acdName="acd2"/>
    </wne:keymap>
    <wne:keymap wne:kcmPrimary="0430" wne:kcmSecondary="0030">
      <wne:acd wne:acdName="acd0"/>
    </wne:keymap>
    <wne:keymap wne:kcmPrimary="0430" wne:kcmSecondary="0031">
      <wne:acd wne:acdName="acd24"/>
    </wne:keymap>
    <wne:keymap wne:kcmPrimary="0430" wne:kcmSecondary="0032">
      <wne:acd wne:acdName="acd57"/>
    </wne:keymap>
    <wne:keymap wne:kcmPrimary="0430" wne:kcmSecondary="0033">
      <wne:acd wne:acdName="acd58"/>
    </wne:keymap>
    <wne:keymap wne:kcmPrimary="0430" wne:kcmSecondary="0034">
      <wne:acd wne:acdName="acd59"/>
    </wne:keymap>
    <wne:keymap wne:kcmPrimary="0430" wne:kcmSecondary="0035">
      <wne:acd wne:acdName="acd60"/>
    </wne:keymap>
    <wne:keymap wne:kcmPrimary="0430" wne:kcmSecondary="0036">
      <wne:acd wne:acdName="acd23"/>
    </wne:keymap>
    <wne:keymap wne:kcmPrimary="0430" wne:kcmSecondary="0037">
      <wne:acd wne:acdName="acd61"/>
    </wne:keymap>
    <wne:keymap wne:kcmPrimary="0430" wne:kcmSecondary="0038">
      <wne:acd wne:acdName="acd1"/>
    </wne:keymap>
    <wne:keymap wne:kcmPrimary="0430" wne:kcmSecondary="0039">
      <wne:acd wne:acdName="acd62"/>
    </wne:keymap>
    <wne:keymap wne:kcmPrimary="0431" wne:kcmSecondary="0030">
      <wne:acd wne:acdName="acd6"/>
    </wne:keymap>
    <wne:keymap wne:kcmPrimary="0431" wne:kcmSecondary="0031">
      <wne:acd wne:acdName="acd3"/>
    </wne:keymap>
    <wne:keymap wne:kcmPrimary="0431" wne:kcmSecondary="0032">
      <wne:acd wne:acdName="acd4"/>
    </wne:keymap>
    <wne:keymap wne:kcmPrimary="0431" wne:kcmSecondary="0033">
      <wne:acd wne:acdName="acd19"/>
    </wne:keymap>
    <wne:keymap wne:kcmPrimary="0431" wne:kcmSecondary="0034">
      <wne:acd wne:acdName="acd5"/>
    </wne:keymap>
    <wne:keymap wne:kcmPrimary="0431" wne:kcmSecondary="0035">
      <wne:acd wne:acdName="acd25"/>
    </wne:keymap>
    <wne:keymap wne:kcmPrimary="0431" wne:kcmSecondary="0036">
      <wne:acd wne:acdName="acd29"/>
    </wne:keymap>
    <wne:keymap wne:kcmPrimary="0431" wne:kcmSecondary="0037">
      <wne:acd wne:acdName="acd33"/>
    </wne:keymap>
    <wne:keymap wne:kcmPrimary="0431" wne:kcmSecondary="0038">
      <wne:acd wne:acdName="acd37"/>
    </wne:keymap>
    <wne:keymap wne:kcmPrimary="0431" wne:kcmSecondary="0039">
      <wne:acd wne:acdName="acd41"/>
    </wne:keymap>
    <wne:keymap wne:kcmPrimary="0432" wne:kcmSecondary="0030">
      <wne:acd wne:acdName="acd18"/>
    </wne:keymap>
    <wne:keymap wne:kcmPrimary="0432" wne:kcmSecondary="0031">
      <wne:acd wne:acdName="acd15"/>
    </wne:keymap>
    <wne:keymap wne:kcmPrimary="0432" wne:kcmSecondary="0032">
      <wne:acd wne:acdName="acd16"/>
    </wne:keymap>
    <wne:keymap wne:kcmPrimary="0432" wne:kcmSecondary="0033">
      <wne:acd wne:acdName="acd20"/>
    </wne:keymap>
    <wne:keymap wne:kcmPrimary="0432" wne:kcmSecondary="0034">
      <wne:acd wne:acdName="acd17"/>
    </wne:keymap>
    <wne:keymap wne:kcmPrimary="0432" wne:kcmSecondary="0035">
      <wne:acd wne:acdName="acd26"/>
    </wne:keymap>
    <wne:keymap wne:kcmPrimary="0432" wne:kcmSecondary="0036">
      <wne:acd wne:acdName="acd30"/>
    </wne:keymap>
    <wne:keymap wne:kcmPrimary="0432" wne:kcmSecondary="0037">
      <wne:acd wne:acdName="acd34"/>
    </wne:keymap>
    <wne:keymap wne:kcmPrimary="0432" wne:kcmSecondary="0038">
      <wne:acd wne:acdName="acd38"/>
    </wne:keymap>
    <wne:keymap wne:kcmPrimary="0432" wne:kcmSecondary="0039">
      <wne:acd wne:acdName="acd42"/>
    </wne:keymap>
    <wne:keymap wne:kcmPrimary="0433" wne:kcmSecondary="0030">
      <wne:acd wne:acdName="acd14"/>
    </wne:keymap>
    <wne:keymap wne:kcmPrimary="0433" wne:kcmSecondary="0031">
      <wne:acd wne:acdName="acd11"/>
    </wne:keymap>
    <wne:keymap wne:kcmPrimary="0433" wne:kcmSecondary="0032">
      <wne:acd wne:acdName="acd12"/>
    </wne:keymap>
    <wne:keymap wne:kcmPrimary="0433" wne:kcmSecondary="0033">
      <wne:acd wne:acdName="acd21"/>
    </wne:keymap>
    <wne:keymap wne:kcmPrimary="0433" wne:kcmSecondary="0034">
      <wne:acd wne:acdName="acd13"/>
    </wne:keymap>
    <wne:keymap wne:kcmPrimary="0433" wne:kcmSecondary="0035">
      <wne:acd wne:acdName="acd27"/>
    </wne:keymap>
    <wne:keymap wne:kcmPrimary="0433" wne:kcmSecondary="0036">
      <wne:acd wne:acdName="acd31"/>
    </wne:keymap>
    <wne:keymap wne:kcmPrimary="0433" wne:kcmSecondary="0037">
      <wne:acd wne:acdName="acd35"/>
    </wne:keymap>
    <wne:keymap wne:kcmPrimary="0433" wne:kcmSecondary="0038">
      <wne:acd wne:acdName="acd39"/>
    </wne:keymap>
    <wne:keymap wne:kcmPrimary="0433" wne:kcmSecondary="0039">
      <wne:acd wne:acdName="acd43"/>
    </wne:keymap>
    <wne:keymap wne:kcmPrimary="0434" wne:kcmSecondary="0030">
      <wne:acd wne:acdName="acd10"/>
    </wne:keymap>
    <wne:keymap wne:kcmPrimary="0434" wne:kcmSecondary="0031">
      <wne:acd wne:acdName="acd7"/>
    </wne:keymap>
    <wne:keymap wne:kcmPrimary="0434" wne:kcmSecondary="0032">
      <wne:acd wne:acdName="acd8"/>
    </wne:keymap>
    <wne:keymap wne:kcmPrimary="0434" wne:kcmSecondary="0033">
      <wne:acd wne:acdName="acd22"/>
    </wne:keymap>
    <wne:keymap wne:kcmPrimary="0434" wne:kcmSecondary="0034">
      <wne:acd wne:acdName="acd9"/>
    </wne:keymap>
    <wne:keymap wne:kcmPrimary="0434" wne:kcmSecondary="0035">
      <wne:acd wne:acdName="acd28"/>
    </wne:keymap>
    <wne:keymap wne:kcmPrimary="0434" wne:kcmSecondary="0036">
      <wne:acd wne:acdName="acd32"/>
    </wne:keymap>
    <wne:keymap wne:kcmPrimary="0434" wne:kcmSecondary="0037">
      <wne:acd wne:acdName="acd36"/>
    </wne:keymap>
    <wne:keymap wne:kcmPrimary="0434" wne:kcmSecondary="0038">
      <wne:acd wne:acdName="acd40"/>
    </wne:keymap>
    <wne:keymap wne:kcmPrimary="0434" wne:kcmSecondary="0039">
      <wne:acd wne:acdName="acd44"/>
    </wne:keymap>
    <wne:keymap wne:kcmPrimary="0436" wne:kcmSecondary="0030">
      <wne:acd wne:acdName="acd45"/>
    </wne:keymap>
    <wne:keymap wne:kcmPrimary="0436" wne:kcmSecondary="0031">
      <wne:acd wne:acdName="acd49"/>
    </wne:keymap>
    <wne:keymap wne:kcmPrimary="0436" wne:kcmSecondary="0032">
      <wne:acd wne:acdName="acd53"/>
    </wne:keymap>
    <wne:keymap wne:kcmPrimary="0437" wne:kcmSecondary="0030">
      <wne:acd wne:acdName="acd46"/>
    </wne:keymap>
    <wne:keymap wne:kcmPrimary="0437" wne:kcmSecondary="0031">
      <wne:acd wne:acdName="acd50"/>
    </wne:keymap>
    <wne:keymap wne:kcmPrimary="0437" wne:kcmSecondary="0032">
      <wne:acd wne:acdName="acd54"/>
    </wne:keymap>
    <wne:keymap wne:kcmPrimary="0438" wne:kcmSecondary="0030">
      <wne:acd wne:acdName="acd47"/>
    </wne:keymap>
    <wne:keymap wne:kcmPrimary="0438" wne:kcmSecondary="0031">
      <wne:acd wne:acdName="acd51"/>
    </wne:keymap>
    <wne:keymap wne:kcmPrimary="0438" wne:kcmSecondary="0032">
      <wne:acd wne:acdName="acd55"/>
    </wne:keymap>
    <wne:keymap wne:kcmPrimary="0439" wne:kcmSecondary="0030">
      <wne:acd wne:acdName="acd48"/>
    </wne:keymap>
    <wne:keymap wne:kcmPrimary="0439" wne:kcmSecondary="0031">
      <wne:acd wne:acdName="acd52"/>
    </wne:keymap>
    <wne:keymap wne:kcmPrimary="0439" wne:kcmSecondary="0032">
      <wne:acd wne:acdName="acd5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  <wne:acdEntry wne:acdName="acd56"/>
      <wne:acdEntry wne:acdName="acd57"/>
      <wne:acdEntry wne:acdName="acd58"/>
      <wne:acdEntry wne:acdName="acd59"/>
      <wne:acdEntry wne:acdName="acd60"/>
      <wne:acdEntry wne:acdName="acd61"/>
      <wne:acdEntry wne:acdName="acd62"/>
    </wne:acdManifest>
  </wne:toolbars>
  <wne:acds>
    <wne:acd wne:argValue="AgA0ADQAIAA5BkYGSAYnBkYGIAAxBiYGSgYzBkoG" wne:acdName="acd0" wne:fciIndexBasedOn="0065"/>
    <wne:acd wne:argValue="AgAwADEAIAA5BkYGSAYnBkYGIABBADEA" wne:acdName="acd1" wne:fciIndexBasedOn="0065"/>
    <wne:acd wne:argValue="AgAwADIAIAAzBjEGLwY=" wne:acdName="acd2" wne:fciIndexBasedOn="0065"/>
    <wne:acd wne:argValue="AgAwADMAIABBBjUGRAYgAEIAMQA=" wne:acdName="acd3" wne:fciIndexBasedOn="0065"/>
    <wne:acd wne:argValue="AgAwADQAIAA5BkYGSAYnBkYGIABCADIA" wne:acdName="acd4" wne:fciIndexBasedOn="0065"/>
    <wne:acd wne:argValue="AgAwADUAIAAgACoGOQYvBicGLwYgAEIAMwA=" wne:acdName="acd5" wne:fciIndexBasedOn="0065"/>
    <wne:acd wne:argValue="AgAwADYAIAAzBjEGLwYgAEUGMQYoBjkGIAAgAEIANAA=" wne:acdName="acd6" wne:fciIndexBasedOn="0065"/>
    <wne:acd wne:argValue="AgAwADcAIABBBjUGRAYgAEMAMQA=" wne:acdName="acd7" wne:fciIndexBasedOn="0065"/>
    <wne:acd wne:argValue="AgAwADgAIAA5BkYGSAYnBkYGIABDADIA" wne:acdName="acd8" wne:fciIndexBasedOn="0065"/>
    <wne:acd wne:argValue="AgAwADkAIAAgACoGOQYvBicGLwYgAEMAMwA=" wne:acdName="acd9" wne:fciIndexBasedOn="0065"/>
    <wne:acd wne:argValue="AgAxADAAIAAzBjEGLwYgAEUGMQYoBjkGIAAgAEMANAA=" wne:acdName="acd10" wne:fciIndexBasedOn="0065"/>
    <wne:acd wne:argValue="AgAxADEAIABBBjUGRAYgAEQAMQA=" wne:acdName="acd11" wne:fciIndexBasedOn="0065"/>
    <wne:acd wne:argValue="AgAxADIAIAA5BkYGSAYnBkYGIABEADIA" wne:acdName="acd12" wne:fciIndexBasedOn="0065"/>
    <wne:acd wne:argValue="AgAxADMAIAAgACoGOQYvBicGLwYgAEQAMwA=" wne:acdName="acd13" wne:fciIndexBasedOn="0065"/>
    <wne:acd wne:argValue="AgAxADQAIAAzBjEGLwYgAEUGMQYoBjkGIAAgAEQANAA=" wne:acdName="acd14" wne:fciIndexBasedOn="0065"/>
    <wne:acd wne:argValue="AgAxADUAIABBBjUGRAYgAEUAMQA=" wne:acdName="acd15" wne:fciIndexBasedOn="0065"/>
    <wne:acd wne:argValue="AgAxADYAIAA5BkYGSAYnBkYGIABFADIA" wne:acdName="acd16" wne:fciIndexBasedOn="0065"/>
    <wne:acd wne:argValue="AgAxADcAIAAgACoGOQYvBicGLwYgAEUAMwA=" wne:acdName="acd17" wne:fciIndexBasedOn="0065"/>
    <wne:acd wne:argValue="AgAxADgAIAAzBjEGLwYgAEUGMQYoBjkGIAAgAEUANAA=" wne:acdName="acd18" wne:fciIndexBasedOn="0065"/>
    <wne:acd wne:argValue="AgAxADkAIAA5BkYGSAYnBkYGIABGADQA" wne:acdName="acd19" wne:fciIndexBasedOn="0065"/>
    <wne:acd wne:argValue="AgAyADAAIAA5BkYGSAYnBkYGIABGADQA" wne:acdName="acd20" wne:fciIndexBasedOn="0065"/>
    <wne:acd wne:argValue="AgAyADEAIAA5BkYGSAYnBkYGIABGADQA" wne:acdName="acd21" wne:fciIndexBasedOn="0065"/>
    <wne:acd wne:argValue="AgAyADIAIAA5BkYGSAYnBkYGIABGADQA" wne:acdName="acd22" wne:fciIndexBasedOn="0065"/>
    <wne:acd wne:argValue="AgAzADcAIAA5BkYGSAYnBkYGIAAxBiYGSgYzBkoGIAA2BkUGRgYgACwGLwZIBkQGUAYgAEIA" wne:acdName="acd23" wne:fciIndexBasedOn="0065"/>
    <wne:acd wne:argValue="AgAzBjEGLwYgADAGSAYgACoGSAYnBigGOQY=" wne:acdName="acd24" wne:fciIndexBasedOn="0065"/>
    <wne:acd wne:argValue="AgAyADMAIAAqBjkGLwYnBi8GIABHADEA" wne:acdName="acd25" wne:fciIndexBasedOn="0065"/>
    <wne:acd wne:argValue="AgAyADQAIAAqBjkGLwYnBi8GIABHADIA" wne:acdName="acd26" wne:fciIndexBasedOn="0065"/>
    <wne:acd wne:argValue="AgAyADUAIAAqBjkGLwYnBi8GIABHADMA" wne:acdName="acd27" wne:fciIndexBasedOn="0065"/>
    <wne:acd wne:argValue="AgAyADYAIAAqBjkGLwYnBi8GIABHADQA" wne:acdName="acd28" wne:fciIndexBasedOn="0065"/>
    <wne:acd wne:argValue="AgAzADEAIABFBkQGJwYtBjgGKQYgAEgGRQY5BkQGSAZFBikGIABFBkUGSgYyBikGIAAjBi0GRQYx&#10;BiAAQgA=" wne:acdName="acd29" wne:fciIndexBasedOn="0065"/>
    <wne:acd wne:argValue="AgAzADEAIABFBkQGJwYtBjgGKQYgAEgGRQY5BkQGSAZFBikGIABFBkUGSgYyBikGIAAjBjIGMQZC&#10;BiAARQA=" wne:acdName="acd30" wne:fciIndexBasedOn="0065"/>
    <wne:acd wne:argValue="AgAzADEAIABFBkQGJwYtBjgGKQYgAEgGRQY5BkQGSAZFBikGIABFBkUGSgYyBikGIAAjBi4GNgYx&#10;BiAARAA=" wne:acdName="acd31" wne:fciIndexBasedOn="0065"/>
    <wne:acd wne:argValue="AgAzADEAIABFBkQGJwYtBjgGKQYgAEgGRQY5BkQGSAZFBikGIABFBkUGSgYyBikGIAAoBkYGQQYz&#10;BiwGSgYgAEMA" wne:acdName="acd32" wne:fciIndexBasedOn="0065"/>
    <wne:acd wne:argValue="AgAzADMAIAAjBkYGLwYxBkQGJwZKBkYGIAAqBkgGRgYzBiAAQgA=" wne:acdName="acd33" wne:fciIndexBasedOn="0065"/>
    <wne:acd wne:argValue="AgAzADQAIAAjBkYGLwYxBkQGJwZKBkYGIAAqBkgGRgYzBiAARQA=" wne:acdName="acd34" wne:fciIndexBasedOn="0065"/>
    <wne:acd wne:argValue="AgAzADYAIAAjBkYGLwYxBkQGJwZKBkYGIAAqBkgGRgYzBiAARAA=" wne:acdName="acd35" wne:fciIndexBasedOn="0065"/>
    <wne:acd wne:argValue="AgAzADUAIAAjBkYGLwYxBkQGJwZKBkYGIAAqBkgGRgYzBiAAQwA=" wne:acdName="acd36" wne:fciIndexBasedOn="0065"/>
    <wne:acd wne:argValue="AgAzADgAIAAjBjEGNAZKBkEGIABCAA==" wne:acdName="acd37" wne:fciIndexBasedOn="0065"/>
    <wne:acd wne:argValue="AgAzADgAIAAjBjEGNAZKBkEGIABFAA==" wne:acdName="acd38" wne:fciIndexBasedOn="0065"/>
    <wne:acd wne:argValue="AgAzADgAIAAjBjEGNAZKBkEGIABEAA==" wne:acdName="acd39" wne:fciIndexBasedOn="0065"/>
    <wne:acd wne:argValue="AgAzADgAIAAjBjEGNAZKBkEGIABDAA==" wne:acdName="acd40" wne:fciIndexBasedOn="0065"/>
    <wne:acd wne:argValue="AgAqBjkGLwYnBi8GIAAsBi8GSgYvBiAAIwYtBkUGMQY=" wne:acdName="acd41" wne:fciIndexBasedOn="0065"/>
    <wne:acd wne:argValue="AgAqBjkGLwYnBi8GIAAsBi8GSgYvBiAAIwYyBjEGQgY=" wne:acdName="acd42" wne:fciIndexBasedOn="0065"/>
    <wne:acd wne:argValue="AgAqBjkGLwYnBi8GIAAsBi8GSgYvBiAAIwYuBjYGMQY=" wne:acdName="acd43" wne:fciIndexBasedOn="0065"/>
    <wne:acd wne:argValue="AgAqBjkGLwYnBi8GIAAsBi8GSgYvBiAAKAZGBkEGMwYsBkoG" wne:acdName="acd44" wne:fciIndexBasedOn="0065"/>
    <wne:acd wne:argValue="AgAzADkAIAAjBjEGNAZKBkEGIAAzBjEGLwYtACAAQgA=" wne:acdName="acd45" wne:fciIndexBasedOn="0065"/>
    <wne:acd wne:argValue="AgAzADkAIAAjBjEGNAZKBkEGIAAzBjEGLwZFAA==" wne:acdName="acd46" wne:fciIndexBasedOn="0065"/>
    <wne:acd wne:argValue="AgAzADkAIAAjBjEGNAZKBkEGIAAzBjEGLwYtACAARAA=" wne:acdName="acd47" wne:fciIndexBasedOn="0065"/>
    <wne:acd wne:argValue="AgAzADkAIAAjBjEGNAZKBkEGIAAzBjEGLwYtACAAQwA=" wne:acdName="acd48" wne:fciIndexBasedOn="0065"/>
    <wne:acd wne:argValue="AgA0ADEAIAAqBjkGLwYnBi8GIABGBkIGNwZKBiAAMwYxBi8GIABCAA==" wne:acdName="acd49" wne:fciIndexBasedOn="0065"/>
    <wne:acd wne:argValue="AgA0ADEAIAAqBjkGLwYnBi8GIABGBkIGNwZKBiAAMwYxBi8GIABFAA==" wne:acdName="acd50" wne:fciIndexBasedOn="0065"/>
    <wne:acd wne:argValue="AgA0ADEAIAAqBjkGLwYnBi8GIABGBkIGNwZKBiAAMwYxBi8GIABEAA==" wne:acdName="acd51" wne:fciIndexBasedOn="0065"/>
    <wne:acd wne:argValue="AgA0ADEAIAAqBjkGLwYnBi8GIABGBkIGNwZKBiAAMwYxBi8GLQAgAEMA" wne:acdName="acd52" wne:fciIndexBasedOn="0065"/>
    <wne:acd wne:argValue="AgA0ADIAIAAqBjkGLwYnBi8GIAAxBkIGRQZKBiAAMwYxBi8GIABCAA==" wne:acdName="acd53" wne:fciIndexBasedOn="0065"/>
    <wne:acd wne:argValue="AgA0ADIAIAAqBjkGLwYnBi8GIAAxBkIGRQZKBiAAMwYxBi8GIABFAA==" wne:acdName="acd54" wne:fciIndexBasedOn="0065"/>
    <wne:acd wne:argValue="AgA0ADIAIAAqBjkGLwYnBi8GIAAxBkIGRQZKBiAAMwYxBi8GIABEAA==" wne:acdName="acd55" wne:fciIndexBasedOn="0065"/>
    <wne:acd wne:argValue="AgA0ADIAIAAqBjkGLwYnBi8GIAAxBkIGRQZKBiAAMwYxBi8GIABDAA==" wne:acdName="acd56" wne:fciIndexBasedOn="0065"/>
    <wne:acd wne:argValue="AgA0ADMAIAA0BjEGLQYgADUGSAYxBikGLQA=" wne:acdName="acd57" wne:fciIndexBasedOn="0065"/>
    <wne:acd wne:argValue="AgAyADcAIAAtBicGNAZKBikGIABIADEA" wne:acdName="acd58" wne:fciIndexBasedOn="0065"/>
    <wne:acd wne:argValue="AgAyADgAIABFBkQGJwYtBjgGKQYgAEkAMQA=" wne:acdName="acd59" wne:fciIndexBasedOn="0065"/>
    <wne:acd wne:argValue="AgAyADkAIABFBkQGJwYtBjgGKQYgAEkAMgA=" wne:acdName="acd60" wne:fciIndexBasedOn="0065"/>
    <wne:acd wne:argValue="AgAzADIAIAAjBkYGLwYxBkQGJwZKBkYGIAAqBkgGRgYzBiAAQQA=" wne:acdName="acd61" wne:fciIndexBasedOn="0065"/>
    <wne:acd wne:argValue="AgAzADAAIABFBkQGJwYtBjgGKQYgAEkAMwA=" wne:acdName="acd6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28822" w14:textId="77777777" w:rsidR="00A36C54" w:rsidRDefault="00A36C54" w:rsidP="00111189">
      <w:pPr>
        <w:spacing w:after="0" w:line="240" w:lineRule="auto"/>
      </w:pPr>
      <w:r>
        <w:separator/>
      </w:r>
    </w:p>
  </w:endnote>
  <w:endnote w:type="continuationSeparator" w:id="0">
    <w:p w14:paraId="54EEE8EC" w14:textId="77777777" w:rsidR="00A36C54" w:rsidRDefault="00A36C54" w:rsidP="00111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cen Liner Screen Bd">
    <w:altName w:val="Times New Roman"/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Hacen Freehand">
    <w:altName w:val="Times New Roman"/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Hacen Tunisia Bd">
    <w:altName w:val="Calibri"/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ocon modified">
    <w:panose1 w:val="020A0503020102020204"/>
    <w:charset w:val="00"/>
    <w:family w:val="roman"/>
    <w:pitch w:val="variable"/>
    <w:sig w:usb0="800020AF" w:usb1="8000004A" w:usb2="00000008" w:usb3="00000000" w:csb0="00000041" w:csb1="00000000"/>
  </w:font>
  <w:font w:name="Hacen Beirut Md">
    <w:altName w:val="Segoe UI"/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cen Sudan Bd">
    <w:altName w:val="Calibri"/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Hacen Trarza Hd">
    <w:charset w:val="00"/>
    <w:family w:val="auto"/>
    <w:pitch w:val="variable"/>
    <w:sig w:usb0="80002027" w:usb1="D000004A" w:usb2="00000008" w:usb3="00000000" w:csb0="00000041" w:csb1="00000000"/>
  </w:font>
  <w:font w:name="Hacen Eltaroute">
    <w:altName w:val="Arial"/>
    <w:charset w:val="00"/>
    <w:family w:val="auto"/>
    <w:pitch w:val="variable"/>
    <w:sig w:usb0="80002027" w:usb1="D000004A" w:usb2="00000008" w:usb3="00000000" w:csb0="00000041" w:csb1="00000000"/>
  </w:font>
  <w:font w:name="Hacen Extender Md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ocon">
    <w:panose1 w:val="02000603030000020004"/>
    <w:charset w:val="00"/>
    <w:family w:val="auto"/>
    <w:pitch w:val="variable"/>
    <w:sig w:usb0="A00000AF" w:usb1="40000048" w:usb2="00000000" w:usb3="00000000" w:csb0="00000111" w:csb1="00000000"/>
  </w:font>
  <w:font w:name="Hacen Tunisia">
    <w:altName w:val="Calibri"/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con® Next Arabic">
    <w:altName w:val="Sakkal Majalla"/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Hacen Extender X4 Super Fit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Hacen Tunisia Lt">
    <w:panose1 w:val="02000500000000000000"/>
    <w:charset w:val="00"/>
    <w:family w:val="auto"/>
    <w:pitch w:val="variable"/>
    <w:sig w:usb0="80002027" w:usb1="D0000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D733" w14:textId="2A3DC755" w:rsidR="00110B4B" w:rsidRDefault="009D5BE4">
    <w:pPr>
      <w:pStyle w:val="Footer"/>
    </w:pPr>
    <w:r w:rsidRPr="004D626F"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3CE8126" wp14:editId="6183E06D">
              <wp:simplePos x="0" y="0"/>
              <wp:positionH relativeFrom="column">
                <wp:posOffset>6441228</wp:posOffset>
              </wp:positionH>
              <wp:positionV relativeFrom="paragraph">
                <wp:posOffset>128270</wp:posOffset>
              </wp:positionV>
              <wp:extent cx="583565" cy="400050"/>
              <wp:effectExtent l="0" t="0" r="0" b="0"/>
              <wp:wrapNone/>
              <wp:docPr id="1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83565" cy="400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146D47" w14:textId="095D1BA8" w:rsidR="00110B4B" w:rsidRPr="00DA6D38" w:rsidRDefault="00110B4B" w:rsidP="003B28FE">
                          <w:pPr>
                            <w:pStyle w:val="0Main"/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  <w:rtl/>
                            </w:rPr>
                          </w:pPr>
                          <w:r w:rsidRPr="00DA6D38"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  <w:rtl/>
                            </w:rPr>
                            <w:fldChar w:fldCharType="begin"/>
                          </w:r>
                          <w:r w:rsidRPr="00DA6D38"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</w:rPr>
                            <w:instrText>PAGE   \* MERGEFORMAT</w:instrText>
                          </w:r>
                          <w:r w:rsidRPr="00DA6D38"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  <w:rtl/>
                            </w:rPr>
                            <w:fldChar w:fldCharType="separate"/>
                          </w:r>
                          <w:r w:rsidR="00EF521E" w:rsidRPr="00EF521E">
                            <w:rPr>
                              <w:rFonts w:cs="Cocon® Next Arabic"/>
                              <w:noProof/>
                              <w:color w:val="auto"/>
                              <w:sz w:val="40"/>
                              <w:szCs w:val="40"/>
                              <w:rtl/>
                              <w:lang w:val="ar-SA"/>
                            </w:rPr>
                            <w:t>2</w:t>
                          </w:r>
                          <w:r w:rsidRPr="00DA6D38"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  <w:rtl/>
                            </w:rPr>
                            <w:fldChar w:fldCharType="end"/>
                          </w:r>
                        </w:p>
                        <w:p w14:paraId="22B12ED6" w14:textId="52402A81" w:rsidR="00110B4B" w:rsidRPr="00DA6D38" w:rsidRDefault="00110B4B" w:rsidP="003B28FE">
                          <w:pPr>
                            <w:pStyle w:val="0Main"/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</w:rPr>
                          </w:pPr>
                          <w:r w:rsidRPr="00DA6D38"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  <w:rtl/>
                            </w:rPr>
                            <w:fldChar w:fldCharType="begin"/>
                          </w:r>
                          <w:r w:rsidRPr="00DA6D38"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</w:rPr>
                            <w:instrText>PAGE   \* MERGEFORMAT</w:instrText>
                          </w:r>
                          <w:r w:rsidRPr="00DA6D38"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  <w:rtl/>
                            </w:rPr>
                            <w:fldChar w:fldCharType="separate"/>
                          </w:r>
                          <w:r w:rsidR="00EF521E" w:rsidRPr="00EF521E">
                            <w:rPr>
                              <w:rFonts w:cs="Cocon® Next Arabic"/>
                              <w:noProof/>
                              <w:color w:val="auto"/>
                              <w:sz w:val="40"/>
                              <w:szCs w:val="40"/>
                              <w:rtl/>
                              <w:lang w:val="ar-SA"/>
                            </w:rPr>
                            <w:t>2</w:t>
                          </w:r>
                          <w:r w:rsidRPr="00DA6D38"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CE8126" id="_x0000_t202" coordsize="21600,21600" o:spt="202" path="m,l,21600r21600,l21600,xe">
              <v:stroke joinstyle="miter"/>
              <v:path gradientshapeok="t" o:connecttype="rect"/>
            </v:shapetype>
            <v:shape id="مربع نص 2" o:spid="_x0000_s1080" type="#_x0000_t202" style="position:absolute;margin-left:507.2pt;margin-top:10.1pt;width:45.95pt;height:31.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" filled="f" stroked="f">
              <v:textbox>
                <w:txbxContent>
                  <w:p w14:paraId="58146D47" w14:textId="095D1BA8" w:rsidR="00110B4B" w:rsidRPr="00DA6D38" w:rsidRDefault="00110B4B" w:rsidP="003B28FE">
                    <w:pPr>
                      <w:pStyle w:val="0Main"/>
                      <w:rPr>
                        <w:rFonts w:cs="Cocon® Next Arabic"/>
                        <w:color w:val="auto"/>
                        <w:sz w:val="40"/>
                        <w:szCs w:val="40"/>
                        <w:rtl/>
                      </w:rPr>
                    </w:pPr>
                    <w:r w:rsidRPr="00DA6D38">
                      <w:rPr>
                        <w:rFonts w:cs="Cocon® Next Arabic"/>
                        <w:color w:val="auto"/>
                        <w:sz w:val="40"/>
                        <w:szCs w:val="40"/>
                        <w:rtl/>
                      </w:rPr>
                      <w:fldChar w:fldCharType="begin"/>
                    </w:r>
                    <w:r w:rsidRPr="00DA6D38">
                      <w:rPr>
                        <w:rFonts w:cs="Cocon® Next Arabic"/>
                        <w:color w:val="auto"/>
                        <w:sz w:val="40"/>
                        <w:szCs w:val="40"/>
                      </w:rPr>
                      <w:instrText>PAGE   \* MERGEFORMAT</w:instrText>
                    </w:r>
                    <w:r w:rsidRPr="00DA6D38">
                      <w:rPr>
                        <w:rFonts w:cs="Cocon® Next Arabic"/>
                        <w:color w:val="auto"/>
                        <w:sz w:val="40"/>
                        <w:szCs w:val="40"/>
                        <w:rtl/>
                      </w:rPr>
                      <w:fldChar w:fldCharType="separate"/>
                    </w:r>
                    <w:r w:rsidR="00EF521E" w:rsidRPr="00EF521E">
                      <w:rPr>
                        <w:rFonts w:cs="Cocon® Next Arabic"/>
                        <w:noProof/>
                        <w:color w:val="auto"/>
                        <w:sz w:val="40"/>
                        <w:szCs w:val="40"/>
                        <w:rtl/>
                        <w:lang w:val="ar-SA"/>
                      </w:rPr>
                      <w:t>2</w:t>
                    </w:r>
                    <w:r w:rsidRPr="00DA6D38">
                      <w:rPr>
                        <w:rFonts w:cs="Cocon® Next Arabic"/>
                        <w:color w:val="auto"/>
                        <w:sz w:val="40"/>
                        <w:szCs w:val="40"/>
                        <w:rtl/>
                      </w:rPr>
                      <w:fldChar w:fldCharType="end"/>
                    </w:r>
                  </w:p>
                  <w:p w14:paraId="22B12ED6" w14:textId="52402A81" w:rsidR="00110B4B" w:rsidRPr="00DA6D38" w:rsidRDefault="00110B4B" w:rsidP="003B28FE">
                    <w:pPr>
                      <w:pStyle w:val="0Main"/>
                      <w:rPr>
                        <w:rFonts w:cs="Cocon® Next Arabic"/>
                        <w:color w:val="auto"/>
                        <w:sz w:val="40"/>
                        <w:szCs w:val="40"/>
                      </w:rPr>
                    </w:pPr>
                    <w:r w:rsidRPr="00DA6D38">
                      <w:rPr>
                        <w:rFonts w:cs="Cocon® Next Arabic"/>
                        <w:color w:val="auto"/>
                        <w:sz w:val="40"/>
                        <w:szCs w:val="40"/>
                        <w:rtl/>
                      </w:rPr>
                      <w:fldChar w:fldCharType="begin"/>
                    </w:r>
                    <w:r w:rsidRPr="00DA6D38">
                      <w:rPr>
                        <w:rFonts w:cs="Cocon® Next Arabic"/>
                        <w:color w:val="auto"/>
                        <w:sz w:val="40"/>
                        <w:szCs w:val="40"/>
                      </w:rPr>
                      <w:instrText>PAGE   \* MERGEFORMAT</w:instrText>
                    </w:r>
                    <w:r w:rsidRPr="00DA6D38">
                      <w:rPr>
                        <w:rFonts w:cs="Cocon® Next Arabic"/>
                        <w:color w:val="auto"/>
                        <w:sz w:val="40"/>
                        <w:szCs w:val="40"/>
                        <w:rtl/>
                      </w:rPr>
                      <w:fldChar w:fldCharType="separate"/>
                    </w:r>
                    <w:r w:rsidR="00EF521E" w:rsidRPr="00EF521E">
                      <w:rPr>
                        <w:rFonts w:cs="Cocon® Next Arabic"/>
                        <w:noProof/>
                        <w:color w:val="auto"/>
                        <w:sz w:val="40"/>
                        <w:szCs w:val="40"/>
                        <w:rtl/>
                        <w:lang w:val="ar-SA"/>
                      </w:rPr>
                      <w:t>2</w:t>
                    </w:r>
                    <w:r w:rsidRPr="00DA6D38">
                      <w:rPr>
                        <w:rFonts w:cs="Cocon® Next Arabic"/>
                        <w:color w:val="auto"/>
                        <w:sz w:val="40"/>
                        <w:szCs w:val="40"/>
                        <w:rtl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53B1">
      <w:rPr>
        <w:noProof/>
      </w:rPr>
      <w:drawing>
        <wp:anchor distT="0" distB="0" distL="114300" distR="114300" simplePos="0" relativeHeight="251761664" behindDoc="1" locked="0" layoutInCell="1" allowOverlap="1" wp14:anchorId="0BAB1010" wp14:editId="1F14DA4D">
          <wp:simplePos x="0" y="0"/>
          <wp:positionH relativeFrom="page">
            <wp:posOffset>24553</wp:posOffset>
          </wp:positionH>
          <wp:positionV relativeFrom="paragraph">
            <wp:posOffset>-14605</wp:posOffset>
          </wp:positionV>
          <wp:extent cx="7399020" cy="621665"/>
          <wp:effectExtent l="0" t="0" r="0" b="6985"/>
          <wp:wrapNone/>
          <wp:docPr id="26" name="Picture 26" descr="F:\College\RBCs\Headers\MHD\معلوماتية\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:\College\RBCs\Headers\MHD\معلوماتية\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9020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BD15" w14:textId="3157E158" w:rsidR="00110B4B" w:rsidRDefault="00CE2ECE" w:rsidP="00807ECB">
    <w:pPr>
      <w:pStyle w:val="Footer"/>
    </w:pPr>
    <w:r w:rsidRPr="00517581">
      <w:rPr>
        <w:noProof/>
      </w:rPr>
      <mc:AlternateContent>
        <mc:Choice Requires="wpg">
          <w:drawing>
            <wp:anchor distT="0" distB="0" distL="114300" distR="114300" simplePos="0" relativeHeight="251794432" behindDoc="0" locked="0" layoutInCell="1" allowOverlap="1" wp14:anchorId="3242DFE3" wp14:editId="01114A4D">
              <wp:simplePos x="0" y="0"/>
              <wp:positionH relativeFrom="column">
                <wp:posOffset>4346048</wp:posOffset>
              </wp:positionH>
              <wp:positionV relativeFrom="paragraph">
                <wp:posOffset>368300</wp:posOffset>
              </wp:positionV>
              <wp:extent cx="2024606" cy="149778"/>
              <wp:effectExtent l="0" t="0" r="0" b="3175"/>
              <wp:wrapNone/>
              <wp:docPr id="812293269" name="Group 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24606" cy="149778"/>
                        <a:chOff x="0" y="0"/>
                        <a:chExt cx="3435586" cy="254161"/>
                      </a:xfrm>
                    </wpg:grpSpPr>
                    <wps:wsp>
                      <wps:cNvPr id="812293270" name="TextBox 63"/>
                      <wps:cNvSpPr txBox="1"/>
                      <wps:spPr>
                        <a:xfrm>
                          <a:off x="1638709" y="0"/>
                          <a:ext cx="38510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10" h="38956">
                              <a:moveTo>
                                <a:pt x="19422" y="0"/>
                              </a:moveTo>
                              <a:lnTo>
                                <a:pt x="38510" y="19310"/>
                              </a:lnTo>
                              <a:cubicBezTo>
                                <a:pt x="36649" y="21171"/>
                                <a:pt x="34938" y="22901"/>
                                <a:pt x="33375" y="24501"/>
                              </a:cubicBezTo>
                              <a:cubicBezTo>
                                <a:pt x="31812" y="26101"/>
                                <a:pt x="30287" y="27682"/>
                                <a:pt x="28799" y="29245"/>
                              </a:cubicBezTo>
                              <a:cubicBezTo>
                                <a:pt x="27310" y="30807"/>
                                <a:pt x="25803" y="32370"/>
                                <a:pt x="24278" y="33933"/>
                              </a:cubicBezTo>
                              <a:cubicBezTo>
                                <a:pt x="22752" y="35496"/>
                                <a:pt x="21134" y="37170"/>
                                <a:pt x="19422" y="38956"/>
                              </a:cubicBezTo>
                              <a:cubicBezTo>
                                <a:pt x="17562" y="37095"/>
                                <a:pt x="15832" y="35347"/>
                                <a:pt x="14232" y="33710"/>
                              </a:cubicBezTo>
                              <a:cubicBezTo>
                                <a:pt x="12632" y="32072"/>
                                <a:pt x="11069" y="30491"/>
                                <a:pt x="9544" y="28966"/>
                              </a:cubicBezTo>
                              <a:cubicBezTo>
                                <a:pt x="8018" y="27440"/>
                                <a:pt x="6493" y="25896"/>
                                <a:pt x="4967" y="24333"/>
                              </a:cubicBezTo>
                              <a:cubicBezTo>
                                <a:pt x="3442" y="22771"/>
                                <a:pt x="1786" y="21096"/>
                                <a:pt x="0" y="19310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2293271" name="TextBox 62"/>
                      <wps:cNvSpPr txBox="1"/>
                      <wps:spPr>
                        <a:xfrm>
                          <a:off x="2108076" y="446"/>
                          <a:ext cx="38509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09" h="38956">
                              <a:moveTo>
                                <a:pt x="19422" y="0"/>
                              </a:moveTo>
                              <a:lnTo>
                                <a:pt x="38509" y="19311"/>
                              </a:lnTo>
                              <a:cubicBezTo>
                                <a:pt x="36649" y="21171"/>
                                <a:pt x="34937" y="22901"/>
                                <a:pt x="33375" y="24501"/>
                              </a:cubicBezTo>
                              <a:cubicBezTo>
                                <a:pt x="31812" y="26101"/>
                                <a:pt x="30287" y="27683"/>
                                <a:pt x="28798" y="29245"/>
                              </a:cubicBezTo>
                              <a:cubicBezTo>
                                <a:pt x="27310" y="30808"/>
                                <a:pt x="25803" y="32371"/>
                                <a:pt x="24278" y="33933"/>
                              </a:cubicBezTo>
                              <a:cubicBezTo>
                                <a:pt x="22752" y="35496"/>
                                <a:pt x="21134" y="37170"/>
                                <a:pt x="19422" y="38956"/>
                              </a:cubicBezTo>
                              <a:cubicBezTo>
                                <a:pt x="17562" y="37096"/>
                                <a:pt x="15832" y="35347"/>
                                <a:pt x="14232" y="33710"/>
                              </a:cubicBezTo>
                              <a:cubicBezTo>
                                <a:pt x="12632" y="32073"/>
                                <a:pt x="11069" y="30492"/>
                                <a:pt x="9544" y="28966"/>
                              </a:cubicBezTo>
                              <a:cubicBezTo>
                                <a:pt x="8018" y="27441"/>
                                <a:pt x="6493" y="25897"/>
                                <a:pt x="4967" y="24334"/>
                              </a:cubicBezTo>
                              <a:cubicBezTo>
                                <a:pt x="3442" y="22771"/>
                                <a:pt x="1786" y="21097"/>
                                <a:pt x="0" y="19311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2293272" name="TextBox 61"/>
                      <wps:cNvSpPr txBox="1"/>
                      <wps:spPr>
                        <a:xfrm>
                          <a:off x="2445097" y="5469"/>
                          <a:ext cx="38510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10" h="38956">
                              <a:moveTo>
                                <a:pt x="19422" y="0"/>
                              </a:moveTo>
                              <a:lnTo>
                                <a:pt x="38510" y="19311"/>
                              </a:lnTo>
                              <a:cubicBezTo>
                                <a:pt x="36649" y="21171"/>
                                <a:pt x="34938" y="22901"/>
                                <a:pt x="33375" y="24501"/>
                              </a:cubicBezTo>
                              <a:cubicBezTo>
                                <a:pt x="31812" y="26101"/>
                                <a:pt x="30287" y="27682"/>
                                <a:pt x="28799" y="29245"/>
                              </a:cubicBezTo>
                              <a:cubicBezTo>
                                <a:pt x="27310" y="30808"/>
                                <a:pt x="25803" y="32371"/>
                                <a:pt x="24278" y="33933"/>
                              </a:cubicBezTo>
                              <a:cubicBezTo>
                                <a:pt x="22752" y="35496"/>
                                <a:pt x="21134" y="37170"/>
                                <a:pt x="19422" y="38956"/>
                              </a:cubicBezTo>
                              <a:cubicBezTo>
                                <a:pt x="17562" y="37096"/>
                                <a:pt x="15832" y="35347"/>
                                <a:pt x="14232" y="33710"/>
                              </a:cubicBezTo>
                              <a:cubicBezTo>
                                <a:pt x="12632" y="32073"/>
                                <a:pt x="11069" y="30492"/>
                                <a:pt x="9544" y="28966"/>
                              </a:cubicBezTo>
                              <a:cubicBezTo>
                                <a:pt x="8018" y="27441"/>
                                <a:pt x="6493" y="25897"/>
                                <a:pt x="4967" y="24334"/>
                              </a:cubicBezTo>
                              <a:cubicBezTo>
                                <a:pt x="3442" y="22771"/>
                                <a:pt x="1786" y="21097"/>
                                <a:pt x="0" y="19311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2293273" name="TextBox 60"/>
                      <wps:cNvSpPr txBox="1"/>
                      <wps:spPr>
                        <a:xfrm>
                          <a:off x="243706" y="7032"/>
                          <a:ext cx="292447" cy="13372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447" h="133722">
                              <a:moveTo>
                                <a:pt x="21878" y="0"/>
                              </a:moveTo>
                              <a:lnTo>
                                <a:pt x="21878" y="109724"/>
                              </a:lnTo>
                              <a:lnTo>
                                <a:pt x="36947" y="109724"/>
                              </a:lnTo>
                              <a:lnTo>
                                <a:pt x="46323" y="109724"/>
                              </a:lnTo>
                              <a:lnTo>
                                <a:pt x="123118" y="109724"/>
                              </a:lnTo>
                              <a:cubicBezTo>
                                <a:pt x="112402" y="96552"/>
                                <a:pt x="104087" y="87437"/>
                                <a:pt x="98171" y="82377"/>
                              </a:cubicBezTo>
                              <a:cubicBezTo>
                                <a:pt x="92255" y="77316"/>
                                <a:pt x="85948" y="73596"/>
                                <a:pt x="79251" y="71214"/>
                              </a:cubicBezTo>
                              <a:cubicBezTo>
                                <a:pt x="77911" y="70768"/>
                                <a:pt x="76572" y="70545"/>
                                <a:pt x="75233" y="70545"/>
                              </a:cubicBezTo>
                              <a:cubicBezTo>
                                <a:pt x="69354" y="70545"/>
                                <a:pt x="62545" y="74712"/>
                                <a:pt x="54806" y="83046"/>
                              </a:cubicBezTo>
                              <a:lnTo>
                                <a:pt x="52462" y="79363"/>
                              </a:lnTo>
                              <a:cubicBezTo>
                                <a:pt x="55290" y="68126"/>
                                <a:pt x="61652" y="59271"/>
                                <a:pt x="71549" y="52797"/>
                              </a:cubicBezTo>
                              <a:cubicBezTo>
                                <a:pt x="76163" y="49820"/>
                                <a:pt x="80814" y="48332"/>
                                <a:pt x="85502" y="48332"/>
                              </a:cubicBezTo>
                              <a:cubicBezTo>
                                <a:pt x="90711" y="48332"/>
                                <a:pt x="95957" y="50192"/>
                                <a:pt x="101240" y="53913"/>
                              </a:cubicBezTo>
                              <a:cubicBezTo>
                                <a:pt x="111137" y="61131"/>
                                <a:pt x="128513" y="79735"/>
                                <a:pt x="153367" y="109724"/>
                              </a:cubicBezTo>
                              <a:lnTo>
                                <a:pt x="160772" y="109724"/>
                              </a:lnTo>
                              <a:lnTo>
                                <a:pt x="169106" y="109724"/>
                              </a:lnTo>
                              <a:lnTo>
                                <a:pt x="191244" y="109724"/>
                              </a:lnTo>
                              <a:lnTo>
                                <a:pt x="191244" y="60834"/>
                              </a:lnTo>
                              <a:lnTo>
                                <a:pt x="213457" y="60834"/>
                              </a:lnTo>
                              <a:lnTo>
                                <a:pt x="213457" y="109724"/>
                              </a:lnTo>
                              <a:lnTo>
                                <a:pt x="236972" y="109724"/>
                              </a:lnTo>
                              <a:lnTo>
                                <a:pt x="242925" y="109724"/>
                              </a:lnTo>
                              <a:lnTo>
                                <a:pt x="270570" y="109724"/>
                              </a:lnTo>
                              <a:lnTo>
                                <a:pt x="270570" y="12278"/>
                              </a:lnTo>
                              <a:lnTo>
                                <a:pt x="292447" y="0"/>
                              </a:lnTo>
                              <a:lnTo>
                                <a:pt x="292447" y="133722"/>
                              </a:lnTo>
                              <a:lnTo>
                                <a:pt x="242925" y="133722"/>
                              </a:lnTo>
                              <a:lnTo>
                                <a:pt x="236972" y="133722"/>
                              </a:lnTo>
                              <a:lnTo>
                                <a:pt x="169106" y="133722"/>
                              </a:lnTo>
                              <a:lnTo>
                                <a:pt x="160772" y="133722"/>
                              </a:lnTo>
                              <a:lnTo>
                                <a:pt x="46323" y="133722"/>
                              </a:lnTo>
                              <a:lnTo>
                                <a:pt x="36947" y="133722"/>
                              </a:lnTo>
                              <a:lnTo>
                                <a:pt x="0" y="133722"/>
                              </a:lnTo>
                              <a:lnTo>
                                <a:pt x="0" y="12278"/>
                              </a:lnTo>
                              <a:lnTo>
                                <a:pt x="218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2293274" name="TextBox 59"/>
                      <wps:cNvSpPr txBox="1"/>
                      <wps:spPr>
                        <a:xfrm>
                          <a:off x="566440" y="7032"/>
                          <a:ext cx="21878" cy="13372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78" h="133722">
                              <a:moveTo>
                                <a:pt x="21878" y="0"/>
                              </a:moveTo>
                              <a:lnTo>
                                <a:pt x="21878" y="133722"/>
                              </a:lnTo>
                              <a:lnTo>
                                <a:pt x="0" y="133722"/>
                              </a:lnTo>
                              <a:lnTo>
                                <a:pt x="0" y="12278"/>
                              </a:lnTo>
                              <a:lnTo>
                                <a:pt x="218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2293275" name="TextBox 58"/>
                      <wps:cNvSpPr txBox="1"/>
                      <wps:spPr>
                        <a:xfrm>
                          <a:off x="666303" y="7032"/>
                          <a:ext cx="374675" cy="2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75" h="207950">
                              <a:moveTo>
                                <a:pt x="301303" y="0"/>
                              </a:moveTo>
                              <a:lnTo>
                                <a:pt x="301303" y="109724"/>
                              </a:lnTo>
                              <a:lnTo>
                                <a:pt x="319200" y="109724"/>
                              </a:lnTo>
                              <a:lnTo>
                                <a:pt x="326976" y="109724"/>
                              </a:lnTo>
                              <a:lnTo>
                                <a:pt x="352798" y="109724"/>
                              </a:lnTo>
                              <a:lnTo>
                                <a:pt x="352798" y="12278"/>
                              </a:lnTo>
                              <a:lnTo>
                                <a:pt x="374675" y="0"/>
                              </a:lnTo>
                              <a:lnTo>
                                <a:pt x="374675" y="133722"/>
                              </a:lnTo>
                              <a:lnTo>
                                <a:pt x="326976" y="133722"/>
                              </a:lnTo>
                              <a:lnTo>
                                <a:pt x="319200" y="133722"/>
                              </a:lnTo>
                              <a:lnTo>
                                <a:pt x="258478" y="133722"/>
                              </a:lnTo>
                              <a:lnTo>
                                <a:pt x="252525" y="133722"/>
                              </a:lnTo>
                              <a:lnTo>
                                <a:pt x="182278" y="133722"/>
                              </a:lnTo>
                              <a:lnTo>
                                <a:pt x="176325" y="133722"/>
                              </a:lnTo>
                              <a:lnTo>
                                <a:pt x="105259" y="133722"/>
                              </a:lnTo>
                              <a:lnTo>
                                <a:pt x="100125" y="133722"/>
                              </a:lnTo>
                              <a:lnTo>
                                <a:pt x="63736" y="133722"/>
                              </a:lnTo>
                              <a:cubicBezTo>
                                <a:pt x="61504" y="132755"/>
                                <a:pt x="59681" y="131471"/>
                                <a:pt x="58267" y="129871"/>
                              </a:cubicBezTo>
                              <a:cubicBezTo>
                                <a:pt x="56853" y="128271"/>
                                <a:pt x="55513" y="126485"/>
                                <a:pt x="54248" y="124513"/>
                              </a:cubicBezTo>
                              <a:cubicBezTo>
                                <a:pt x="52983" y="122541"/>
                                <a:pt x="51681" y="120514"/>
                                <a:pt x="50342" y="118430"/>
                              </a:cubicBezTo>
                              <a:cubicBezTo>
                                <a:pt x="49002" y="116347"/>
                                <a:pt x="47439" y="114375"/>
                                <a:pt x="45654" y="112514"/>
                              </a:cubicBezTo>
                              <a:cubicBezTo>
                                <a:pt x="41635" y="114598"/>
                                <a:pt x="38193" y="116905"/>
                                <a:pt x="35329" y="119435"/>
                              </a:cubicBezTo>
                              <a:cubicBezTo>
                                <a:pt x="32464" y="121965"/>
                                <a:pt x="30138" y="124625"/>
                                <a:pt x="28352" y="127416"/>
                              </a:cubicBezTo>
                              <a:cubicBezTo>
                                <a:pt x="26566" y="130206"/>
                                <a:pt x="25245" y="133090"/>
                                <a:pt x="24390" y="136066"/>
                              </a:cubicBezTo>
                              <a:cubicBezTo>
                                <a:pt x="23534" y="139043"/>
                                <a:pt x="23106" y="142019"/>
                                <a:pt x="23106" y="144996"/>
                              </a:cubicBezTo>
                              <a:cubicBezTo>
                                <a:pt x="23106" y="152065"/>
                                <a:pt x="24408" y="158000"/>
                                <a:pt x="27013" y="162799"/>
                              </a:cubicBezTo>
                              <a:cubicBezTo>
                                <a:pt x="29617" y="167599"/>
                                <a:pt x="33096" y="171562"/>
                                <a:pt x="37449" y="174687"/>
                              </a:cubicBezTo>
                              <a:cubicBezTo>
                                <a:pt x="41803" y="177813"/>
                                <a:pt x="46844" y="180175"/>
                                <a:pt x="52574" y="181775"/>
                              </a:cubicBezTo>
                              <a:cubicBezTo>
                                <a:pt x="58304" y="183375"/>
                                <a:pt x="64257" y="184547"/>
                                <a:pt x="70433" y="185291"/>
                              </a:cubicBezTo>
                              <a:cubicBezTo>
                                <a:pt x="76610" y="186035"/>
                                <a:pt x="82861" y="186407"/>
                                <a:pt x="89186" y="186407"/>
                              </a:cubicBezTo>
                              <a:cubicBezTo>
                                <a:pt x="91269" y="186482"/>
                                <a:pt x="93316" y="186519"/>
                                <a:pt x="95325" y="186519"/>
                              </a:cubicBezTo>
                              <a:cubicBezTo>
                                <a:pt x="99418" y="186519"/>
                                <a:pt x="103287" y="186482"/>
                                <a:pt x="106933" y="186407"/>
                              </a:cubicBezTo>
                              <a:cubicBezTo>
                                <a:pt x="107901" y="187970"/>
                                <a:pt x="108719" y="189198"/>
                                <a:pt x="109389" y="190091"/>
                              </a:cubicBezTo>
                              <a:cubicBezTo>
                                <a:pt x="101948" y="196342"/>
                                <a:pt x="94097" y="200881"/>
                                <a:pt x="85837" y="203709"/>
                              </a:cubicBezTo>
                              <a:cubicBezTo>
                                <a:pt x="77577" y="206536"/>
                                <a:pt x="69354" y="207950"/>
                                <a:pt x="61169" y="207950"/>
                              </a:cubicBezTo>
                              <a:cubicBezTo>
                                <a:pt x="53132" y="207950"/>
                                <a:pt x="45449" y="206629"/>
                                <a:pt x="38119" y="203988"/>
                              </a:cubicBezTo>
                              <a:cubicBezTo>
                                <a:pt x="30789" y="201346"/>
                                <a:pt x="24315" y="197569"/>
                                <a:pt x="18697" y="192658"/>
                              </a:cubicBezTo>
                              <a:cubicBezTo>
                                <a:pt x="13079" y="187747"/>
                                <a:pt x="8577" y="181775"/>
                                <a:pt x="5191" y="174743"/>
                              </a:cubicBezTo>
                              <a:cubicBezTo>
                                <a:pt x="1805" y="167711"/>
                                <a:pt x="75" y="159804"/>
                                <a:pt x="0" y="151023"/>
                              </a:cubicBezTo>
                              <a:lnTo>
                                <a:pt x="0" y="149572"/>
                              </a:lnTo>
                              <a:cubicBezTo>
                                <a:pt x="0" y="145703"/>
                                <a:pt x="559" y="141647"/>
                                <a:pt x="1675" y="137406"/>
                              </a:cubicBezTo>
                              <a:cubicBezTo>
                                <a:pt x="2940" y="132718"/>
                                <a:pt x="4893" y="128104"/>
                                <a:pt x="7535" y="123565"/>
                              </a:cubicBezTo>
                              <a:cubicBezTo>
                                <a:pt x="10177" y="119025"/>
                                <a:pt x="13581" y="114728"/>
                                <a:pt x="17748" y="110672"/>
                              </a:cubicBezTo>
                              <a:cubicBezTo>
                                <a:pt x="21915" y="106617"/>
                                <a:pt x="26752" y="103101"/>
                                <a:pt x="32259" y="100124"/>
                              </a:cubicBezTo>
                              <a:cubicBezTo>
                                <a:pt x="29506" y="97297"/>
                                <a:pt x="27031" y="95008"/>
                                <a:pt x="24836" y="93260"/>
                              </a:cubicBezTo>
                              <a:cubicBezTo>
                                <a:pt x="22641" y="91511"/>
                                <a:pt x="20539" y="90097"/>
                                <a:pt x="18530" y="89018"/>
                              </a:cubicBezTo>
                              <a:cubicBezTo>
                                <a:pt x="16520" y="87939"/>
                                <a:pt x="14548" y="87083"/>
                                <a:pt x="12614" y="86451"/>
                              </a:cubicBezTo>
                              <a:cubicBezTo>
                                <a:pt x="10679" y="85818"/>
                                <a:pt x="8670" y="85204"/>
                                <a:pt x="6586" y="84609"/>
                              </a:cubicBezTo>
                              <a:cubicBezTo>
                                <a:pt x="6586" y="84460"/>
                                <a:pt x="6735" y="83865"/>
                                <a:pt x="7033" y="82823"/>
                              </a:cubicBezTo>
                              <a:cubicBezTo>
                                <a:pt x="7330" y="81632"/>
                                <a:pt x="7740" y="80051"/>
                                <a:pt x="8260" y="78079"/>
                              </a:cubicBezTo>
                              <a:cubicBezTo>
                                <a:pt x="8781" y="76107"/>
                                <a:pt x="9339" y="73968"/>
                                <a:pt x="9935" y="71661"/>
                              </a:cubicBezTo>
                              <a:cubicBezTo>
                                <a:pt x="10530" y="69354"/>
                                <a:pt x="11088" y="67140"/>
                                <a:pt x="11609" y="65019"/>
                              </a:cubicBezTo>
                              <a:cubicBezTo>
                                <a:pt x="12130" y="62899"/>
                                <a:pt x="12576" y="61020"/>
                                <a:pt x="12949" y="59383"/>
                              </a:cubicBezTo>
                              <a:cubicBezTo>
                                <a:pt x="13097" y="58192"/>
                                <a:pt x="13172" y="57299"/>
                                <a:pt x="13172" y="56704"/>
                              </a:cubicBezTo>
                              <a:lnTo>
                                <a:pt x="13172" y="56369"/>
                              </a:lnTo>
                              <a:cubicBezTo>
                                <a:pt x="16967" y="54583"/>
                                <a:pt x="21413" y="52853"/>
                                <a:pt x="26511" y="51178"/>
                              </a:cubicBezTo>
                              <a:cubicBezTo>
                                <a:pt x="31608" y="49504"/>
                                <a:pt x="36798" y="48183"/>
                                <a:pt x="42082" y="47216"/>
                              </a:cubicBezTo>
                              <a:cubicBezTo>
                                <a:pt x="47291" y="46248"/>
                                <a:pt x="52351" y="45765"/>
                                <a:pt x="57262" y="45765"/>
                              </a:cubicBezTo>
                              <a:lnTo>
                                <a:pt x="57820" y="45765"/>
                              </a:lnTo>
                              <a:cubicBezTo>
                                <a:pt x="62880" y="45839"/>
                                <a:pt x="67438" y="46676"/>
                                <a:pt x="71494" y="48276"/>
                              </a:cubicBezTo>
                              <a:cubicBezTo>
                                <a:pt x="75549" y="49876"/>
                                <a:pt x="78805" y="52425"/>
                                <a:pt x="81261" y="55922"/>
                              </a:cubicBezTo>
                              <a:cubicBezTo>
                                <a:pt x="83716" y="59420"/>
                                <a:pt x="84944" y="64108"/>
                                <a:pt x="84944" y="69987"/>
                              </a:cubicBezTo>
                              <a:cubicBezTo>
                                <a:pt x="84944" y="73484"/>
                                <a:pt x="84442" y="76814"/>
                                <a:pt x="83437" y="79977"/>
                              </a:cubicBezTo>
                              <a:cubicBezTo>
                                <a:pt x="82433" y="83139"/>
                                <a:pt x="81037" y="86134"/>
                                <a:pt x="79251" y="88962"/>
                              </a:cubicBezTo>
                              <a:cubicBezTo>
                                <a:pt x="77466" y="91790"/>
                                <a:pt x="75345" y="94413"/>
                                <a:pt x="72889" y="96831"/>
                              </a:cubicBezTo>
                              <a:cubicBezTo>
                                <a:pt x="70433" y="99250"/>
                                <a:pt x="67755" y="101464"/>
                                <a:pt x="64852" y="103473"/>
                              </a:cubicBezTo>
                              <a:cubicBezTo>
                                <a:pt x="66341" y="105184"/>
                                <a:pt x="67959" y="106617"/>
                                <a:pt x="69708" y="107770"/>
                              </a:cubicBezTo>
                              <a:cubicBezTo>
                                <a:pt x="71456" y="108924"/>
                                <a:pt x="73149" y="109575"/>
                                <a:pt x="74787" y="109724"/>
                              </a:cubicBezTo>
                              <a:lnTo>
                                <a:pt x="100125" y="109724"/>
                              </a:lnTo>
                              <a:lnTo>
                                <a:pt x="105259" y="109724"/>
                              </a:lnTo>
                              <a:lnTo>
                                <a:pt x="130597" y="109724"/>
                              </a:lnTo>
                              <a:lnTo>
                                <a:pt x="130597" y="60834"/>
                              </a:lnTo>
                              <a:lnTo>
                                <a:pt x="152810" y="60834"/>
                              </a:lnTo>
                              <a:lnTo>
                                <a:pt x="152810" y="109724"/>
                              </a:lnTo>
                              <a:lnTo>
                                <a:pt x="176325" y="109724"/>
                              </a:lnTo>
                              <a:lnTo>
                                <a:pt x="182278" y="109724"/>
                              </a:lnTo>
                              <a:lnTo>
                                <a:pt x="206797" y="109724"/>
                              </a:lnTo>
                              <a:lnTo>
                                <a:pt x="206797" y="60834"/>
                              </a:lnTo>
                              <a:lnTo>
                                <a:pt x="229010" y="60834"/>
                              </a:lnTo>
                              <a:lnTo>
                                <a:pt x="229010" y="109724"/>
                              </a:lnTo>
                              <a:lnTo>
                                <a:pt x="252525" y="109724"/>
                              </a:lnTo>
                              <a:lnTo>
                                <a:pt x="258478" y="109724"/>
                              </a:lnTo>
                              <a:lnTo>
                                <a:pt x="279425" y="109724"/>
                              </a:lnTo>
                              <a:lnTo>
                                <a:pt x="279425" y="12278"/>
                              </a:lnTo>
                              <a:lnTo>
                                <a:pt x="301303" y="0"/>
                              </a:lnTo>
                              <a:close/>
                              <a:moveTo>
                                <a:pt x="49337" y="68201"/>
                              </a:moveTo>
                              <a:cubicBezTo>
                                <a:pt x="46807" y="68275"/>
                                <a:pt x="44463" y="68573"/>
                                <a:pt x="42305" y="69094"/>
                              </a:cubicBezTo>
                              <a:cubicBezTo>
                                <a:pt x="40147" y="69615"/>
                                <a:pt x="38324" y="70396"/>
                                <a:pt x="36835" y="71438"/>
                              </a:cubicBezTo>
                              <a:cubicBezTo>
                                <a:pt x="35347" y="72479"/>
                                <a:pt x="34566" y="73744"/>
                                <a:pt x="34491" y="75233"/>
                              </a:cubicBezTo>
                              <a:lnTo>
                                <a:pt x="48332" y="89632"/>
                              </a:lnTo>
                              <a:cubicBezTo>
                                <a:pt x="48258" y="89706"/>
                                <a:pt x="48221" y="89781"/>
                                <a:pt x="48221" y="89855"/>
                              </a:cubicBezTo>
                              <a:cubicBezTo>
                                <a:pt x="48295" y="89855"/>
                                <a:pt x="48556" y="89743"/>
                                <a:pt x="49002" y="89520"/>
                              </a:cubicBezTo>
                              <a:cubicBezTo>
                                <a:pt x="49597" y="89148"/>
                                <a:pt x="50435" y="88590"/>
                                <a:pt x="51514" y="87846"/>
                              </a:cubicBezTo>
                              <a:cubicBezTo>
                                <a:pt x="52593" y="87102"/>
                                <a:pt x="53839" y="86172"/>
                                <a:pt x="55253" y="85055"/>
                              </a:cubicBezTo>
                              <a:cubicBezTo>
                                <a:pt x="56667" y="83939"/>
                                <a:pt x="57988" y="82786"/>
                                <a:pt x="59215" y="81595"/>
                              </a:cubicBezTo>
                              <a:cubicBezTo>
                                <a:pt x="60443" y="80405"/>
                                <a:pt x="61485" y="79177"/>
                                <a:pt x="62341" y="77912"/>
                              </a:cubicBezTo>
                              <a:cubicBezTo>
                                <a:pt x="63197" y="76647"/>
                                <a:pt x="63662" y="75493"/>
                                <a:pt x="63736" y="74451"/>
                              </a:cubicBezTo>
                              <a:lnTo>
                                <a:pt x="63736" y="74228"/>
                              </a:lnTo>
                              <a:cubicBezTo>
                                <a:pt x="63736" y="72889"/>
                                <a:pt x="63066" y="71772"/>
                                <a:pt x="61727" y="70880"/>
                              </a:cubicBezTo>
                              <a:cubicBezTo>
                                <a:pt x="60313" y="69987"/>
                                <a:pt x="58527" y="69317"/>
                                <a:pt x="56369" y="68870"/>
                              </a:cubicBezTo>
                              <a:cubicBezTo>
                                <a:pt x="54434" y="68424"/>
                                <a:pt x="52314" y="68201"/>
                                <a:pt x="50007" y="68201"/>
                              </a:cubicBezTo>
                              <a:lnTo>
                                <a:pt x="49337" y="68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2293276" name="TextBox 57"/>
                      <wps:cNvSpPr txBox="1"/>
                      <wps:spPr>
                        <a:xfrm>
                          <a:off x="2529706" y="7033"/>
                          <a:ext cx="267705" cy="15057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705" h="150577">
                              <a:moveTo>
                                <a:pt x="21878" y="0"/>
                              </a:moveTo>
                              <a:lnTo>
                                <a:pt x="21878" y="109724"/>
                              </a:lnTo>
                              <a:lnTo>
                                <a:pt x="36947" y="109724"/>
                              </a:lnTo>
                              <a:lnTo>
                                <a:pt x="46323" y="109724"/>
                              </a:lnTo>
                              <a:lnTo>
                                <a:pt x="123118" y="109724"/>
                              </a:lnTo>
                              <a:cubicBezTo>
                                <a:pt x="112403" y="96552"/>
                                <a:pt x="104087" y="87437"/>
                                <a:pt x="98171" y="82377"/>
                              </a:cubicBezTo>
                              <a:cubicBezTo>
                                <a:pt x="92255" y="77316"/>
                                <a:pt x="85948" y="73596"/>
                                <a:pt x="79251" y="71214"/>
                              </a:cubicBezTo>
                              <a:cubicBezTo>
                                <a:pt x="77912" y="70768"/>
                                <a:pt x="76572" y="70545"/>
                                <a:pt x="75233" y="70545"/>
                              </a:cubicBezTo>
                              <a:cubicBezTo>
                                <a:pt x="69354" y="70545"/>
                                <a:pt x="62545" y="74712"/>
                                <a:pt x="54806" y="83046"/>
                              </a:cubicBezTo>
                              <a:lnTo>
                                <a:pt x="52462" y="79363"/>
                              </a:lnTo>
                              <a:cubicBezTo>
                                <a:pt x="55290" y="68126"/>
                                <a:pt x="61652" y="59271"/>
                                <a:pt x="71549" y="52797"/>
                              </a:cubicBezTo>
                              <a:cubicBezTo>
                                <a:pt x="76163" y="49820"/>
                                <a:pt x="80814" y="48332"/>
                                <a:pt x="85502" y="48332"/>
                              </a:cubicBezTo>
                              <a:cubicBezTo>
                                <a:pt x="90711" y="48332"/>
                                <a:pt x="95957" y="50192"/>
                                <a:pt x="101240" y="53913"/>
                              </a:cubicBezTo>
                              <a:cubicBezTo>
                                <a:pt x="111138" y="61131"/>
                                <a:pt x="128513" y="79735"/>
                                <a:pt x="153368" y="109724"/>
                              </a:cubicBezTo>
                              <a:lnTo>
                                <a:pt x="160772" y="109724"/>
                              </a:lnTo>
                              <a:lnTo>
                                <a:pt x="169106" y="109724"/>
                              </a:lnTo>
                              <a:lnTo>
                                <a:pt x="185775" y="109724"/>
                              </a:lnTo>
                              <a:cubicBezTo>
                                <a:pt x="188007" y="103250"/>
                                <a:pt x="190500" y="97669"/>
                                <a:pt x="193253" y="92981"/>
                              </a:cubicBezTo>
                              <a:cubicBezTo>
                                <a:pt x="196007" y="88292"/>
                                <a:pt x="199300" y="84144"/>
                                <a:pt x="203132" y="80535"/>
                              </a:cubicBezTo>
                              <a:cubicBezTo>
                                <a:pt x="206964" y="76926"/>
                                <a:pt x="211262" y="74079"/>
                                <a:pt x="216024" y="71996"/>
                              </a:cubicBezTo>
                              <a:cubicBezTo>
                                <a:pt x="220117" y="70210"/>
                                <a:pt x="224359" y="69317"/>
                                <a:pt x="228749" y="69317"/>
                              </a:cubicBezTo>
                              <a:cubicBezTo>
                                <a:pt x="229419" y="69317"/>
                                <a:pt x="230088" y="69354"/>
                                <a:pt x="230758" y="69428"/>
                              </a:cubicBezTo>
                              <a:cubicBezTo>
                                <a:pt x="238051" y="69949"/>
                                <a:pt x="244097" y="71475"/>
                                <a:pt x="248897" y="74005"/>
                              </a:cubicBezTo>
                              <a:cubicBezTo>
                                <a:pt x="253696" y="76535"/>
                                <a:pt x="257473" y="79735"/>
                                <a:pt x="260226" y="83604"/>
                              </a:cubicBezTo>
                              <a:cubicBezTo>
                                <a:pt x="262979" y="87474"/>
                                <a:pt x="264914" y="91864"/>
                                <a:pt x="266030" y="96776"/>
                              </a:cubicBezTo>
                              <a:cubicBezTo>
                                <a:pt x="267147" y="101687"/>
                                <a:pt x="267705" y="106784"/>
                                <a:pt x="267705" y="112068"/>
                              </a:cubicBezTo>
                              <a:cubicBezTo>
                                <a:pt x="267705" y="117202"/>
                                <a:pt x="267333" y="122374"/>
                                <a:pt x="266589" y="127583"/>
                              </a:cubicBezTo>
                              <a:cubicBezTo>
                                <a:pt x="265844" y="132792"/>
                                <a:pt x="264914" y="137741"/>
                                <a:pt x="263798" y="142429"/>
                              </a:cubicBezTo>
                              <a:cubicBezTo>
                                <a:pt x="262533" y="143917"/>
                                <a:pt x="261361" y="145275"/>
                                <a:pt x="260282" y="146503"/>
                              </a:cubicBezTo>
                              <a:cubicBezTo>
                                <a:pt x="259203" y="147731"/>
                                <a:pt x="258031" y="149089"/>
                                <a:pt x="256766" y="150577"/>
                              </a:cubicBezTo>
                              <a:lnTo>
                                <a:pt x="199058" y="135843"/>
                              </a:lnTo>
                              <a:lnTo>
                                <a:pt x="192137" y="133722"/>
                              </a:lnTo>
                              <a:lnTo>
                                <a:pt x="169106" y="133722"/>
                              </a:lnTo>
                              <a:lnTo>
                                <a:pt x="160772" y="133722"/>
                              </a:lnTo>
                              <a:lnTo>
                                <a:pt x="46323" y="133722"/>
                              </a:lnTo>
                              <a:lnTo>
                                <a:pt x="36947" y="133722"/>
                              </a:lnTo>
                              <a:lnTo>
                                <a:pt x="0" y="133722"/>
                              </a:lnTo>
                              <a:lnTo>
                                <a:pt x="0" y="12278"/>
                              </a:lnTo>
                              <a:lnTo>
                                <a:pt x="21878" y="0"/>
                              </a:lnTo>
                              <a:close/>
                              <a:moveTo>
                                <a:pt x="227075" y="90525"/>
                              </a:moveTo>
                              <a:cubicBezTo>
                                <a:pt x="224545" y="90525"/>
                                <a:pt x="222070" y="91157"/>
                                <a:pt x="219652" y="92422"/>
                              </a:cubicBezTo>
                              <a:cubicBezTo>
                                <a:pt x="217233" y="93687"/>
                                <a:pt x="215057" y="95380"/>
                                <a:pt x="213122" y="97501"/>
                              </a:cubicBezTo>
                              <a:cubicBezTo>
                                <a:pt x="211187" y="99622"/>
                                <a:pt x="209587" y="102059"/>
                                <a:pt x="208322" y="104812"/>
                              </a:cubicBezTo>
                              <a:cubicBezTo>
                                <a:pt x="207057" y="107566"/>
                                <a:pt x="206313" y="110393"/>
                                <a:pt x="206090" y="113296"/>
                              </a:cubicBezTo>
                              <a:lnTo>
                                <a:pt x="247055" y="123453"/>
                              </a:lnTo>
                              <a:cubicBezTo>
                                <a:pt x="247055" y="123081"/>
                                <a:pt x="247111" y="122486"/>
                                <a:pt x="247222" y="121667"/>
                              </a:cubicBezTo>
                              <a:cubicBezTo>
                                <a:pt x="247334" y="120849"/>
                                <a:pt x="247427" y="119956"/>
                                <a:pt x="247501" y="118988"/>
                              </a:cubicBezTo>
                              <a:cubicBezTo>
                                <a:pt x="247576" y="118021"/>
                                <a:pt x="247632" y="117091"/>
                                <a:pt x="247669" y="116198"/>
                              </a:cubicBezTo>
                              <a:cubicBezTo>
                                <a:pt x="247706" y="115305"/>
                                <a:pt x="247725" y="114598"/>
                                <a:pt x="247725" y="114077"/>
                              </a:cubicBezTo>
                              <a:cubicBezTo>
                                <a:pt x="247725" y="111621"/>
                                <a:pt x="247483" y="109035"/>
                                <a:pt x="246999" y="106319"/>
                              </a:cubicBezTo>
                              <a:cubicBezTo>
                                <a:pt x="246515" y="103603"/>
                                <a:pt x="245529" y="101092"/>
                                <a:pt x="244041" y="98785"/>
                              </a:cubicBezTo>
                              <a:cubicBezTo>
                                <a:pt x="242553" y="96478"/>
                                <a:pt x="240451" y="94543"/>
                                <a:pt x="237734" y="92981"/>
                              </a:cubicBezTo>
                              <a:cubicBezTo>
                                <a:pt x="235018" y="91418"/>
                                <a:pt x="231465" y="90599"/>
                                <a:pt x="227075" y="905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2293277" name="TextBox 56"/>
                      <wps:cNvSpPr txBox="1"/>
                      <wps:spPr>
                        <a:xfrm>
                          <a:off x="406487" y="10939"/>
                          <a:ext cx="76460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460" h="38956">
                              <a:moveTo>
                                <a:pt x="19422" y="0"/>
                              </a:moveTo>
                              <a:lnTo>
                                <a:pt x="38232" y="19030"/>
                              </a:lnTo>
                              <a:lnTo>
                                <a:pt x="57373" y="0"/>
                              </a:lnTo>
                              <a:lnTo>
                                <a:pt x="76460" y="19310"/>
                              </a:lnTo>
                              <a:cubicBezTo>
                                <a:pt x="74600" y="21171"/>
                                <a:pt x="72888" y="22901"/>
                                <a:pt x="71326" y="24501"/>
                              </a:cubicBezTo>
                              <a:cubicBezTo>
                                <a:pt x="69763" y="26101"/>
                                <a:pt x="68237" y="27682"/>
                                <a:pt x="66749" y="29245"/>
                              </a:cubicBezTo>
                              <a:cubicBezTo>
                                <a:pt x="65261" y="30807"/>
                                <a:pt x="63754" y="32370"/>
                                <a:pt x="62229" y="33933"/>
                              </a:cubicBezTo>
                              <a:cubicBezTo>
                                <a:pt x="60703" y="35495"/>
                                <a:pt x="59085" y="37170"/>
                                <a:pt x="57373" y="38956"/>
                              </a:cubicBezTo>
                              <a:cubicBezTo>
                                <a:pt x="55513" y="37095"/>
                                <a:pt x="53783" y="35347"/>
                                <a:pt x="52183" y="33709"/>
                              </a:cubicBezTo>
                              <a:cubicBezTo>
                                <a:pt x="50583" y="32072"/>
                                <a:pt x="49020" y="30491"/>
                                <a:pt x="47495" y="28966"/>
                              </a:cubicBezTo>
                              <a:cubicBezTo>
                                <a:pt x="45969" y="27440"/>
                                <a:pt x="44444" y="25896"/>
                                <a:pt x="42918" y="24333"/>
                              </a:cubicBezTo>
                              <a:lnTo>
                                <a:pt x="38230" y="19592"/>
                              </a:lnTo>
                              <a:lnTo>
                                <a:pt x="33375" y="24501"/>
                              </a:lnTo>
                              <a:cubicBezTo>
                                <a:pt x="31812" y="26101"/>
                                <a:pt x="30286" y="27682"/>
                                <a:pt x="28798" y="29245"/>
                              </a:cubicBezTo>
                              <a:cubicBezTo>
                                <a:pt x="27310" y="30807"/>
                                <a:pt x="25803" y="32370"/>
                                <a:pt x="24277" y="33933"/>
                              </a:cubicBezTo>
                              <a:cubicBezTo>
                                <a:pt x="22752" y="35495"/>
                                <a:pt x="21133" y="37170"/>
                                <a:pt x="19422" y="38956"/>
                              </a:cubicBezTo>
                              <a:cubicBezTo>
                                <a:pt x="17561" y="37095"/>
                                <a:pt x="15831" y="35347"/>
                                <a:pt x="14231" y="33709"/>
                              </a:cubicBezTo>
                              <a:cubicBezTo>
                                <a:pt x="12632" y="32072"/>
                                <a:pt x="11069" y="30491"/>
                                <a:pt x="9543" y="28966"/>
                              </a:cubicBezTo>
                              <a:cubicBezTo>
                                <a:pt x="8018" y="27440"/>
                                <a:pt x="6492" y="25896"/>
                                <a:pt x="4967" y="24333"/>
                              </a:cubicBezTo>
                              <a:cubicBezTo>
                                <a:pt x="3441" y="22771"/>
                                <a:pt x="1786" y="21096"/>
                                <a:pt x="0" y="19310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2293278" name="TextBox 55"/>
                      <wps:cNvSpPr txBox="1"/>
                      <wps:spPr>
                        <a:xfrm>
                          <a:off x="3130637" y="10939"/>
                          <a:ext cx="76460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460" h="38956">
                              <a:moveTo>
                                <a:pt x="19422" y="0"/>
                              </a:moveTo>
                              <a:lnTo>
                                <a:pt x="38232" y="19030"/>
                              </a:lnTo>
                              <a:lnTo>
                                <a:pt x="57373" y="0"/>
                              </a:lnTo>
                              <a:lnTo>
                                <a:pt x="76460" y="19310"/>
                              </a:lnTo>
                              <a:cubicBezTo>
                                <a:pt x="74600" y="21171"/>
                                <a:pt x="72888" y="22901"/>
                                <a:pt x="71326" y="24501"/>
                              </a:cubicBezTo>
                              <a:cubicBezTo>
                                <a:pt x="69763" y="26101"/>
                                <a:pt x="68238" y="27682"/>
                                <a:pt x="66749" y="29245"/>
                              </a:cubicBezTo>
                              <a:cubicBezTo>
                                <a:pt x="65261" y="30807"/>
                                <a:pt x="63754" y="32370"/>
                                <a:pt x="62229" y="33933"/>
                              </a:cubicBezTo>
                              <a:cubicBezTo>
                                <a:pt x="60703" y="35495"/>
                                <a:pt x="59085" y="37170"/>
                                <a:pt x="57373" y="38956"/>
                              </a:cubicBezTo>
                              <a:cubicBezTo>
                                <a:pt x="55513" y="37095"/>
                                <a:pt x="53783" y="35347"/>
                                <a:pt x="52183" y="33709"/>
                              </a:cubicBezTo>
                              <a:cubicBezTo>
                                <a:pt x="50583" y="32072"/>
                                <a:pt x="49020" y="30491"/>
                                <a:pt x="47495" y="28966"/>
                              </a:cubicBezTo>
                              <a:cubicBezTo>
                                <a:pt x="45969" y="27440"/>
                                <a:pt x="44444" y="25896"/>
                                <a:pt x="42918" y="24333"/>
                              </a:cubicBezTo>
                              <a:lnTo>
                                <a:pt x="38230" y="19592"/>
                              </a:lnTo>
                              <a:lnTo>
                                <a:pt x="33375" y="24501"/>
                              </a:lnTo>
                              <a:cubicBezTo>
                                <a:pt x="31812" y="26101"/>
                                <a:pt x="30286" y="27682"/>
                                <a:pt x="28798" y="29245"/>
                              </a:cubicBezTo>
                              <a:cubicBezTo>
                                <a:pt x="27310" y="30807"/>
                                <a:pt x="25803" y="32370"/>
                                <a:pt x="24277" y="33933"/>
                              </a:cubicBezTo>
                              <a:cubicBezTo>
                                <a:pt x="22752" y="35495"/>
                                <a:pt x="21133" y="37170"/>
                                <a:pt x="19422" y="38956"/>
                              </a:cubicBezTo>
                              <a:cubicBezTo>
                                <a:pt x="17562" y="37095"/>
                                <a:pt x="15831" y="35347"/>
                                <a:pt x="14232" y="33709"/>
                              </a:cubicBezTo>
                              <a:cubicBezTo>
                                <a:pt x="12632" y="32072"/>
                                <a:pt x="11069" y="30491"/>
                                <a:pt x="9544" y="28966"/>
                              </a:cubicBezTo>
                              <a:cubicBezTo>
                                <a:pt x="8018" y="27440"/>
                                <a:pt x="6493" y="25896"/>
                                <a:pt x="4967" y="24333"/>
                              </a:cubicBezTo>
                              <a:cubicBezTo>
                                <a:pt x="3442" y="22771"/>
                                <a:pt x="1786" y="21096"/>
                                <a:pt x="0" y="19310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2293279" name="TextBox 54"/>
                      <wps:cNvSpPr txBox="1"/>
                      <wps:spPr>
                        <a:xfrm>
                          <a:off x="1889559" y="55029"/>
                          <a:ext cx="297433" cy="13740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433" h="137406">
                              <a:moveTo>
                                <a:pt x="245641" y="0"/>
                              </a:moveTo>
                              <a:cubicBezTo>
                                <a:pt x="250031" y="0"/>
                                <a:pt x="254068" y="521"/>
                                <a:pt x="257752" y="1563"/>
                              </a:cubicBezTo>
                              <a:cubicBezTo>
                                <a:pt x="261435" y="2605"/>
                                <a:pt x="264765" y="4093"/>
                                <a:pt x="267742" y="6028"/>
                              </a:cubicBezTo>
                              <a:cubicBezTo>
                                <a:pt x="270719" y="7963"/>
                                <a:pt x="273323" y="10269"/>
                                <a:pt x="275555" y="12948"/>
                              </a:cubicBezTo>
                              <a:cubicBezTo>
                                <a:pt x="277788" y="15627"/>
                                <a:pt x="279723" y="18604"/>
                                <a:pt x="281360" y="21878"/>
                              </a:cubicBezTo>
                              <a:lnTo>
                                <a:pt x="271202" y="32705"/>
                              </a:lnTo>
                              <a:cubicBezTo>
                                <a:pt x="269342" y="30622"/>
                                <a:pt x="266775" y="28780"/>
                                <a:pt x="263500" y="27180"/>
                              </a:cubicBezTo>
                              <a:cubicBezTo>
                                <a:pt x="260226" y="25580"/>
                                <a:pt x="256729" y="24371"/>
                                <a:pt x="253008" y="23552"/>
                              </a:cubicBezTo>
                              <a:cubicBezTo>
                                <a:pt x="249957" y="22883"/>
                                <a:pt x="246943" y="22548"/>
                                <a:pt x="243967" y="22548"/>
                              </a:cubicBezTo>
                              <a:lnTo>
                                <a:pt x="241957" y="22548"/>
                              </a:lnTo>
                              <a:cubicBezTo>
                                <a:pt x="238162" y="22771"/>
                                <a:pt x="234869" y="23589"/>
                                <a:pt x="232079" y="25003"/>
                              </a:cubicBezTo>
                              <a:cubicBezTo>
                                <a:pt x="229288" y="26417"/>
                                <a:pt x="227149" y="28538"/>
                                <a:pt x="225661" y="31366"/>
                              </a:cubicBezTo>
                              <a:cubicBezTo>
                                <a:pt x="224544" y="33375"/>
                                <a:pt x="223986" y="35831"/>
                                <a:pt x="223986" y="38733"/>
                              </a:cubicBezTo>
                              <a:cubicBezTo>
                                <a:pt x="223986" y="39923"/>
                                <a:pt x="224098" y="41226"/>
                                <a:pt x="224321" y="42639"/>
                              </a:cubicBezTo>
                              <a:lnTo>
                                <a:pt x="224321" y="42528"/>
                              </a:lnTo>
                              <a:cubicBezTo>
                                <a:pt x="225289" y="46100"/>
                                <a:pt x="226702" y="49058"/>
                                <a:pt x="228563" y="51402"/>
                              </a:cubicBezTo>
                              <a:cubicBezTo>
                                <a:pt x="230423" y="53746"/>
                                <a:pt x="232618" y="55606"/>
                                <a:pt x="235148" y="56983"/>
                              </a:cubicBezTo>
                              <a:cubicBezTo>
                                <a:pt x="237679" y="58359"/>
                                <a:pt x="240469" y="59345"/>
                                <a:pt x="243520" y="59941"/>
                              </a:cubicBezTo>
                              <a:cubicBezTo>
                                <a:pt x="244785" y="60164"/>
                                <a:pt x="247873" y="60759"/>
                                <a:pt x="252785" y="61727"/>
                              </a:cubicBezTo>
                              <a:lnTo>
                                <a:pt x="297433" y="61727"/>
                              </a:lnTo>
                              <a:lnTo>
                                <a:pt x="291852" y="85725"/>
                              </a:lnTo>
                              <a:lnTo>
                                <a:pt x="187747" y="85725"/>
                              </a:lnTo>
                              <a:lnTo>
                                <a:pt x="183468" y="85725"/>
                              </a:lnTo>
                              <a:lnTo>
                                <a:pt x="114300" y="85725"/>
                              </a:lnTo>
                              <a:lnTo>
                                <a:pt x="105594" y="85725"/>
                              </a:lnTo>
                              <a:lnTo>
                                <a:pt x="89074" y="85725"/>
                              </a:lnTo>
                              <a:cubicBezTo>
                                <a:pt x="88553" y="89669"/>
                                <a:pt x="87437" y="93669"/>
                                <a:pt x="85725" y="97724"/>
                              </a:cubicBezTo>
                              <a:cubicBezTo>
                                <a:pt x="84013" y="101780"/>
                                <a:pt x="81855" y="105724"/>
                                <a:pt x="79251" y="109556"/>
                              </a:cubicBezTo>
                              <a:cubicBezTo>
                                <a:pt x="76647" y="113389"/>
                                <a:pt x="73707" y="116998"/>
                                <a:pt x="70433" y="120384"/>
                              </a:cubicBezTo>
                              <a:cubicBezTo>
                                <a:pt x="67159" y="123769"/>
                                <a:pt x="63680" y="126727"/>
                                <a:pt x="59996" y="129257"/>
                              </a:cubicBezTo>
                              <a:cubicBezTo>
                                <a:pt x="56313" y="131788"/>
                                <a:pt x="52555" y="133778"/>
                                <a:pt x="48723" y="135229"/>
                              </a:cubicBezTo>
                              <a:cubicBezTo>
                                <a:pt x="44890" y="136680"/>
                                <a:pt x="41151" y="137406"/>
                                <a:pt x="37505" y="137406"/>
                              </a:cubicBezTo>
                              <a:cubicBezTo>
                                <a:pt x="32296" y="137406"/>
                                <a:pt x="27124" y="136345"/>
                                <a:pt x="21989" y="134225"/>
                              </a:cubicBezTo>
                              <a:cubicBezTo>
                                <a:pt x="16855" y="132104"/>
                                <a:pt x="11497" y="129146"/>
                                <a:pt x="5916" y="125351"/>
                              </a:cubicBezTo>
                              <a:lnTo>
                                <a:pt x="0" y="121221"/>
                              </a:lnTo>
                              <a:cubicBezTo>
                                <a:pt x="13097" y="120849"/>
                                <a:pt x="23403" y="119546"/>
                                <a:pt x="30919" y="117314"/>
                              </a:cubicBezTo>
                              <a:cubicBezTo>
                                <a:pt x="38435" y="115082"/>
                                <a:pt x="44946" y="111863"/>
                                <a:pt x="50453" y="107659"/>
                              </a:cubicBezTo>
                              <a:cubicBezTo>
                                <a:pt x="55959" y="103454"/>
                                <a:pt x="60294" y="98283"/>
                                <a:pt x="63457" y="92143"/>
                              </a:cubicBezTo>
                              <a:cubicBezTo>
                                <a:pt x="66619" y="86004"/>
                                <a:pt x="68201" y="78916"/>
                                <a:pt x="68201" y="70880"/>
                              </a:cubicBezTo>
                              <a:cubicBezTo>
                                <a:pt x="68201" y="63885"/>
                                <a:pt x="67103" y="56350"/>
                                <a:pt x="64908" y="48276"/>
                              </a:cubicBezTo>
                              <a:cubicBezTo>
                                <a:pt x="62712" y="40202"/>
                                <a:pt x="59568" y="31589"/>
                                <a:pt x="55476" y="22436"/>
                              </a:cubicBezTo>
                              <a:cubicBezTo>
                                <a:pt x="59420" y="19980"/>
                                <a:pt x="63066" y="17692"/>
                                <a:pt x="66415" y="15571"/>
                              </a:cubicBezTo>
                              <a:cubicBezTo>
                                <a:pt x="69763" y="13451"/>
                                <a:pt x="73335" y="11237"/>
                                <a:pt x="77130" y="8930"/>
                              </a:cubicBezTo>
                              <a:cubicBezTo>
                                <a:pt x="81297" y="15925"/>
                                <a:pt x="84627" y="23980"/>
                                <a:pt x="87120" y="33096"/>
                              </a:cubicBezTo>
                              <a:cubicBezTo>
                                <a:pt x="89613" y="42212"/>
                                <a:pt x="91083" y="51755"/>
                                <a:pt x="91529" y="61727"/>
                              </a:cubicBezTo>
                              <a:lnTo>
                                <a:pt x="105594" y="61727"/>
                              </a:lnTo>
                              <a:lnTo>
                                <a:pt x="114300" y="61727"/>
                              </a:lnTo>
                              <a:lnTo>
                                <a:pt x="136066" y="61727"/>
                              </a:lnTo>
                              <a:lnTo>
                                <a:pt x="136066" y="12837"/>
                              </a:lnTo>
                              <a:lnTo>
                                <a:pt x="158279" y="12837"/>
                              </a:lnTo>
                              <a:lnTo>
                                <a:pt x="158279" y="61727"/>
                              </a:lnTo>
                              <a:lnTo>
                                <a:pt x="183468" y="61727"/>
                              </a:lnTo>
                              <a:lnTo>
                                <a:pt x="187747" y="61727"/>
                              </a:lnTo>
                              <a:lnTo>
                                <a:pt x="205346" y="61727"/>
                              </a:lnTo>
                              <a:cubicBezTo>
                                <a:pt x="203857" y="56220"/>
                                <a:pt x="203113" y="51718"/>
                                <a:pt x="203113" y="48221"/>
                              </a:cubicBezTo>
                              <a:cubicBezTo>
                                <a:pt x="203113" y="42491"/>
                                <a:pt x="204192" y="36761"/>
                                <a:pt x="206350" y="31031"/>
                              </a:cubicBezTo>
                              <a:cubicBezTo>
                                <a:pt x="208508" y="25301"/>
                                <a:pt x="211485" y="20129"/>
                                <a:pt x="215280" y="15516"/>
                              </a:cubicBezTo>
                              <a:cubicBezTo>
                                <a:pt x="219075" y="10902"/>
                                <a:pt x="223577" y="7163"/>
                                <a:pt x="228786" y="4298"/>
                              </a:cubicBezTo>
                              <a:cubicBezTo>
                                <a:pt x="233995" y="1433"/>
                                <a:pt x="239613" y="0"/>
                                <a:pt x="24564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2293280" name="TextBox 53"/>
                      <wps:cNvSpPr txBox="1"/>
                      <wps:spPr>
                        <a:xfrm>
                          <a:off x="1127410" y="55364"/>
                          <a:ext cx="717501" cy="1348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01" h="134838">
                              <a:moveTo>
                                <a:pt x="535298" y="0"/>
                              </a:moveTo>
                              <a:cubicBezTo>
                                <a:pt x="540507" y="0"/>
                                <a:pt x="545753" y="1860"/>
                                <a:pt x="551036" y="5581"/>
                              </a:cubicBezTo>
                              <a:cubicBezTo>
                                <a:pt x="560933" y="12799"/>
                                <a:pt x="578309" y="31403"/>
                                <a:pt x="603163" y="61392"/>
                              </a:cubicBezTo>
                              <a:lnTo>
                                <a:pt x="610568" y="61392"/>
                              </a:lnTo>
                              <a:lnTo>
                                <a:pt x="618902" y="61392"/>
                              </a:lnTo>
                              <a:lnTo>
                                <a:pt x="635571" y="61392"/>
                              </a:lnTo>
                              <a:cubicBezTo>
                                <a:pt x="637803" y="54918"/>
                                <a:pt x="640296" y="49337"/>
                                <a:pt x="643049" y="44649"/>
                              </a:cubicBezTo>
                              <a:cubicBezTo>
                                <a:pt x="645803" y="39960"/>
                                <a:pt x="649096" y="35812"/>
                                <a:pt x="652928" y="32203"/>
                              </a:cubicBezTo>
                              <a:cubicBezTo>
                                <a:pt x="656760" y="28594"/>
                                <a:pt x="661058" y="25747"/>
                                <a:pt x="665820" y="23664"/>
                              </a:cubicBezTo>
                              <a:cubicBezTo>
                                <a:pt x="669913" y="21878"/>
                                <a:pt x="674154" y="20985"/>
                                <a:pt x="678545" y="20985"/>
                              </a:cubicBezTo>
                              <a:cubicBezTo>
                                <a:pt x="679215" y="20985"/>
                                <a:pt x="679884" y="21022"/>
                                <a:pt x="680554" y="21096"/>
                              </a:cubicBezTo>
                              <a:cubicBezTo>
                                <a:pt x="687847" y="21617"/>
                                <a:pt x="693893" y="23143"/>
                                <a:pt x="698692" y="25673"/>
                              </a:cubicBezTo>
                              <a:cubicBezTo>
                                <a:pt x="703492" y="28203"/>
                                <a:pt x="707269" y="31403"/>
                                <a:pt x="710022" y="35272"/>
                              </a:cubicBezTo>
                              <a:cubicBezTo>
                                <a:pt x="712775" y="39142"/>
                                <a:pt x="714710" y="43532"/>
                                <a:pt x="715826" y="48444"/>
                              </a:cubicBezTo>
                              <a:cubicBezTo>
                                <a:pt x="716942" y="53355"/>
                                <a:pt x="717501" y="58452"/>
                                <a:pt x="717501" y="63736"/>
                              </a:cubicBezTo>
                              <a:cubicBezTo>
                                <a:pt x="717501" y="68870"/>
                                <a:pt x="717129" y="74042"/>
                                <a:pt x="716384" y="79251"/>
                              </a:cubicBezTo>
                              <a:cubicBezTo>
                                <a:pt x="715640" y="84460"/>
                                <a:pt x="714710" y="89409"/>
                                <a:pt x="713594" y="94097"/>
                              </a:cubicBezTo>
                              <a:cubicBezTo>
                                <a:pt x="712329" y="95585"/>
                                <a:pt x="711157" y="96943"/>
                                <a:pt x="710078" y="98171"/>
                              </a:cubicBezTo>
                              <a:cubicBezTo>
                                <a:pt x="708999" y="99399"/>
                                <a:pt x="707827" y="100757"/>
                                <a:pt x="706562" y="102245"/>
                              </a:cubicBezTo>
                              <a:lnTo>
                                <a:pt x="648854" y="87511"/>
                              </a:lnTo>
                              <a:lnTo>
                                <a:pt x="641933" y="85390"/>
                              </a:lnTo>
                              <a:lnTo>
                                <a:pt x="618902" y="85390"/>
                              </a:lnTo>
                              <a:lnTo>
                                <a:pt x="610568" y="85390"/>
                              </a:lnTo>
                              <a:lnTo>
                                <a:pt x="492547" y="85390"/>
                              </a:lnTo>
                              <a:lnTo>
                                <a:pt x="486743" y="85390"/>
                              </a:lnTo>
                              <a:lnTo>
                                <a:pt x="287759" y="85390"/>
                              </a:lnTo>
                              <a:lnTo>
                                <a:pt x="286718" y="85390"/>
                              </a:lnTo>
                              <a:lnTo>
                                <a:pt x="127248" y="85390"/>
                              </a:lnTo>
                              <a:cubicBezTo>
                                <a:pt x="127174" y="85390"/>
                                <a:pt x="127137" y="85353"/>
                                <a:pt x="127137" y="85279"/>
                              </a:cubicBezTo>
                              <a:cubicBezTo>
                                <a:pt x="124755" y="92274"/>
                                <a:pt x="121556" y="98785"/>
                                <a:pt x="117537" y="104812"/>
                              </a:cubicBezTo>
                              <a:cubicBezTo>
                                <a:pt x="113519" y="110840"/>
                                <a:pt x="108719" y="116067"/>
                                <a:pt x="103138" y="120495"/>
                              </a:cubicBezTo>
                              <a:cubicBezTo>
                                <a:pt x="97557" y="124923"/>
                                <a:pt x="91195" y="128420"/>
                                <a:pt x="84051" y="130987"/>
                              </a:cubicBezTo>
                              <a:cubicBezTo>
                                <a:pt x="76907" y="133555"/>
                                <a:pt x="69019" y="134838"/>
                                <a:pt x="60387" y="134838"/>
                              </a:cubicBezTo>
                              <a:cubicBezTo>
                                <a:pt x="34417" y="132755"/>
                                <a:pt x="16371" y="121295"/>
                                <a:pt x="6251" y="100459"/>
                              </a:cubicBezTo>
                              <a:cubicBezTo>
                                <a:pt x="2084" y="91976"/>
                                <a:pt x="0" y="82935"/>
                                <a:pt x="0" y="73335"/>
                              </a:cubicBezTo>
                              <a:cubicBezTo>
                                <a:pt x="0" y="59420"/>
                                <a:pt x="4316" y="44388"/>
                                <a:pt x="12948" y="28240"/>
                              </a:cubicBezTo>
                              <a:lnTo>
                                <a:pt x="18083" y="30473"/>
                              </a:lnTo>
                              <a:cubicBezTo>
                                <a:pt x="12948" y="40146"/>
                                <a:pt x="10381" y="49671"/>
                                <a:pt x="10381" y="59048"/>
                              </a:cubicBezTo>
                              <a:cubicBezTo>
                                <a:pt x="10381" y="67680"/>
                                <a:pt x="12539" y="76126"/>
                                <a:pt x="16855" y="84386"/>
                              </a:cubicBezTo>
                              <a:cubicBezTo>
                                <a:pt x="25859" y="101799"/>
                                <a:pt x="40891" y="110654"/>
                                <a:pt x="61950" y="110951"/>
                              </a:cubicBezTo>
                              <a:cubicBezTo>
                                <a:pt x="67605" y="110951"/>
                                <a:pt x="73093" y="109965"/>
                                <a:pt x="78414" y="107993"/>
                              </a:cubicBezTo>
                              <a:cubicBezTo>
                                <a:pt x="83735" y="106022"/>
                                <a:pt x="88441" y="103045"/>
                                <a:pt x="92534" y="99064"/>
                              </a:cubicBezTo>
                              <a:cubicBezTo>
                                <a:pt x="96627" y="95083"/>
                                <a:pt x="99938" y="90115"/>
                                <a:pt x="102468" y="84162"/>
                              </a:cubicBezTo>
                              <a:cubicBezTo>
                                <a:pt x="104329" y="79772"/>
                                <a:pt x="105445" y="72703"/>
                                <a:pt x="105817" y="62954"/>
                              </a:cubicBezTo>
                              <a:cubicBezTo>
                                <a:pt x="105370" y="61020"/>
                                <a:pt x="104924" y="59085"/>
                                <a:pt x="104477" y="57150"/>
                              </a:cubicBezTo>
                              <a:cubicBezTo>
                                <a:pt x="103957" y="54992"/>
                                <a:pt x="103361" y="52871"/>
                                <a:pt x="102692" y="50788"/>
                              </a:cubicBezTo>
                              <a:cubicBezTo>
                                <a:pt x="102096" y="48704"/>
                                <a:pt x="101538" y="46565"/>
                                <a:pt x="101017" y="44369"/>
                              </a:cubicBezTo>
                              <a:cubicBezTo>
                                <a:pt x="100496" y="42174"/>
                                <a:pt x="100050" y="39923"/>
                                <a:pt x="99678" y="37616"/>
                              </a:cubicBezTo>
                              <a:cubicBezTo>
                                <a:pt x="103250" y="36128"/>
                                <a:pt x="106505" y="34807"/>
                                <a:pt x="109445" y="33654"/>
                              </a:cubicBezTo>
                              <a:cubicBezTo>
                                <a:pt x="112384" y="32500"/>
                                <a:pt x="115491" y="31254"/>
                                <a:pt x="118765" y="29915"/>
                              </a:cubicBezTo>
                              <a:cubicBezTo>
                                <a:pt x="119658" y="35496"/>
                                <a:pt x="120960" y="40928"/>
                                <a:pt x="122672" y="46211"/>
                              </a:cubicBezTo>
                              <a:lnTo>
                                <a:pt x="127137" y="61392"/>
                              </a:lnTo>
                              <a:lnTo>
                                <a:pt x="140308" y="61392"/>
                              </a:lnTo>
                              <a:cubicBezTo>
                                <a:pt x="143731" y="57522"/>
                                <a:pt x="147470" y="53448"/>
                                <a:pt x="151526" y="49169"/>
                              </a:cubicBezTo>
                              <a:cubicBezTo>
                                <a:pt x="155581" y="44890"/>
                                <a:pt x="159860" y="40667"/>
                                <a:pt x="164362" y="36500"/>
                              </a:cubicBezTo>
                              <a:cubicBezTo>
                                <a:pt x="168864" y="32333"/>
                                <a:pt x="173497" y="28352"/>
                                <a:pt x="178259" y="24557"/>
                              </a:cubicBezTo>
                              <a:cubicBezTo>
                                <a:pt x="183022" y="20762"/>
                                <a:pt x="187896" y="17432"/>
                                <a:pt x="192881" y="14567"/>
                              </a:cubicBezTo>
                              <a:cubicBezTo>
                                <a:pt x="197867" y="11702"/>
                                <a:pt x="202834" y="9432"/>
                                <a:pt x="207783" y="7758"/>
                              </a:cubicBezTo>
                              <a:cubicBezTo>
                                <a:pt x="212731" y="6083"/>
                                <a:pt x="217550" y="5246"/>
                                <a:pt x="222238" y="5246"/>
                              </a:cubicBezTo>
                              <a:cubicBezTo>
                                <a:pt x="226777" y="5246"/>
                                <a:pt x="231260" y="6176"/>
                                <a:pt x="235688" y="8037"/>
                              </a:cubicBezTo>
                              <a:cubicBezTo>
                                <a:pt x="240116" y="9897"/>
                                <a:pt x="244543" y="12855"/>
                                <a:pt x="248971" y="16911"/>
                              </a:cubicBezTo>
                              <a:cubicBezTo>
                                <a:pt x="253399" y="20966"/>
                                <a:pt x="257659" y="27831"/>
                                <a:pt x="261752" y="37505"/>
                              </a:cubicBezTo>
                              <a:cubicBezTo>
                                <a:pt x="264207" y="43235"/>
                                <a:pt x="265733" y="51197"/>
                                <a:pt x="266328" y="61392"/>
                              </a:cubicBezTo>
                              <a:lnTo>
                                <a:pt x="286718" y="61392"/>
                              </a:lnTo>
                              <a:lnTo>
                                <a:pt x="287759" y="61392"/>
                              </a:lnTo>
                              <a:lnTo>
                                <a:pt x="313953" y="61392"/>
                              </a:lnTo>
                              <a:cubicBezTo>
                                <a:pt x="312316" y="58192"/>
                                <a:pt x="310883" y="54564"/>
                                <a:pt x="309656" y="50509"/>
                              </a:cubicBezTo>
                              <a:cubicBezTo>
                                <a:pt x="308428" y="46453"/>
                                <a:pt x="307479" y="42193"/>
                                <a:pt x="306809" y="37728"/>
                              </a:cubicBezTo>
                              <a:cubicBezTo>
                                <a:pt x="310381" y="36240"/>
                                <a:pt x="313655" y="34882"/>
                                <a:pt x="316632" y="33654"/>
                              </a:cubicBezTo>
                              <a:cubicBezTo>
                                <a:pt x="319609" y="32426"/>
                                <a:pt x="322734" y="31142"/>
                                <a:pt x="326008" y="29803"/>
                              </a:cubicBezTo>
                              <a:cubicBezTo>
                                <a:pt x="326901" y="35384"/>
                                <a:pt x="328203" y="40835"/>
                                <a:pt x="329915" y="46155"/>
                              </a:cubicBezTo>
                              <a:cubicBezTo>
                                <a:pt x="331626" y="51476"/>
                                <a:pt x="333450" y="56555"/>
                                <a:pt x="335384" y="61392"/>
                              </a:cubicBezTo>
                              <a:lnTo>
                                <a:pt x="347551" y="61392"/>
                              </a:lnTo>
                              <a:cubicBezTo>
                                <a:pt x="350974" y="57522"/>
                                <a:pt x="354732" y="53448"/>
                                <a:pt x="358825" y="49169"/>
                              </a:cubicBezTo>
                              <a:cubicBezTo>
                                <a:pt x="362918" y="44890"/>
                                <a:pt x="367196" y="40667"/>
                                <a:pt x="371661" y="36500"/>
                              </a:cubicBezTo>
                              <a:cubicBezTo>
                                <a:pt x="376126" y="32333"/>
                                <a:pt x="380740" y="28352"/>
                                <a:pt x="385502" y="24557"/>
                              </a:cubicBezTo>
                              <a:cubicBezTo>
                                <a:pt x="390265" y="20762"/>
                                <a:pt x="395102" y="17432"/>
                                <a:pt x="400013" y="14567"/>
                              </a:cubicBezTo>
                              <a:cubicBezTo>
                                <a:pt x="404924" y="11702"/>
                                <a:pt x="409854" y="9432"/>
                                <a:pt x="414803" y="7758"/>
                              </a:cubicBezTo>
                              <a:cubicBezTo>
                                <a:pt x="419751" y="6083"/>
                                <a:pt x="424607" y="5246"/>
                                <a:pt x="429369" y="5246"/>
                              </a:cubicBezTo>
                              <a:cubicBezTo>
                                <a:pt x="443657" y="5618"/>
                                <a:pt x="455600" y="12725"/>
                                <a:pt x="465200" y="26566"/>
                              </a:cubicBezTo>
                              <a:cubicBezTo>
                                <a:pt x="471525" y="35719"/>
                                <a:pt x="474911" y="47327"/>
                                <a:pt x="475357" y="61392"/>
                              </a:cubicBezTo>
                              <a:lnTo>
                                <a:pt x="486743" y="61392"/>
                              </a:lnTo>
                              <a:lnTo>
                                <a:pt x="492547" y="61392"/>
                              </a:lnTo>
                              <a:lnTo>
                                <a:pt x="572914" y="61392"/>
                              </a:lnTo>
                              <a:cubicBezTo>
                                <a:pt x="562198" y="48220"/>
                                <a:pt x="553883" y="39105"/>
                                <a:pt x="547967" y="34045"/>
                              </a:cubicBezTo>
                              <a:cubicBezTo>
                                <a:pt x="542051" y="28984"/>
                                <a:pt x="535744" y="25264"/>
                                <a:pt x="529047" y="22882"/>
                              </a:cubicBezTo>
                              <a:cubicBezTo>
                                <a:pt x="527708" y="22436"/>
                                <a:pt x="526368" y="22213"/>
                                <a:pt x="525029" y="22213"/>
                              </a:cubicBezTo>
                              <a:cubicBezTo>
                                <a:pt x="519150" y="22213"/>
                                <a:pt x="512341" y="26380"/>
                                <a:pt x="504602" y="34714"/>
                              </a:cubicBezTo>
                              <a:lnTo>
                                <a:pt x="502258" y="31031"/>
                              </a:lnTo>
                              <a:cubicBezTo>
                                <a:pt x="505086" y="19794"/>
                                <a:pt x="511448" y="10939"/>
                                <a:pt x="521345" y="4465"/>
                              </a:cubicBezTo>
                              <a:cubicBezTo>
                                <a:pt x="525959" y="1488"/>
                                <a:pt x="530610" y="0"/>
                                <a:pt x="535298" y="0"/>
                              </a:cubicBezTo>
                              <a:close/>
                              <a:moveTo>
                                <a:pt x="425574" y="28240"/>
                              </a:moveTo>
                              <a:cubicBezTo>
                                <a:pt x="421630" y="28240"/>
                                <a:pt x="417482" y="29208"/>
                                <a:pt x="413129" y="31142"/>
                              </a:cubicBezTo>
                              <a:cubicBezTo>
                                <a:pt x="408775" y="33077"/>
                                <a:pt x="404366" y="35607"/>
                                <a:pt x="399902" y="38733"/>
                              </a:cubicBezTo>
                              <a:cubicBezTo>
                                <a:pt x="395437" y="41858"/>
                                <a:pt x="390990" y="45411"/>
                                <a:pt x="386563" y="49392"/>
                              </a:cubicBezTo>
                              <a:cubicBezTo>
                                <a:pt x="382135" y="53374"/>
                                <a:pt x="377949" y="57373"/>
                                <a:pt x="374005" y="61392"/>
                              </a:cubicBezTo>
                              <a:lnTo>
                                <a:pt x="454707" y="61392"/>
                              </a:lnTo>
                              <a:cubicBezTo>
                                <a:pt x="454038" y="52834"/>
                                <a:pt x="451619" y="45690"/>
                                <a:pt x="447452" y="39960"/>
                              </a:cubicBezTo>
                              <a:cubicBezTo>
                                <a:pt x="443285" y="34231"/>
                                <a:pt x="439359" y="30845"/>
                                <a:pt x="435676" y="29803"/>
                              </a:cubicBezTo>
                              <a:cubicBezTo>
                                <a:pt x="431992" y="28761"/>
                                <a:pt x="428625" y="28240"/>
                                <a:pt x="425574" y="28240"/>
                              </a:cubicBezTo>
                              <a:close/>
                              <a:moveTo>
                                <a:pt x="218443" y="28240"/>
                              </a:moveTo>
                              <a:cubicBezTo>
                                <a:pt x="214573" y="28240"/>
                                <a:pt x="210443" y="29208"/>
                                <a:pt x="206053" y="31142"/>
                              </a:cubicBezTo>
                              <a:cubicBezTo>
                                <a:pt x="201662" y="33077"/>
                                <a:pt x="197235" y="35607"/>
                                <a:pt x="192770" y="38733"/>
                              </a:cubicBezTo>
                              <a:cubicBezTo>
                                <a:pt x="188305" y="41858"/>
                                <a:pt x="183877" y="45411"/>
                                <a:pt x="179487" y="49392"/>
                              </a:cubicBezTo>
                              <a:cubicBezTo>
                                <a:pt x="175096" y="53374"/>
                                <a:pt x="170929" y="57373"/>
                                <a:pt x="166985" y="61392"/>
                              </a:cubicBezTo>
                              <a:lnTo>
                                <a:pt x="244116" y="61392"/>
                              </a:lnTo>
                              <a:lnTo>
                                <a:pt x="246683" y="61503"/>
                              </a:lnTo>
                              <a:cubicBezTo>
                                <a:pt x="245492" y="53467"/>
                                <a:pt x="243874" y="47588"/>
                                <a:pt x="241827" y="43867"/>
                              </a:cubicBezTo>
                              <a:cubicBezTo>
                                <a:pt x="239781" y="40146"/>
                                <a:pt x="237530" y="37133"/>
                                <a:pt x="235074" y="34826"/>
                              </a:cubicBezTo>
                              <a:cubicBezTo>
                                <a:pt x="232618" y="32519"/>
                                <a:pt x="229995" y="30845"/>
                                <a:pt x="227205" y="29803"/>
                              </a:cubicBezTo>
                              <a:cubicBezTo>
                                <a:pt x="224414" y="28761"/>
                                <a:pt x="221494" y="28240"/>
                                <a:pt x="218443" y="28240"/>
                              </a:cubicBezTo>
                              <a:close/>
                              <a:moveTo>
                                <a:pt x="676871" y="42193"/>
                              </a:moveTo>
                              <a:cubicBezTo>
                                <a:pt x="674340" y="42193"/>
                                <a:pt x="671866" y="42825"/>
                                <a:pt x="669448" y="44090"/>
                              </a:cubicBezTo>
                              <a:cubicBezTo>
                                <a:pt x="667029" y="45355"/>
                                <a:pt x="664853" y="47048"/>
                                <a:pt x="662918" y="49169"/>
                              </a:cubicBezTo>
                              <a:cubicBezTo>
                                <a:pt x="660983" y="51290"/>
                                <a:pt x="659383" y="53727"/>
                                <a:pt x="658118" y="56480"/>
                              </a:cubicBezTo>
                              <a:cubicBezTo>
                                <a:pt x="656853" y="59234"/>
                                <a:pt x="656109" y="62061"/>
                                <a:pt x="655886" y="64964"/>
                              </a:cubicBezTo>
                              <a:lnTo>
                                <a:pt x="696851" y="75121"/>
                              </a:lnTo>
                              <a:cubicBezTo>
                                <a:pt x="696851" y="74749"/>
                                <a:pt x="696906" y="74154"/>
                                <a:pt x="697018" y="73335"/>
                              </a:cubicBezTo>
                              <a:cubicBezTo>
                                <a:pt x="697130" y="72517"/>
                                <a:pt x="697223" y="71624"/>
                                <a:pt x="697297" y="70656"/>
                              </a:cubicBezTo>
                              <a:cubicBezTo>
                                <a:pt x="697372" y="69689"/>
                                <a:pt x="697427" y="68759"/>
                                <a:pt x="697465" y="67866"/>
                              </a:cubicBezTo>
                              <a:cubicBezTo>
                                <a:pt x="697502" y="66973"/>
                                <a:pt x="697520" y="66266"/>
                                <a:pt x="697520" y="65745"/>
                              </a:cubicBezTo>
                              <a:cubicBezTo>
                                <a:pt x="697520" y="63289"/>
                                <a:pt x="697279" y="60703"/>
                                <a:pt x="696795" y="57987"/>
                              </a:cubicBezTo>
                              <a:cubicBezTo>
                                <a:pt x="696311" y="55271"/>
                                <a:pt x="695325" y="52760"/>
                                <a:pt x="693837" y="50453"/>
                              </a:cubicBezTo>
                              <a:cubicBezTo>
                                <a:pt x="692349" y="48146"/>
                                <a:pt x="690246" y="46211"/>
                                <a:pt x="687530" y="44649"/>
                              </a:cubicBezTo>
                              <a:cubicBezTo>
                                <a:pt x="684814" y="43086"/>
                                <a:pt x="681261" y="42267"/>
                                <a:pt x="676871" y="4219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2293281" name="TextBox 52"/>
                      <wps:cNvSpPr txBox="1"/>
                      <wps:spPr>
                        <a:xfrm>
                          <a:off x="3023146" y="55365"/>
                          <a:ext cx="412440" cy="13707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440" h="137071">
                              <a:moveTo>
                                <a:pt x="230237" y="0"/>
                              </a:moveTo>
                              <a:cubicBezTo>
                                <a:pt x="235446" y="0"/>
                                <a:pt x="240692" y="1860"/>
                                <a:pt x="245975" y="5581"/>
                              </a:cubicBezTo>
                              <a:cubicBezTo>
                                <a:pt x="255873" y="12799"/>
                                <a:pt x="273248" y="31403"/>
                                <a:pt x="298103" y="61392"/>
                              </a:cubicBezTo>
                              <a:lnTo>
                                <a:pt x="305507" y="61392"/>
                              </a:lnTo>
                              <a:lnTo>
                                <a:pt x="313841" y="61392"/>
                              </a:lnTo>
                              <a:lnTo>
                                <a:pt x="330510" y="61392"/>
                              </a:lnTo>
                              <a:cubicBezTo>
                                <a:pt x="332742" y="54918"/>
                                <a:pt x="335235" y="49337"/>
                                <a:pt x="337988" y="44649"/>
                              </a:cubicBezTo>
                              <a:cubicBezTo>
                                <a:pt x="340742" y="39960"/>
                                <a:pt x="344035" y="35812"/>
                                <a:pt x="347867" y="32203"/>
                              </a:cubicBezTo>
                              <a:cubicBezTo>
                                <a:pt x="351699" y="28594"/>
                                <a:pt x="355997" y="25747"/>
                                <a:pt x="360759" y="23664"/>
                              </a:cubicBezTo>
                              <a:cubicBezTo>
                                <a:pt x="364852" y="21878"/>
                                <a:pt x="369094" y="20985"/>
                                <a:pt x="373484" y="20985"/>
                              </a:cubicBezTo>
                              <a:cubicBezTo>
                                <a:pt x="374154" y="20985"/>
                                <a:pt x="374823" y="21022"/>
                                <a:pt x="375493" y="21096"/>
                              </a:cubicBezTo>
                              <a:cubicBezTo>
                                <a:pt x="382786" y="21617"/>
                                <a:pt x="388832" y="23143"/>
                                <a:pt x="393632" y="25673"/>
                              </a:cubicBezTo>
                              <a:cubicBezTo>
                                <a:pt x="398431" y="28203"/>
                                <a:pt x="402208" y="31403"/>
                                <a:pt x="404961" y="35272"/>
                              </a:cubicBezTo>
                              <a:cubicBezTo>
                                <a:pt x="407714" y="39142"/>
                                <a:pt x="409649" y="43532"/>
                                <a:pt x="410765" y="48444"/>
                              </a:cubicBezTo>
                              <a:cubicBezTo>
                                <a:pt x="411882" y="53355"/>
                                <a:pt x="412440" y="58452"/>
                                <a:pt x="412440" y="63736"/>
                              </a:cubicBezTo>
                              <a:cubicBezTo>
                                <a:pt x="412440" y="68870"/>
                                <a:pt x="412068" y="74042"/>
                                <a:pt x="411324" y="79251"/>
                              </a:cubicBezTo>
                              <a:cubicBezTo>
                                <a:pt x="410579" y="84460"/>
                                <a:pt x="409649" y="89409"/>
                                <a:pt x="408533" y="94097"/>
                              </a:cubicBezTo>
                              <a:cubicBezTo>
                                <a:pt x="407268" y="95585"/>
                                <a:pt x="406096" y="96943"/>
                                <a:pt x="405017" y="98171"/>
                              </a:cubicBezTo>
                              <a:cubicBezTo>
                                <a:pt x="403938" y="99399"/>
                                <a:pt x="402766" y="100757"/>
                                <a:pt x="401501" y="102245"/>
                              </a:cubicBezTo>
                              <a:lnTo>
                                <a:pt x="343793" y="87511"/>
                              </a:lnTo>
                              <a:lnTo>
                                <a:pt x="336872" y="85390"/>
                              </a:lnTo>
                              <a:lnTo>
                                <a:pt x="313841" y="85390"/>
                              </a:lnTo>
                              <a:lnTo>
                                <a:pt x="305507" y="85390"/>
                              </a:lnTo>
                              <a:lnTo>
                                <a:pt x="187635" y="85390"/>
                              </a:lnTo>
                              <a:lnTo>
                                <a:pt x="181682" y="85390"/>
                              </a:lnTo>
                              <a:lnTo>
                                <a:pt x="108272" y="85390"/>
                              </a:lnTo>
                              <a:lnTo>
                                <a:pt x="105482" y="85390"/>
                              </a:lnTo>
                              <a:lnTo>
                                <a:pt x="87846" y="85390"/>
                              </a:lnTo>
                              <a:cubicBezTo>
                                <a:pt x="86208" y="91864"/>
                                <a:pt x="84143" y="97762"/>
                                <a:pt x="81651" y="103082"/>
                              </a:cubicBezTo>
                              <a:cubicBezTo>
                                <a:pt x="79158" y="108403"/>
                                <a:pt x="76237" y="112849"/>
                                <a:pt x="72888" y="116421"/>
                              </a:cubicBezTo>
                              <a:cubicBezTo>
                                <a:pt x="66489" y="123713"/>
                                <a:pt x="60331" y="128978"/>
                                <a:pt x="54415" y="132215"/>
                              </a:cubicBezTo>
                              <a:cubicBezTo>
                                <a:pt x="48499" y="135452"/>
                                <a:pt x="42602" y="137071"/>
                                <a:pt x="36723" y="137071"/>
                              </a:cubicBezTo>
                              <a:cubicBezTo>
                                <a:pt x="31514" y="137071"/>
                                <a:pt x="26324" y="136010"/>
                                <a:pt x="21152" y="133890"/>
                              </a:cubicBezTo>
                              <a:cubicBezTo>
                                <a:pt x="15980" y="131769"/>
                                <a:pt x="10641" y="128848"/>
                                <a:pt x="5134" y="125127"/>
                              </a:cubicBezTo>
                              <a:lnTo>
                                <a:pt x="0" y="121109"/>
                              </a:lnTo>
                              <a:lnTo>
                                <a:pt x="6139" y="121109"/>
                              </a:lnTo>
                              <a:cubicBezTo>
                                <a:pt x="12911" y="121109"/>
                                <a:pt x="19347" y="120328"/>
                                <a:pt x="25449" y="118765"/>
                              </a:cubicBezTo>
                              <a:cubicBezTo>
                                <a:pt x="31700" y="117202"/>
                                <a:pt x="37411" y="114877"/>
                                <a:pt x="42583" y="111789"/>
                              </a:cubicBezTo>
                              <a:cubicBezTo>
                                <a:pt x="47755" y="108700"/>
                                <a:pt x="52276" y="104924"/>
                                <a:pt x="56145" y="100459"/>
                              </a:cubicBezTo>
                              <a:cubicBezTo>
                                <a:pt x="60015" y="95994"/>
                                <a:pt x="63103" y="90971"/>
                                <a:pt x="65410" y="85390"/>
                              </a:cubicBezTo>
                              <a:lnTo>
                                <a:pt x="28686" y="85390"/>
                              </a:lnTo>
                              <a:cubicBezTo>
                                <a:pt x="27124" y="85241"/>
                                <a:pt x="25710" y="85000"/>
                                <a:pt x="24445" y="84665"/>
                              </a:cubicBezTo>
                              <a:lnTo>
                                <a:pt x="22050" y="83999"/>
                              </a:lnTo>
                              <a:lnTo>
                                <a:pt x="9376" y="71214"/>
                              </a:lnTo>
                              <a:cubicBezTo>
                                <a:pt x="6771" y="66005"/>
                                <a:pt x="5469" y="60462"/>
                                <a:pt x="5469" y="54583"/>
                              </a:cubicBezTo>
                              <a:cubicBezTo>
                                <a:pt x="5469" y="48853"/>
                                <a:pt x="6548" y="43104"/>
                                <a:pt x="8706" y="37337"/>
                              </a:cubicBezTo>
                              <a:cubicBezTo>
                                <a:pt x="10864" y="31570"/>
                                <a:pt x="13841" y="26380"/>
                                <a:pt x="17636" y="21766"/>
                              </a:cubicBezTo>
                              <a:cubicBezTo>
                                <a:pt x="21431" y="17153"/>
                                <a:pt x="25896" y="13395"/>
                                <a:pt x="31030" y="10492"/>
                              </a:cubicBezTo>
                              <a:cubicBezTo>
                                <a:pt x="36165" y="7590"/>
                                <a:pt x="41783" y="6139"/>
                                <a:pt x="47885" y="6139"/>
                              </a:cubicBezTo>
                              <a:cubicBezTo>
                                <a:pt x="55252" y="6139"/>
                                <a:pt x="61596" y="7665"/>
                                <a:pt x="66917" y="10716"/>
                              </a:cubicBezTo>
                              <a:cubicBezTo>
                                <a:pt x="72237" y="13767"/>
                                <a:pt x="76628" y="17841"/>
                                <a:pt x="80088" y="22938"/>
                              </a:cubicBezTo>
                              <a:cubicBezTo>
                                <a:pt x="83548" y="28036"/>
                                <a:pt x="86153" y="33914"/>
                                <a:pt x="87901" y="40574"/>
                              </a:cubicBezTo>
                              <a:cubicBezTo>
                                <a:pt x="89650" y="47234"/>
                                <a:pt x="90599" y="54174"/>
                                <a:pt x="90748" y="61392"/>
                              </a:cubicBezTo>
                              <a:lnTo>
                                <a:pt x="105482" y="61392"/>
                              </a:lnTo>
                              <a:lnTo>
                                <a:pt x="108272" y="61392"/>
                              </a:lnTo>
                              <a:lnTo>
                                <a:pt x="135954" y="61392"/>
                              </a:lnTo>
                              <a:lnTo>
                                <a:pt x="135954" y="12502"/>
                              </a:lnTo>
                              <a:lnTo>
                                <a:pt x="158167" y="12502"/>
                              </a:lnTo>
                              <a:lnTo>
                                <a:pt x="158167" y="61392"/>
                              </a:lnTo>
                              <a:lnTo>
                                <a:pt x="181682" y="61392"/>
                              </a:lnTo>
                              <a:lnTo>
                                <a:pt x="187635" y="61392"/>
                              </a:lnTo>
                              <a:lnTo>
                                <a:pt x="267853" y="61392"/>
                              </a:lnTo>
                              <a:cubicBezTo>
                                <a:pt x="257138" y="48220"/>
                                <a:pt x="248822" y="39105"/>
                                <a:pt x="242906" y="34045"/>
                              </a:cubicBezTo>
                              <a:cubicBezTo>
                                <a:pt x="236990" y="28984"/>
                                <a:pt x="230683" y="25264"/>
                                <a:pt x="223986" y="22882"/>
                              </a:cubicBezTo>
                              <a:cubicBezTo>
                                <a:pt x="222647" y="22436"/>
                                <a:pt x="221307" y="22213"/>
                                <a:pt x="219968" y="22213"/>
                              </a:cubicBezTo>
                              <a:cubicBezTo>
                                <a:pt x="214089" y="22213"/>
                                <a:pt x="207280" y="26380"/>
                                <a:pt x="199541" y="34714"/>
                              </a:cubicBezTo>
                              <a:lnTo>
                                <a:pt x="197197" y="31031"/>
                              </a:lnTo>
                              <a:cubicBezTo>
                                <a:pt x="200025" y="19794"/>
                                <a:pt x="206387" y="10939"/>
                                <a:pt x="216284" y="4465"/>
                              </a:cubicBezTo>
                              <a:cubicBezTo>
                                <a:pt x="220898" y="1488"/>
                                <a:pt x="225549" y="0"/>
                                <a:pt x="230237" y="0"/>
                              </a:cubicBezTo>
                              <a:close/>
                              <a:moveTo>
                                <a:pt x="43532" y="25115"/>
                              </a:moveTo>
                              <a:cubicBezTo>
                                <a:pt x="40853" y="25115"/>
                                <a:pt x="38397" y="25747"/>
                                <a:pt x="36165" y="27012"/>
                              </a:cubicBezTo>
                              <a:cubicBezTo>
                                <a:pt x="33933" y="28277"/>
                                <a:pt x="32016" y="29915"/>
                                <a:pt x="30417" y="31924"/>
                              </a:cubicBezTo>
                              <a:cubicBezTo>
                                <a:pt x="28817" y="33933"/>
                                <a:pt x="27589" y="36165"/>
                                <a:pt x="26733" y="38621"/>
                              </a:cubicBezTo>
                              <a:cubicBezTo>
                                <a:pt x="25877" y="41077"/>
                                <a:pt x="25449" y="43532"/>
                                <a:pt x="25449" y="45988"/>
                              </a:cubicBezTo>
                              <a:cubicBezTo>
                                <a:pt x="25449" y="49337"/>
                                <a:pt x="26305" y="52425"/>
                                <a:pt x="28017" y="55253"/>
                              </a:cubicBezTo>
                              <a:cubicBezTo>
                                <a:pt x="29728" y="58080"/>
                                <a:pt x="32482" y="60127"/>
                                <a:pt x="36277" y="61392"/>
                              </a:cubicBezTo>
                              <a:lnTo>
                                <a:pt x="65521" y="61392"/>
                              </a:lnTo>
                              <a:cubicBezTo>
                                <a:pt x="65968" y="59978"/>
                                <a:pt x="66247" y="58657"/>
                                <a:pt x="66359" y="57429"/>
                              </a:cubicBezTo>
                              <a:cubicBezTo>
                                <a:pt x="66470" y="56201"/>
                                <a:pt x="66526" y="55066"/>
                                <a:pt x="66526" y="54025"/>
                              </a:cubicBezTo>
                              <a:cubicBezTo>
                                <a:pt x="66526" y="51569"/>
                                <a:pt x="66247" y="48685"/>
                                <a:pt x="65689" y="45374"/>
                              </a:cubicBezTo>
                              <a:cubicBezTo>
                                <a:pt x="65131" y="42063"/>
                                <a:pt x="64014" y="38919"/>
                                <a:pt x="62340" y="35942"/>
                              </a:cubicBezTo>
                              <a:cubicBezTo>
                                <a:pt x="60666" y="32966"/>
                                <a:pt x="58322" y="30417"/>
                                <a:pt x="55308" y="28296"/>
                              </a:cubicBezTo>
                              <a:cubicBezTo>
                                <a:pt x="52294" y="26175"/>
                                <a:pt x="48369" y="25115"/>
                                <a:pt x="43532" y="25115"/>
                              </a:cubicBezTo>
                              <a:close/>
                              <a:moveTo>
                                <a:pt x="371810" y="42193"/>
                              </a:moveTo>
                              <a:cubicBezTo>
                                <a:pt x="369280" y="42193"/>
                                <a:pt x="366805" y="42825"/>
                                <a:pt x="364387" y="44090"/>
                              </a:cubicBezTo>
                              <a:cubicBezTo>
                                <a:pt x="361968" y="45355"/>
                                <a:pt x="359792" y="47048"/>
                                <a:pt x="357857" y="49169"/>
                              </a:cubicBezTo>
                              <a:cubicBezTo>
                                <a:pt x="355922" y="51290"/>
                                <a:pt x="354322" y="53727"/>
                                <a:pt x="353057" y="56480"/>
                              </a:cubicBezTo>
                              <a:cubicBezTo>
                                <a:pt x="351792" y="59234"/>
                                <a:pt x="351048" y="62061"/>
                                <a:pt x="350825" y="64964"/>
                              </a:cubicBezTo>
                              <a:lnTo>
                                <a:pt x="391790" y="75121"/>
                              </a:lnTo>
                              <a:cubicBezTo>
                                <a:pt x="391790" y="74749"/>
                                <a:pt x="391846" y="74154"/>
                                <a:pt x="391957" y="73335"/>
                              </a:cubicBezTo>
                              <a:cubicBezTo>
                                <a:pt x="392069" y="72517"/>
                                <a:pt x="392162" y="71624"/>
                                <a:pt x="392236" y="70656"/>
                              </a:cubicBezTo>
                              <a:cubicBezTo>
                                <a:pt x="392311" y="69689"/>
                                <a:pt x="392367" y="68759"/>
                                <a:pt x="392404" y="67866"/>
                              </a:cubicBezTo>
                              <a:cubicBezTo>
                                <a:pt x="392441" y="66973"/>
                                <a:pt x="392460" y="66266"/>
                                <a:pt x="392460" y="65745"/>
                              </a:cubicBezTo>
                              <a:cubicBezTo>
                                <a:pt x="392460" y="63289"/>
                                <a:pt x="392218" y="60703"/>
                                <a:pt x="391734" y="57987"/>
                              </a:cubicBezTo>
                              <a:cubicBezTo>
                                <a:pt x="391250" y="55271"/>
                                <a:pt x="390264" y="52760"/>
                                <a:pt x="388776" y="50453"/>
                              </a:cubicBezTo>
                              <a:cubicBezTo>
                                <a:pt x="387288" y="48146"/>
                                <a:pt x="385186" y="46211"/>
                                <a:pt x="382469" y="44649"/>
                              </a:cubicBezTo>
                              <a:cubicBezTo>
                                <a:pt x="379753" y="43086"/>
                                <a:pt x="376200" y="42267"/>
                                <a:pt x="371810" y="4219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2293282" name="TextBox 51"/>
                      <wps:cNvSpPr txBox="1"/>
                      <wps:spPr>
                        <a:xfrm>
                          <a:off x="0" y="56370"/>
                          <a:ext cx="130373" cy="1338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373" h="133833">
                              <a:moveTo>
                                <a:pt x="117649" y="0"/>
                              </a:moveTo>
                              <a:cubicBezTo>
                                <a:pt x="119955" y="0"/>
                                <a:pt x="121853" y="242"/>
                                <a:pt x="123341" y="725"/>
                              </a:cubicBezTo>
                              <a:cubicBezTo>
                                <a:pt x="124830" y="1209"/>
                                <a:pt x="126299" y="2102"/>
                                <a:pt x="127750" y="3404"/>
                              </a:cubicBezTo>
                              <a:cubicBezTo>
                                <a:pt x="129201" y="4706"/>
                                <a:pt x="130076" y="7329"/>
                                <a:pt x="130373" y="11273"/>
                              </a:cubicBezTo>
                              <a:lnTo>
                                <a:pt x="130373" y="12501"/>
                              </a:lnTo>
                              <a:cubicBezTo>
                                <a:pt x="130373" y="16296"/>
                                <a:pt x="129183" y="21208"/>
                                <a:pt x="126802" y="27235"/>
                              </a:cubicBezTo>
                              <a:cubicBezTo>
                                <a:pt x="124420" y="24184"/>
                                <a:pt x="121220" y="22659"/>
                                <a:pt x="117202" y="22659"/>
                              </a:cubicBezTo>
                              <a:lnTo>
                                <a:pt x="116867" y="22659"/>
                              </a:lnTo>
                              <a:cubicBezTo>
                                <a:pt x="112626" y="22808"/>
                                <a:pt x="109314" y="23422"/>
                                <a:pt x="106933" y="24500"/>
                              </a:cubicBezTo>
                              <a:cubicBezTo>
                                <a:pt x="104552" y="25580"/>
                                <a:pt x="102487" y="26900"/>
                                <a:pt x="100738" y="28463"/>
                              </a:cubicBezTo>
                              <a:cubicBezTo>
                                <a:pt x="98989" y="30026"/>
                                <a:pt x="97296" y="31719"/>
                                <a:pt x="95659" y="33542"/>
                              </a:cubicBezTo>
                              <a:cubicBezTo>
                                <a:pt x="94022" y="35365"/>
                                <a:pt x="92571" y="37132"/>
                                <a:pt x="91306" y="38844"/>
                              </a:cubicBezTo>
                              <a:cubicBezTo>
                                <a:pt x="90041" y="40555"/>
                                <a:pt x="89018" y="42044"/>
                                <a:pt x="88236" y="43309"/>
                              </a:cubicBezTo>
                              <a:cubicBezTo>
                                <a:pt x="87455" y="44574"/>
                                <a:pt x="87064" y="45392"/>
                                <a:pt x="87064" y="45764"/>
                              </a:cubicBezTo>
                              <a:cubicBezTo>
                                <a:pt x="87064" y="47104"/>
                                <a:pt x="87864" y="48332"/>
                                <a:pt x="89464" y="49448"/>
                              </a:cubicBezTo>
                              <a:cubicBezTo>
                                <a:pt x="91064" y="50564"/>
                                <a:pt x="93073" y="51569"/>
                                <a:pt x="95492" y="52462"/>
                              </a:cubicBezTo>
                              <a:cubicBezTo>
                                <a:pt x="97910" y="53355"/>
                                <a:pt x="100589" y="54155"/>
                                <a:pt x="103528" y="54861"/>
                              </a:cubicBezTo>
                              <a:cubicBezTo>
                                <a:pt x="106468" y="55568"/>
                                <a:pt x="109277" y="56219"/>
                                <a:pt x="111956" y="56815"/>
                              </a:cubicBezTo>
                              <a:cubicBezTo>
                                <a:pt x="114412" y="57336"/>
                                <a:pt x="116681" y="57838"/>
                                <a:pt x="118765" y="58322"/>
                              </a:cubicBezTo>
                              <a:cubicBezTo>
                                <a:pt x="120848" y="58805"/>
                                <a:pt x="122262" y="59233"/>
                                <a:pt x="123006" y="59605"/>
                              </a:cubicBezTo>
                              <a:cubicBezTo>
                                <a:pt x="124346" y="60201"/>
                                <a:pt x="125443" y="61131"/>
                                <a:pt x="126299" y="62396"/>
                              </a:cubicBezTo>
                              <a:cubicBezTo>
                                <a:pt x="127155" y="63661"/>
                                <a:pt x="127787" y="65075"/>
                                <a:pt x="128197" y="66637"/>
                              </a:cubicBezTo>
                              <a:cubicBezTo>
                                <a:pt x="128606" y="68200"/>
                                <a:pt x="128885" y="69874"/>
                                <a:pt x="129034" y="71660"/>
                              </a:cubicBezTo>
                              <a:cubicBezTo>
                                <a:pt x="129183" y="73446"/>
                                <a:pt x="129257" y="76125"/>
                                <a:pt x="129257" y="79697"/>
                              </a:cubicBezTo>
                              <a:cubicBezTo>
                                <a:pt x="128141" y="88924"/>
                                <a:pt x="123155" y="98356"/>
                                <a:pt x="114300" y="107993"/>
                              </a:cubicBezTo>
                              <a:cubicBezTo>
                                <a:pt x="105445" y="117630"/>
                                <a:pt x="96310" y="124346"/>
                                <a:pt x="86897" y="128141"/>
                              </a:cubicBezTo>
                              <a:cubicBezTo>
                                <a:pt x="77484" y="131936"/>
                                <a:pt x="68424" y="133833"/>
                                <a:pt x="59717" y="133833"/>
                              </a:cubicBezTo>
                              <a:cubicBezTo>
                                <a:pt x="32035" y="131750"/>
                                <a:pt x="13767" y="120290"/>
                                <a:pt x="4911" y="99454"/>
                              </a:cubicBezTo>
                              <a:cubicBezTo>
                                <a:pt x="1637" y="91864"/>
                                <a:pt x="0" y="83827"/>
                                <a:pt x="0" y="75344"/>
                              </a:cubicBezTo>
                              <a:cubicBezTo>
                                <a:pt x="0" y="60610"/>
                                <a:pt x="4874" y="44574"/>
                                <a:pt x="14622" y="27235"/>
                              </a:cubicBezTo>
                              <a:lnTo>
                                <a:pt x="19757" y="29468"/>
                              </a:lnTo>
                              <a:cubicBezTo>
                                <a:pt x="14250" y="39960"/>
                                <a:pt x="11497" y="49969"/>
                                <a:pt x="11497" y="59494"/>
                              </a:cubicBezTo>
                              <a:cubicBezTo>
                                <a:pt x="11497" y="66861"/>
                                <a:pt x="13171" y="73930"/>
                                <a:pt x="16520" y="80702"/>
                              </a:cubicBezTo>
                              <a:cubicBezTo>
                                <a:pt x="24110" y="96329"/>
                                <a:pt x="35719" y="105668"/>
                                <a:pt x="51346" y="108719"/>
                              </a:cubicBezTo>
                              <a:cubicBezTo>
                                <a:pt x="53132" y="108793"/>
                                <a:pt x="54955" y="108905"/>
                                <a:pt x="56815" y="109053"/>
                              </a:cubicBezTo>
                              <a:cubicBezTo>
                                <a:pt x="58675" y="109202"/>
                                <a:pt x="60573" y="109277"/>
                                <a:pt x="62508" y="109277"/>
                              </a:cubicBezTo>
                              <a:cubicBezTo>
                                <a:pt x="67419" y="109277"/>
                                <a:pt x="72386" y="108570"/>
                                <a:pt x="77409" y="107156"/>
                              </a:cubicBezTo>
                              <a:cubicBezTo>
                                <a:pt x="82432" y="105742"/>
                                <a:pt x="87157" y="103733"/>
                                <a:pt x="91585" y="101128"/>
                              </a:cubicBezTo>
                              <a:cubicBezTo>
                                <a:pt x="96013" y="98524"/>
                                <a:pt x="99864" y="95417"/>
                                <a:pt x="103138" y="91808"/>
                              </a:cubicBezTo>
                              <a:cubicBezTo>
                                <a:pt x="106412" y="88199"/>
                                <a:pt x="108719" y="84162"/>
                                <a:pt x="110058" y="79697"/>
                              </a:cubicBezTo>
                              <a:cubicBezTo>
                                <a:pt x="109537" y="79623"/>
                                <a:pt x="108812" y="79492"/>
                                <a:pt x="107882" y="79306"/>
                              </a:cubicBezTo>
                              <a:cubicBezTo>
                                <a:pt x="106952" y="79120"/>
                                <a:pt x="105947" y="78934"/>
                                <a:pt x="104868" y="78748"/>
                              </a:cubicBezTo>
                              <a:cubicBezTo>
                                <a:pt x="103789" y="78562"/>
                                <a:pt x="102747" y="78376"/>
                                <a:pt x="101743" y="78190"/>
                              </a:cubicBezTo>
                              <a:cubicBezTo>
                                <a:pt x="100738" y="78004"/>
                                <a:pt x="99864" y="77837"/>
                                <a:pt x="99119" y="77688"/>
                              </a:cubicBezTo>
                              <a:cubicBezTo>
                                <a:pt x="95920" y="77167"/>
                                <a:pt x="92478" y="76535"/>
                                <a:pt x="88795" y="75790"/>
                              </a:cubicBezTo>
                              <a:cubicBezTo>
                                <a:pt x="85111" y="75046"/>
                                <a:pt x="81688" y="74060"/>
                                <a:pt x="78525" y="72832"/>
                              </a:cubicBezTo>
                              <a:cubicBezTo>
                                <a:pt x="75363" y="71605"/>
                                <a:pt x="72740" y="70079"/>
                                <a:pt x="70656" y="68256"/>
                              </a:cubicBezTo>
                              <a:cubicBezTo>
                                <a:pt x="68572" y="66433"/>
                                <a:pt x="67531" y="64182"/>
                                <a:pt x="67531" y="61503"/>
                              </a:cubicBezTo>
                              <a:cubicBezTo>
                                <a:pt x="67531" y="57931"/>
                                <a:pt x="68200" y="53931"/>
                                <a:pt x="69540" y="49504"/>
                              </a:cubicBezTo>
                              <a:cubicBezTo>
                                <a:pt x="70879" y="45076"/>
                                <a:pt x="72721" y="40593"/>
                                <a:pt x="75065" y="36053"/>
                              </a:cubicBezTo>
                              <a:cubicBezTo>
                                <a:pt x="77409" y="31514"/>
                                <a:pt x="80181" y="27086"/>
                                <a:pt x="83381" y="22770"/>
                              </a:cubicBezTo>
                              <a:cubicBezTo>
                                <a:pt x="86581" y="18454"/>
                                <a:pt x="90022" y="14603"/>
                                <a:pt x="93706" y="11218"/>
                              </a:cubicBezTo>
                              <a:cubicBezTo>
                                <a:pt x="97389" y="7832"/>
                                <a:pt x="101277" y="5116"/>
                                <a:pt x="105370" y="3069"/>
                              </a:cubicBezTo>
                              <a:cubicBezTo>
                                <a:pt x="109463" y="1023"/>
                                <a:pt x="113556" y="0"/>
                                <a:pt x="11764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2293283" name="TextBox 50"/>
                      <wps:cNvSpPr txBox="1"/>
                      <wps:spPr>
                        <a:xfrm>
                          <a:off x="2876550" y="56370"/>
                          <a:ext cx="130374" cy="1338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374" h="133833">
                              <a:moveTo>
                                <a:pt x="117649" y="0"/>
                              </a:moveTo>
                              <a:cubicBezTo>
                                <a:pt x="119956" y="0"/>
                                <a:pt x="121853" y="242"/>
                                <a:pt x="123341" y="725"/>
                              </a:cubicBezTo>
                              <a:cubicBezTo>
                                <a:pt x="124830" y="1209"/>
                                <a:pt x="126299" y="2102"/>
                                <a:pt x="127750" y="3404"/>
                              </a:cubicBezTo>
                              <a:cubicBezTo>
                                <a:pt x="129202" y="4706"/>
                                <a:pt x="130076" y="7329"/>
                                <a:pt x="130374" y="11273"/>
                              </a:cubicBezTo>
                              <a:lnTo>
                                <a:pt x="130374" y="12501"/>
                              </a:lnTo>
                              <a:cubicBezTo>
                                <a:pt x="130374" y="16296"/>
                                <a:pt x="129183" y="21208"/>
                                <a:pt x="126802" y="27235"/>
                              </a:cubicBezTo>
                              <a:cubicBezTo>
                                <a:pt x="124420" y="24184"/>
                                <a:pt x="121221" y="22659"/>
                                <a:pt x="117202" y="22659"/>
                              </a:cubicBezTo>
                              <a:lnTo>
                                <a:pt x="116867" y="22659"/>
                              </a:lnTo>
                              <a:cubicBezTo>
                                <a:pt x="112626" y="22808"/>
                                <a:pt x="109314" y="23422"/>
                                <a:pt x="106933" y="24500"/>
                              </a:cubicBezTo>
                              <a:cubicBezTo>
                                <a:pt x="104552" y="25580"/>
                                <a:pt x="102487" y="26900"/>
                                <a:pt x="100738" y="28463"/>
                              </a:cubicBezTo>
                              <a:cubicBezTo>
                                <a:pt x="98989" y="30026"/>
                                <a:pt x="97296" y="31719"/>
                                <a:pt x="95659" y="33542"/>
                              </a:cubicBezTo>
                              <a:cubicBezTo>
                                <a:pt x="94022" y="35365"/>
                                <a:pt x="92571" y="37132"/>
                                <a:pt x="91306" y="38844"/>
                              </a:cubicBezTo>
                              <a:cubicBezTo>
                                <a:pt x="90041" y="40555"/>
                                <a:pt x="89018" y="42044"/>
                                <a:pt x="88237" y="43309"/>
                              </a:cubicBezTo>
                              <a:cubicBezTo>
                                <a:pt x="87455" y="44574"/>
                                <a:pt x="87065" y="45392"/>
                                <a:pt x="87065" y="45764"/>
                              </a:cubicBezTo>
                              <a:cubicBezTo>
                                <a:pt x="87065" y="47104"/>
                                <a:pt x="87864" y="48332"/>
                                <a:pt x="89464" y="49448"/>
                              </a:cubicBezTo>
                              <a:cubicBezTo>
                                <a:pt x="91064" y="50564"/>
                                <a:pt x="93073" y="51569"/>
                                <a:pt x="95492" y="52462"/>
                              </a:cubicBezTo>
                              <a:cubicBezTo>
                                <a:pt x="97910" y="53355"/>
                                <a:pt x="100589" y="54155"/>
                                <a:pt x="103529" y="54861"/>
                              </a:cubicBezTo>
                              <a:cubicBezTo>
                                <a:pt x="106468" y="55568"/>
                                <a:pt x="109277" y="56219"/>
                                <a:pt x="111956" y="56815"/>
                              </a:cubicBezTo>
                              <a:cubicBezTo>
                                <a:pt x="114412" y="57336"/>
                                <a:pt x="116681" y="57838"/>
                                <a:pt x="118765" y="58322"/>
                              </a:cubicBezTo>
                              <a:cubicBezTo>
                                <a:pt x="120849" y="58805"/>
                                <a:pt x="122262" y="59233"/>
                                <a:pt x="123007" y="59605"/>
                              </a:cubicBezTo>
                              <a:cubicBezTo>
                                <a:pt x="124346" y="60201"/>
                                <a:pt x="125444" y="61131"/>
                                <a:pt x="126299" y="62396"/>
                              </a:cubicBezTo>
                              <a:cubicBezTo>
                                <a:pt x="127155" y="63661"/>
                                <a:pt x="127788" y="65075"/>
                                <a:pt x="128197" y="66637"/>
                              </a:cubicBezTo>
                              <a:cubicBezTo>
                                <a:pt x="128606" y="68200"/>
                                <a:pt x="128885" y="69874"/>
                                <a:pt x="129034" y="71660"/>
                              </a:cubicBezTo>
                              <a:cubicBezTo>
                                <a:pt x="129183" y="73446"/>
                                <a:pt x="129257" y="76125"/>
                                <a:pt x="129257" y="79697"/>
                              </a:cubicBezTo>
                              <a:cubicBezTo>
                                <a:pt x="128141" y="88924"/>
                                <a:pt x="123155" y="98356"/>
                                <a:pt x="114300" y="107993"/>
                              </a:cubicBezTo>
                              <a:cubicBezTo>
                                <a:pt x="105445" y="117630"/>
                                <a:pt x="96310" y="124346"/>
                                <a:pt x="86897" y="128141"/>
                              </a:cubicBezTo>
                              <a:cubicBezTo>
                                <a:pt x="77484" y="131936"/>
                                <a:pt x="68424" y="133833"/>
                                <a:pt x="59717" y="133833"/>
                              </a:cubicBezTo>
                              <a:cubicBezTo>
                                <a:pt x="32035" y="131750"/>
                                <a:pt x="13767" y="120290"/>
                                <a:pt x="4911" y="99454"/>
                              </a:cubicBezTo>
                              <a:cubicBezTo>
                                <a:pt x="1637" y="91864"/>
                                <a:pt x="0" y="83827"/>
                                <a:pt x="0" y="75344"/>
                              </a:cubicBezTo>
                              <a:cubicBezTo>
                                <a:pt x="0" y="60610"/>
                                <a:pt x="4874" y="44574"/>
                                <a:pt x="14622" y="27235"/>
                              </a:cubicBezTo>
                              <a:lnTo>
                                <a:pt x="19757" y="29468"/>
                              </a:lnTo>
                              <a:cubicBezTo>
                                <a:pt x="14250" y="39960"/>
                                <a:pt x="11497" y="49969"/>
                                <a:pt x="11497" y="59494"/>
                              </a:cubicBezTo>
                              <a:cubicBezTo>
                                <a:pt x="11497" y="66861"/>
                                <a:pt x="13171" y="73930"/>
                                <a:pt x="16520" y="80702"/>
                              </a:cubicBezTo>
                              <a:cubicBezTo>
                                <a:pt x="24110" y="96329"/>
                                <a:pt x="35719" y="105668"/>
                                <a:pt x="51346" y="108719"/>
                              </a:cubicBezTo>
                              <a:cubicBezTo>
                                <a:pt x="53132" y="108793"/>
                                <a:pt x="54955" y="108905"/>
                                <a:pt x="56815" y="109053"/>
                              </a:cubicBezTo>
                              <a:cubicBezTo>
                                <a:pt x="58676" y="109202"/>
                                <a:pt x="60573" y="109277"/>
                                <a:pt x="62508" y="109277"/>
                              </a:cubicBezTo>
                              <a:cubicBezTo>
                                <a:pt x="67419" y="109277"/>
                                <a:pt x="72386" y="108570"/>
                                <a:pt x="77409" y="107156"/>
                              </a:cubicBezTo>
                              <a:cubicBezTo>
                                <a:pt x="82432" y="105742"/>
                                <a:pt x="87158" y="103733"/>
                                <a:pt x="91585" y="101128"/>
                              </a:cubicBezTo>
                              <a:cubicBezTo>
                                <a:pt x="96013" y="98524"/>
                                <a:pt x="99864" y="95417"/>
                                <a:pt x="103138" y="91808"/>
                              </a:cubicBezTo>
                              <a:cubicBezTo>
                                <a:pt x="106412" y="88199"/>
                                <a:pt x="108719" y="84162"/>
                                <a:pt x="110058" y="79697"/>
                              </a:cubicBezTo>
                              <a:cubicBezTo>
                                <a:pt x="109538" y="79623"/>
                                <a:pt x="108812" y="79492"/>
                                <a:pt x="107882" y="79306"/>
                              </a:cubicBezTo>
                              <a:cubicBezTo>
                                <a:pt x="106952" y="79120"/>
                                <a:pt x="105947" y="78934"/>
                                <a:pt x="104868" y="78748"/>
                              </a:cubicBezTo>
                              <a:cubicBezTo>
                                <a:pt x="103789" y="78562"/>
                                <a:pt x="102747" y="78376"/>
                                <a:pt x="101743" y="78190"/>
                              </a:cubicBezTo>
                              <a:cubicBezTo>
                                <a:pt x="100738" y="78004"/>
                                <a:pt x="99864" y="77837"/>
                                <a:pt x="99120" y="77688"/>
                              </a:cubicBezTo>
                              <a:cubicBezTo>
                                <a:pt x="95920" y="77167"/>
                                <a:pt x="92478" y="76535"/>
                                <a:pt x="88795" y="75790"/>
                              </a:cubicBezTo>
                              <a:cubicBezTo>
                                <a:pt x="85111" y="75046"/>
                                <a:pt x="81688" y="74060"/>
                                <a:pt x="78526" y="72832"/>
                              </a:cubicBezTo>
                              <a:cubicBezTo>
                                <a:pt x="75363" y="71605"/>
                                <a:pt x="72740" y="70079"/>
                                <a:pt x="70656" y="68256"/>
                              </a:cubicBezTo>
                              <a:cubicBezTo>
                                <a:pt x="68573" y="66433"/>
                                <a:pt x="67531" y="64182"/>
                                <a:pt x="67531" y="61503"/>
                              </a:cubicBezTo>
                              <a:cubicBezTo>
                                <a:pt x="67531" y="57931"/>
                                <a:pt x="68201" y="53931"/>
                                <a:pt x="69540" y="49504"/>
                              </a:cubicBezTo>
                              <a:cubicBezTo>
                                <a:pt x="70879" y="45076"/>
                                <a:pt x="72721" y="40593"/>
                                <a:pt x="75065" y="36053"/>
                              </a:cubicBezTo>
                              <a:cubicBezTo>
                                <a:pt x="77409" y="31514"/>
                                <a:pt x="80181" y="27086"/>
                                <a:pt x="83381" y="22770"/>
                              </a:cubicBezTo>
                              <a:cubicBezTo>
                                <a:pt x="86581" y="18454"/>
                                <a:pt x="90022" y="14603"/>
                                <a:pt x="93706" y="11218"/>
                              </a:cubicBezTo>
                              <a:cubicBezTo>
                                <a:pt x="97389" y="7832"/>
                                <a:pt x="101278" y="5116"/>
                                <a:pt x="105370" y="3069"/>
                              </a:cubicBezTo>
                              <a:cubicBezTo>
                                <a:pt x="109463" y="1023"/>
                                <a:pt x="113556" y="0"/>
                                <a:pt x="11764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2293284" name="TextBox 49"/>
                      <wps:cNvSpPr txBox="1"/>
                      <wps:spPr>
                        <a:xfrm>
                          <a:off x="130634" y="64071"/>
                          <a:ext cx="84497" cy="128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97" h="128364">
                              <a:moveTo>
                                <a:pt x="70098" y="0"/>
                              </a:moveTo>
                              <a:cubicBezTo>
                                <a:pt x="74786" y="7664"/>
                                <a:pt x="78358" y="16203"/>
                                <a:pt x="80813" y="25617"/>
                              </a:cubicBezTo>
                              <a:cubicBezTo>
                                <a:pt x="83269" y="35030"/>
                                <a:pt x="84497" y="44648"/>
                                <a:pt x="84497" y="54471"/>
                              </a:cubicBezTo>
                              <a:cubicBezTo>
                                <a:pt x="84497" y="59382"/>
                                <a:pt x="83976" y="64610"/>
                                <a:pt x="82934" y="70153"/>
                              </a:cubicBezTo>
                              <a:cubicBezTo>
                                <a:pt x="81892" y="75697"/>
                                <a:pt x="80348" y="81204"/>
                                <a:pt x="78302" y="86673"/>
                              </a:cubicBezTo>
                              <a:cubicBezTo>
                                <a:pt x="76256" y="92143"/>
                                <a:pt x="73726" y="97389"/>
                                <a:pt x="70712" y="102412"/>
                              </a:cubicBezTo>
                              <a:cubicBezTo>
                                <a:pt x="67698" y="107435"/>
                                <a:pt x="64182" y="111862"/>
                                <a:pt x="60164" y="115695"/>
                              </a:cubicBezTo>
                              <a:cubicBezTo>
                                <a:pt x="56145" y="119527"/>
                                <a:pt x="51662" y="122597"/>
                                <a:pt x="46713" y="124904"/>
                              </a:cubicBezTo>
                              <a:cubicBezTo>
                                <a:pt x="41765" y="127210"/>
                                <a:pt x="36351" y="128364"/>
                                <a:pt x="30472" y="128364"/>
                              </a:cubicBezTo>
                              <a:cubicBezTo>
                                <a:pt x="18268" y="127694"/>
                                <a:pt x="8111" y="122039"/>
                                <a:pt x="0" y="111397"/>
                              </a:cubicBezTo>
                              <a:cubicBezTo>
                                <a:pt x="2083" y="111546"/>
                                <a:pt x="4093" y="111621"/>
                                <a:pt x="6027" y="111621"/>
                              </a:cubicBezTo>
                              <a:cubicBezTo>
                                <a:pt x="11832" y="111621"/>
                                <a:pt x="17487" y="110876"/>
                                <a:pt x="22994" y="109388"/>
                              </a:cubicBezTo>
                              <a:cubicBezTo>
                                <a:pt x="30286" y="107453"/>
                                <a:pt x="36742" y="104328"/>
                                <a:pt x="42360" y="100012"/>
                              </a:cubicBezTo>
                              <a:cubicBezTo>
                                <a:pt x="47978" y="95696"/>
                                <a:pt x="52499" y="90320"/>
                                <a:pt x="55922" y="83883"/>
                              </a:cubicBezTo>
                              <a:cubicBezTo>
                                <a:pt x="59345" y="77446"/>
                                <a:pt x="61057" y="70098"/>
                                <a:pt x="61057" y="61838"/>
                              </a:cubicBezTo>
                              <a:cubicBezTo>
                                <a:pt x="61057" y="54843"/>
                                <a:pt x="59996" y="47308"/>
                                <a:pt x="57875" y="39234"/>
                              </a:cubicBezTo>
                              <a:cubicBezTo>
                                <a:pt x="55755" y="31160"/>
                                <a:pt x="52648" y="22547"/>
                                <a:pt x="48555" y="13394"/>
                              </a:cubicBezTo>
                              <a:lnTo>
                                <a:pt x="7009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2293285" name="TextBox 48"/>
                      <wps:cNvSpPr txBox="1"/>
                      <wps:spPr>
                        <a:xfrm>
                          <a:off x="2276922" y="67867"/>
                          <a:ext cx="217958" cy="133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958" h="133275">
                              <a:moveTo>
                                <a:pt x="195746" y="0"/>
                              </a:moveTo>
                              <a:lnTo>
                                <a:pt x="217958" y="0"/>
                              </a:lnTo>
                              <a:lnTo>
                                <a:pt x="217958" y="72888"/>
                              </a:lnTo>
                              <a:lnTo>
                                <a:pt x="152586" y="72888"/>
                              </a:lnTo>
                              <a:lnTo>
                                <a:pt x="146856" y="72888"/>
                              </a:lnTo>
                              <a:lnTo>
                                <a:pt x="130373" y="72888"/>
                              </a:lnTo>
                              <a:lnTo>
                                <a:pt x="130373" y="73781"/>
                              </a:lnTo>
                              <a:cubicBezTo>
                                <a:pt x="130373" y="80032"/>
                                <a:pt x="129592" y="85799"/>
                                <a:pt x="128029" y="91082"/>
                              </a:cubicBezTo>
                              <a:cubicBezTo>
                                <a:pt x="126317" y="96663"/>
                                <a:pt x="121536" y="103231"/>
                                <a:pt x="113686" y="110784"/>
                              </a:cubicBezTo>
                              <a:cubicBezTo>
                                <a:pt x="105835" y="118337"/>
                                <a:pt x="96849" y="124122"/>
                                <a:pt x="86729" y="128141"/>
                              </a:cubicBezTo>
                              <a:cubicBezTo>
                                <a:pt x="78023" y="131564"/>
                                <a:pt x="68498" y="133275"/>
                                <a:pt x="58154" y="133275"/>
                              </a:cubicBezTo>
                              <a:cubicBezTo>
                                <a:pt x="56443" y="133275"/>
                                <a:pt x="54694" y="133238"/>
                                <a:pt x="52908" y="133164"/>
                              </a:cubicBezTo>
                              <a:cubicBezTo>
                                <a:pt x="28426" y="129592"/>
                                <a:pt x="12203" y="118616"/>
                                <a:pt x="4241" y="100235"/>
                              </a:cubicBezTo>
                              <a:cubicBezTo>
                                <a:pt x="1413" y="93761"/>
                                <a:pt x="0" y="86804"/>
                                <a:pt x="0" y="79362"/>
                              </a:cubicBezTo>
                              <a:cubicBezTo>
                                <a:pt x="0" y="65447"/>
                                <a:pt x="4799" y="49783"/>
                                <a:pt x="14399" y="32370"/>
                              </a:cubicBezTo>
                              <a:lnTo>
                                <a:pt x="19533" y="34602"/>
                              </a:lnTo>
                              <a:cubicBezTo>
                                <a:pt x="14920" y="45839"/>
                                <a:pt x="12613" y="55922"/>
                                <a:pt x="12613" y="64851"/>
                              </a:cubicBezTo>
                              <a:cubicBezTo>
                                <a:pt x="12613" y="72442"/>
                                <a:pt x="14324" y="79213"/>
                                <a:pt x="17747" y="85167"/>
                              </a:cubicBezTo>
                              <a:cubicBezTo>
                                <a:pt x="25040" y="98115"/>
                                <a:pt x="36686" y="105891"/>
                                <a:pt x="52685" y="108495"/>
                              </a:cubicBezTo>
                              <a:lnTo>
                                <a:pt x="52685" y="108384"/>
                              </a:lnTo>
                              <a:cubicBezTo>
                                <a:pt x="52982" y="108458"/>
                                <a:pt x="53280" y="108533"/>
                                <a:pt x="53578" y="108607"/>
                              </a:cubicBezTo>
                              <a:cubicBezTo>
                                <a:pt x="56405" y="108979"/>
                                <a:pt x="59382" y="109202"/>
                                <a:pt x="62507" y="109277"/>
                              </a:cubicBezTo>
                              <a:cubicBezTo>
                                <a:pt x="63177" y="109277"/>
                                <a:pt x="63772" y="109388"/>
                                <a:pt x="64293" y="109612"/>
                              </a:cubicBezTo>
                              <a:cubicBezTo>
                                <a:pt x="66228" y="109537"/>
                                <a:pt x="68237" y="109351"/>
                                <a:pt x="70321" y="109053"/>
                              </a:cubicBezTo>
                              <a:cubicBezTo>
                                <a:pt x="76497" y="108309"/>
                                <a:pt x="82320" y="106728"/>
                                <a:pt x="87790" y="104310"/>
                              </a:cubicBezTo>
                              <a:cubicBezTo>
                                <a:pt x="93259" y="101891"/>
                                <a:pt x="98059" y="98728"/>
                                <a:pt x="102189" y="94822"/>
                              </a:cubicBezTo>
                              <a:cubicBezTo>
                                <a:pt x="106319" y="90915"/>
                                <a:pt x="109165" y="86469"/>
                                <a:pt x="110728" y="81483"/>
                              </a:cubicBezTo>
                              <a:cubicBezTo>
                                <a:pt x="108942" y="79251"/>
                                <a:pt x="106747" y="77520"/>
                                <a:pt x="104142" y="76293"/>
                              </a:cubicBezTo>
                              <a:cubicBezTo>
                                <a:pt x="101538" y="75065"/>
                                <a:pt x="98710" y="74190"/>
                                <a:pt x="95659" y="73670"/>
                              </a:cubicBezTo>
                              <a:cubicBezTo>
                                <a:pt x="92608" y="73149"/>
                                <a:pt x="89520" y="72870"/>
                                <a:pt x="86394" y="72832"/>
                              </a:cubicBezTo>
                              <a:cubicBezTo>
                                <a:pt x="83269" y="72795"/>
                                <a:pt x="80292" y="72777"/>
                                <a:pt x="77465" y="72777"/>
                              </a:cubicBezTo>
                              <a:lnTo>
                                <a:pt x="84497" y="48890"/>
                              </a:lnTo>
                              <a:lnTo>
                                <a:pt x="146856" y="48890"/>
                              </a:lnTo>
                              <a:lnTo>
                                <a:pt x="152586" y="48890"/>
                              </a:lnTo>
                              <a:lnTo>
                                <a:pt x="195746" y="48890"/>
                              </a:lnTo>
                              <a:lnTo>
                                <a:pt x="195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2293286" name="TextBox 47"/>
                      <wps:cNvSpPr txBox="1"/>
                      <wps:spPr>
                        <a:xfrm>
                          <a:off x="3044577" y="139193"/>
                          <a:ext cx="670" cy="22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" h="223">
                              <a:moveTo>
                                <a:pt x="0" y="0"/>
                              </a:moveTo>
                              <a:lnTo>
                                <a:pt x="619" y="171"/>
                              </a:lnTo>
                              <a:lnTo>
                                <a:pt x="670" y="2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2293287" name="TextBox 46"/>
                      <wps:cNvSpPr txBox="1"/>
                      <wps:spPr>
                        <a:xfrm>
                          <a:off x="864170" y="158837"/>
                          <a:ext cx="38510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10" h="38956">
                              <a:moveTo>
                                <a:pt x="19423" y="0"/>
                              </a:moveTo>
                              <a:lnTo>
                                <a:pt x="38510" y="19310"/>
                              </a:lnTo>
                              <a:cubicBezTo>
                                <a:pt x="36649" y="21171"/>
                                <a:pt x="34938" y="22901"/>
                                <a:pt x="33375" y="24501"/>
                              </a:cubicBezTo>
                              <a:cubicBezTo>
                                <a:pt x="31812" y="26101"/>
                                <a:pt x="30287" y="27682"/>
                                <a:pt x="28799" y="29245"/>
                              </a:cubicBezTo>
                              <a:cubicBezTo>
                                <a:pt x="27310" y="30807"/>
                                <a:pt x="25804" y="32370"/>
                                <a:pt x="24278" y="33933"/>
                              </a:cubicBezTo>
                              <a:cubicBezTo>
                                <a:pt x="22753" y="35495"/>
                                <a:pt x="21134" y="37170"/>
                                <a:pt x="19423" y="38956"/>
                              </a:cubicBezTo>
                              <a:cubicBezTo>
                                <a:pt x="17562" y="37095"/>
                                <a:pt x="15832" y="35347"/>
                                <a:pt x="14232" y="33709"/>
                              </a:cubicBezTo>
                              <a:cubicBezTo>
                                <a:pt x="12632" y="32072"/>
                                <a:pt x="11070" y="30491"/>
                                <a:pt x="9544" y="28966"/>
                              </a:cubicBezTo>
                              <a:cubicBezTo>
                                <a:pt x="8019" y="27440"/>
                                <a:pt x="6493" y="25896"/>
                                <a:pt x="4968" y="24333"/>
                              </a:cubicBezTo>
                              <a:cubicBezTo>
                                <a:pt x="3442" y="22771"/>
                                <a:pt x="1786" y="21096"/>
                                <a:pt x="0" y="19310"/>
                              </a:cubicBezTo>
                              <a:lnTo>
                                <a:pt x="194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2293288" name="TextBox 45"/>
                      <wps:cNvSpPr txBox="1"/>
                      <wps:spPr>
                        <a:xfrm>
                          <a:off x="768660" y="159953"/>
                          <a:ext cx="76460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460" h="38956">
                              <a:moveTo>
                                <a:pt x="19422" y="0"/>
                              </a:moveTo>
                              <a:lnTo>
                                <a:pt x="38233" y="19031"/>
                              </a:lnTo>
                              <a:lnTo>
                                <a:pt x="57373" y="0"/>
                              </a:lnTo>
                              <a:lnTo>
                                <a:pt x="76460" y="19310"/>
                              </a:lnTo>
                              <a:cubicBezTo>
                                <a:pt x="74600" y="21171"/>
                                <a:pt x="72889" y="22901"/>
                                <a:pt x="71326" y="24501"/>
                              </a:cubicBezTo>
                              <a:cubicBezTo>
                                <a:pt x="69763" y="26101"/>
                                <a:pt x="68238" y="27682"/>
                                <a:pt x="66749" y="29245"/>
                              </a:cubicBezTo>
                              <a:cubicBezTo>
                                <a:pt x="65261" y="30807"/>
                                <a:pt x="63754" y="32370"/>
                                <a:pt x="62229" y="33933"/>
                              </a:cubicBezTo>
                              <a:cubicBezTo>
                                <a:pt x="60703" y="35496"/>
                                <a:pt x="59085" y="37170"/>
                                <a:pt x="57373" y="38956"/>
                              </a:cubicBezTo>
                              <a:cubicBezTo>
                                <a:pt x="55513" y="37095"/>
                                <a:pt x="53783" y="35347"/>
                                <a:pt x="52183" y="33710"/>
                              </a:cubicBezTo>
                              <a:cubicBezTo>
                                <a:pt x="50583" y="32073"/>
                                <a:pt x="49020" y="30491"/>
                                <a:pt x="47495" y="28966"/>
                              </a:cubicBezTo>
                              <a:cubicBezTo>
                                <a:pt x="45969" y="27440"/>
                                <a:pt x="44444" y="25896"/>
                                <a:pt x="42918" y="24333"/>
                              </a:cubicBezTo>
                              <a:lnTo>
                                <a:pt x="38230" y="19593"/>
                              </a:lnTo>
                              <a:lnTo>
                                <a:pt x="33375" y="24501"/>
                              </a:lnTo>
                              <a:cubicBezTo>
                                <a:pt x="31812" y="26101"/>
                                <a:pt x="30287" y="27682"/>
                                <a:pt x="28798" y="29245"/>
                              </a:cubicBezTo>
                              <a:cubicBezTo>
                                <a:pt x="27310" y="30807"/>
                                <a:pt x="25803" y="32370"/>
                                <a:pt x="24278" y="33933"/>
                              </a:cubicBezTo>
                              <a:cubicBezTo>
                                <a:pt x="22752" y="35496"/>
                                <a:pt x="21134" y="37170"/>
                                <a:pt x="19422" y="38956"/>
                              </a:cubicBezTo>
                              <a:cubicBezTo>
                                <a:pt x="17562" y="37095"/>
                                <a:pt x="15832" y="35347"/>
                                <a:pt x="14232" y="33710"/>
                              </a:cubicBezTo>
                              <a:cubicBezTo>
                                <a:pt x="12632" y="32073"/>
                                <a:pt x="11069" y="30491"/>
                                <a:pt x="9544" y="28966"/>
                              </a:cubicBezTo>
                              <a:cubicBezTo>
                                <a:pt x="8018" y="27440"/>
                                <a:pt x="6493" y="25896"/>
                                <a:pt x="4967" y="24333"/>
                              </a:cubicBezTo>
                              <a:cubicBezTo>
                                <a:pt x="3442" y="22771"/>
                                <a:pt x="1786" y="21096"/>
                                <a:pt x="0" y="19310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2293289" name="TextBox 44"/>
                      <wps:cNvSpPr txBox="1"/>
                      <wps:spPr>
                        <a:xfrm>
                          <a:off x="1997385" y="159953"/>
                          <a:ext cx="76460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460" h="38956">
                              <a:moveTo>
                                <a:pt x="19422" y="0"/>
                              </a:moveTo>
                              <a:lnTo>
                                <a:pt x="38233" y="19031"/>
                              </a:lnTo>
                              <a:lnTo>
                                <a:pt x="57373" y="0"/>
                              </a:lnTo>
                              <a:lnTo>
                                <a:pt x="76460" y="19310"/>
                              </a:lnTo>
                              <a:cubicBezTo>
                                <a:pt x="74600" y="21171"/>
                                <a:pt x="72889" y="22901"/>
                                <a:pt x="71326" y="24501"/>
                              </a:cubicBezTo>
                              <a:cubicBezTo>
                                <a:pt x="69763" y="26101"/>
                                <a:pt x="68238" y="27682"/>
                                <a:pt x="66749" y="29245"/>
                              </a:cubicBezTo>
                              <a:cubicBezTo>
                                <a:pt x="65261" y="30807"/>
                                <a:pt x="63754" y="32370"/>
                                <a:pt x="62229" y="33933"/>
                              </a:cubicBezTo>
                              <a:cubicBezTo>
                                <a:pt x="60703" y="35496"/>
                                <a:pt x="59085" y="37170"/>
                                <a:pt x="57373" y="38956"/>
                              </a:cubicBezTo>
                              <a:cubicBezTo>
                                <a:pt x="55513" y="37095"/>
                                <a:pt x="53783" y="35347"/>
                                <a:pt x="52183" y="33710"/>
                              </a:cubicBezTo>
                              <a:cubicBezTo>
                                <a:pt x="50583" y="32073"/>
                                <a:pt x="49020" y="30491"/>
                                <a:pt x="47495" y="28966"/>
                              </a:cubicBezTo>
                              <a:cubicBezTo>
                                <a:pt x="45969" y="27440"/>
                                <a:pt x="44444" y="25896"/>
                                <a:pt x="42918" y="24333"/>
                              </a:cubicBezTo>
                              <a:lnTo>
                                <a:pt x="38230" y="19593"/>
                              </a:lnTo>
                              <a:lnTo>
                                <a:pt x="33375" y="24501"/>
                              </a:lnTo>
                              <a:cubicBezTo>
                                <a:pt x="31812" y="26101"/>
                                <a:pt x="30287" y="27682"/>
                                <a:pt x="28798" y="29245"/>
                              </a:cubicBezTo>
                              <a:cubicBezTo>
                                <a:pt x="27310" y="30807"/>
                                <a:pt x="25803" y="32370"/>
                                <a:pt x="24278" y="33933"/>
                              </a:cubicBezTo>
                              <a:cubicBezTo>
                                <a:pt x="22752" y="35496"/>
                                <a:pt x="21134" y="37170"/>
                                <a:pt x="19422" y="38956"/>
                              </a:cubicBezTo>
                              <a:cubicBezTo>
                                <a:pt x="17562" y="37095"/>
                                <a:pt x="15832" y="35347"/>
                                <a:pt x="14232" y="33710"/>
                              </a:cubicBezTo>
                              <a:cubicBezTo>
                                <a:pt x="12632" y="32073"/>
                                <a:pt x="11069" y="30491"/>
                                <a:pt x="9544" y="28966"/>
                              </a:cubicBezTo>
                              <a:cubicBezTo>
                                <a:pt x="8018" y="27440"/>
                                <a:pt x="6493" y="25896"/>
                                <a:pt x="4967" y="24333"/>
                              </a:cubicBezTo>
                              <a:cubicBezTo>
                                <a:pt x="3442" y="22771"/>
                                <a:pt x="1786" y="21096"/>
                                <a:pt x="0" y="19310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2293290" name="TextBox 43"/>
                      <wps:cNvSpPr txBox="1"/>
                      <wps:spPr>
                        <a:xfrm>
                          <a:off x="316706" y="162410"/>
                          <a:ext cx="38509" cy="38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09" h="38955">
                              <a:moveTo>
                                <a:pt x="19422" y="0"/>
                              </a:moveTo>
                              <a:lnTo>
                                <a:pt x="38509" y="19310"/>
                              </a:lnTo>
                              <a:cubicBezTo>
                                <a:pt x="36649" y="21171"/>
                                <a:pt x="34938" y="22901"/>
                                <a:pt x="33375" y="24501"/>
                              </a:cubicBezTo>
                              <a:cubicBezTo>
                                <a:pt x="31812" y="26100"/>
                                <a:pt x="30287" y="27682"/>
                                <a:pt x="28798" y="29244"/>
                              </a:cubicBezTo>
                              <a:cubicBezTo>
                                <a:pt x="27310" y="30807"/>
                                <a:pt x="25803" y="32370"/>
                                <a:pt x="24278" y="33933"/>
                              </a:cubicBezTo>
                              <a:cubicBezTo>
                                <a:pt x="22752" y="35495"/>
                                <a:pt x="21134" y="37170"/>
                                <a:pt x="19422" y="38955"/>
                              </a:cubicBezTo>
                              <a:cubicBezTo>
                                <a:pt x="17562" y="37095"/>
                                <a:pt x="15832" y="35346"/>
                                <a:pt x="14232" y="33709"/>
                              </a:cubicBezTo>
                              <a:cubicBezTo>
                                <a:pt x="12632" y="32072"/>
                                <a:pt x="11069" y="30491"/>
                                <a:pt x="9544" y="28965"/>
                              </a:cubicBezTo>
                              <a:cubicBezTo>
                                <a:pt x="8018" y="27440"/>
                                <a:pt x="6493" y="25896"/>
                                <a:pt x="4967" y="24333"/>
                              </a:cubicBezTo>
                              <a:cubicBezTo>
                                <a:pt x="3442" y="22770"/>
                                <a:pt x="1786" y="21096"/>
                                <a:pt x="0" y="19310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2293291" name="TextBox 42"/>
                      <wps:cNvSpPr txBox="1"/>
                      <wps:spPr>
                        <a:xfrm>
                          <a:off x="2602706" y="162410"/>
                          <a:ext cx="38510" cy="38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10" h="38955">
                              <a:moveTo>
                                <a:pt x="19422" y="0"/>
                              </a:moveTo>
                              <a:lnTo>
                                <a:pt x="38510" y="19310"/>
                              </a:lnTo>
                              <a:cubicBezTo>
                                <a:pt x="36649" y="21171"/>
                                <a:pt x="34938" y="22901"/>
                                <a:pt x="33375" y="24501"/>
                              </a:cubicBezTo>
                              <a:cubicBezTo>
                                <a:pt x="31812" y="26100"/>
                                <a:pt x="30287" y="27682"/>
                                <a:pt x="28799" y="29244"/>
                              </a:cubicBezTo>
                              <a:cubicBezTo>
                                <a:pt x="27310" y="30807"/>
                                <a:pt x="25803" y="32370"/>
                                <a:pt x="24278" y="33933"/>
                              </a:cubicBezTo>
                              <a:cubicBezTo>
                                <a:pt x="22752" y="35495"/>
                                <a:pt x="21134" y="37170"/>
                                <a:pt x="19422" y="38955"/>
                              </a:cubicBezTo>
                              <a:cubicBezTo>
                                <a:pt x="17562" y="37095"/>
                                <a:pt x="15832" y="35346"/>
                                <a:pt x="14232" y="33709"/>
                              </a:cubicBezTo>
                              <a:cubicBezTo>
                                <a:pt x="12632" y="32072"/>
                                <a:pt x="11069" y="30491"/>
                                <a:pt x="9544" y="28965"/>
                              </a:cubicBezTo>
                              <a:cubicBezTo>
                                <a:pt x="8018" y="27440"/>
                                <a:pt x="6493" y="25896"/>
                                <a:pt x="4967" y="24333"/>
                              </a:cubicBezTo>
                              <a:cubicBezTo>
                                <a:pt x="3442" y="22770"/>
                                <a:pt x="1786" y="21096"/>
                                <a:pt x="0" y="19310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2293292" name="TextBox 40"/>
                      <wps:cNvSpPr txBox="1"/>
                      <wps:spPr>
                        <a:xfrm>
                          <a:off x="25338" y="205719"/>
                          <a:ext cx="76460" cy="38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460" h="38955">
                              <a:moveTo>
                                <a:pt x="19422" y="0"/>
                              </a:moveTo>
                              <a:lnTo>
                                <a:pt x="38233" y="19030"/>
                              </a:lnTo>
                              <a:lnTo>
                                <a:pt x="57373" y="0"/>
                              </a:lnTo>
                              <a:lnTo>
                                <a:pt x="76460" y="19310"/>
                              </a:lnTo>
                              <a:cubicBezTo>
                                <a:pt x="74600" y="21170"/>
                                <a:pt x="72888" y="22901"/>
                                <a:pt x="71326" y="24501"/>
                              </a:cubicBezTo>
                              <a:cubicBezTo>
                                <a:pt x="69763" y="26100"/>
                                <a:pt x="68238" y="27682"/>
                                <a:pt x="66749" y="29244"/>
                              </a:cubicBezTo>
                              <a:cubicBezTo>
                                <a:pt x="65261" y="30807"/>
                                <a:pt x="63754" y="32370"/>
                                <a:pt x="62229" y="33933"/>
                              </a:cubicBezTo>
                              <a:cubicBezTo>
                                <a:pt x="60703" y="35495"/>
                                <a:pt x="59085" y="37170"/>
                                <a:pt x="57373" y="38955"/>
                              </a:cubicBezTo>
                              <a:cubicBezTo>
                                <a:pt x="55513" y="37095"/>
                                <a:pt x="53783" y="35346"/>
                                <a:pt x="52183" y="33709"/>
                              </a:cubicBezTo>
                              <a:cubicBezTo>
                                <a:pt x="50583" y="32072"/>
                                <a:pt x="49020" y="30491"/>
                                <a:pt x="47495" y="28965"/>
                              </a:cubicBezTo>
                              <a:cubicBezTo>
                                <a:pt x="45969" y="27440"/>
                                <a:pt x="44444" y="25896"/>
                                <a:pt x="42918" y="24333"/>
                              </a:cubicBezTo>
                              <a:lnTo>
                                <a:pt x="38230" y="19592"/>
                              </a:lnTo>
                              <a:lnTo>
                                <a:pt x="33375" y="24501"/>
                              </a:lnTo>
                              <a:cubicBezTo>
                                <a:pt x="31812" y="26100"/>
                                <a:pt x="30286" y="27682"/>
                                <a:pt x="28798" y="29244"/>
                              </a:cubicBezTo>
                              <a:cubicBezTo>
                                <a:pt x="27310" y="30807"/>
                                <a:pt x="25803" y="32370"/>
                                <a:pt x="24277" y="33933"/>
                              </a:cubicBezTo>
                              <a:cubicBezTo>
                                <a:pt x="22752" y="35495"/>
                                <a:pt x="21134" y="37170"/>
                                <a:pt x="19422" y="38955"/>
                              </a:cubicBezTo>
                              <a:cubicBezTo>
                                <a:pt x="17562" y="37095"/>
                                <a:pt x="15832" y="35346"/>
                                <a:pt x="14232" y="33709"/>
                              </a:cubicBezTo>
                              <a:cubicBezTo>
                                <a:pt x="12632" y="32072"/>
                                <a:pt x="11069" y="30491"/>
                                <a:pt x="9544" y="28965"/>
                              </a:cubicBezTo>
                              <a:cubicBezTo>
                                <a:pt x="8018" y="27440"/>
                                <a:pt x="6493" y="25896"/>
                                <a:pt x="4967" y="24333"/>
                              </a:cubicBezTo>
                              <a:cubicBezTo>
                                <a:pt x="3442" y="22770"/>
                                <a:pt x="1786" y="21096"/>
                                <a:pt x="0" y="19310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2293293" name="TextBox 39"/>
                      <wps:cNvSpPr txBox="1"/>
                      <wps:spPr>
                        <a:xfrm>
                          <a:off x="2300474" y="215205"/>
                          <a:ext cx="76460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460" h="38956">
                              <a:moveTo>
                                <a:pt x="19422" y="0"/>
                              </a:moveTo>
                              <a:lnTo>
                                <a:pt x="38232" y="19031"/>
                              </a:lnTo>
                              <a:lnTo>
                                <a:pt x="57373" y="0"/>
                              </a:lnTo>
                              <a:lnTo>
                                <a:pt x="76460" y="19311"/>
                              </a:lnTo>
                              <a:cubicBezTo>
                                <a:pt x="74600" y="21171"/>
                                <a:pt x="72888" y="22901"/>
                                <a:pt x="71325" y="24501"/>
                              </a:cubicBezTo>
                              <a:cubicBezTo>
                                <a:pt x="69763" y="26101"/>
                                <a:pt x="68237" y="27683"/>
                                <a:pt x="66749" y="29245"/>
                              </a:cubicBezTo>
                              <a:cubicBezTo>
                                <a:pt x="65261" y="30808"/>
                                <a:pt x="63754" y="32371"/>
                                <a:pt x="62228" y="33933"/>
                              </a:cubicBezTo>
                              <a:cubicBezTo>
                                <a:pt x="60703" y="35496"/>
                                <a:pt x="59084" y="37170"/>
                                <a:pt x="57373" y="38956"/>
                              </a:cubicBezTo>
                              <a:cubicBezTo>
                                <a:pt x="55513" y="37096"/>
                                <a:pt x="53782" y="35347"/>
                                <a:pt x="52182" y="33710"/>
                              </a:cubicBezTo>
                              <a:cubicBezTo>
                                <a:pt x="50583" y="32073"/>
                                <a:pt x="49020" y="30492"/>
                                <a:pt x="47494" y="28966"/>
                              </a:cubicBezTo>
                              <a:cubicBezTo>
                                <a:pt x="45969" y="27441"/>
                                <a:pt x="44443" y="25897"/>
                                <a:pt x="42918" y="24334"/>
                              </a:cubicBezTo>
                              <a:lnTo>
                                <a:pt x="38230" y="19593"/>
                              </a:lnTo>
                              <a:lnTo>
                                <a:pt x="33374" y="24501"/>
                              </a:lnTo>
                              <a:cubicBezTo>
                                <a:pt x="31812" y="26101"/>
                                <a:pt x="30286" y="27683"/>
                                <a:pt x="28798" y="29245"/>
                              </a:cubicBezTo>
                              <a:cubicBezTo>
                                <a:pt x="27310" y="30808"/>
                                <a:pt x="25803" y="32371"/>
                                <a:pt x="24277" y="33933"/>
                              </a:cubicBezTo>
                              <a:cubicBezTo>
                                <a:pt x="22752" y="35496"/>
                                <a:pt x="21133" y="37170"/>
                                <a:pt x="19422" y="38956"/>
                              </a:cubicBezTo>
                              <a:cubicBezTo>
                                <a:pt x="17561" y="37096"/>
                                <a:pt x="15831" y="35347"/>
                                <a:pt x="14231" y="33710"/>
                              </a:cubicBezTo>
                              <a:cubicBezTo>
                                <a:pt x="12631" y="32073"/>
                                <a:pt x="11069" y="30492"/>
                                <a:pt x="9543" y="28966"/>
                              </a:cubicBezTo>
                              <a:cubicBezTo>
                                <a:pt x="8018" y="27441"/>
                                <a:pt x="6492" y="25897"/>
                                <a:pt x="4967" y="24334"/>
                              </a:cubicBezTo>
                              <a:cubicBezTo>
                                <a:pt x="3441" y="22771"/>
                                <a:pt x="1786" y="21097"/>
                                <a:pt x="0" y="19311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46D668" id="Group 36" o:spid="_x0000_s1026" style="position:absolute;margin-left:342.2pt;margin-top:29pt;width:159.4pt;height:11.8pt;z-index:251794432" coordsize="34355,2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">
              <v:shape id="TextBox 63" o:spid="_x0000_s1027" style="position:absolute;left:16387;width:385;height:389;visibility:visible;mso-wrap-style:square;v-text-anchor:top" coordsize="38510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" path="m19422,l38510,19310v-1861,1861,-3572,3591,-5135,5191c31812,26101,30287,27682,28799,29245v-1489,1562,-2996,3125,-4521,4688c22752,35496,21134,37170,19422,38956,17562,37095,15832,35347,14232,33710,12632,32072,11069,30491,9544,28966,8018,27440,6493,25896,4967,24333,3442,22771,1786,21096,,19310l19422,xe" fillcolor="#2d2d2d [3213]" stroked="f">
                <v:path arrowok="t"/>
              </v:shape>
              <v:shape id="TextBox 62" o:spid="_x0000_s1028" style="position:absolute;left:21080;top:4;width:385;height:390;visibility:visible;mso-wrap-style:square;v-text-anchor:top" coordsize="38509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" path="m19422,l38509,19311v-1860,1860,-3572,3590,-5134,5190c31812,26101,30287,27683,28798,29245v-1488,1563,-2995,3126,-4520,4688c22752,35496,21134,37170,19422,38956,17562,37096,15832,35347,14232,33710,12632,32073,11069,30492,9544,28966,8018,27441,6493,25897,4967,24334,3442,22771,1786,21097,,19311l19422,xe" fillcolor="#2d2d2d [3213]" stroked="f">
                <v:path arrowok="t"/>
              </v:shape>
              <v:shape id="TextBox 61" o:spid="_x0000_s1029" style="position:absolute;left:24450;top:54;width:386;height:390;visibility:visible;mso-wrap-style:square;v-text-anchor:top" coordsize="38510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" path="m19422,l38510,19311v-1861,1860,-3572,3590,-5135,5190c31812,26101,30287,27682,28799,29245v-1489,1563,-2996,3126,-4521,4688c22752,35496,21134,37170,19422,38956,17562,37096,15832,35347,14232,33710,12632,32073,11069,30492,9544,28966,8018,27441,6493,25897,4967,24334,3442,22771,1786,21097,,19311l19422,xe" fillcolor="#2d2d2d [3213]" stroked="f">
                <v:path arrowok="t"/>
              </v:shape>
              <v:shape id="TextBox 60" o:spid="_x0000_s1030" style="position:absolute;left:2437;top:70;width:2924;height:1337;visibility:visible;mso-wrap-style:square;v-text-anchor:top" coordsize="292447,13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" path="m21878,r,109724l36947,109724r9376,l123118,109724c112402,96552,104087,87437,98171,82377,92255,77316,85948,73596,79251,71214v-1340,-446,-2679,-669,-4018,-669c69354,70545,62545,74712,54806,83046l52462,79363c55290,68126,61652,59271,71549,52797v4614,-2977,9265,-4465,13953,-4465c90711,48332,95957,50192,101240,53913v9897,7218,27273,25822,52127,55811l160772,109724r8334,l191244,109724r,-48890l213457,60834r,48890l236972,109724r5953,l270570,109724r,-97446l292447,r,133722l242925,133722r-5953,l169106,133722r-8334,l46323,133722r-9376,l,133722,,12278,21878,xe" fillcolor="#2d2d2d [3213]" stroked="f">
                <v:path arrowok="t"/>
              </v:shape>
              <v:shape id="TextBox 59" o:spid="_x0000_s1031" style="position:absolute;left:5664;top:70;width:219;height:1337;visibility:visible;mso-wrap-style:square;v-text-anchor:top" coordsize="21878,13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" path="m21878,r,133722l,133722,,12278,21878,xe" fillcolor="#2d2d2d [3213]" stroked="f">
                <v:path arrowok="t"/>
              </v:shape>
              <v:shape id="TextBox 58" o:spid="_x0000_s1032" style="position:absolute;left:6663;top:70;width:3746;height:2079;visibility:visible;mso-wrap-style:square;v-text-anchor:top" coordsize="374675,2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" path="m301303,r,109724l319200,109724r7776,l352798,109724r,-97446l374675,r,133722l326976,133722r-7776,l258478,133722r-5953,l182278,133722r-5953,l105259,133722r-5134,l63736,133722v-2232,-967,-4055,-2251,-5469,-3851c56853,128271,55513,126485,54248,124513v-1265,-1972,-2567,-3999,-3906,-6083c49002,116347,47439,114375,45654,112514v-4019,2084,-7461,4391,-10325,6921c32464,121965,30138,124625,28352,127416v-1786,2790,-3107,5674,-3962,8650c23534,139043,23106,142019,23106,144996v,7069,1302,13004,3907,17803c29617,167599,33096,171562,37449,174687v4354,3126,9395,5488,15125,7088c58304,183375,64257,184547,70433,185291v6177,744,12428,1116,18753,1116c91269,186482,93316,186519,95325,186519v4093,,7962,-37,11608,-112c107901,187970,108719,189198,109389,190091v-7441,6251,-15292,10790,-23552,13618c77577,206536,69354,207950,61169,207950v-8037,,-15720,-1321,-23050,-3962c30789,201346,24315,197569,18697,192658,13079,187747,8577,181775,5191,174743,1805,167711,75,159804,,151023r,-1451c,145703,559,141647,1675,137406v1265,-4688,3218,-9302,5860,-13841c10177,119025,13581,114728,17748,110672v4167,-4055,9004,-7571,14511,-10548c29506,97297,27031,95008,24836,93260,22641,91511,20539,90097,18530,89018,16520,87939,14548,87083,12614,86451,10679,85818,8670,85204,6586,84609v,-149,149,-744,447,-1786c7330,81632,7740,80051,8260,78079v521,-1972,1079,-4111,1675,-6418c10530,69354,11088,67140,11609,65019v521,-2120,967,-3999,1340,-5636c13097,58192,13172,57299,13172,56704r,-335c16967,54583,21413,52853,26511,51178v5097,-1674,10287,-2995,15571,-3962c47291,46248,52351,45765,57262,45765r558,c62880,45839,67438,46676,71494,48276v4055,1600,7311,4149,9767,7646c83716,59420,84944,64108,84944,69987v,3497,-502,6827,-1507,9990c82433,83139,81037,86134,79251,88962v-1785,2828,-3906,5451,-6362,7869c70433,99250,67755,101464,64852,103473v1489,1711,3107,3144,4856,4297c71456,108924,73149,109575,74787,109724r25338,l105259,109724r25338,l130597,60834r22213,l152810,109724r23515,l182278,109724r24519,l206797,60834r22213,l229010,109724r23515,l258478,109724r20947,l279425,12278,301303,xm49337,68201v-2530,74,-4874,372,-7032,893c40147,69615,38324,70396,36835,71438v-1488,1041,-2269,2306,-2344,3795l48332,89632v-74,74,-111,149,-111,223c48295,89855,48556,89743,49002,89520v595,-372,1433,-930,2512,-1674c52593,87102,53839,86172,55253,85055v1414,-1116,2735,-2269,3962,-3460c60443,80405,61485,79177,62341,77912v856,-1265,1321,-2419,1395,-3461l63736,74228v,-1339,-670,-2456,-2009,-3348c60313,69987,58527,69317,56369,68870v-1935,-446,-4055,-669,-6362,-669l49337,68201xe" fillcolor="#2d2d2d [3213]" stroked="f">
                <v:path arrowok="t"/>
              </v:shape>
              <v:shape id="TextBox 57" o:spid="_x0000_s1033" style="position:absolute;left:25297;top:70;width:2677;height:1506;visibility:visible;mso-wrap-style:square;v-text-anchor:top" coordsize="267705,150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" path="m21878,r,109724l36947,109724r9376,l123118,109724c112403,96552,104087,87437,98171,82377,92255,77316,85948,73596,79251,71214v-1339,-446,-2679,-669,-4018,-669c69354,70545,62545,74712,54806,83046l52462,79363c55290,68126,61652,59271,71549,52797v4614,-2977,9265,-4465,13953,-4465c90711,48332,95957,50192,101240,53913v9898,7218,27273,25822,52128,55811l160772,109724r8334,l185775,109724v2232,-6474,4725,-12055,7478,-16743c196007,88292,199300,84144,203132,80535v3832,-3609,8130,-6456,12892,-8539c220117,70210,224359,69317,228749,69317v670,,1339,37,2009,111c238051,69949,244097,71475,248897,74005v4799,2530,8576,5730,11329,9599c262979,87474,264914,91864,266030,96776v1117,4911,1675,10008,1675,15292c267705,117202,267333,122374,266589,127583v-745,5209,-1675,10158,-2791,14846c262533,143917,261361,145275,260282,146503v-1079,1228,-2251,2586,-3516,4074l199058,135843r-6921,-2121l169106,133722r-8334,l46323,133722r-9376,l,133722,,12278,21878,xm227075,90525v-2530,,-5005,632,-7423,1897c217233,93687,215057,95380,213122,97501v-1935,2121,-3535,4558,-4800,7311c207057,107566,206313,110393,206090,113296r40965,10157c247055,123081,247111,122486,247222,121667v112,-818,205,-1711,279,-2679c247576,118021,247632,117091,247669,116198v37,-893,56,-1600,56,-2121c247725,111621,247483,109035,246999,106319v-484,-2716,-1470,-5227,-2958,-7534c242553,96478,240451,94543,237734,92981v-2716,-1563,-6269,-2382,-10659,-2456xe" fillcolor="#2d2d2d [3213]" stroked="f">
                <v:path arrowok="t"/>
              </v:shape>
              <v:shape id="TextBox 56" o:spid="_x0000_s1034" style="position:absolute;left:4064;top:109;width:765;height:389;visibility:visible;mso-wrap-style:square;v-text-anchor:top" coordsize="76460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" path="m19422,l38232,19030,57373,,76460,19310v-1860,1861,-3572,3591,-5134,5191c69763,26101,68237,27682,66749,29245v-1488,1562,-2995,3125,-4520,4688c60703,35495,59085,37170,57373,38956,55513,37095,53783,35347,52183,33709,50583,32072,49020,30491,47495,28966,45969,27440,44444,25896,42918,24333l38230,19592r-4855,4909c31812,26101,30286,27682,28798,29245v-1488,1562,-2995,3125,-4521,4688c22752,35495,21133,37170,19422,38956,17561,37095,15831,35347,14231,33709,12632,32072,11069,30491,9543,28966,8018,27440,6492,25896,4967,24333,3441,22771,1786,21096,,19310l19422,xe" fillcolor="#2d2d2d [3213]" stroked="f">
                <v:path arrowok="t"/>
              </v:shape>
              <v:shape id="TextBox 55" o:spid="_x0000_s1035" style="position:absolute;left:31306;top:109;width:764;height:389;visibility:visible;mso-wrap-style:square;v-text-anchor:top" coordsize="76460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" path="m19422,l38232,19030,57373,,76460,19310v-1860,1861,-3572,3591,-5134,5191c69763,26101,68238,27682,66749,29245v-1488,1562,-2995,3125,-4520,4688c60703,35495,59085,37170,57373,38956,55513,37095,53783,35347,52183,33709,50583,32072,49020,30491,47495,28966,45969,27440,44444,25896,42918,24333l38230,19592r-4855,4909c31812,26101,30286,27682,28798,29245v-1488,1562,-2995,3125,-4521,4688c22752,35495,21133,37170,19422,38956,17562,37095,15831,35347,14232,33709,12632,32072,11069,30491,9544,28966,8018,27440,6493,25896,4967,24333,3442,22771,1786,21096,,19310l19422,xe" fillcolor="#2d2d2d [3213]" stroked="f">
                <v:path arrowok="t"/>
              </v:shape>
              <v:shape id="TextBox 54" o:spid="_x0000_s1036" style="position:absolute;left:18895;top:550;width:2974;height:1374;visibility:visible;mso-wrap-style:square;v-text-anchor:top" coordsize="297433,13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" path="m245641,v4390,,8427,521,12111,1563c261435,2605,264765,4093,267742,6028v2977,1935,5581,4241,7813,6920c277788,15627,279723,18604,281360,21878l271202,32705v-1860,-2083,-4427,-3925,-7702,-5525c260226,25580,256729,24371,253008,23552v-3051,-669,-6065,-1004,-9041,-1004l241957,22548v-3795,223,-7088,1041,-9878,2455c229288,26417,227149,28538,225661,31366v-1117,2009,-1675,4465,-1675,7367c223986,39923,224098,41226,224321,42639r,-111c225289,46100,226702,49058,228563,51402v1860,2344,4055,4204,6585,5581c237679,58359,240469,59345,243520,59941v1265,223,4353,818,9265,1786l297433,61727r-5581,23998l187747,85725r-4279,l114300,85725r-8706,l89074,85725v-521,3944,-1637,7944,-3349,11999c84013,101780,81855,105724,79251,109556v-2604,3833,-5544,7442,-8818,10828c67159,123769,63680,126727,59996,129257v-3683,2531,-7441,4521,-11273,5972c44890,136680,41151,137406,37505,137406v-5209,,-10381,-1061,-15516,-3181c16855,132104,11497,129146,5916,125351l,121221v13097,-372,23403,-1675,30919,-3907c38435,115082,44946,111863,50453,107659v5506,-4205,9841,-9376,13004,-15516c66619,86004,68201,78916,68201,70880v,-6995,-1098,-14530,-3293,-22604c62712,40202,59568,31589,55476,22436v3944,-2456,7590,-4744,10939,-6865c69763,13451,73335,11237,77130,8930v4167,6995,7497,15050,9990,24166c89613,42212,91083,51755,91529,61727r14065,l114300,61727r21766,l136066,12837r22213,l158279,61727r25189,l187747,61727r17599,c203857,56220,203113,51718,203113,48221v,-5730,1079,-11460,3237,-17190c208508,25301,211485,20129,215280,15516v3795,-4614,8297,-8353,13506,-11218c233995,1433,239613,,245641,xe" fillcolor="#2d2d2d [3213]" stroked="f">
                <v:path arrowok="t"/>
              </v:shape>
              <v:shape id="TextBox 53" o:spid="_x0000_s1037" style="position:absolute;left:11274;top:553;width:7175;height:1349;visibility:visible;mso-wrap-style:square;v-text-anchor:top" coordsize="717501,134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" path="m535298,v5209,,10455,1860,15738,5581c560933,12799,578309,31403,603163,61392r7405,l618902,61392r16669,c637803,54918,640296,49337,643049,44649v2754,-4689,6047,-8837,9879,-12446c656760,28594,661058,25747,665820,23664v4093,-1786,8334,-2679,12725,-2679c679215,20985,679884,21022,680554,21096v7293,521,13339,2047,18138,4577c703492,28203,707269,31403,710022,35272v2753,3870,4688,8260,5804,13172c716942,53355,717501,58452,717501,63736v,5134,-372,10306,-1117,15515c715640,84460,714710,89409,713594,94097v-1265,1488,-2437,2846,-3516,4074c708999,99399,707827,100757,706562,102245l648854,87511r-6921,-2121l618902,85390r-8334,l492547,85390r-5804,l287759,85390r-1041,l127248,85390v-74,,-111,-37,-111,-111c124755,92274,121556,98785,117537,104812v-4018,6028,-8818,11255,-14399,15683c97557,124923,91195,128420,84051,130987v-7144,2568,-15032,3851,-23664,3851c34417,132755,16371,121295,6251,100459,2084,91976,,82935,,73335,,59420,4316,44388,12948,28240r5135,2233c12948,40146,10381,49671,10381,59048v,8632,2158,17078,6474,25338c25859,101799,40891,110654,61950,110951v5655,,11143,-986,16464,-2958c83735,106022,88441,103045,92534,99064v4093,-3981,7404,-8949,9934,-14902c104329,79772,105445,72703,105817,62954v-447,-1934,-893,-3869,-1340,-5804c103957,54992,103361,52871,102692,50788v-596,-2084,-1154,-4223,-1675,-6419c100496,42174,100050,39923,99678,37616v3572,-1488,6827,-2809,9767,-3962c112384,32500,115491,31254,118765,29915v893,5581,2195,11013,3907,16296l127137,61392r13171,c143731,57522,147470,53448,151526,49169v4055,-4279,8334,-8502,12836,-12669c168864,32333,173497,28352,178259,24557v4763,-3795,9637,-7125,14622,-9990c197867,11702,202834,9432,207783,7758v4948,-1675,9767,-2512,14455,-2512c226777,5246,231260,6176,235688,8037v4428,1860,8855,4818,13283,8874c253399,20966,257659,27831,261752,37505v2455,5730,3981,13692,4576,23887l286718,61392r1041,l313953,61392v-1637,-3200,-3070,-6828,-4297,-10883c308428,46453,307479,42193,306809,37728v3572,-1488,6846,-2846,9823,-4074c319609,32426,322734,31142,326008,29803v893,5581,2195,11032,3907,16352c331626,51476,333450,56555,335384,61392r12167,c350974,57522,354732,53448,358825,49169v4093,-4279,8371,-8502,12836,-12669c376126,32333,380740,28352,385502,24557v4763,-3795,9600,-7125,14511,-9990c404924,11702,409854,9432,414803,7758v4948,-1675,9804,-2512,14566,-2512c443657,5618,455600,12725,465200,26566v6325,9153,9711,20761,10157,34826l486743,61392r5804,l572914,61392c562198,48220,553883,39105,547967,34045,542051,28984,535744,25264,529047,22882v-1339,-446,-2679,-669,-4018,-669c519150,22213,512341,26380,504602,34714r-2344,-3683c505086,19794,511448,10939,521345,4465,525959,1488,530610,,535298,xm425574,28240v-3944,,-8092,968,-12445,2902c408775,33077,404366,35607,399902,38733v-4465,3125,-8912,6678,-13339,10659c382135,53374,377949,57373,374005,61392r80702,c454038,52834,451619,45690,447452,39960v-4167,-5729,-8093,-9115,-11776,-10157c431992,28761,428625,28240,425574,28240xm218443,28240v-3870,,-8000,968,-12390,2902c201662,33077,197235,35607,192770,38733v-4465,3125,-8893,6678,-13283,10659c175096,53374,170929,57373,166985,61392r77131,l246683,61503v-1191,-8036,-2809,-13915,-4856,-17636c239781,40146,237530,37133,235074,34826v-2456,-2307,-5079,-3981,-7869,-5023c224414,28761,221494,28240,218443,28240xm676871,42193v-2531,,-5005,632,-7423,1897c667029,45355,664853,47048,662918,49169v-1935,2121,-3535,4558,-4800,7311c656853,59234,656109,62061,655886,64964r40965,10157c696851,74749,696906,74154,697018,73335v112,-818,205,-1711,279,-2679c697372,69689,697427,68759,697465,67866v37,-893,55,-1600,55,-2121c697520,63289,697279,60703,696795,57987v-484,-2716,-1470,-5227,-2958,-7534c692349,48146,690246,46211,687530,44649v-2716,-1563,-6269,-2382,-10659,-2456xe" fillcolor="#2d2d2d [3213]" stroked="f">
                <v:path arrowok="t"/>
              </v:shape>
              <v:shape id="TextBox 52" o:spid="_x0000_s1038" style="position:absolute;left:30231;top:553;width:4124;height:1371;visibility:visible;mso-wrap-style:square;v-text-anchor:top" coordsize="412440,137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" path="m230237,v5209,,10455,1860,15738,5581c255873,12799,273248,31403,298103,61392r7404,l313841,61392r16669,c332742,54918,335235,49337,337988,44649v2754,-4689,6047,-8837,9879,-12446c351699,28594,355997,25747,360759,23664v4093,-1786,8335,-2679,12725,-2679c374154,20985,374823,21022,375493,21096v7293,521,13339,2047,18139,4577c398431,28203,402208,31403,404961,35272v2753,3870,4688,8260,5804,13172c411882,53355,412440,58452,412440,63736v,5134,-372,10306,-1116,15515c410579,84460,409649,89409,408533,94097v-1265,1488,-2437,2846,-3516,4074c403938,99399,402766,100757,401501,102245l343793,87511r-6921,-2121l313841,85390r-8334,l187635,85390r-5953,l108272,85390r-2790,l87846,85390v-1638,6474,-3703,12372,-6195,17692c79158,108403,76237,112849,72888,116421v-6399,7292,-12557,12557,-18473,15794c48499,135452,42602,137071,36723,137071v-5209,,-10399,-1061,-15571,-3181c15980,131769,10641,128848,5134,125127l,121109r6139,c12911,121109,19347,120328,25449,118765v6251,-1563,11962,-3888,17134,-6976c47755,108700,52276,104924,56145,100459v3870,-4465,6958,-9488,9265,-15069l28686,85390v-1562,-149,-2976,-390,-4241,-725l22050,83999,9376,71214c6771,66005,5469,60462,5469,54583v,-5730,1079,-11479,3237,-17246c10864,31570,13841,26380,17636,21766v3795,-4613,8260,-8371,13394,-11274c36165,7590,41783,6139,47885,6139v7367,,13711,1526,19032,4577c72237,13767,76628,17841,80088,22938v3460,5098,6065,10976,7813,17636c89650,47234,90599,54174,90748,61392r14734,l108272,61392r27682,l135954,12502r22213,l158167,61392r23515,l187635,61392r80218,c257138,48220,248822,39105,242906,34045,236990,28984,230683,25264,223986,22882v-1339,-446,-2679,-669,-4018,-669c214089,22213,207280,26380,199541,34714r-2344,-3683c200025,19794,206387,10939,216284,4465,220898,1488,225549,,230237,xm43532,25115v-2679,,-5135,632,-7367,1897c33933,28277,32016,29915,30417,31924v-1600,2009,-2828,4241,-3684,6697c25877,41077,25449,43532,25449,45988v,3349,856,6437,2568,9265c29728,58080,32482,60127,36277,61392r29244,c65968,59978,66247,58657,66359,57429v111,-1228,167,-2363,167,-3404c66526,51569,66247,48685,65689,45374v-558,-3311,-1675,-6455,-3349,-9432c60666,32966,58322,30417,55308,28296,52294,26175,48369,25115,43532,25115xm371810,42193v-2530,,-5005,632,-7423,1897c361968,45355,359792,47048,357857,49169v-1935,2121,-3535,4558,-4800,7311c351792,59234,351048,62061,350825,64964r40965,10157c391790,74749,391846,74154,391957,73335v112,-818,205,-1711,279,-2679c392311,69689,392367,68759,392404,67866v37,-893,56,-1600,56,-2121c392460,63289,392218,60703,391734,57987v-484,-2716,-1470,-5227,-2958,-7534c387288,48146,385186,46211,382469,44649v-2716,-1563,-6269,-2382,-10659,-2456xe" fillcolor="#2d2d2d [3213]" stroked="f">
                <v:path arrowok="t"/>
              </v:shape>
              <v:shape id="TextBox 51" o:spid="_x0000_s1039" style="position:absolute;top:563;width:1303;height:1339;visibility:visible;mso-wrap-style:square;v-text-anchor:top" coordsize="130373,13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" path="m117649,v2306,,4204,242,5692,725c124830,1209,126299,2102,127750,3404v1451,1302,2326,3925,2623,7869l130373,12501v,3795,-1190,8707,-3571,14734c124420,24184,121220,22659,117202,22659r-335,c112626,22808,109314,23422,106933,24500v-2381,1080,-4446,2400,-6195,3963c98989,30026,97296,31719,95659,33542v-1637,1823,-3088,3590,-4353,5302c90041,40555,89018,42044,88236,43309v-781,1265,-1172,2083,-1172,2455c87064,47104,87864,48332,89464,49448v1600,1116,3609,2121,6028,3014c97910,53355,100589,54155,103528,54861v2940,707,5749,1358,8428,1954c114412,57336,116681,57838,118765,58322v2083,483,3497,911,4241,1283c124346,60201,125443,61131,126299,62396v856,1265,1488,2679,1898,4241c128606,68200,128885,69874,129034,71660v149,1786,223,4465,223,8037c128141,88924,123155,98356,114300,107993v-8855,9637,-17990,16353,-27403,20148c77484,131936,68424,133833,59717,133833,32035,131750,13767,120290,4911,99454,1637,91864,,83827,,75344,,60610,4874,44574,14622,27235r5135,2233c14250,39960,11497,49969,11497,59494v,7367,1674,14436,5023,21208c24110,96329,35719,105668,51346,108719v1786,74,3609,186,5469,334c58675,109202,60573,109277,62508,109277v4911,,9878,-707,14901,-2121c82432,105742,87157,103733,91585,101128v4428,-2604,8279,-5711,11553,-9320c106412,88199,108719,84162,110058,79697v-521,-74,-1246,-205,-2176,-391c106952,79120,105947,78934,104868,78748v-1079,-186,-2121,-372,-3125,-558c100738,78004,99864,77837,99119,77688,95920,77167,92478,76535,88795,75790,85111,75046,81688,74060,78525,72832,75363,71605,72740,70079,70656,68256,68572,66433,67531,64182,67531,61503v,-3572,669,-7572,2009,-11999c70879,45076,72721,40593,75065,36053v2344,-4539,5116,-8967,8316,-13283c86581,18454,90022,14603,93706,11218v3683,-3386,7571,-6102,11664,-8149c109463,1023,113556,,117649,xe" fillcolor="#2d2d2d [3213]" stroked="f">
                <v:path arrowok="t"/>
              </v:shape>
              <v:shape id="TextBox 50" o:spid="_x0000_s1040" style="position:absolute;left:28765;top:563;width:1304;height:1339;visibility:visible;mso-wrap-style:square;v-text-anchor:top" coordsize="130374,13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" path="m117649,v2307,,4204,242,5692,725c124830,1209,126299,2102,127750,3404v1452,1302,2326,3925,2624,7869l130374,12501v,3795,-1191,8707,-3572,14734c124420,24184,121221,22659,117202,22659r-335,c112626,22808,109314,23422,106933,24500v-2381,1080,-4446,2400,-6195,3963c98989,30026,97296,31719,95659,33542v-1637,1823,-3088,3590,-4353,5302c90041,40555,89018,42044,88237,43309v-782,1265,-1172,2083,-1172,2455c87065,47104,87864,48332,89464,49448v1600,1116,3609,2121,6028,3014c97910,53355,100589,54155,103529,54861v2939,707,5748,1358,8427,1954c114412,57336,116681,57838,118765,58322v2084,483,3497,911,4242,1283c124346,60201,125444,61131,126299,62396v856,1265,1489,2679,1898,4241c128606,68200,128885,69874,129034,71660v149,1786,223,4465,223,8037c128141,88924,123155,98356,114300,107993v-8855,9637,-17990,16353,-27403,20148c77484,131936,68424,133833,59717,133833,32035,131750,13767,120290,4911,99454,1637,91864,,83827,,75344,,60610,4874,44574,14622,27235r5135,2233c14250,39960,11497,49969,11497,59494v,7367,1674,14436,5023,21208c24110,96329,35719,105668,51346,108719v1786,74,3609,186,5469,334c58676,109202,60573,109277,62508,109277v4911,,9878,-707,14901,-2121c82432,105742,87158,103733,91585,101128v4428,-2604,8279,-5711,11553,-9320c106412,88199,108719,84162,110058,79697v-520,-74,-1246,-205,-2176,-391c106952,79120,105947,78934,104868,78748v-1079,-186,-2121,-372,-3125,-558c100738,78004,99864,77837,99120,77688,95920,77167,92478,76535,88795,75790,85111,75046,81688,74060,78526,72832,75363,71605,72740,70079,70656,68256,68573,66433,67531,64182,67531,61503v,-3572,670,-7572,2009,-11999c70879,45076,72721,40593,75065,36053v2344,-4539,5116,-8967,8316,-13283c86581,18454,90022,14603,93706,11218v3683,-3386,7572,-6102,11664,-8149c109463,1023,113556,,117649,xe" fillcolor="#2d2d2d [3213]" stroked="f">
                <v:path arrowok="t"/>
              </v:shape>
              <v:shape id="TextBox 49" o:spid="_x0000_s1041" style="position:absolute;left:1306;top:640;width:845;height:1284;visibility:visible;mso-wrap-style:square;v-text-anchor:top" coordsize="84497,12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" path="m70098,v4688,7664,8260,16203,10715,25617c83269,35030,84497,44648,84497,54471v,4911,-521,10139,-1563,15682c81892,75697,80348,81204,78302,86673v-2046,5470,-4576,10716,-7590,15739c67698,107435,64182,111862,60164,115695v-4019,3832,-8502,6902,-13451,9209c41765,127210,36351,128364,30472,128364,18268,127694,8111,122039,,111397v2083,149,4093,224,6027,224c11832,111621,17487,110876,22994,109388v7292,-1935,13748,-5060,19366,-9376c47978,95696,52499,90320,55922,83883v3423,-6437,5135,-13785,5135,-22045c61057,54843,59996,47308,57875,39234,55755,31160,52648,22547,48555,13394l70098,xe" fillcolor="#2d2d2d [3213]" stroked="f">
                <v:path arrowok="t"/>
              </v:shape>
              <v:shape id="TextBox 48" o:spid="_x0000_s1042" style="position:absolute;left:22769;top:678;width:2179;height:1333;visibility:visible;mso-wrap-style:square;v-text-anchor:top" coordsize="217958,13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" path="m195746,r22212,l217958,72888r-65372,l146856,72888r-16483,l130373,73781v,6251,-781,12018,-2344,17301c126317,96663,121536,103231,113686,110784v-7851,7553,-16837,13338,-26957,17357c78023,131564,68498,133275,58154,133275v-1711,,-3460,-37,-5246,-111c28426,129592,12203,118616,4241,100235,1413,93761,,86804,,79362,,65447,4799,49783,14399,32370r5134,2232c14920,45839,12613,55922,12613,64851v,7591,1711,14362,5134,20316c25040,98115,36686,105891,52685,108495r,-111c52982,108458,53280,108533,53578,108607v2827,372,5804,595,8929,670c63177,109277,63772,109388,64293,109612v1935,-75,3944,-261,6028,-559c76497,108309,82320,106728,87790,104310v5469,-2419,10269,-5582,14399,-9488c106319,90915,109165,86469,110728,81483v-1786,-2232,-3981,-3963,-6586,-5190c101538,75065,98710,74190,95659,73670v-3051,-521,-6139,-800,-9265,-838c83269,72795,80292,72777,77465,72777l84497,48890r62359,l152586,48890r43160,l195746,xe" fillcolor="#2d2d2d [3213]" stroked="f">
                <v:path arrowok="t"/>
              </v:shape>
              <v:shape id="TextBox 47" o:spid="_x0000_s1043" style="position:absolute;left:30445;top:1391;width:7;height:3;visibility:visible;mso-wrap-style:square;v-text-anchor:top" coordsize="670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" path="m,l619,171r51,52l,xe" fillcolor="#2d2d2d [3213]" stroked="f">
                <v:path arrowok="t"/>
              </v:shape>
              <v:shape id="TextBox 46" o:spid="_x0000_s1044" style="position:absolute;left:8641;top:1588;width:385;height:389;visibility:visible;mso-wrap-style:square;v-text-anchor:top" coordsize="38510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" path="m19423,l38510,19310v-1861,1861,-3572,3591,-5135,5191c31812,26101,30287,27682,28799,29245v-1489,1562,-2995,3125,-4521,4688c22753,35495,21134,37170,19423,38956,17562,37095,15832,35347,14232,33709,12632,32072,11070,30491,9544,28966,8019,27440,6493,25896,4968,24333,3442,22771,1786,21096,,19310l19423,xe" fillcolor="#2d2d2d [3213]" stroked="f">
                <v:path arrowok="t"/>
              </v:shape>
              <v:shape id="TextBox 45" o:spid="_x0000_s1045" style="position:absolute;left:7686;top:1599;width:765;height:390;visibility:visible;mso-wrap-style:square;v-text-anchor:top" coordsize="76460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" path="m19422,l38233,19031,57373,,76460,19310v-1860,1861,-3571,3591,-5134,5191c69763,26101,68238,27682,66749,29245v-1488,1562,-2995,3125,-4520,4688c60703,35496,59085,37170,57373,38956,55513,37095,53783,35347,52183,33710,50583,32073,49020,30491,47495,28966,45969,27440,44444,25896,42918,24333l38230,19593r-4855,4908c31812,26101,30287,27682,28798,29245v-1488,1562,-2995,3125,-4520,4688c22752,35496,21134,37170,19422,38956,17562,37095,15832,35347,14232,33710,12632,32073,11069,30491,9544,28966,8018,27440,6493,25896,4967,24333,3442,22771,1786,21096,,19310l19422,xe" fillcolor="#2d2d2d [3213]" stroked="f">
                <v:path arrowok="t"/>
              </v:shape>
              <v:shape id="TextBox 44" o:spid="_x0000_s1046" style="position:absolute;left:19973;top:1599;width:765;height:390;visibility:visible;mso-wrap-style:square;v-text-anchor:top" coordsize="76460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" path="m19422,l38233,19031,57373,,76460,19310v-1860,1861,-3571,3591,-5134,5191c69763,26101,68238,27682,66749,29245v-1488,1562,-2995,3125,-4520,4688c60703,35496,59085,37170,57373,38956,55513,37095,53783,35347,52183,33710,50583,32073,49020,30491,47495,28966,45969,27440,44444,25896,42918,24333l38230,19593r-4855,4908c31812,26101,30287,27682,28798,29245v-1488,1562,-2995,3125,-4520,4688c22752,35496,21134,37170,19422,38956,17562,37095,15832,35347,14232,33710,12632,32073,11069,30491,9544,28966,8018,27440,6493,25896,4967,24333,3442,22771,1786,21096,,19310l19422,xe" fillcolor="#2d2d2d [3213]" stroked="f">
                <v:path arrowok="t"/>
              </v:shape>
              <v:shape id="TextBox 43" o:spid="_x0000_s1047" style="position:absolute;left:3167;top:1624;width:385;height:389;visibility:visible;mso-wrap-style:square;v-text-anchor:top" coordsize="38509,3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" path="m19422,l38509,19310v-1860,1861,-3571,3591,-5134,5191c31812,26100,30287,27682,28798,29244v-1488,1563,-2995,3126,-4520,4689c22752,35495,21134,37170,19422,38955,17562,37095,15832,35346,14232,33709,12632,32072,11069,30491,9544,28965,8018,27440,6493,25896,4967,24333,3442,22770,1786,21096,,19310l19422,xe" fillcolor="#2d2d2d [3213]" stroked="f">
                <v:path arrowok="t"/>
              </v:shape>
              <v:shape id="TextBox 42" o:spid="_x0000_s1048" style="position:absolute;left:26027;top:1624;width:385;height:389;visibility:visible;mso-wrap-style:square;v-text-anchor:top" coordsize="38510,3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" path="m19422,l38510,19310v-1861,1861,-3572,3591,-5135,5191c31812,26100,30287,27682,28799,29244v-1489,1563,-2996,3126,-4521,4689c22752,35495,21134,37170,19422,38955,17562,37095,15832,35346,14232,33709,12632,32072,11069,30491,9544,28965,8018,27440,6493,25896,4967,24333,3442,22770,1786,21096,,19310l19422,xe" fillcolor="#2d2d2d [3213]" stroked="f">
                <v:path arrowok="t"/>
              </v:shape>
              <v:shape id="TextBox 40" o:spid="_x0000_s1049" style="position:absolute;left:253;top:2057;width:764;height:389;visibility:visible;mso-wrap-style:square;v-text-anchor:top" coordsize="76460,3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" path="m19422,l38233,19030,57373,,76460,19310v-1860,1860,-3572,3591,-5134,5191c69763,26100,68238,27682,66749,29244v-1488,1563,-2995,3126,-4520,4689c60703,35495,59085,37170,57373,38955,55513,37095,53783,35346,52183,33709,50583,32072,49020,30491,47495,28965,45969,27440,44444,25896,42918,24333l38230,19592r-4855,4909c31812,26100,30286,27682,28798,29244v-1488,1563,-2995,3126,-4521,4689c22752,35495,21134,37170,19422,38955,17562,37095,15832,35346,14232,33709,12632,32072,11069,30491,9544,28965,8018,27440,6493,25896,4967,24333,3442,22770,1786,21096,,19310l19422,xe" fillcolor="#2d2d2d [3213]" stroked="f">
                <v:path arrowok="t"/>
              </v:shape>
              <v:shape id="TextBox 39" o:spid="_x0000_s1050" style="position:absolute;left:23004;top:2152;width:765;height:389;visibility:visible;mso-wrap-style:square;v-text-anchor:top" coordsize="76460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" path="m19422,l38232,19031,57373,,76460,19311v-1860,1860,-3572,3590,-5135,5190c69763,26101,68237,27683,66749,29245v-1488,1563,-2995,3126,-4521,4688c60703,35496,59084,37170,57373,38956,55513,37096,53782,35347,52182,33710,50583,32073,49020,30492,47494,28966,45969,27441,44443,25897,42918,24334l38230,19593r-4856,4908c31812,26101,30286,27683,28798,29245v-1488,1563,-2995,3126,-4521,4688c22752,35496,21133,37170,19422,38956,17561,37096,15831,35347,14231,33710,12631,32073,11069,30492,9543,28966,8018,27441,6492,25897,4967,24334,3441,22771,1786,21097,,19311l19422,xe" fillcolor="#2d2d2d [3213]" stroked="f">
                <v:path arrowok="t"/>
              </v:shape>
            </v:group>
          </w:pict>
        </mc:Fallback>
      </mc:AlternateContent>
    </w:r>
    <w:r w:rsidR="00B50699" w:rsidRPr="004D626F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7AFC3B33" wp14:editId="60ABDA2A">
              <wp:simplePos x="0" y="0"/>
              <wp:positionH relativeFrom="column">
                <wp:posOffset>6435090</wp:posOffset>
              </wp:positionH>
              <wp:positionV relativeFrom="paragraph">
                <wp:posOffset>117475</wp:posOffset>
              </wp:positionV>
              <wp:extent cx="583565" cy="400050"/>
              <wp:effectExtent l="0" t="0" r="0" b="0"/>
              <wp:wrapNone/>
              <wp:docPr id="54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83565" cy="400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C6AA3F" w14:textId="77777777" w:rsidR="007203ED" w:rsidRPr="00DA6D38" w:rsidRDefault="007203ED" w:rsidP="007203ED">
                          <w:pPr>
                            <w:pStyle w:val="0Main"/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  <w:rtl/>
                            </w:rPr>
                          </w:pPr>
                          <w:r w:rsidRPr="00DA6D38"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  <w:rtl/>
                            </w:rPr>
                            <w:fldChar w:fldCharType="begin"/>
                          </w:r>
                          <w:r w:rsidRPr="00DA6D38"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</w:rPr>
                            <w:instrText>PAGE   \* MERGEFORMAT</w:instrText>
                          </w:r>
                          <w:r w:rsidRPr="00DA6D38"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  <w:rtl/>
                            </w:rPr>
                            <w:fldChar w:fldCharType="separate"/>
                          </w:r>
                          <w:r w:rsidRPr="00EF521E">
                            <w:rPr>
                              <w:rFonts w:cs="Cocon® Next Arabic"/>
                              <w:noProof/>
                              <w:color w:val="auto"/>
                              <w:sz w:val="40"/>
                              <w:szCs w:val="40"/>
                              <w:rtl/>
                              <w:lang w:val="ar-SA"/>
                            </w:rPr>
                            <w:t>2</w:t>
                          </w:r>
                          <w:r w:rsidRPr="00DA6D38"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  <w:rtl/>
                            </w:rPr>
                            <w:fldChar w:fldCharType="end"/>
                          </w:r>
                        </w:p>
                        <w:p w14:paraId="397E0190" w14:textId="77777777" w:rsidR="007203ED" w:rsidRPr="00DA6D38" w:rsidRDefault="007203ED" w:rsidP="007203ED">
                          <w:pPr>
                            <w:pStyle w:val="0Main"/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</w:rPr>
                          </w:pPr>
                          <w:r w:rsidRPr="00DA6D38"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  <w:rtl/>
                            </w:rPr>
                            <w:fldChar w:fldCharType="begin"/>
                          </w:r>
                          <w:r w:rsidRPr="00DA6D38"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</w:rPr>
                            <w:instrText>PAGE   \* MERGEFORMAT</w:instrText>
                          </w:r>
                          <w:r w:rsidRPr="00DA6D38"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  <w:rtl/>
                            </w:rPr>
                            <w:fldChar w:fldCharType="separate"/>
                          </w:r>
                          <w:r w:rsidRPr="00EF521E">
                            <w:rPr>
                              <w:rFonts w:cs="Cocon® Next Arabic"/>
                              <w:noProof/>
                              <w:color w:val="auto"/>
                              <w:sz w:val="40"/>
                              <w:szCs w:val="40"/>
                              <w:rtl/>
                              <w:lang w:val="ar-SA"/>
                            </w:rPr>
                            <w:t>2</w:t>
                          </w:r>
                          <w:r w:rsidRPr="00DA6D38"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C3B33" id="_x0000_t202" coordsize="21600,21600" o:spt="202" path="m,l,21600r21600,l21600,xe">
              <v:stroke joinstyle="miter"/>
              <v:path gradientshapeok="t" o:connecttype="rect"/>
            </v:shapetype>
            <v:shape id="_x0000_s1081" type="#_x0000_t202" style="position:absolute;margin-left:506.7pt;margin-top:9.25pt;width:45.95pt;height:31.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" filled="f" stroked="f">
              <v:textbox>
                <w:txbxContent>
                  <w:p w14:paraId="2DC6AA3F" w14:textId="77777777" w:rsidR="007203ED" w:rsidRPr="00DA6D38" w:rsidRDefault="007203ED" w:rsidP="007203ED">
                    <w:pPr>
                      <w:pStyle w:val="0Main"/>
                      <w:rPr>
                        <w:rFonts w:cs="Cocon® Next Arabic"/>
                        <w:color w:val="auto"/>
                        <w:sz w:val="40"/>
                        <w:szCs w:val="40"/>
                        <w:rtl/>
                      </w:rPr>
                    </w:pPr>
                    <w:r w:rsidRPr="00DA6D38">
                      <w:rPr>
                        <w:rFonts w:cs="Cocon® Next Arabic"/>
                        <w:color w:val="auto"/>
                        <w:sz w:val="40"/>
                        <w:szCs w:val="40"/>
                        <w:rtl/>
                      </w:rPr>
                      <w:fldChar w:fldCharType="begin"/>
                    </w:r>
                    <w:r w:rsidRPr="00DA6D38">
                      <w:rPr>
                        <w:rFonts w:cs="Cocon® Next Arabic"/>
                        <w:color w:val="auto"/>
                        <w:sz w:val="40"/>
                        <w:szCs w:val="40"/>
                      </w:rPr>
                      <w:instrText>PAGE   \* MERGEFORMAT</w:instrText>
                    </w:r>
                    <w:r w:rsidRPr="00DA6D38">
                      <w:rPr>
                        <w:rFonts w:cs="Cocon® Next Arabic"/>
                        <w:color w:val="auto"/>
                        <w:sz w:val="40"/>
                        <w:szCs w:val="40"/>
                        <w:rtl/>
                      </w:rPr>
                      <w:fldChar w:fldCharType="separate"/>
                    </w:r>
                    <w:r w:rsidRPr="00EF521E">
                      <w:rPr>
                        <w:rFonts w:cs="Cocon® Next Arabic"/>
                        <w:noProof/>
                        <w:color w:val="auto"/>
                        <w:sz w:val="40"/>
                        <w:szCs w:val="40"/>
                        <w:rtl/>
                        <w:lang w:val="ar-SA"/>
                      </w:rPr>
                      <w:t>2</w:t>
                    </w:r>
                    <w:r w:rsidRPr="00DA6D38">
                      <w:rPr>
                        <w:rFonts w:cs="Cocon® Next Arabic"/>
                        <w:color w:val="auto"/>
                        <w:sz w:val="40"/>
                        <w:szCs w:val="40"/>
                        <w:rtl/>
                      </w:rPr>
                      <w:fldChar w:fldCharType="end"/>
                    </w:r>
                  </w:p>
                  <w:p w14:paraId="397E0190" w14:textId="77777777" w:rsidR="007203ED" w:rsidRPr="00DA6D38" w:rsidRDefault="007203ED" w:rsidP="007203ED">
                    <w:pPr>
                      <w:pStyle w:val="0Main"/>
                      <w:rPr>
                        <w:rFonts w:cs="Cocon® Next Arabic"/>
                        <w:color w:val="auto"/>
                        <w:sz w:val="40"/>
                        <w:szCs w:val="40"/>
                      </w:rPr>
                    </w:pPr>
                    <w:r w:rsidRPr="00DA6D38">
                      <w:rPr>
                        <w:rFonts w:cs="Cocon® Next Arabic"/>
                        <w:color w:val="auto"/>
                        <w:sz w:val="40"/>
                        <w:szCs w:val="40"/>
                        <w:rtl/>
                      </w:rPr>
                      <w:fldChar w:fldCharType="begin"/>
                    </w:r>
                    <w:r w:rsidRPr="00DA6D38">
                      <w:rPr>
                        <w:rFonts w:cs="Cocon® Next Arabic"/>
                        <w:color w:val="auto"/>
                        <w:sz w:val="40"/>
                        <w:szCs w:val="40"/>
                      </w:rPr>
                      <w:instrText>PAGE   \* MERGEFORMAT</w:instrText>
                    </w:r>
                    <w:r w:rsidRPr="00DA6D38">
                      <w:rPr>
                        <w:rFonts w:cs="Cocon® Next Arabic"/>
                        <w:color w:val="auto"/>
                        <w:sz w:val="40"/>
                        <w:szCs w:val="40"/>
                        <w:rtl/>
                      </w:rPr>
                      <w:fldChar w:fldCharType="separate"/>
                    </w:r>
                    <w:r w:rsidRPr="00EF521E">
                      <w:rPr>
                        <w:rFonts w:cs="Cocon® Next Arabic"/>
                        <w:noProof/>
                        <w:color w:val="auto"/>
                        <w:sz w:val="40"/>
                        <w:szCs w:val="40"/>
                        <w:rtl/>
                        <w:lang w:val="ar-SA"/>
                      </w:rPr>
                      <w:t>2</w:t>
                    </w:r>
                    <w:r w:rsidRPr="00DA6D38">
                      <w:rPr>
                        <w:rFonts w:cs="Cocon® Next Arabic"/>
                        <w:color w:val="auto"/>
                        <w:sz w:val="40"/>
                        <w:szCs w:val="40"/>
                        <w:rtl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50699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02750781" wp14:editId="3777AE7B">
              <wp:simplePos x="0" y="0"/>
              <wp:positionH relativeFrom="column">
                <wp:posOffset>784860</wp:posOffset>
              </wp:positionH>
              <wp:positionV relativeFrom="paragraph">
                <wp:posOffset>342900</wp:posOffset>
              </wp:positionV>
              <wp:extent cx="2075632" cy="330979"/>
              <wp:effectExtent l="0" t="0" r="0" b="0"/>
              <wp:wrapNone/>
              <wp:docPr id="307" name="Text Box 2">
                <a:hlinkClick xmlns:a="http://schemas.openxmlformats.org/drawingml/2006/main" r:id="rId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5632" cy="33097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664776" w14:textId="77777777" w:rsidR="00B50699" w:rsidRPr="00DB0716" w:rsidRDefault="00B50699" w:rsidP="00B50699">
                          <w:pPr>
                            <w:bidi w:val="0"/>
                            <w:rPr>
                              <w:rFonts w:ascii="Berlin Sans FB" w:hAnsi="Berlin Sans FB" w:cs="Cocon® Next Arabic"/>
                              <w:sz w:val="28"/>
                              <w:szCs w:val="28"/>
                              <w:lang w:bidi="ar-SY"/>
                            </w:rPr>
                          </w:pPr>
                          <w:r w:rsidRPr="00DB0716">
                            <w:rPr>
                              <w:rFonts w:ascii="Berlin Sans FB" w:hAnsi="Berlin Sans FB" w:cs="Cocon® Next Arabic"/>
                              <w:sz w:val="28"/>
                              <w:szCs w:val="28"/>
                              <w:lang w:bidi="ar-SY"/>
                            </w:rPr>
                            <w:t>/</w:t>
                          </w:r>
                          <w:r>
                            <w:rPr>
                              <w:rFonts w:ascii="Berlin Sans FB" w:hAnsi="Berlin Sans FB" w:cs="Cocon® Next Arabic"/>
                              <w:sz w:val="28"/>
                              <w:szCs w:val="28"/>
                              <w:lang w:bidi="ar-SY"/>
                            </w:rPr>
                            <w:t>ITE.RBCs</w:t>
                          </w:r>
                        </w:p>
                        <w:p w14:paraId="37D06949" w14:textId="77777777" w:rsidR="00B50699" w:rsidRPr="00DB0716" w:rsidRDefault="00B50699" w:rsidP="00B50699">
                          <w:pPr>
                            <w:bidi w:val="0"/>
                            <w:rPr>
                              <w:rFonts w:ascii="Berlin Sans FB" w:hAnsi="Berlin Sans FB" w:cs="Cocon® Next Arabic"/>
                              <w:sz w:val="28"/>
                              <w:szCs w:val="28"/>
                              <w:lang w:bidi="ar-SY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750781" id="_x0000_s1082" type="#_x0000_t202" href="http://www.facebook.com/ITE.RBCs" style="position:absolute;margin-left:61.8pt;margin-top:27pt;width:163.45pt;height:26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" o:button="t" filled="f" stroked="f">
              <v:fill o:detectmouseclick="t"/>
              <v:textbox>
                <w:txbxContent>
                  <w:p w14:paraId="5D664776" w14:textId="77777777" w:rsidR="00B50699" w:rsidRPr="00DB0716" w:rsidRDefault="00B50699" w:rsidP="00B50699">
                    <w:pPr>
                      <w:bidi w:val="0"/>
                      <w:rPr>
                        <w:rFonts w:ascii="Berlin Sans FB" w:hAnsi="Berlin Sans FB" w:cs="Cocon® Next Arabic"/>
                        <w:sz w:val="28"/>
                        <w:szCs w:val="28"/>
                        <w:lang w:bidi="ar-SY"/>
                      </w:rPr>
                    </w:pPr>
                    <w:r w:rsidRPr="00DB0716">
                      <w:rPr>
                        <w:rFonts w:ascii="Berlin Sans FB" w:hAnsi="Berlin Sans FB" w:cs="Cocon® Next Arabic"/>
                        <w:sz w:val="28"/>
                        <w:szCs w:val="28"/>
                        <w:lang w:bidi="ar-SY"/>
                      </w:rPr>
                      <w:t>/</w:t>
                    </w:r>
                    <w:r>
                      <w:rPr>
                        <w:rFonts w:ascii="Berlin Sans FB" w:hAnsi="Berlin Sans FB" w:cs="Cocon® Next Arabic"/>
                        <w:sz w:val="28"/>
                        <w:szCs w:val="28"/>
                        <w:lang w:bidi="ar-SY"/>
                      </w:rPr>
                      <w:t>ITE.RBCs</w:t>
                    </w:r>
                  </w:p>
                  <w:p w14:paraId="37D06949" w14:textId="77777777" w:rsidR="00B50699" w:rsidRPr="00DB0716" w:rsidRDefault="00B50699" w:rsidP="00B50699">
                    <w:pPr>
                      <w:bidi w:val="0"/>
                      <w:rPr>
                        <w:rFonts w:ascii="Berlin Sans FB" w:hAnsi="Berlin Sans FB" w:cs="Cocon® Next Arabic"/>
                        <w:sz w:val="28"/>
                        <w:szCs w:val="28"/>
                        <w:lang w:bidi="ar-SY"/>
                      </w:rPr>
                    </w:pPr>
                  </w:p>
                </w:txbxContent>
              </v:textbox>
            </v:shape>
          </w:pict>
        </mc:Fallback>
      </mc:AlternateContent>
    </w:r>
    <w:r w:rsidR="007203ED">
      <w:rPr>
        <w:noProof/>
      </w:rPr>
      <w:drawing>
        <wp:anchor distT="0" distB="0" distL="114300" distR="114300" simplePos="0" relativeHeight="251769856" behindDoc="1" locked="0" layoutInCell="1" allowOverlap="1" wp14:anchorId="169A8F4A" wp14:editId="4CF19D71">
          <wp:simplePos x="0" y="0"/>
          <wp:positionH relativeFrom="margin">
            <wp:posOffset>-354874</wp:posOffset>
          </wp:positionH>
          <wp:positionV relativeFrom="paragraph">
            <wp:posOffset>-17145</wp:posOffset>
          </wp:positionV>
          <wp:extent cx="7399020" cy="621665"/>
          <wp:effectExtent l="0" t="0" r="0" b="6985"/>
          <wp:wrapNone/>
          <wp:docPr id="27" name="Picture 27" descr="F:\College\RBCs\Headers\MHD\معلوماتية\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:\College\RBCs\Headers\MHD\معلوماتية\footer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9020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630E9" w14:textId="3D7DC374" w:rsidR="00D753B1" w:rsidRDefault="00CE2ECE">
    <w:pPr>
      <w:pStyle w:val="Footer"/>
    </w:pPr>
    <w:r w:rsidRPr="00517581">
      <w:rPr>
        <w:noProof/>
      </w:rPr>
      <mc:AlternateContent>
        <mc:Choice Requires="wpg">
          <w:drawing>
            <wp:anchor distT="0" distB="0" distL="114300" distR="114300" simplePos="0" relativeHeight="251792384" behindDoc="0" locked="0" layoutInCell="1" allowOverlap="1" wp14:anchorId="1CC00665" wp14:editId="1A858959">
              <wp:simplePos x="0" y="0"/>
              <wp:positionH relativeFrom="column">
                <wp:posOffset>4377690</wp:posOffset>
              </wp:positionH>
              <wp:positionV relativeFrom="paragraph">
                <wp:posOffset>377825</wp:posOffset>
              </wp:positionV>
              <wp:extent cx="2024606" cy="149778"/>
              <wp:effectExtent l="0" t="0" r="0" b="3175"/>
              <wp:wrapNone/>
              <wp:docPr id="121" name="Group 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24606" cy="149778"/>
                        <a:chOff x="0" y="0"/>
                        <a:chExt cx="3435586" cy="254161"/>
                      </a:xfrm>
                    </wpg:grpSpPr>
                    <wps:wsp>
                      <wps:cNvPr id="122" name="TextBox 63"/>
                      <wps:cNvSpPr txBox="1"/>
                      <wps:spPr>
                        <a:xfrm>
                          <a:off x="1638709" y="0"/>
                          <a:ext cx="38510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10" h="38956">
                              <a:moveTo>
                                <a:pt x="19422" y="0"/>
                              </a:moveTo>
                              <a:lnTo>
                                <a:pt x="38510" y="19310"/>
                              </a:lnTo>
                              <a:cubicBezTo>
                                <a:pt x="36649" y="21171"/>
                                <a:pt x="34938" y="22901"/>
                                <a:pt x="33375" y="24501"/>
                              </a:cubicBezTo>
                              <a:cubicBezTo>
                                <a:pt x="31812" y="26101"/>
                                <a:pt x="30287" y="27682"/>
                                <a:pt x="28799" y="29245"/>
                              </a:cubicBezTo>
                              <a:cubicBezTo>
                                <a:pt x="27310" y="30807"/>
                                <a:pt x="25803" y="32370"/>
                                <a:pt x="24278" y="33933"/>
                              </a:cubicBezTo>
                              <a:cubicBezTo>
                                <a:pt x="22752" y="35496"/>
                                <a:pt x="21134" y="37170"/>
                                <a:pt x="19422" y="38956"/>
                              </a:cubicBezTo>
                              <a:cubicBezTo>
                                <a:pt x="17562" y="37095"/>
                                <a:pt x="15832" y="35347"/>
                                <a:pt x="14232" y="33710"/>
                              </a:cubicBezTo>
                              <a:cubicBezTo>
                                <a:pt x="12632" y="32072"/>
                                <a:pt x="11069" y="30491"/>
                                <a:pt x="9544" y="28966"/>
                              </a:cubicBezTo>
                              <a:cubicBezTo>
                                <a:pt x="8018" y="27440"/>
                                <a:pt x="6493" y="25896"/>
                                <a:pt x="4967" y="24333"/>
                              </a:cubicBezTo>
                              <a:cubicBezTo>
                                <a:pt x="3442" y="22771"/>
                                <a:pt x="1786" y="21096"/>
                                <a:pt x="0" y="19310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" name="TextBox 62"/>
                      <wps:cNvSpPr txBox="1"/>
                      <wps:spPr>
                        <a:xfrm>
                          <a:off x="2108076" y="446"/>
                          <a:ext cx="38509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09" h="38956">
                              <a:moveTo>
                                <a:pt x="19422" y="0"/>
                              </a:moveTo>
                              <a:lnTo>
                                <a:pt x="38509" y="19311"/>
                              </a:lnTo>
                              <a:cubicBezTo>
                                <a:pt x="36649" y="21171"/>
                                <a:pt x="34937" y="22901"/>
                                <a:pt x="33375" y="24501"/>
                              </a:cubicBezTo>
                              <a:cubicBezTo>
                                <a:pt x="31812" y="26101"/>
                                <a:pt x="30287" y="27683"/>
                                <a:pt x="28798" y="29245"/>
                              </a:cubicBezTo>
                              <a:cubicBezTo>
                                <a:pt x="27310" y="30808"/>
                                <a:pt x="25803" y="32371"/>
                                <a:pt x="24278" y="33933"/>
                              </a:cubicBezTo>
                              <a:cubicBezTo>
                                <a:pt x="22752" y="35496"/>
                                <a:pt x="21134" y="37170"/>
                                <a:pt x="19422" y="38956"/>
                              </a:cubicBezTo>
                              <a:cubicBezTo>
                                <a:pt x="17562" y="37096"/>
                                <a:pt x="15832" y="35347"/>
                                <a:pt x="14232" y="33710"/>
                              </a:cubicBezTo>
                              <a:cubicBezTo>
                                <a:pt x="12632" y="32073"/>
                                <a:pt x="11069" y="30492"/>
                                <a:pt x="9544" y="28966"/>
                              </a:cubicBezTo>
                              <a:cubicBezTo>
                                <a:pt x="8018" y="27441"/>
                                <a:pt x="6493" y="25897"/>
                                <a:pt x="4967" y="24334"/>
                              </a:cubicBezTo>
                              <a:cubicBezTo>
                                <a:pt x="3442" y="22771"/>
                                <a:pt x="1786" y="21097"/>
                                <a:pt x="0" y="19311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" name="TextBox 61"/>
                      <wps:cNvSpPr txBox="1"/>
                      <wps:spPr>
                        <a:xfrm>
                          <a:off x="2445097" y="5469"/>
                          <a:ext cx="38510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10" h="38956">
                              <a:moveTo>
                                <a:pt x="19422" y="0"/>
                              </a:moveTo>
                              <a:lnTo>
                                <a:pt x="38510" y="19311"/>
                              </a:lnTo>
                              <a:cubicBezTo>
                                <a:pt x="36649" y="21171"/>
                                <a:pt x="34938" y="22901"/>
                                <a:pt x="33375" y="24501"/>
                              </a:cubicBezTo>
                              <a:cubicBezTo>
                                <a:pt x="31812" y="26101"/>
                                <a:pt x="30287" y="27682"/>
                                <a:pt x="28799" y="29245"/>
                              </a:cubicBezTo>
                              <a:cubicBezTo>
                                <a:pt x="27310" y="30808"/>
                                <a:pt x="25803" y="32371"/>
                                <a:pt x="24278" y="33933"/>
                              </a:cubicBezTo>
                              <a:cubicBezTo>
                                <a:pt x="22752" y="35496"/>
                                <a:pt x="21134" y="37170"/>
                                <a:pt x="19422" y="38956"/>
                              </a:cubicBezTo>
                              <a:cubicBezTo>
                                <a:pt x="17562" y="37096"/>
                                <a:pt x="15832" y="35347"/>
                                <a:pt x="14232" y="33710"/>
                              </a:cubicBezTo>
                              <a:cubicBezTo>
                                <a:pt x="12632" y="32073"/>
                                <a:pt x="11069" y="30492"/>
                                <a:pt x="9544" y="28966"/>
                              </a:cubicBezTo>
                              <a:cubicBezTo>
                                <a:pt x="8018" y="27441"/>
                                <a:pt x="6493" y="25897"/>
                                <a:pt x="4967" y="24334"/>
                              </a:cubicBezTo>
                              <a:cubicBezTo>
                                <a:pt x="3442" y="22771"/>
                                <a:pt x="1786" y="21097"/>
                                <a:pt x="0" y="19311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" name="TextBox 60"/>
                      <wps:cNvSpPr txBox="1"/>
                      <wps:spPr>
                        <a:xfrm>
                          <a:off x="243706" y="7032"/>
                          <a:ext cx="292447" cy="13372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447" h="133722">
                              <a:moveTo>
                                <a:pt x="21878" y="0"/>
                              </a:moveTo>
                              <a:lnTo>
                                <a:pt x="21878" y="109724"/>
                              </a:lnTo>
                              <a:lnTo>
                                <a:pt x="36947" y="109724"/>
                              </a:lnTo>
                              <a:lnTo>
                                <a:pt x="46323" y="109724"/>
                              </a:lnTo>
                              <a:lnTo>
                                <a:pt x="123118" y="109724"/>
                              </a:lnTo>
                              <a:cubicBezTo>
                                <a:pt x="112402" y="96552"/>
                                <a:pt x="104087" y="87437"/>
                                <a:pt x="98171" y="82377"/>
                              </a:cubicBezTo>
                              <a:cubicBezTo>
                                <a:pt x="92255" y="77316"/>
                                <a:pt x="85948" y="73596"/>
                                <a:pt x="79251" y="71214"/>
                              </a:cubicBezTo>
                              <a:cubicBezTo>
                                <a:pt x="77911" y="70768"/>
                                <a:pt x="76572" y="70545"/>
                                <a:pt x="75233" y="70545"/>
                              </a:cubicBezTo>
                              <a:cubicBezTo>
                                <a:pt x="69354" y="70545"/>
                                <a:pt x="62545" y="74712"/>
                                <a:pt x="54806" y="83046"/>
                              </a:cubicBezTo>
                              <a:lnTo>
                                <a:pt x="52462" y="79363"/>
                              </a:lnTo>
                              <a:cubicBezTo>
                                <a:pt x="55290" y="68126"/>
                                <a:pt x="61652" y="59271"/>
                                <a:pt x="71549" y="52797"/>
                              </a:cubicBezTo>
                              <a:cubicBezTo>
                                <a:pt x="76163" y="49820"/>
                                <a:pt x="80814" y="48332"/>
                                <a:pt x="85502" y="48332"/>
                              </a:cubicBezTo>
                              <a:cubicBezTo>
                                <a:pt x="90711" y="48332"/>
                                <a:pt x="95957" y="50192"/>
                                <a:pt x="101240" y="53913"/>
                              </a:cubicBezTo>
                              <a:cubicBezTo>
                                <a:pt x="111137" y="61131"/>
                                <a:pt x="128513" y="79735"/>
                                <a:pt x="153367" y="109724"/>
                              </a:cubicBezTo>
                              <a:lnTo>
                                <a:pt x="160772" y="109724"/>
                              </a:lnTo>
                              <a:lnTo>
                                <a:pt x="169106" y="109724"/>
                              </a:lnTo>
                              <a:lnTo>
                                <a:pt x="191244" y="109724"/>
                              </a:lnTo>
                              <a:lnTo>
                                <a:pt x="191244" y="60834"/>
                              </a:lnTo>
                              <a:lnTo>
                                <a:pt x="213457" y="60834"/>
                              </a:lnTo>
                              <a:lnTo>
                                <a:pt x="213457" y="109724"/>
                              </a:lnTo>
                              <a:lnTo>
                                <a:pt x="236972" y="109724"/>
                              </a:lnTo>
                              <a:lnTo>
                                <a:pt x="242925" y="109724"/>
                              </a:lnTo>
                              <a:lnTo>
                                <a:pt x="270570" y="109724"/>
                              </a:lnTo>
                              <a:lnTo>
                                <a:pt x="270570" y="12278"/>
                              </a:lnTo>
                              <a:lnTo>
                                <a:pt x="292447" y="0"/>
                              </a:lnTo>
                              <a:lnTo>
                                <a:pt x="292447" y="133722"/>
                              </a:lnTo>
                              <a:lnTo>
                                <a:pt x="242925" y="133722"/>
                              </a:lnTo>
                              <a:lnTo>
                                <a:pt x="236972" y="133722"/>
                              </a:lnTo>
                              <a:lnTo>
                                <a:pt x="169106" y="133722"/>
                              </a:lnTo>
                              <a:lnTo>
                                <a:pt x="160772" y="133722"/>
                              </a:lnTo>
                              <a:lnTo>
                                <a:pt x="46323" y="133722"/>
                              </a:lnTo>
                              <a:lnTo>
                                <a:pt x="36947" y="133722"/>
                              </a:lnTo>
                              <a:lnTo>
                                <a:pt x="0" y="133722"/>
                              </a:lnTo>
                              <a:lnTo>
                                <a:pt x="0" y="12278"/>
                              </a:lnTo>
                              <a:lnTo>
                                <a:pt x="218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" name="TextBox 59"/>
                      <wps:cNvSpPr txBox="1"/>
                      <wps:spPr>
                        <a:xfrm>
                          <a:off x="566440" y="7032"/>
                          <a:ext cx="21878" cy="13372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78" h="133722">
                              <a:moveTo>
                                <a:pt x="21878" y="0"/>
                              </a:moveTo>
                              <a:lnTo>
                                <a:pt x="21878" y="133722"/>
                              </a:lnTo>
                              <a:lnTo>
                                <a:pt x="0" y="133722"/>
                              </a:lnTo>
                              <a:lnTo>
                                <a:pt x="0" y="12278"/>
                              </a:lnTo>
                              <a:lnTo>
                                <a:pt x="218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" name="TextBox 58"/>
                      <wps:cNvSpPr txBox="1"/>
                      <wps:spPr>
                        <a:xfrm>
                          <a:off x="666303" y="7032"/>
                          <a:ext cx="374675" cy="2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75" h="207950">
                              <a:moveTo>
                                <a:pt x="301303" y="0"/>
                              </a:moveTo>
                              <a:lnTo>
                                <a:pt x="301303" y="109724"/>
                              </a:lnTo>
                              <a:lnTo>
                                <a:pt x="319200" y="109724"/>
                              </a:lnTo>
                              <a:lnTo>
                                <a:pt x="326976" y="109724"/>
                              </a:lnTo>
                              <a:lnTo>
                                <a:pt x="352798" y="109724"/>
                              </a:lnTo>
                              <a:lnTo>
                                <a:pt x="352798" y="12278"/>
                              </a:lnTo>
                              <a:lnTo>
                                <a:pt x="374675" y="0"/>
                              </a:lnTo>
                              <a:lnTo>
                                <a:pt x="374675" y="133722"/>
                              </a:lnTo>
                              <a:lnTo>
                                <a:pt x="326976" y="133722"/>
                              </a:lnTo>
                              <a:lnTo>
                                <a:pt x="319200" y="133722"/>
                              </a:lnTo>
                              <a:lnTo>
                                <a:pt x="258478" y="133722"/>
                              </a:lnTo>
                              <a:lnTo>
                                <a:pt x="252525" y="133722"/>
                              </a:lnTo>
                              <a:lnTo>
                                <a:pt x="182278" y="133722"/>
                              </a:lnTo>
                              <a:lnTo>
                                <a:pt x="176325" y="133722"/>
                              </a:lnTo>
                              <a:lnTo>
                                <a:pt x="105259" y="133722"/>
                              </a:lnTo>
                              <a:lnTo>
                                <a:pt x="100125" y="133722"/>
                              </a:lnTo>
                              <a:lnTo>
                                <a:pt x="63736" y="133722"/>
                              </a:lnTo>
                              <a:cubicBezTo>
                                <a:pt x="61504" y="132755"/>
                                <a:pt x="59681" y="131471"/>
                                <a:pt x="58267" y="129871"/>
                              </a:cubicBezTo>
                              <a:cubicBezTo>
                                <a:pt x="56853" y="128271"/>
                                <a:pt x="55513" y="126485"/>
                                <a:pt x="54248" y="124513"/>
                              </a:cubicBezTo>
                              <a:cubicBezTo>
                                <a:pt x="52983" y="122541"/>
                                <a:pt x="51681" y="120514"/>
                                <a:pt x="50342" y="118430"/>
                              </a:cubicBezTo>
                              <a:cubicBezTo>
                                <a:pt x="49002" y="116347"/>
                                <a:pt x="47439" y="114375"/>
                                <a:pt x="45654" y="112514"/>
                              </a:cubicBezTo>
                              <a:cubicBezTo>
                                <a:pt x="41635" y="114598"/>
                                <a:pt x="38193" y="116905"/>
                                <a:pt x="35329" y="119435"/>
                              </a:cubicBezTo>
                              <a:cubicBezTo>
                                <a:pt x="32464" y="121965"/>
                                <a:pt x="30138" y="124625"/>
                                <a:pt x="28352" y="127416"/>
                              </a:cubicBezTo>
                              <a:cubicBezTo>
                                <a:pt x="26566" y="130206"/>
                                <a:pt x="25245" y="133090"/>
                                <a:pt x="24390" y="136066"/>
                              </a:cubicBezTo>
                              <a:cubicBezTo>
                                <a:pt x="23534" y="139043"/>
                                <a:pt x="23106" y="142019"/>
                                <a:pt x="23106" y="144996"/>
                              </a:cubicBezTo>
                              <a:cubicBezTo>
                                <a:pt x="23106" y="152065"/>
                                <a:pt x="24408" y="158000"/>
                                <a:pt x="27013" y="162799"/>
                              </a:cubicBezTo>
                              <a:cubicBezTo>
                                <a:pt x="29617" y="167599"/>
                                <a:pt x="33096" y="171562"/>
                                <a:pt x="37449" y="174687"/>
                              </a:cubicBezTo>
                              <a:cubicBezTo>
                                <a:pt x="41803" y="177813"/>
                                <a:pt x="46844" y="180175"/>
                                <a:pt x="52574" y="181775"/>
                              </a:cubicBezTo>
                              <a:cubicBezTo>
                                <a:pt x="58304" y="183375"/>
                                <a:pt x="64257" y="184547"/>
                                <a:pt x="70433" y="185291"/>
                              </a:cubicBezTo>
                              <a:cubicBezTo>
                                <a:pt x="76610" y="186035"/>
                                <a:pt x="82861" y="186407"/>
                                <a:pt x="89186" y="186407"/>
                              </a:cubicBezTo>
                              <a:cubicBezTo>
                                <a:pt x="91269" y="186482"/>
                                <a:pt x="93316" y="186519"/>
                                <a:pt x="95325" y="186519"/>
                              </a:cubicBezTo>
                              <a:cubicBezTo>
                                <a:pt x="99418" y="186519"/>
                                <a:pt x="103287" y="186482"/>
                                <a:pt x="106933" y="186407"/>
                              </a:cubicBezTo>
                              <a:cubicBezTo>
                                <a:pt x="107901" y="187970"/>
                                <a:pt x="108719" y="189198"/>
                                <a:pt x="109389" y="190091"/>
                              </a:cubicBezTo>
                              <a:cubicBezTo>
                                <a:pt x="101948" y="196342"/>
                                <a:pt x="94097" y="200881"/>
                                <a:pt x="85837" y="203709"/>
                              </a:cubicBezTo>
                              <a:cubicBezTo>
                                <a:pt x="77577" y="206536"/>
                                <a:pt x="69354" y="207950"/>
                                <a:pt x="61169" y="207950"/>
                              </a:cubicBezTo>
                              <a:cubicBezTo>
                                <a:pt x="53132" y="207950"/>
                                <a:pt x="45449" y="206629"/>
                                <a:pt x="38119" y="203988"/>
                              </a:cubicBezTo>
                              <a:cubicBezTo>
                                <a:pt x="30789" y="201346"/>
                                <a:pt x="24315" y="197569"/>
                                <a:pt x="18697" y="192658"/>
                              </a:cubicBezTo>
                              <a:cubicBezTo>
                                <a:pt x="13079" y="187747"/>
                                <a:pt x="8577" y="181775"/>
                                <a:pt x="5191" y="174743"/>
                              </a:cubicBezTo>
                              <a:cubicBezTo>
                                <a:pt x="1805" y="167711"/>
                                <a:pt x="75" y="159804"/>
                                <a:pt x="0" y="151023"/>
                              </a:cubicBezTo>
                              <a:lnTo>
                                <a:pt x="0" y="149572"/>
                              </a:lnTo>
                              <a:cubicBezTo>
                                <a:pt x="0" y="145703"/>
                                <a:pt x="559" y="141647"/>
                                <a:pt x="1675" y="137406"/>
                              </a:cubicBezTo>
                              <a:cubicBezTo>
                                <a:pt x="2940" y="132718"/>
                                <a:pt x="4893" y="128104"/>
                                <a:pt x="7535" y="123565"/>
                              </a:cubicBezTo>
                              <a:cubicBezTo>
                                <a:pt x="10177" y="119025"/>
                                <a:pt x="13581" y="114728"/>
                                <a:pt x="17748" y="110672"/>
                              </a:cubicBezTo>
                              <a:cubicBezTo>
                                <a:pt x="21915" y="106617"/>
                                <a:pt x="26752" y="103101"/>
                                <a:pt x="32259" y="100124"/>
                              </a:cubicBezTo>
                              <a:cubicBezTo>
                                <a:pt x="29506" y="97297"/>
                                <a:pt x="27031" y="95008"/>
                                <a:pt x="24836" y="93260"/>
                              </a:cubicBezTo>
                              <a:cubicBezTo>
                                <a:pt x="22641" y="91511"/>
                                <a:pt x="20539" y="90097"/>
                                <a:pt x="18530" y="89018"/>
                              </a:cubicBezTo>
                              <a:cubicBezTo>
                                <a:pt x="16520" y="87939"/>
                                <a:pt x="14548" y="87083"/>
                                <a:pt x="12614" y="86451"/>
                              </a:cubicBezTo>
                              <a:cubicBezTo>
                                <a:pt x="10679" y="85818"/>
                                <a:pt x="8670" y="85204"/>
                                <a:pt x="6586" y="84609"/>
                              </a:cubicBezTo>
                              <a:cubicBezTo>
                                <a:pt x="6586" y="84460"/>
                                <a:pt x="6735" y="83865"/>
                                <a:pt x="7033" y="82823"/>
                              </a:cubicBezTo>
                              <a:cubicBezTo>
                                <a:pt x="7330" y="81632"/>
                                <a:pt x="7740" y="80051"/>
                                <a:pt x="8260" y="78079"/>
                              </a:cubicBezTo>
                              <a:cubicBezTo>
                                <a:pt x="8781" y="76107"/>
                                <a:pt x="9339" y="73968"/>
                                <a:pt x="9935" y="71661"/>
                              </a:cubicBezTo>
                              <a:cubicBezTo>
                                <a:pt x="10530" y="69354"/>
                                <a:pt x="11088" y="67140"/>
                                <a:pt x="11609" y="65019"/>
                              </a:cubicBezTo>
                              <a:cubicBezTo>
                                <a:pt x="12130" y="62899"/>
                                <a:pt x="12576" y="61020"/>
                                <a:pt x="12949" y="59383"/>
                              </a:cubicBezTo>
                              <a:cubicBezTo>
                                <a:pt x="13097" y="58192"/>
                                <a:pt x="13172" y="57299"/>
                                <a:pt x="13172" y="56704"/>
                              </a:cubicBezTo>
                              <a:lnTo>
                                <a:pt x="13172" y="56369"/>
                              </a:lnTo>
                              <a:cubicBezTo>
                                <a:pt x="16967" y="54583"/>
                                <a:pt x="21413" y="52853"/>
                                <a:pt x="26511" y="51178"/>
                              </a:cubicBezTo>
                              <a:cubicBezTo>
                                <a:pt x="31608" y="49504"/>
                                <a:pt x="36798" y="48183"/>
                                <a:pt x="42082" y="47216"/>
                              </a:cubicBezTo>
                              <a:cubicBezTo>
                                <a:pt x="47291" y="46248"/>
                                <a:pt x="52351" y="45765"/>
                                <a:pt x="57262" y="45765"/>
                              </a:cubicBezTo>
                              <a:lnTo>
                                <a:pt x="57820" y="45765"/>
                              </a:lnTo>
                              <a:cubicBezTo>
                                <a:pt x="62880" y="45839"/>
                                <a:pt x="67438" y="46676"/>
                                <a:pt x="71494" y="48276"/>
                              </a:cubicBezTo>
                              <a:cubicBezTo>
                                <a:pt x="75549" y="49876"/>
                                <a:pt x="78805" y="52425"/>
                                <a:pt x="81261" y="55922"/>
                              </a:cubicBezTo>
                              <a:cubicBezTo>
                                <a:pt x="83716" y="59420"/>
                                <a:pt x="84944" y="64108"/>
                                <a:pt x="84944" y="69987"/>
                              </a:cubicBezTo>
                              <a:cubicBezTo>
                                <a:pt x="84944" y="73484"/>
                                <a:pt x="84442" y="76814"/>
                                <a:pt x="83437" y="79977"/>
                              </a:cubicBezTo>
                              <a:cubicBezTo>
                                <a:pt x="82433" y="83139"/>
                                <a:pt x="81037" y="86134"/>
                                <a:pt x="79251" y="88962"/>
                              </a:cubicBezTo>
                              <a:cubicBezTo>
                                <a:pt x="77466" y="91790"/>
                                <a:pt x="75345" y="94413"/>
                                <a:pt x="72889" y="96831"/>
                              </a:cubicBezTo>
                              <a:cubicBezTo>
                                <a:pt x="70433" y="99250"/>
                                <a:pt x="67755" y="101464"/>
                                <a:pt x="64852" y="103473"/>
                              </a:cubicBezTo>
                              <a:cubicBezTo>
                                <a:pt x="66341" y="105184"/>
                                <a:pt x="67959" y="106617"/>
                                <a:pt x="69708" y="107770"/>
                              </a:cubicBezTo>
                              <a:cubicBezTo>
                                <a:pt x="71456" y="108924"/>
                                <a:pt x="73149" y="109575"/>
                                <a:pt x="74787" y="109724"/>
                              </a:cubicBezTo>
                              <a:lnTo>
                                <a:pt x="100125" y="109724"/>
                              </a:lnTo>
                              <a:lnTo>
                                <a:pt x="105259" y="109724"/>
                              </a:lnTo>
                              <a:lnTo>
                                <a:pt x="130597" y="109724"/>
                              </a:lnTo>
                              <a:lnTo>
                                <a:pt x="130597" y="60834"/>
                              </a:lnTo>
                              <a:lnTo>
                                <a:pt x="152810" y="60834"/>
                              </a:lnTo>
                              <a:lnTo>
                                <a:pt x="152810" y="109724"/>
                              </a:lnTo>
                              <a:lnTo>
                                <a:pt x="176325" y="109724"/>
                              </a:lnTo>
                              <a:lnTo>
                                <a:pt x="182278" y="109724"/>
                              </a:lnTo>
                              <a:lnTo>
                                <a:pt x="206797" y="109724"/>
                              </a:lnTo>
                              <a:lnTo>
                                <a:pt x="206797" y="60834"/>
                              </a:lnTo>
                              <a:lnTo>
                                <a:pt x="229010" y="60834"/>
                              </a:lnTo>
                              <a:lnTo>
                                <a:pt x="229010" y="109724"/>
                              </a:lnTo>
                              <a:lnTo>
                                <a:pt x="252525" y="109724"/>
                              </a:lnTo>
                              <a:lnTo>
                                <a:pt x="258478" y="109724"/>
                              </a:lnTo>
                              <a:lnTo>
                                <a:pt x="279425" y="109724"/>
                              </a:lnTo>
                              <a:lnTo>
                                <a:pt x="279425" y="12278"/>
                              </a:lnTo>
                              <a:lnTo>
                                <a:pt x="301303" y="0"/>
                              </a:lnTo>
                              <a:close/>
                              <a:moveTo>
                                <a:pt x="49337" y="68201"/>
                              </a:moveTo>
                              <a:cubicBezTo>
                                <a:pt x="46807" y="68275"/>
                                <a:pt x="44463" y="68573"/>
                                <a:pt x="42305" y="69094"/>
                              </a:cubicBezTo>
                              <a:cubicBezTo>
                                <a:pt x="40147" y="69615"/>
                                <a:pt x="38324" y="70396"/>
                                <a:pt x="36835" y="71438"/>
                              </a:cubicBezTo>
                              <a:cubicBezTo>
                                <a:pt x="35347" y="72479"/>
                                <a:pt x="34566" y="73744"/>
                                <a:pt x="34491" y="75233"/>
                              </a:cubicBezTo>
                              <a:lnTo>
                                <a:pt x="48332" y="89632"/>
                              </a:lnTo>
                              <a:cubicBezTo>
                                <a:pt x="48258" y="89706"/>
                                <a:pt x="48221" y="89781"/>
                                <a:pt x="48221" y="89855"/>
                              </a:cubicBezTo>
                              <a:cubicBezTo>
                                <a:pt x="48295" y="89855"/>
                                <a:pt x="48556" y="89743"/>
                                <a:pt x="49002" y="89520"/>
                              </a:cubicBezTo>
                              <a:cubicBezTo>
                                <a:pt x="49597" y="89148"/>
                                <a:pt x="50435" y="88590"/>
                                <a:pt x="51514" y="87846"/>
                              </a:cubicBezTo>
                              <a:cubicBezTo>
                                <a:pt x="52593" y="87102"/>
                                <a:pt x="53839" y="86172"/>
                                <a:pt x="55253" y="85055"/>
                              </a:cubicBezTo>
                              <a:cubicBezTo>
                                <a:pt x="56667" y="83939"/>
                                <a:pt x="57988" y="82786"/>
                                <a:pt x="59215" y="81595"/>
                              </a:cubicBezTo>
                              <a:cubicBezTo>
                                <a:pt x="60443" y="80405"/>
                                <a:pt x="61485" y="79177"/>
                                <a:pt x="62341" y="77912"/>
                              </a:cubicBezTo>
                              <a:cubicBezTo>
                                <a:pt x="63197" y="76647"/>
                                <a:pt x="63662" y="75493"/>
                                <a:pt x="63736" y="74451"/>
                              </a:cubicBezTo>
                              <a:lnTo>
                                <a:pt x="63736" y="74228"/>
                              </a:lnTo>
                              <a:cubicBezTo>
                                <a:pt x="63736" y="72889"/>
                                <a:pt x="63066" y="71772"/>
                                <a:pt x="61727" y="70880"/>
                              </a:cubicBezTo>
                              <a:cubicBezTo>
                                <a:pt x="60313" y="69987"/>
                                <a:pt x="58527" y="69317"/>
                                <a:pt x="56369" y="68870"/>
                              </a:cubicBezTo>
                              <a:cubicBezTo>
                                <a:pt x="54434" y="68424"/>
                                <a:pt x="52314" y="68201"/>
                                <a:pt x="50007" y="68201"/>
                              </a:cubicBezTo>
                              <a:lnTo>
                                <a:pt x="49337" y="68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7" name="TextBox 57"/>
                      <wps:cNvSpPr txBox="1"/>
                      <wps:spPr>
                        <a:xfrm>
                          <a:off x="2529706" y="7033"/>
                          <a:ext cx="267705" cy="15057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705" h="150577">
                              <a:moveTo>
                                <a:pt x="21878" y="0"/>
                              </a:moveTo>
                              <a:lnTo>
                                <a:pt x="21878" y="109724"/>
                              </a:lnTo>
                              <a:lnTo>
                                <a:pt x="36947" y="109724"/>
                              </a:lnTo>
                              <a:lnTo>
                                <a:pt x="46323" y="109724"/>
                              </a:lnTo>
                              <a:lnTo>
                                <a:pt x="123118" y="109724"/>
                              </a:lnTo>
                              <a:cubicBezTo>
                                <a:pt x="112403" y="96552"/>
                                <a:pt x="104087" y="87437"/>
                                <a:pt x="98171" y="82377"/>
                              </a:cubicBezTo>
                              <a:cubicBezTo>
                                <a:pt x="92255" y="77316"/>
                                <a:pt x="85948" y="73596"/>
                                <a:pt x="79251" y="71214"/>
                              </a:cubicBezTo>
                              <a:cubicBezTo>
                                <a:pt x="77912" y="70768"/>
                                <a:pt x="76572" y="70545"/>
                                <a:pt x="75233" y="70545"/>
                              </a:cubicBezTo>
                              <a:cubicBezTo>
                                <a:pt x="69354" y="70545"/>
                                <a:pt x="62545" y="74712"/>
                                <a:pt x="54806" y="83046"/>
                              </a:cubicBezTo>
                              <a:lnTo>
                                <a:pt x="52462" y="79363"/>
                              </a:lnTo>
                              <a:cubicBezTo>
                                <a:pt x="55290" y="68126"/>
                                <a:pt x="61652" y="59271"/>
                                <a:pt x="71549" y="52797"/>
                              </a:cubicBezTo>
                              <a:cubicBezTo>
                                <a:pt x="76163" y="49820"/>
                                <a:pt x="80814" y="48332"/>
                                <a:pt x="85502" y="48332"/>
                              </a:cubicBezTo>
                              <a:cubicBezTo>
                                <a:pt x="90711" y="48332"/>
                                <a:pt x="95957" y="50192"/>
                                <a:pt x="101240" y="53913"/>
                              </a:cubicBezTo>
                              <a:cubicBezTo>
                                <a:pt x="111138" y="61131"/>
                                <a:pt x="128513" y="79735"/>
                                <a:pt x="153368" y="109724"/>
                              </a:cubicBezTo>
                              <a:lnTo>
                                <a:pt x="160772" y="109724"/>
                              </a:lnTo>
                              <a:lnTo>
                                <a:pt x="169106" y="109724"/>
                              </a:lnTo>
                              <a:lnTo>
                                <a:pt x="185775" y="109724"/>
                              </a:lnTo>
                              <a:cubicBezTo>
                                <a:pt x="188007" y="103250"/>
                                <a:pt x="190500" y="97669"/>
                                <a:pt x="193253" y="92981"/>
                              </a:cubicBezTo>
                              <a:cubicBezTo>
                                <a:pt x="196007" y="88292"/>
                                <a:pt x="199300" y="84144"/>
                                <a:pt x="203132" y="80535"/>
                              </a:cubicBezTo>
                              <a:cubicBezTo>
                                <a:pt x="206964" y="76926"/>
                                <a:pt x="211262" y="74079"/>
                                <a:pt x="216024" y="71996"/>
                              </a:cubicBezTo>
                              <a:cubicBezTo>
                                <a:pt x="220117" y="70210"/>
                                <a:pt x="224359" y="69317"/>
                                <a:pt x="228749" y="69317"/>
                              </a:cubicBezTo>
                              <a:cubicBezTo>
                                <a:pt x="229419" y="69317"/>
                                <a:pt x="230088" y="69354"/>
                                <a:pt x="230758" y="69428"/>
                              </a:cubicBezTo>
                              <a:cubicBezTo>
                                <a:pt x="238051" y="69949"/>
                                <a:pt x="244097" y="71475"/>
                                <a:pt x="248897" y="74005"/>
                              </a:cubicBezTo>
                              <a:cubicBezTo>
                                <a:pt x="253696" y="76535"/>
                                <a:pt x="257473" y="79735"/>
                                <a:pt x="260226" y="83604"/>
                              </a:cubicBezTo>
                              <a:cubicBezTo>
                                <a:pt x="262979" y="87474"/>
                                <a:pt x="264914" y="91864"/>
                                <a:pt x="266030" y="96776"/>
                              </a:cubicBezTo>
                              <a:cubicBezTo>
                                <a:pt x="267147" y="101687"/>
                                <a:pt x="267705" y="106784"/>
                                <a:pt x="267705" y="112068"/>
                              </a:cubicBezTo>
                              <a:cubicBezTo>
                                <a:pt x="267705" y="117202"/>
                                <a:pt x="267333" y="122374"/>
                                <a:pt x="266589" y="127583"/>
                              </a:cubicBezTo>
                              <a:cubicBezTo>
                                <a:pt x="265844" y="132792"/>
                                <a:pt x="264914" y="137741"/>
                                <a:pt x="263798" y="142429"/>
                              </a:cubicBezTo>
                              <a:cubicBezTo>
                                <a:pt x="262533" y="143917"/>
                                <a:pt x="261361" y="145275"/>
                                <a:pt x="260282" y="146503"/>
                              </a:cubicBezTo>
                              <a:cubicBezTo>
                                <a:pt x="259203" y="147731"/>
                                <a:pt x="258031" y="149089"/>
                                <a:pt x="256766" y="150577"/>
                              </a:cubicBezTo>
                              <a:lnTo>
                                <a:pt x="199058" y="135843"/>
                              </a:lnTo>
                              <a:lnTo>
                                <a:pt x="192137" y="133722"/>
                              </a:lnTo>
                              <a:lnTo>
                                <a:pt x="169106" y="133722"/>
                              </a:lnTo>
                              <a:lnTo>
                                <a:pt x="160772" y="133722"/>
                              </a:lnTo>
                              <a:lnTo>
                                <a:pt x="46323" y="133722"/>
                              </a:lnTo>
                              <a:lnTo>
                                <a:pt x="36947" y="133722"/>
                              </a:lnTo>
                              <a:lnTo>
                                <a:pt x="0" y="133722"/>
                              </a:lnTo>
                              <a:lnTo>
                                <a:pt x="0" y="12278"/>
                              </a:lnTo>
                              <a:lnTo>
                                <a:pt x="21878" y="0"/>
                              </a:lnTo>
                              <a:close/>
                              <a:moveTo>
                                <a:pt x="227075" y="90525"/>
                              </a:moveTo>
                              <a:cubicBezTo>
                                <a:pt x="224545" y="90525"/>
                                <a:pt x="222070" y="91157"/>
                                <a:pt x="219652" y="92422"/>
                              </a:cubicBezTo>
                              <a:cubicBezTo>
                                <a:pt x="217233" y="93687"/>
                                <a:pt x="215057" y="95380"/>
                                <a:pt x="213122" y="97501"/>
                              </a:cubicBezTo>
                              <a:cubicBezTo>
                                <a:pt x="211187" y="99622"/>
                                <a:pt x="209587" y="102059"/>
                                <a:pt x="208322" y="104812"/>
                              </a:cubicBezTo>
                              <a:cubicBezTo>
                                <a:pt x="207057" y="107566"/>
                                <a:pt x="206313" y="110393"/>
                                <a:pt x="206090" y="113296"/>
                              </a:cubicBezTo>
                              <a:lnTo>
                                <a:pt x="247055" y="123453"/>
                              </a:lnTo>
                              <a:cubicBezTo>
                                <a:pt x="247055" y="123081"/>
                                <a:pt x="247111" y="122486"/>
                                <a:pt x="247222" y="121667"/>
                              </a:cubicBezTo>
                              <a:cubicBezTo>
                                <a:pt x="247334" y="120849"/>
                                <a:pt x="247427" y="119956"/>
                                <a:pt x="247501" y="118988"/>
                              </a:cubicBezTo>
                              <a:cubicBezTo>
                                <a:pt x="247576" y="118021"/>
                                <a:pt x="247632" y="117091"/>
                                <a:pt x="247669" y="116198"/>
                              </a:cubicBezTo>
                              <a:cubicBezTo>
                                <a:pt x="247706" y="115305"/>
                                <a:pt x="247725" y="114598"/>
                                <a:pt x="247725" y="114077"/>
                              </a:cubicBezTo>
                              <a:cubicBezTo>
                                <a:pt x="247725" y="111621"/>
                                <a:pt x="247483" y="109035"/>
                                <a:pt x="246999" y="106319"/>
                              </a:cubicBezTo>
                              <a:cubicBezTo>
                                <a:pt x="246515" y="103603"/>
                                <a:pt x="245529" y="101092"/>
                                <a:pt x="244041" y="98785"/>
                              </a:cubicBezTo>
                              <a:cubicBezTo>
                                <a:pt x="242553" y="96478"/>
                                <a:pt x="240451" y="94543"/>
                                <a:pt x="237734" y="92981"/>
                              </a:cubicBezTo>
                              <a:cubicBezTo>
                                <a:pt x="235018" y="91418"/>
                                <a:pt x="231465" y="90599"/>
                                <a:pt x="227075" y="905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6" name="TextBox 56"/>
                      <wps:cNvSpPr txBox="1"/>
                      <wps:spPr>
                        <a:xfrm>
                          <a:off x="406487" y="10939"/>
                          <a:ext cx="76460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460" h="38956">
                              <a:moveTo>
                                <a:pt x="19422" y="0"/>
                              </a:moveTo>
                              <a:lnTo>
                                <a:pt x="38232" y="19030"/>
                              </a:lnTo>
                              <a:lnTo>
                                <a:pt x="57373" y="0"/>
                              </a:lnTo>
                              <a:lnTo>
                                <a:pt x="76460" y="19310"/>
                              </a:lnTo>
                              <a:cubicBezTo>
                                <a:pt x="74600" y="21171"/>
                                <a:pt x="72888" y="22901"/>
                                <a:pt x="71326" y="24501"/>
                              </a:cubicBezTo>
                              <a:cubicBezTo>
                                <a:pt x="69763" y="26101"/>
                                <a:pt x="68237" y="27682"/>
                                <a:pt x="66749" y="29245"/>
                              </a:cubicBezTo>
                              <a:cubicBezTo>
                                <a:pt x="65261" y="30807"/>
                                <a:pt x="63754" y="32370"/>
                                <a:pt x="62229" y="33933"/>
                              </a:cubicBezTo>
                              <a:cubicBezTo>
                                <a:pt x="60703" y="35495"/>
                                <a:pt x="59085" y="37170"/>
                                <a:pt x="57373" y="38956"/>
                              </a:cubicBezTo>
                              <a:cubicBezTo>
                                <a:pt x="55513" y="37095"/>
                                <a:pt x="53783" y="35347"/>
                                <a:pt x="52183" y="33709"/>
                              </a:cubicBezTo>
                              <a:cubicBezTo>
                                <a:pt x="50583" y="32072"/>
                                <a:pt x="49020" y="30491"/>
                                <a:pt x="47495" y="28966"/>
                              </a:cubicBezTo>
                              <a:cubicBezTo>
                                <a:pt x="45969" y="27440"/>
                                <a:pt x="44444" y="25896"/>
                                <a:pt x="42918" y="24333"/>
                              </a:cubicBezTo>
                              <a:lnTo>
                                <a:pt x="38230" y="19592"/>
                              </a:lnTo>
                              <a:lnTo>
                                <a:pt x="33375" y="24501"/>
                              </a:lnTo>
                              <a:cubicBezTo>
                                <a:pt x="31812" y="26101"/>
                                <a:pt x="30286" y="27682"/>
                                <a:pt x="28798" y="29245"/>
                              </a:cubicBezTo>
                              <a:cubicBezTo>
                                <a:pt x="27310" y="30807"/>
                                <a:pt x="25803" y="32370"/>
                                <a:pt x="24277" y="33933"/>
                              </a:cubicBezTo>
                              <a:cubicBezTo>
                                <a:pt x="22752" y="35495"/>
                                <a:pt x="21133" y="37170"/>
                                <a:pt x="19422" y="38956"/>
                              </a:cubicBezTo>
                              <a:cubicBezTo>
                                <a:pt x="17561" y="37095"/>
                                <a:pt x="15831" y="35347"/>
                                <a:pt x="14231" y="33709"/>
                              </a:cubicBezTo>
                              <a:cubicBezTo>
                                <a:pt x="12632" y="32072"/>
                                <a:pt x="11069" y="30491"/>
                                <a:pt x="9543" y="28966"/>
                              </a:cubicBezTo>
                              <a:cubicBezTo>
                                <a:pt x="8018" y="27440"/>
                                <a:pt x="6492" y="25896"/>
                                <a:pt x="4967" y="24333"/>
                              </a:cubicBezTo>
                              <a:cubicBezTo>
                                <a:pt x="3441" y="22771"/>
                                <a:pt x="1786" y="21096"/>
                                <a:pt x="0" y="19310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7" name="TextBox 55"/>
                      <wps:cNvSpPr txBox="1"/>
                      <wps:spPr>
                        <a:xfrm>
                          <a:off x="3130637" y="10939"/>
                          <a:ext cx="76460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460" h="38956">
                              <a:moveTo>
                                <a:pt x="19422" y="0"/>
                              </a:moveTo>
                              <a:lnTo>
                                <a:pt x="38232" y="19030"/>
                              </a:lnTo>
                              <a:lnTo>
                                <a:pt x="57373" y="0"/>
                              </a:lnTo>
                              <a:lnTo>
                                <a:pt x="76460" y="19310"/>
                              </a:lnTo>
                              <a:cubicBezTo>
                                <a:pt x="74600" y="21171"/>
                                <a:pt x="72888" y="22901"/>
                                <a:pt x="71326" y="24501"/>
                              </a:cubicBezTo>
                              <a:cubicBezTo>
                                <a:pt x="69763" y="26101"/>
                                <a:pt x="68238" y="27682"/>
                                <a:pt x="66749" y="29245"/>
                              </a:cubicBezTo>
                              <a:cubicBezTo>
                                <a:pt x="65261" y="30807"/>
                                <a:pt x="63754" y="32370"/>
                                <a:pt x="62229" y="33933"/>
                              </a:cubicBezTo>
                              <a:cubicBezTo>
                                <a:pt x="60703" y="35495"/>
                                <a:pt x="59085" y="37170"/>
                                <a:pt x="57373" y="38956"/>
                              </a:cubicBezTo>
                              <a:cubicBezTo>
                                <a:pt x="55513" y="37095"/>
                                <a:pt x="53783" y="35347"/>
                                <a:pt x="52183" y="33709"/>
                              </a:cubicBezTo>
                              <a:cubicBezTo>
                                <a:pt x="50583" y="32072"/>
                                <a:pt x="49020" y="30491"/>
                                <a:pt x="47495" y="28966"/>
                              </a:cubicBezTo>
                              <a:cubicBezTo>
                                <a:pt x="45969" y="27440"/>
                                <a:pt x="44444" y="25896"/>
                                <a:pt x="42918" y="24333"/>
                              </a:cubicBezTo>
                              <a:lnTo>
                                <a:pt x="38230" y="19592"/>
                              </a:lnTo>
                              <a:lnTo>
                                <a:pt x="33375" y="24501"/>
                              </a:lnTo>
                              <a:cubicBezTo>
                                <a:pt x="31812" y="26101"/>
                                <a:pt x="30286" y="27682"/>
                                <a:pt x="28798" y="29245"/>
                              </a:cubicBezTo>
                              <a:cubicBezTo>
                                <a:pt x="27310" y="30807"/>
                                <a:pt x="25803" y="32370"/>
                                <a:pt x="24277" y="33933"/>
                              </a:cubicBezTo>
                              <a:cubicBezTo>
                                <a:pt x="22752" y="35495"/>
                                <a:pt x="21133" y="37170"/>
                                <a:pt x="19422" y="38956"/>
                              </a:cubicBezTo>
                              <a:cubicBezTo>
                                <a:pt x="17562" y="37095"/>
                                <a:pt x="15831" y="35347"/>
                                <a:pt x="14232" y="33709"/>
                              </a:cubicBezTo>
                              <a:cubicBezTo>
                                <a:pt x="12632" y="32072"/>
                                <a:pt x="11069" y="30491"/>
                                <a:pt x="9544" y="28966"/>
                              </a:cubicBezTo>
                              <a:cubicBezTo>
                                <a:pt x="8018" y="27440"/>
                                <a:pt x="6493" y="25896"/>
                                <a:pt x="4967" y="24333"/>
                              </a:cubicBezTo>
                              <a:cubicBezTo>
                                <a:pt x="3442" y="22771"/>
                                <a:pt x="1786" y="21096"/>
                                <a:pt x="0" y="19310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6" name="TextBox 54"/>
                      <wps:cNvSpPr txBox="1"/>
                      <wps:spPr>
                        <a:xfrm>
                          <a:off x="1889559" y="55029"/>
                          <a:ext cx="297433" cy="13740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433" h="137406">
                              <a:moveTo>
                                <a:pt x="245641" y="0"/>
                              </a:moveTo>
                              <a:cubicBezTo>
                                <a:pt x="250031" y="0"/>
                                <a:pt x="254068" y="521"/>
                                <a:pt x="257752" y="1563"/>
                              </a:cubicBezTo>
                              <a:cubicBezTo>
                                <a:pt x="261435" y="2605"/>
                                <a:pt x="264765" y="4093"/>
                                <a:pt x="267742" y="6028"/>
                              </a:cubicBezTo>
                              <a:cubicBezTo>
                                <a:pt x="270719" y="7963"/>
                                <a:pt x="273323" y="10269"/>
                                <a:pt x="275555" y="12948"/>
                              </a:cubicBezTo>
                              <a:cubicBezTo>
                                <a:pt x="277788" y="15627"/>
                                <a:pt x="279723" y="18604"/>
                                <a:pt x="281360" y="21878"/>
                              </a:cubicBezTo>
                              <a:lnTo>
                                <a:pt x="271202" y="32705"/>
                              </a:lnTo>
                              <a:cubicBezTo>
                                <a:pt x="269342" y="30622"/>
                                <a:pt x="266775" y="28780"/>
                                <a:pt x="263500" y="27180"/>
                              </a:cubicBezTo>
                              <a:cubicBezTo>
                                <a:pt x="260226" y="25580"/>
                                <a:pt x="256729" y="24371"/>
                                <a:pt x="253008" y="23552"/>
                              </a:cubicBezTo>
                              <a:cubicBezTo>
                                <a:pt x="249957" y="22883"/>
                                <a:pt x="246943" y="22548"/>
                                <a:pt x="243967" y="22548"/>
                              </a:cubicBezTo>
                              <a:lnTo>
                                <a:pt x="241957" y="22548"/>
                              </a:lnTo>
                              <a:cubicBezTo>
                                <a:pt x="238162" y="22771"/>
                                <a:pt x="234869" y="23589"/>
                                <a:pt x="232079" y="25003"/>
                              </a:cubicBezTo>
                              <a:cubicBezTo>
                                <a:pt x="229288" y="26417"/>
                                <a:pt x="227149" y="28538"/>
                                <a:pt x="225661" y="31366"/>
                              </a:cubicBezTo>
                              <a:cubicBezTo>
                                <a:pt x="224544" y="33375"/>
                                <a:pt x="223986" y="35831"/>
                                <a:pt x="223986" y="38733"/>
                              </a:cubicBezTo>
                              <a:cubicBezTo>
                                <a:pt x="223986" y="39923"/>
                                <a:pt x="224098" y="41226"/>
                                <a:pt x="224321" y="42639"/>
                              </a:cubicBezTo>
                              <a:lnTo>
                                <a:pt x="224321" y="42528"/>
                              </a:lnTo>
                              <a:cubicBezTo>
                                <a:pt x="225289" y="46100"/>
                                <a:pt x="226702" y="49058"/>
                                <a:pt x="228563" y="51402"/>
                              </a:cubicBezTo>
                              <a:cubicBezTo>
                                <a:pt x="230423" y="53746"/>
                                <a:pt x="232618" y="55606"/>
                                <a:pt x="235148" y="56983"/>
                              </a:cubicBezTo>
                              <a:cubicBezTo>
                                <a:pt x="237679" y="58359"/>
                                <a:pt x="240469" y="59345"/>
                                <a:pt x="243520" y="59941"/>
                              </a:cubicBezTo>
                              <a:cubicBezTo>
                                <a:pt x="244785" y="60164"/>
                                <a:pt x="247873" y="60759"/>
                                <a:pt x="252785" y="61727"/>
                              </a:cubicBezTo>
                              <a:lnTo>
                                <a:pt x="297433" y="61727"/>
                              </a:lnTo>
                              <a:lnTo>
                                <a:pt x="291852" y="85725"/>
                              </a:lnTo>
                              <a:lnTo>
                                <a:pt x="187747" y="85725"/>
                              </a:lnTo>
                              <a:lnTo>
                                <a:pt x="183468" y="85725"/>
                              </a:lnTo>
                              <a:lnTo>
                                <a:pt x="114300" y="85725"/>
                              </a:lnTo>
                              <a:lnTo>
                                <a:pt x="105594" y="85725"/>
                              </a:lnTo>
                              <a:lnTo>
                                <a:pt x="89074" y="85725"/>
                              </a:lnTo>
                              <a:cubicBezTo>
                                <a:pt x="88553" y="89669"/>
                                <a:pt x="87437" y="93669"/>
                                <a:pt x="85725" y="97724"/>
                              </a:cubicBezTo>
                              <a:cubicBezTo>
                                <a:pt x="84013" y="101780"/>
                                <a:pt x="81855" y="105724"/>
                                <a:pt x="79251" y="109556"/>
                              </a:cubicBezTo>
                              <a:cubicBezTo>
                                <a:pt x="76647" y="113389"/>
                                <a:pt x="73707" y="116998"/>
                                <a:pt x="70433" y="120384"/>
                              </a:cubicBezTo>
                              <a:cubicBezTo>
                                <a:pt x="67159" y="123769"/>
                                <a:pt x="63680" y="126727"/>
                                <a:pt x="59996" y="129257"/>
                              </a:cubicBezTo>
                              <a:cubicBezTo>
                                <a:pt x="56313" y="131788"/>
                                <a:pt x="52555" y="133778"/>
                                <a:pt x="48723" y="135229"/>
                              </a:cubicBezTo>
                              <a:cubicBezTo>
                                <a:pt x="44890" y="136680"/>
                                <a:pt x="41151" y="137406"/>
                                <a:pt x="37505" y="137406"/>
                              </a:cubicBezTo>
                              <a:cubicBezTo>
                                <a:pt x="32296" y="137406"/>
                                <a:pt x="27124" y="136345"/>
                                <a:pt x="21989" y="134225"/>
                              </a:cubicBezTo>
                              <a:cubicBezTo>
                                <a:pt x="16855" y="132104"/>
                                <a:pt x="11497" y="129146"/>
                                <a:pt x="5916" y="125351"/>
                              </a:cubicBezTo>
                              <a:lnTo>
                                <a:pt x="0" y="121221"/>
                              </a:lnTo>
                              <a:cubicBezTo>
                                <a:pt x="13097" y="120849"/>
                                <a:pt x="23403" y="119546"/>
                                <a:pt x="30919" y="117314"/>
                              </a:cubicBezTo>
                              <a:cubicBezTo>
                                <a:pt x="38435" y="115082"/>
                                <a:pt x="44946" y="111863"/>
                                <a:pt x="50453" y="107659"/>
                              </a:cubicBezTo>
                              <a:cubicBezTo>
                                <a:pt x="55959" y="103454"/>
                                <a:pt x="60294" y="98283"/>
                                <a:pt x="63457" y="92143"/>
                              </a:cubicBezTo>
                              <a:cubicBezTo>
                                <a:pt x="66619" y="86004"/>
                                <a:pt x="68201" y="78916"/>
                                <a:pt x="68201" y="70880"/>
                              </a:cubicBezTo>
                              <a:cubicBezTo>
                                <a:pt x="68201" y="63885"/>
                                <a:pt x="67103" y="56350"/>
                                <a:pt x="64908" y="48276"/>
                              </a:cubicBezTo>
                              <a:cubicBezTo>
                                <a:pt x="62712" y="40202"/>
                                <a:pt x="59568" y="31589"/>
                                <a:pt x="55476" y="22436"/>
                              </a:cubicBezTo>
                              <a:cubicBezTo>
                                <a:pt x="59420" y="19980"/>
                                <a:pt x="63066" y="17692"/>
                                <a:pt x="66415" y="15571"/>
                              </a:cubicBezTo>
                              <a:cubicBezTo>
                                <a:pt x="69763" y="13451"/>
                                <a:pt x="73335" y="11237"/>
                                <a:pt x="77130" y="8930"/>
                              </a:cubicBezTo>
                              <a:cubicBezTo>
                                <a:pt x="81297" y="15925"/>
                                <a:pt x="84627" y="23980"/>
                                <a:pt x="87120" y="33096"/>
                              </a:cubicBezTo>
                              <a:cubicBezTo>
                                <a:pt x="89613" y="42212"/>
                                <a:pt x="91083" y="51755"/>
                                <a:pt x="91529" y="61727"/>
                              </a:cubicBezTo>
                              <a:lnTo>
                                <a:pt x="105594" y="61727"/>
                              </a:lnTo>
                              <a:lnTo>
                                <a:pt x="114300" y="61727"/>
                              </a:lnTo>
                              <a:lnTo>
                                <a:pt x="136066" y="61727"/>
                              </a:lnTo>
                              <a:lnTo>
                                <a:pt x="136066" y="12837"/>
                              </a:lnTo>
                              <a:lnTo>
                                <a:pt x="158279" y="12837"/>
                              </a:lnTo>
                              <a:lnTo>
                                <a:pt x="158279" y="61727"/>
                              </a:lnTo>
                              <a:lnTo>
                                <a:pt x="183468" y="61727"/>
                              </a:lnTo>
                              <a:lnTo>
                                <a:pt x="187747" y="61727"/>
                              </a:lnTo>
                              <a:lnTo>
                                <a:pt x="205346" y="61727"/>
                              </a:lnTo>
                              <a:cubicBezTo>
                                <a:pt x="203857" y="56220"/>
                                <a:pt x="203113" y="51718"/>
                                <a:pt x="203113" y="48221"/>
                              </a:cubicBezTo>
                              <a:cubicBezTo>
                                <a:pt x="203113" y="42491"/>
                                <a:pt x="204192" y="36761"/>
                                <a:pt x="206350" y="31031"/>
                              </a:cubicBezTo>
                              <a:cubicBezTo>
                                <a:pt x="208508" y="25301"/>
                                <a:pt x="211485" y="20129"/>
                                <a:pt x="215280" y="15516"/>
                              </a:cubicBezTo>
                              <a:cubicBezTo>
                                <a:pt x="219075" y="10902"/>
                                <a:pt x="223577" y="7163"/>
                                <a:pt x="228786" y="4298"/>
                              </a:cubicBezTo>
                              <a:cubicBezTo>
                                <a:pt x="233995" y="1433"/>
                                <a:pt x="239613" y="0"/>
                                <a:pt x="24564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" name="TextBox 53"/>
                      <wps:cNvSpPr txBox="1"/>
                      <wps:spPr>
                        <a:xfrm>
                          <a:off x="1127410" y="55364"/>
                          <a:ext cx="717501" cy="1348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01" h="134838">
                              <a:moveTo>
                                <a:pt x="535298" y="0"/>
                              </a:moveTo>
                              <a:cubicBezTo>
                                <a:pt x="540507" y="0"/>
                                <a:pt x="545753" y="1860"/>
                                <a:pt x="551036" y="5581"/>
                              </a:cubicBezTo>
                              <a:cubicBezTo>
                                <a:pt x="560933" y="12799"/>
                                <a:pt x="578309" y="31403"/>
                                <a:pt x="603163" y="61392"/>
                              </a:cubicBezTo>
                              <a:lnTo>
                                <a:pt x="610568" y="61392"/>
                              </a:lnTo>
                              <a:lnTo>
                                <a:pt x="618902" y="61392"/>
                              </a:lnTo>
                              <a:lnTo>
                                <a:pt x="635571" y="61392"/>
                              </a:lnTo>
                              <a:cubicBezTo>
                                <a:pt x="637803" y="54918"/>
                                <a:pt x="640296" y="49337"/>
                                <a:pt x="643049" y="44649"/>
                              </a:cubicBezTo>
                              <a:cubicBezTo>
                                <a:pt x="645803" y="39960"/>
                                <a:pt x="649096" y="35812"/>
                                <a:pt x="652928" y="32203"/>
                              </a:cubicBezTo>
                              <a:cubicBezTo>
                                <a:pt x="656760" y="28594"/>
                                <a:pt x="661058" y="25747"/>
                                <a:pt x="665820" y="23664"/>
                              </a:cubicBezTo>
                              <a:cubicBezTo>
                                <a:pt x="669913" y="21878"/>
                                <a:pt x="674154" y="20985"/>
                                <a:pt x="678545" y="20985"/>
                              </a:cubicBezTo>
                              <a:cubicBezTo>
                                <a:pt x="679215" y="20985"/>
                                <a:pt x="679884" y="21022"/>
                                <a:pt x="680554" y="21096"/>
                              </a:cubicBezTo>
                              <a:cubicBezTo>
                                <a:pt x="687847" y="21617"/>
                                <a:pt x="693893" y="23143"/>
                                <a:pt x="698692" y="25673"/>
                              </a:cubicBezTo>
                              <a:cubicBezTo>
                                <a:pt x="703492" y="28203"/>
                                <a:pt x="707269" y="31403"/>
                                <a:pt x="710022" y="35272"/>
                              </a:cubicBezTo>
                              <a:cubicBezTo>
                                <a:pt x="712775" y="39142"/>
                                <a:pt x="714710" y="43532"/>
                                <a:pt x="715826" y="48444"/>
                              </a:cubicBezTo>
                              <a:cubicBezTo>
                                <a:pt x="716942" y="53355"/>
                                <a:pt x="717501" y="58452"/>
                                <a:pt x="717501" y="63736"/>
                              </a:cubicBezTo>
                              <a:cubicBezTo>
                                <a:pt x="717501" y="68870"/>
                                <a:pt x="717129" y="74042"/>
                                <a:pt x="716384" y="79251"/>
                              </a:cubicBezTo>
                              <a:cubicBezTo>
                                <a:pt x="715640" y="84460"/>
                                <a:pt x="714710" y="89409"/>
                                <a:pt x="713594" y="94097"/>
                              </a:cubicBezTo>
                              <a:cubicBezTo>
                                <a:pt x="712329" y="95585"/>
                                <a:pt x="711157" y="96943"/>
                                <a:pt x="710078" y="98171"/>
                              </a:cubicBezTo>
                              <a:cubicBezTo>
                                <a:pt x="708999" y="99399"/>
                                <a:pt x="707827" y="100757"/>
                                <a:pt x="706562" y="102245"/>
                              </a:cubicBezTo>
                              <a:lnTo>
                                <a:pt x="648854" y="87511"/>
                              </a:lnTo>
                              <a:lnTo>
                                <a:pt x="641933" y="85390"/>
                              </a:lnTo>
                              <a:lnTo>
                                <a:pt x="618902" y="85390"/>
                              </a:lnTo>
                              <a:lnTo>
                                <a:pt x="610568" y="85390"/>
                              </a:lnTo>
                              <a:lnTo>
                                <a:pt x="492547" y="85390"/>
                              </a:lnTo>
                              <a:lnTo>
                                <a:pt x="486743" y="85390"/>
                              </a:lnTo>
                              <a:lnTo>
                                <a:pt x="287759" y="85390"/>
                              </a:lnTo>
                              <a:lnTo>
                                <a:pt x="286718" y="85390"/>
                              </a:lnTo>
                              <a:lnTo>
                                <a:pt x="127248" y="85390"/>
                              </a:lnTo>
                              <a:cubicBezTo>
                                <a:pt x="127174" y="85390"/>
                                <a:pt x="127137" y="85353"/>
                                <a:pt x="127137" y="85279"/>
                              </a:cubicBezTo>
                              <a:cubicBezTo>
                                <a:pt x="124755" y="92274"/>
                                <a:pt x="121556" y="98785"/>
                                <a:pt x="117537" y="104812"/>
                              </a:cubicBezTo>
                              <a:cubicBezTo>
                                <a:pt x="113519" y="110840"/>
                                <a:pt x="108719" y="116067"/>
                                <a:pt x="103138" y="120495"/>
                              </a:cubicBezTo>
                              <a:cubicBezTo>
                                <a:pt x="97557" y="124923"/>
                                <a:pt x="91195" y="128420"/>
                                <a:pt x="84051" y="130987"/>
                              </a:cubicBezTo>
                              <a:cubicBezTo>
                                <a:pt x="76907" y="133555"/>
                                <a:pt x="69019" y="134838"/>
                                <a:pt x="60387" y="134838"/>
                              </a:cubicBezTo>
                              <a:cubicBezTo>
                                <a:pt x="34417" y="132755"/>
                                <a:pt x="16371" y="121295"/>
                                <a:pt x="6251" y="100459"/>
                              </a:cubicBezTo>
                              <a:cubicBezTo>
                                <a:pt x="2084" y="91976"/>
                                <a:pt x="0" y="82935"/>
                                <a:pt x="0" y="73335"/>
                              </a:cubicBezTo>
                              <a:cubicBezTo>
                                <a:pt x="0" y="59420"/>
                                <a:pt x="4316" y="44388"/>
                                <a:pt x="12948" y="28240"/>
                              </a:cubicBezTo>
                              <a:lnTo>
                                <a:pt x="18083" y="30473"/>
                              </a:lnTo>
                              <a:cubicBezTo>
                                <a:pt x="12948" y="40146"/>
                                <a:pt x="10381" y="49671"/>
                                <a:pt x="10381" y="59048"/>
                              </a:cubicBezTo>
                              <a:cubicBezTo>
                                <a:pt x="10381" y="67680"/>
                                <a:pt x="12539" y="76126"/>
                                <a:pt x="16855" y="84386"/>
                              </a:cubicBezTo>
                              <a:cubicBezTo>
                                <a:pt x="25859" y="101799"/>
                                <a:pt x="40891" y="110654"/>
                                <a:pt x="61950" y="110951"/>
                              </a:cubicBezTo>
                              <a:cubicBezTo>
                                <a:pt x="67605" y="110951"/>
                                <a:pt x="73093" y="109965"/>
                                <a:pt x="78414" y="107993"/>
                              </a:cubicBezTo>
                              <a:cubicBezTo>
                                <a:pt x="83735" y="106022"/>
                                <a:pt x="88441" y="103045"/>
                                <a:pt x="92534" y="99064"/>
                              </a:cubicBezTo>
                              <a:cubicBezTo>
                                <a:pt x="96627" y="95083"/>
                                <a:pt x="99938" y="90115"/>
                                <a:pt x="102468" y="84162"/>
                              </a:cubicBezTo>
                              <a:cubicBezTo>
                                <a:pt x="104329" y="79772"/>
                                <a:pt x="105445" y="72703"/>
                                <a:pt x="105817" y="62954"/>
                              </a:cubicBezTo>
                              <a:cubicBezTo>
                                <a:pt x="105370" y="61020"/>
                                <a:pt x="104924" y="59085"/>
                                <a:pt x="104477" y="57150"/>
                              </a:cubicBezTo>
                              <a:cubicBezTo>
                                <a:pt x="103957" y="54992"/>
                                <a:pt x="103361" y="52871"/>
                                <a:pt x="102692" y="50788"/>
                              </a:cubicBezTo>
                              <a:cubicBezTo>
                                <a:pt x="102096" y="48704"/>
                                <a:pt x="101538" y="46565"/>
                                <a:pt x="101017" y="44369"/>
                              </a:cubicBezTo>
                              <a:cubicBezTo>
                                <a:pt x="100496" y="42174"/>
                                <a:pt x="100050" y="39923"/>
                                <a:pt x="99678" y="37616"/>
                              </a:cubicBezTo>
                              <a:cubicBezTo>
                                <a:pt x="103250" y="36128"/>
                                <a:pt x="106505" y="34807"/>
                                <a:pt x="109445" y="33654"/>
                              </a:cubicBezTo>
                              <a:cubicBezTo>
                                <a:pt x="112384" y="32500"/>
                                <a:pt x="115491" y="31254"/>
                                <a:pt x="118765" y="29915"/>
                              </a:cubicBezTo>
                              <a:cubicBezTo>
                                <a:pt x="119658" y="35496"/>
                                <a:pt x="120960" y="40928"/>
                                <a:pt x="122672" y="46211"/>
                              </a:cubicBezTo>
                              <a:lnTo>
                                <a:pt x="127137" y="61392"/>
                              </a:lnTo>
                              <a:lnTo>
                                <a:pt x="140308" y="61392"/>
                              </a:lnTo>
                              <a:cubicBezTo>
                                <a:pt x="143731" y="57522"/>
                                <a:pt x="147470" y="53448"/>
                                <a:pt x="151526" y="49169"/>
                              </a:cubicBezTo>
                              <a:cubicBezTo>
                                <a:pt x="155581" y="44890"/>
                                <a:pt x="159860" y="40667"/>
                                <a:pt x="164362" y="36500"/>
                              </a:cubicBezTo>
                              <a:cubicBezTo>
                                <a:pt x="168864" y="32333"/>
                                <a:pt x="173497" y="28352"/>
                                <a:pt x="178259" y="24557"/>
                              </a:cubicBezTo>
                              <a:cubicBezTo>
                                <a:pt x="183022" y="20762"/>
                                <a:pt x="187896" y="17432"/>
                                <a:pt x="192881" y="14567"/>
                              </a:cubicBezTo>
                              <a:cubicBezTo>
                                <a:pt x="197867" y="11702"/>
                                <a:pt x="202834" y="9432"/>
                                <a:pt x="207783" y="7758"/>
                              </a:cubicBezTo>
                              <a:cubicBezTo>
                                <a:pt x="212731" y="6083"/>
                                <a:pt x="217550" y="5246"/>
                                <a:pt x="222238" y="5246"/>
                              </a:cubicBezTo>
                              <a:cubicBezTo>
                                <a:pt x="226777" y="5246"/>
                                <a:pt x="231260" y="6176"/>
                                <a:pt x="235688" y="8037"/>
                              </a:cubicBezTo>
                              <a:cubicBezTo>
                                <a:pt x="240116" y="9897"/>
                                <a:pt x="244543" y="12855"/>
                                <a:pt x="248971" y="16911"/>
                              </a:cubicBezTo>
                              <a:cubicBezTo>
                                <a:pt x="253399" y="20966"/>
                                <a:pt x="257659" y="27831"/>
                                <a:pt x="261752" y="37505"/>
                              </a:cubicBezTo>
                              <a:cubicBezTo>
                                <a:pt x="264207" y="43235"/>
                                <a:pt x="265733" y="51197"/>
                                <a:pt x="266328" y="61392"/>
                              </a:cubicBezTo>
                              <a:lnTo>
                                <a:pt x="286718" y="61392"/>
                              </a:lnTo>
                              <a:lnTo>
                                <a:pt x="287759" y="61392"/>
                              </a:lnTo>
                              <a:lnTo>
                                <a:pt x="313953" y="61392"/>
                              </a:lnTo>
                              <a:cubicBezTo>
                                <a:pt x="312316" y="58192"/>
                                <a:pt x="310883" y="54564"/>
                                <a:pt x="309656" y="50509"/>
                              </a:cubicBezTo>
                              <a:cubicBezTo>
                                <a:pt x="308428" y="46453"/>
                                <a:pt x="307479" y="42193"/>
                                <a:pt x="306809" y="37728"/>
                              </a:cubicBezTo>
                              <a:cubicBezTo>
                                <a:pt x="310381" y="36240"/>
                                <a:pt x="313655" y="34882"/>
                                <a:pt x="316632" y="33654"/>
                              </a:cubicBezTo>
                              <a:cubicBezTo>
                                <a:pt x="319609" y="32426"/>
                                <a:pt x="322734" y="31142"/>
                                <a:pt x="326008" y="29803"/>
                              </a:cubicBezTo>
                              <a:cubicBezTo>
                                <a:pt x="326901" y="35384"/>
                                <a:pt x="328203" y="40835"/>
                                <a:pt x="329915" y="46155"/>
                              </a:cubicBezTo>
                              <a:cubicBezTo>
                                <a:pt x="331626" y="51476"/>
                                <a:pt x="333450" y="56555"/>
                                <a:pt x="335384" y="61392"/>
                              </a:cubicBezTo>
                              <a:lnTo>
                                <a:pt x="347551" y="61392"/>
                              </a:lnTo>
                              <a:cubicBezTo>
                                <a:pt x="350974" y="57522"/>
                                <a:pt x="354732" y="53448"/>
                                <a:pt x="358825" y="49169"/>
                              </a:cubicBezTo>
                              <a:cubicBezTo>
                                <a:pt x="362918" y="44890"/>
                                <a:pt x="367196" y="40667"/>
                                <a:pt x="371661" y="36500"/>
                              </a:cubicBezTo>
                              <a:cubicBezTo>
                                <a:pt x="376126" y="32333"/>
                                <a:pt x="380740" y="28352"/>
                                <a:pt x="385502" y="24557"/>
                              </a:cubicBezTo>
                              <a:cubicBezTo>
                                <a:pt x="390265" y="20762"/>
                                <a:pt x="395102" y="17432"/>
                                <a:pt x="400013" y="14567"/>
                              </a:cubicBezTo>
                              <a:cubicBezTo>
                                <a:pt x="404924" y="11702"/>
                                <a:pt x="409854" y="9432"/>
                                <a:pt x="414803" y="7758"/>
                              </a:cubicBezTo>
                              <a:cubicBezTo>
                                <a:pt x="419751" y="6083"/>
                                <a:pt x="424607" y="5246"/>
                                <a:pt x="429369" y="5246"/>
                              </a:cubicBezTo>
                              <a:cubicBezTo>
                                <a:pt x="443657" y="5618"/>
                                <a:pt x="455600" y="12725"/>
                                <a:pt x="465200" y="26566"/>
                              </a:cubicBezTo>
                              <a:cubicBezTo>
                                <a:pt x="471525" y="35719"/>
                                <a:pt x="474911" y="47327"/>
                                <a:pt x="475357" y="61392"/>
                              </a:cubicBezTo>
                              <a:lnTo>
                                <a:pt x="486743" y="61392"/>
                              </a:lnTo>
                              <a:lnTo>
                                <a:pt x="492547" y="61392"/>
                              </a:lnTo>
                              <a:lnTo>
                                <a:pt x="572914" y="61392"/>
                              </a:lnTo>
                              <a:cubicBezTo>
                                <a:pt x="562198" y="48220"/>
                                <a:pt x="553883" y="39105"/>
                                <a:pt x="547967" y="34045"/>
                              </a:cubicBezTo>
                              <a:cubicBezTo>
                                <a:pt x="542051" y="28984"/>
                                <a:pt x="535744" y="25264"/>
                                <a:pt x="529047" y="22882"/>
                              </a:cubicBezTo>
                              <a:cubicBezTo>
                                <a:pt x="527708" y="22436"/>
                                <a:pt x="526368" y="22213"/>
                                <a:pt x="525029" y="22213"/>
                              </a:cubicBezTo>
                              <a:cubicBezTo>
                                <a:pt x="519150" y="22213"/>
                                <a:pt x="512341" y="26380"/>
                                <a:pt x="504602" y="34714"/>
                              </a:cubicBezTo>
                              <a:lnTo>
                                <a:pt x="502258" y="31031"/>
                              </a:lnTo>
                              <a:cubicBezTo>
                                <a:pt x="505086" y="19794"/>
                                <a:pt x="511448" y="10939"/>
                                <a:pt x="521345" y="4465"/>
                              </a:cubicBezTo>
                              <a:cubicBezTo>
                                <a:pt x="525959" y="1488"/>
                                <a:pt x="530610" y="0"/>
                                <a:pt x="535298" y="0"/>
                              </a:cubicBezTo>
                              <a:close/>
                              <a:moveTo>
                                <a:pt x="425574" y="28240"/>
                              </a:moveTo>
                              <a:cubicBezTo>
                                <a:pt x="421630" y="28240"/>
                                <a:pt x="417482" y="29208"/>
                                <a:pt x="413129" y="31142"/>
                              </a:cubicBezTo>
                              <a:cubicBezTo>
                                <a:pt x="408775" y="33077"/>
                                <a:pt x="404366" y="35607"/>
                                <a:pt x="399902" y="38733"/>
                              </a:cubicBezTo>
                              <a:cubicBezTo>
                                <a:pt x="395437" y="41858"/>
                                <a:pt x="390990" y="45411"/>
                                <a:pt x="386563" y="49392"/>
                              </a:cubicBezTo>
                              <a:cubicBezTo>
                                <a:pt x="382135" y="53374"/>
                                <a:pt x="377949" y="57373"/>
                                <a:pt x="374005" y="61392"/>
                              </a:cubicBezTo>
                              <a:lnTo>
                                <a:pt x="454707" y="61392"/>
                              </a:lnTo>
                              <a:cubicBezTo>
                                <a:pt x="454038" y="52834"/>
                                <a:pt x="451619" y="45690"/>
                                <a:pt x="447452" y="39960"/>
                              </a:cubicBezTo>
                              <a:cubicBezTo>
                                <a:pt x="443285" y="34231"/>
                                <a:pt x="439359" y="30845"/>
                                <a:pt x="435676" y="29803"/>
                              </a:cubicBezTo>
                              <a:cubicBezTo>
                                <a:pt x="431992" y="28761"/>
                                <a:pt x="428625" y="28240"/>
                                <a:pt x="425574" y="28240"/>
                              </a:cubicBezTo>
                              <a:close/>
                              <a:moveTo>
                                <a:pt x="218443" y="28240"/>
                              </a:moveTo>
                              <a:cubicBezTo>
                                <a:pt x="214573" y="28240"/>
                                <a:pt x="210443" y="29208"/>
                                <a:pt x="206053" y="31142"/>
                              </a:cubicBezTo>
                              <a:cubicBezTo>
                                <a:pt x="201662" y="33077"/>
                                <a:pt x="197235" y="35607"/>
                                <a:pt x="192770" y="38733"/>
                              </a:cubicBezTo>
                              <a:cubicBezTo>
                                <a:pt x="188305" y="41858"/>
                                <a:pt x="183877" y="45411"/>
                                <a:pt x="179487" y="49392"/>
                              </a:cubicBezTo>
                              <a:cubicBezTo>
                                <a:pt x="175096" y="53374"/>
                                <a:pt x="170929" y="57373"/>
                                <a:pt x="166985" y="61392"/>
                              </a:cubicBezTo>
                              <a:lnTo>
                                <a:pt x="244116" y="61392"/>
                              </a:lnTo>
                              <a:lnTo>
                                <a:pt x="246683" y="61503"/>
                              </a:lnTo>
                              <a:cubicBezTo>
                                <a:pt x="245492" y="53467"/>
                                <a:pt x="243874" y="47588"/>
                                <a:pt x="241827" y="43867"/>
                              </a:cubicBezTo>
                              <a:cubicBezTo>
                                <a:pt x="239781" y="40146"/>
                                <a:pt x="237530" y="37133"/>
                                <a:pt x="235074" y="34826"/>
                              </a:cubicBezTo>
                              <a:cubicBezTo>
                                <a:pt x="232618" y="32519"/>
                                <a:pt x="229995" y="30845"/>
                                <a:pt x="227205" y="29803"/>
                              </a:cubicBezTo>
                              <a:cubicBezTo>
                                <a:pt x="224414" y="28761"/>
                                <a:pt x="221494" y="28240"/>
                                <a:pt x="218443" y="28240"/>
                              </a:cubicBezTo>
                              <a:close/>
                              <a:moveTo>
                                <a:pt x="676871" y="42193"/>
                              </a:moveTo>
                              <a:cubicBezTo>
                                <a:pt x="674340" y="42193"/>
                                <a:pt x="671866" y="42825"/>
                                <a:pt x="669448" y="44090"/>
                              </a:cubicBezTo>
                              <a:cubicBezTo>
                                <a:pt x="667029" y="45355"/>
                                <a:pt x="664853" y="47048"/>
                                <a:pt x="662918" y="49169"/>
                              </a:cubicBezTo>
                              <a:cubicBezTo>
                                <a:pt x="660983" y="51290"/>
                                <a:pt x="659383" y="53727"/>
                                <a:pt x="658118" y="56480"/>
                              </a:cubicBezTo>
                              <a:cubicBezTo>
                                <a:pt x="656853" y="59234"/>
                                <a:pt x="656109" y="62061"/>
                                <a:pt x="655886" y="64964"/>
                              </a:cubicBezTo>
                              <a:lnTo>
                                <a:pt x="696851" y="75121"/>
                              </a:lnTo>
                              <a:cubicBezTo>
                                <a:pt x="696851" y="74749"/>
                                <a:pt x="696906" y="74154"/>
                                <a:pt x="697018" y="73335"/>
                              </a:cubicBezTo>
                              <a:cubicBezTo>
                                <a:pt x="697130" y="72517"/>
                                <a:pt x="697223" y="71624"/>
                                <a:pt x="697297" y="70656"/>
                              </a:cubicBezTo>
                              <a:cubicBezTo>
                                <a:pt x="697372" y="69689"/>
                                <a:pt x="697427" y="68759"/>
                                <a:pt x="697465" y="67866"/>
                              </a:cubicBezTo>
                              <a:cubicBezTo>
                                <a:pt x="697502" y="66973"/>
                                <a:pt x="697520" y="66266"/>
                                <a:pt x="697520" y="65745"/>
                              </a:cubicBezTo>
                              <a:cubicBezTo>
                                <a:pt x="697520" y="63289"/>
                                <a:pt x="697279" y="60703"/>
                                <a:pt x="696795" y="57987"/>
                              </a:cubicBezTo>
                              <a:cubicBezTo>
                                <a:pt x="696311" y="55271"/>
                                <a:pt x="695325" y="52760"/>
                                <a:pt x="693837" y="50453"/>
                              </a:cubicBezTo>
                              <a:cubicBezTo>
                                <a:pt x="692349" y="48146"/>
                                <a:pt x="690246" y="46211"/>
                                <a:pt x="687530" y="44649"/>
                              </a:cubicBezTo>
                              <a:cubicBezTo>
                                <a:pt x="684814" y="43086"/>
                                <a:pt x="681261" y="42267"/>
                                <a:pt x="676871" y="4219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5" name="TextBox 52"/>
                      <wps:cNvSpPr txBox="1"/>
                      <wps:spPr>
                        <a:xfrm>
                          <a:off x="3023146" y="55365"/>
                          <a:ext cx="412440" cy="13707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440" h="137071">
                              <a:moveTo>
                                <a:pt x="230237" y="0"/>
                              </a:moveTo>
                              <a:cubicBezTo>
                                <a:pt x="235446" y="0"/>
                                <a:pt x="240692" y="1860"/>
                                <a:pt x="245975" y="5581"/>
                              </a:cubicBezTo>
                              <a:cubicBezTo>
                                <a:pt x="255873" y="12799"/>
                                <a:pt x="273248" y="31403"/>
                                <a:pt x="298103" y="61392"/>
                              </a:cubicBezTo>
                              <a:lnTo>
                                <a:pt x="305507" y="61392"/>
                              </a:lnTo>
                              <a:lnTo>
                                <a:pt x="313841" y="61392"/>
                              </a:lnTo>
                              <a:lnTo>
                                <a:pt x="330510" y="61392"/>
                              </a:lnTo>
                              <a:cubicBezTo>
                                <a:pt x="332742" y="54918"/>
                                <a:pt x="335235" y="49337"/>
                                <a:pt x="337988" y="44649"/>
                              </a:cubicBezTo>
                              <a:cubicBezTo>
                                <a:pt x="340742" y="39960"/>
                                <a:pt x="344035" y="35812"/>
                                <a:pt x="347867" y="32203"/>
                              </a:cubicBezTo>
                              <a:cubicBezTo>
                                <a:pt x="351699" y="28594"/>
                                <a:pt x="355997" y="25747"/>
                                <a:pt x="360759" y="23664"/>
                              </a:cubicBezTo>
                              <a:cubicBezTo>
                                <a:pt x="364852" y="21878"/>
                                <a:pt x="369094" y="20985"/>
                                <a:pt x="373484" y="20985"/>
                              </a:cubicBezTo>
                              <a:cubicBezTo>
                                <a:pt x="374154" y="20985"/>
                                <a:pt x="374823" y="21022"/>
                                <a:pt x="375493" y="21096"/>
                              </a:cubicBezTo>
                              <a:cubicBezTo>
                                <a:pt x="382786" y="21617"/>
                                <a:pt x="388832" y="23143"/>
                                <a:pt x="393632" y="25673"/>
                              </a:cubicBezTo>
                              <a:cubicBezTo>
                                <a:pt x="398431" y="28203"/>
                                <a:pt x="402208" y="31403"/>
                                <a:pt x="404961" y="35272"/>
                              </a:cubicBezTo>
                              <a:cubicBezTo>
                                <a:pt x="407714" y="39142"/>
                                <a:pt x="409649" y="43532"/>
                                <a:pt x="410765" y="48444"/>
                              </a:cubicBezTo>
                              <a:cubicBezTo>
                                <a:pt x="411882" y="53355"/>
                                <a:pt x="412440" y="58452"/>
                                <a:pt x="412440" y="63736"/>
                              </a:cubicBezTo>
                              <a:cubicBezTo>
                                <a:pt x="412440" y="68870"/>
                                <a:pt x="412068" y="74042"/>
                                <a:pt x="411324" y="79251"/>
                              </a:cubicBezTo>
                              <a:cubicBezTo>
                                <a:pt x="410579" y="84460"/>
                                <a:pt x="409649" y="89409"/>
                                <a:pt x="408533" y="94097"/>
                              </a:cubicBezTo>
                              <a:cubicBezTo>
                                <a:pt x="407268" y="95585"/>
                                <a:pt x="406096" y="96943"/>
                                <a:pt x="405017" y="98171"/>
                              </a:cubicBezTo>
                              <a:cubicBezTo>
                                <a:pt x="403938" y="99399"/>
                                <a:pt x="402766" y="100757"/>
                                <a:pt x="401501" y="102245"/>
                              </a:cubicBezTo>
                              <a:lnTo>
                                <a:pt x="343793" y="87511"/>
                              </a:lnTo>
                              <a:lnTo>
                                <a:pt x="336872" y="85390"/>
                              </a:lnTo>
                              <a:lnTo>
                                <a:pt x="313841" y="85390"/>
                              </a:lnTo>
                              <a:lnTo>
                                <a:pt x="305507" y="85390"/>
                              </a:lnTo>
                              <a:lnTo>
                                <a:pt x="187635" y="85390"/>
                              </a:lnTo>
                              <a:lnTo>
                                <a:pt x="181682" y="85390"/>
                              </a:lnTo>
                              <a:lnTo>
                                <a:pt x="108272" y="85390"/>
                              </a:lnTo>
                              <a:lnTo>
                                <a:pt x="105482" y="85390"/>
                              </a:lnTo>
                              <a:lnTo>
                                <a:pt x="87846" y="85390"/>
                              </a:lnTo>
                              <a:cubicBezTo>
                                <a:pt x="86208" y="91864"/>
                                <a:pt x="84143" y="97762"/>
                                <a:pt x="81651" y="103082"/>
                              </a:cubicBezTo>
                              <a:cubicBezTo>
                                <a:pt x="79158" y="108403"/>
                                <a:pt x="76237" y="112849"/>
                                <a:pt x="72888" y="116421"/>
                              </a:cubicBezTo>
                              <a:cubicBezTo>
                                <a:pt x="66489" y="123713"/>
                                <a:pt x="60331" y="128978"/>
                                <a:pt x="54415" y="132215"/>
                              </a:cubicBezTo>
                              <a:cubicBezTo>
                                <a:pt x="48499" y="135452"/>
                                <a:pt x="42602" y="137071"/>
                                <a:pt x="36723" y="137071"/>
                              </a:cubicBezTo>
                              <a:cubicBezTo>
                                <a:pt x="31514" y="137071"/>
                                <a:pt x="26324" y="136010"/>
                                <a:pt x="21152" y="133890"/>
                              </a:cubicBezTo>
                              <a:cubicBezTo>
                                <a:pt x="15980" y="131769"/>
                                <a:pt x="10641" y="128848"/>
                                <a:pt x="5134" y="125127"/>
                              </a:cubicBezTo>
                              <a:lnTo>
                                <a:pt x="0" y="121109"/>
                              </a:lnTo>
                              <a:lnTo>
                                <a:pt x="6139" y="121109"/>
                              </a:lnTo>
                              <a:cubicBezTo>
                                <a:pt x="12911" y="121109"/>
                                <a:pt x="19347" y="120328"/>
                                <a:pt x="25449" y="118765"/>
                              </a:cubicBezTo>
                              <a:cubicBezTo>
                                <a:pt x="31700" y="117202"/>
                                <a:pt x="37411" y="114877"/>
                                <a:pt x="42583" y="111789"/>
                              </a:cubicBezTo>
                              <a:cubicBezTo>
                                <a:pt x="47755" y="108700"/>
                                <a:pt x="52276" y="104924"/>
                                <a:pt x="56145" y="100459"/>
                              </a:cubicBezTo>
                              <a:cubicBezTo>
                                <a:pt x="60015" y="95994"/>
                                <a:pt x="63103" y="90971"/>
                                <a:pt x="65410" y="85390"/>
                              </a:cubicBezTo>
                              <a:lnTo>
                                <a:pt x="28686" y="85390"/>
                              </a:lnTo>
                              <a:cubicBezTo>
                                <a:pt x="27124" y="85241"/>
                                <a:pt x="25710" y="85000"/>
                                <a:pt x="24445" y="84665"/>
                              </a:cubicBezTo>
                              <a:lnTo>
                                <a:pt x="22050" y="83999"/>
                              </a:lnTo>
                              <a:lnTo>
                                <a:pt x="9376" y="71214"/>
                              </a:lnTo>
                              <a:cubicBezTo>
                                <a:pt x="6771" y="66005"/>
                                <a:pt x="5469" y="60462"/>
                                <a:pt x="5469" y="54583"/>
                              </a:cubicBezTo>
                              <a:cubicBezTo>
                                <a:pt x="5469" y="48853"/>
                                <a:pt x="6548" y="43104"/>
                                <a:pt x="8706" y="37337"/>
                              </a:cubicBezTo>
                              <a:cubicBezTo>
                                <a:pt x="10864" y="31570"/>
                                <a:pt x="13841" y="26380"/>
                                <a:pt x="17636" y="21766"/>
                              </a:cubicBezTo>
                              <a:cubicBezTo>
                                <a:pt x="21431" y="17153"/>
                                <a:pt x="25896" y="13395"/>
                                <a:pt x="31030" y="10492"/>
                              </a:cubicBezTo>
                              <a:cubicBezTo>
                                <a:pt x="36165" y="7590"/>
                                <a:pt x="41783" y="6139"/>
                                <a:pt x="47885" y="6139"/>
                              </a:cubicBezTo>
                              <a:cubicBezTo>
                                <a:pt x="55252" y="6139"/>
                                <a:pt x="61596" y="7665"/>
                                <a:pt x="66917" y="10716"/>
                              </a:cubicBezTo>
                              <a:cubicBezTo>
                                <a:pt x="72237" y="13767"/>
                                <a:pt x="76628" y="17841"/>
                                <a:pt x="80088" y="22938"/>
                              </a:cubicBezTo>
                              <a:cubicBezTo>
                                <a:pt x="83548" y="28036"/>
                                <a:pt x="86153" y="33914"/>
                                <a:pt x="87901" y="40574"/>
                              </a:cubicBezTo>
                              <a:cubicBezTo>
                                <a:pt x="89650" y="47234"/>
                                <a:pt x="90599" y="54174"/>
                                <a:pt x="90748" y="61392"/>
                              </a:cubicBezTo>
                              <a:lnTo>
                                <a:pt x="105482" y="61392"/>
                              </a:lnTo>
                              <a:lnTo>
                                <a:pt x="108272" y="61392"/>
                              </a:lnTo>
                              <a:lnTo>
                                <a:pt x="135954" y="61392"/>
                              </a:lnTo>
                              <a:lnTo>
                                <a:pt x="135954" y="12502"/>
                              </a:lnTo>
                              <a:lnTo>
                                <a:pt x="158167" y="12502"/>
                              </a:lnTo>
                              <a:lnTo>
                                <a:pt x="158167" y="61392"/>
                              </a:lnTo>
                              <a:lnTo>
                                <a:pt x="181682" y="61392"/>
                              </a:lnTo>
                              <a:lnTo>
                                <a:pt x="187635" y="61392"/>
                              </a:lnTo>
                              <a:lnTo>
                                <a:pt x="267853" y="61392"/>
                              </a:lnTo>
                              <a:cubicBezTo>
                                <a:pt x="257138" y="48220"/>
                                <a:pt x="248822" y="39105"/>
                                <a:pt x="242906" y="34045"/>
                              </a:cubicBezTo>
                              <a:cubicBezTo>
                                <a:pt x="236990" y="28984"/>
                                <a:pt x="230683" y="25264"/>
                                <a:pt x="223986" y="22882"/>
                              </a:cubicBezTo>
                              <a:cubicBezTo>
                                <a:pt x="222647" y="22436"/>
                                <a:pt x="221307" y="22213"/>
                                <a:pt x="219968" y="22213"/>
                              </a:cubicBezTo>
                              <a:cubicBezTo>
                                <a:pt x="214089" y="22213"/>
                                <a:pt x="207280" y="26380"/>
                                <a:pt x="199541" y="34714"/>
                              </a:cubicBezTo>
                              <a:lnTo>
                                <a:pt x="197197" y="31031"/>
                              </a:lnTo>
                              <a:cubicBezTo>
                                <a:pt x="200025" y="19794"/>
                                <a:pt x="206387" y="10939"/>
                                <a:pt x="216284" y="4465"/>
                              </a:cubicBezTo>
                              <a:cubicBezTo>
                                <a:pt x="220898" y="1488"/>
                                <a:pt x="225549" y="0"/>
                                <a:pt x="230237" y="0"/>
                              </a:cubicBezTo>
                              <a:close/>
                              <a:moveTo>
                                <a:pt x="43532" y="25115"/>
                              </a:moveTo>
                              <a:cubicBezTo>
                                <a:pt x="40853" y="25115"/>
                                <a:pt x="38397" y="25747"/>
                                <a:pt x="36165" y="27012"/>
                              </a:cubicBezTo>
                              <a:cubicBezTo>
                                <a:pt x="33933" y="28277"/>
                                <a:pt x="32016" y="29915"/>
                                <a:pt x="30417" y="31924"/>
                              </a:cubicBezTo>
                              <a:cubicBezTo>
                                <a:pt x="28817" y="33933"/>
                                <a:pt x="27589" y="36165"/>
                                <a:pt x="26733" y="38621"/>
                              </a:cubicBezTo>
                              <a:cubicBezTo>
                                <a:pt x="25877" y="41077"/>
                                <a:pt x="25449" y="43532"/>
                                <a:pt x="25449" y="45988"/>
                              </a:cubicBezTo>
                              <a:cubicBezTo>
                                <a:pt x="25449" y="49337"/>
                                <a:pt x="26305" y="52425"/>
                                <a:pt x="28017" y="55253"/>
                              </a:cubicBezTo>
                              <a:cubicBezTo>
                                <a:pt x="29728" y="58080"/>
                                <a:pt x="32482" y="60127"/>
                                <a:pt x="36277" y="61392"/>
                              </a:cubicBezTo>
                              <a:lnTo>
                                <a:pt x="65521" y="61392"/>
                              </a:lnTo>
                              <a:cubicBezTo>
                                <a:pt x="65968" y="59978"/>
                                <a:pt x="66247" y="58657"/>
                                <a:pt x="66359" y="57429"/>
                              </a:cubicBezTo>
                              <a:cubicBezTo>
                                <a:pt x="66470" y="56201"/>
                                <a:pt x="66526" y="55066"/>
                                <a:pt x="66526" y="54025"/>
                              </a:cubicBezTo>
                              <a:cubicBezTo>
                                <a:pt x="66526" y="51569"/>
                                <a:pt x="66247" y="48685"/>
                                <a:pt x="65689" y="45374"/>
                              </a:cubicBezTo>
                              <a:cubicBezTo>
                                <a:pt x="65131" y="42063"/>
                                <a:pt x="64014" y="38919"/>
                                <a:pt x="62340" y="35942"/>
                              </a:cubicBezTo>
                              <a:cubicBezTo>
                                <a:pt x="60666" y="32966"/>
                                <a:pt x="58322" y="30417"/>
                                <a:pt x="55308" y="28296"/>
                              </a:cubicBezTo>
                              <a:cubicBezTo>
                                <a:pt x="52294" y="26175"/>
                                <a:pt x="48369" y="25115"/>
                                <a:pt x="43532" y="25115"/>
                              </a:cubicBezTo>
                              <a:close/>
                              <a:moveTo>
                                <a:pt x="371810" y="42193"/>
                              </a:moveTo>
                              <a:cubicBezTo>
                                <a:pt x="369280" y="42193"/>
                                <a:pt x="366805" y="42825"/>
                                <a:pt x="364387" y="44090"/>
                              </a:cubicBezTo>
                              <a:cubicBezTo>
                                <a:pt x="361968" y="45355"/>
                                <a:pt x="359792" y="47048"/>
                                <a:pt x="357857" y="49169"/>
                              </a:cubicBezTo>
                              <a:cubicBezTo>
                                <a:pt x="355922" y="51290"/>
                                <a:pt x="354322" y="53727"/>
                                <a:pt x="353057" y="56480"/>
                              </a:cubicBezTo>
                              <a:cubicBezTo>
                                <a:pt x="351792" y="59234"/>
                                <a:pt x="351048" y="62061"/>
                                <a:pt x="350825" y="64964"/>
                              </a:cubicBezTo>
                              <a:lnTo>
                                <a:pt x="391790" y="75121"/>
                              </a:lnTo>
                              <a:cubicBezTo>
                                <a:pt x="391790" y="74749"/>
                                <a:pt x="391846" y="74154"/>
                                <a:pt x="391957" y="73335"/>
                              </a:cubicBezTo>
                              <a:cubicBezTo>
                                <a:pt x="392069" y="72517"/>
                                <a:pt x="392162" y="71624"/>
                                <a:pt x="392236" y="70656"/>
                              </a:cubicBezTo>
                              <a:cubicBezTo>
                                <a:pt x="392311" y="69689"/>
                                <a:pt x="392367" y="68759"/>
                                <a:pt x="392404" y="67866"/>
                              </a:cubicBezTo>
                              <a:cubicBezTo>
                                <a:pt x="392441" y="66973"/>
                                <a:pt x="392460" y="66266"/>
                                <a:pt x="392460" y="65745"/>
                              </a:cubicBezTo>
                              <a:cubicBezTo>
                                <a:pt x="392460" y="63289"/>
                                <a:pt x="392218" y="60703"/>
                                <a:pt x="391734" y="57987"/>
                              </a:cubicBezTo>
                              <a:cubicBezTo>
                                <a:pt x="391250" y="55271"/>
                                <a:pt x="390264" y="52760"/>
                                <a:pt x="388776" y="50453"/>
                              </a:cubicBezTo>
                              <a:cubicBezTo>
                                <a:pt x="387288" y="48146"/>
                                <a:pt x="385186" y="46211"/>
                                <a:pt x="382469" y="44649"/>
                              </a:cubicBezTo>
                              <a:cubicBezTo>
                                <a:pt x="379753" y="43086"/>
                                <a:pt x="376200" y="42267"/>
                                <a:pt x="371810" y="4219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6" name="TextBox 51"/>
                      <wps:cNvSpPr txBox="1"/>
                      <wps:spPr>
                        <a:xfrm>
                          <a:off x="0" y="56370"/>
                          <a:ext cx="130373" cy="1338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373" h="133833">
                              <a:moveTo>
                                <a:pt x="117649" y="0"/>
                              </a:moveTo>
                              <a:cubicBezTo>
                                <a:pt x="119955" y="0"/>
                                <a:pt x="121853" y="242"/>
                                <a:pt x="123341" y="725"/>
                              </a:cubicBezTo>
                              <a:cubicBezTo>
                                <a:pt x="124830" y="1209"/>
                                <a:pt x="126299" y="2102"/>
                                <a:pt x="127750" y="3404"/>
                              </a:cubicBezTo>
                              <a:cubicBezTo>
                                <a:pt x="129201" y="4706"/>
                                <a:pt x="130076" y="7329"/>
                                <a:pt x="130373" y="11273"/>
                              </a:cubicBezTo>
                              <a:lnTo>
                                <a:pt x="130373" y="12501"/>
                              </a:lnTo>
                              <a:cubicBezTo>
                                <a:pt x="130373" y="16296"/>
                                <a:pt x="129183" y="21208"/>
                                <a:pt x="126802" y="27235"/>
                              </a:cubicBezTo>
                              <a:cubicBezTo>
                                <a:pt x="124420" y="24184"/>
                                <a:pt x="121220" y="22659"/>
                                <a:pt x="117202" y="22659"/>
                              </a:cubicBezTo>
                              <a:lnTo>
                                <a:pt x="116867" y="22659"/>
                              </a:lnTo>
                              <a:cubicBezTo>
                                <a:pt x="112626" y="22808"/>
                                <a:pt x="109314" y="23422"/>
                                <a:pt x="106933" y="24500"/>
                              </a:cubicBezTo>
                              <a:cubicBezTo>
                                <a:pt x="104552" y="25580"/>
                                <a:pt x="102487" y="26900"/>
                                <a:pt x="100738" y="28463"/>
                              </a:cubicBezTo>
                              <a:cubicBezTo>
                                <a:pt x="98989" y="30026"/>
                                <a:pt x="97296" y="31719"/>
                                <a:pt x="95659" y="33542"/>
                              </a:cubicBezTo>
                              <a:cubicBezTo>
                                <a:pt x="94022" y="35365"/>
                                <a:pt x="92571" y="37132"/>
                                <a:pt x="91306" y="38844"/>
                              </a:cubicBezTo>
                              <a:cubicBezTo>
                                <a:pt x="90041" y="40555"/>
                                <a:pt x="89018" y="42044"/>
                                <a:pt x="88236" y="43309"/>
                              </a:cubicBezTo>
                              <a:cubicBezTo>
                                <a:pt x="87455" y="44574"/>
                                <a:pt x="87064" y="45392"/>
                                <a:pt x="87064" y="45764"/>
                              </a:cubicBezTo>
                              <a:cubicBezTo>
                                <a:pt x="87064" y="47104"/>
                                <a:pt x="87864" y="48332"/>
                                <a:pt x="89464" y="49448"/>
                              </a:cubicBezTo>
                              <a:cubicBezTo>
                                <a:pt x="91064" y="50564"/>
                                <a:pt x="93073" y="51569"/>
                                <a:pt x="95492" y="52462"/>
                              </a:cubicBezTo>
                              <a:cubicBezTo>
                                <a:pt x="97910" y="53355"/>
                                <a:pt x="100589" y="54155"/>
                                <a:pt x="103528" y="54861"/>
                              </a:cubicBezTo>
                              <a:cubicBezTo>
                                <a:pt x="106468" y="55568"/>
                                <a:pt x="109277" y="56219"/>
                                <a:pt x="111956" y="56815"/>
                              </a:cubicBezTo>
                              <a:cubicBezTo>
                                <a:pt x="114412" y="57336"/>
                                <a:pt x="116681" y="57838"/>
                                <a:pt x="118765" y="58322"/>
                              </a:cubicBezTo>
                              <a:cubicBezTo>
                                <a:pt x="120848" y="58805"/>
                                <a:pt x="122262" y="59233"/>
                                <a:pt x="123006" y="59605"/>
                              </a:cubicBezTo>
                              <a:cubicBezTo>
                                <a:pt x="124346" y="60201"/>
                                <a:pt x="125443" y="61131"/>
                                <a:pt x="126299" y="62396"/>
                              </a:cubicBezTo>
                              <a:cubicBezTo>
                                <a:pt x="127155" y="63661"/>
                                <a:pt x="127787" y="65075"/>
                                <a:pt x="128197" y="66637"/>
                              </a:cubicBezTo>
                              <a:cubicBezTo>
                                <a:pt x="128606" y="68200"/>
                                <a:pt x="128885" y="69874"/>
                                <a:pt x="129034" y="71660"/>
                              </a:cubicBezTo>
                              <a:cubicBezTo>
                                <a:pt x="129183" y="73446"/>
                                <a:pt x="129257" y="76125"/>
                                <a:pt x="129257" y="79697"/>
                              </a:cubicBezTo>
                              <a:cubicBezTo>
                                <a:pt x="128141" y="88924"/>
                                <a:pt x="123155" y="98356"/>
                                <a:pt x="114300" y="107993"/>
                              </a:cubicBezTo>
                              <a:cubicBezTo>
                                <a:pt x="105445" y="117630"/>
                                <a:pt x="96310" y="124346"/>
                                <a:pt x="86897" y="128141"/>
                              </a:cubicBezTo>
                              <a:cubicBezTo>
                                <a:pt x="77484" y="131936"/>
                                <a:pt x="68424" y="133833"/>
                                <a:pt x="59717" y="133833"/>
                              </a:cubicBezTo>
                              <a:cubicBezTo>
                                <a:pt x="32035" y="131750"/>
                                <a:pt x="13767" y="120290"/>
                                <a:pt x="4911" y="99454"/>
                              </a:cubicBezTo>
                              <a:cubicBezTo>
                                <a:pt x="1637" y="91864"/>
                                <a:pt x="0" y="83827"/>
                                <a:pt x="0" y="75344"/>
                              </a:cubicBezTo>
                              <a:cubicBezTo>
                                <a:pt x="0" y="60610"/>
                                <a:pt x="4874" y="44574"/>
                                <a:pt x="14622" y="27235"/>
                              </a:cubicBezTo>
                              <a:lnTo>
                                <a:pt x="19757" y="29468"/>
                              </a:lnTo>
                              <a:cubicBezTo>
                                <a:pt x="14250" y="39960"/>
                                <a:pt x="11497" y="49969"/>
                                <a:pt x="11497" y="59494"/>
                              </a:cubicBezTo>
                              <a:cubicBezTo>
                                <a:pt x="11497" y="66861"/>
                                <a:pt x="13171" y="73930"/>
                                <a:pt x="16520" y="80702"/>
                              </a:cubicBezTo>
                              <a:cubicBezTo>
                                <a:pt x="24110" y="96329"/>
                                <a:pt x="35719" y="105668"/>
                                <a:pt x="51346" y="108719"/>
                              </a:cubicBezTo>
                              <a:cubicBezTo>
                                <a:pt x="53132" y="108793"/>
                                <a:pt x="54955" y="108905"/>
                                <a:pt x="56815" y="109053"/>
                              </a:cubicBezTo>
                              <a:cubicBezTo>
                                <a:pt x="58675" y="109202"/>
                                <a:pt x="60573" y="109277"/>
                                <a:pt x="62508" y="109277"/>
                              </a:cubicBezTo>
                              <a:cubicBezTo>
                                <a:pt x="67419" y="109277"/>
                                <a:pt x="72386" y="108570"/>
                                <a:pt x="77409" y="107156"/>
                              </a:cubicBezTo>
                              <a:cubicBezTo>
                                <a:pt x="82432" y="105742"/>
                                <a:pt x="87157" y="103733"/>
                                <a:pt x="91585" y="101128"/>
                              </a:cubicBezTo>
                              <a:cubicBezTo>
                                <a:pt x="96013" y="98524"/>
                                <a:pt x="99864" y="95417"/>
                                <a:pt x="103138" y="91808"/>
                              </a:cubicBezTo>
                              <a:cubicBezTo>
                                <a:pt x="106412" y="88199"/>
                                <a:pt x="108719" y="84162"/>
                                <a:pt x="110058" y="79697"/>
                              </a:cubicBezTo>
                              <a:cubicBezTo>
                                <a:pt x="109537" y="79623"/>
                                <a:pt x="108812" y="79492"/>
                                <a:pt x="107882" y="79306"/>
                              </a:cubicBezTo>
                              <a:cubicBezTo>
                                <a:pt x="106952" y="79120"/>
                                <a:pt x="105947" y="78934"/>
                                <a:pt x="104868" y="78748"/>
                              </a:cubicBezTo>
                              <a:cubicBezTo>
                                <a:pt x="103789" y="78562"/>
                                <a:pt x="102747" y="78376"/>
                                <a:pt x="101743" y="78190"/>
                              </a:cubicBezTo>
                              <a:cubicBezTo>
                                <a:pt x="100738" y="78004"/>
                                <a:pt x="99864" y="77837"/>
                                <a:pt x="99119" y="77688"/>
                              </a:cubicBezTo>
                              <a:cubicBezTo>
                                <a:pt x="95920" y="77167"/>
                                <a:pt x="92478" y="76535"/>
                                <a:pt x="88795" y="75790"/>
                              </a:cubicBezTo>
                              <a:cubicBezTo>
                                <a:pt x="85111" y="75046"/>
                                <a:pt x="81688" y="74060"/>
                                <a:pt x="78525" y="72832"/>
                              </a:cubicBezTo>
                              <a:cubicBezTo>
                                <a:pt x="75363" y="71605"/>
                                <a:pt x="72740" y="70079"/>
                                <a:pt x="70656" y="68256"/>
                              </a:cubicBezTo>
                              <a:cubicBezTo>
                                <a:pt x="68572" y="66433"/>
                                <a:pt x="67531" y="64182"/>
                                <a:pt x="67531" y="61503"/>
                              </a:cubicBezTo>
                              <a:cubicBezTo>
                                <a:pt x="67531" y="57931"/>
                                <a:pt x="68200" y="53931"/>
                                <a:pt x="69540" y="49504"/>
                              </a:cubicBezTo>
                              <a:cubicBezTo>
                                <a:pt x="70879" y="45076"/>
                                <a:pt x="72721" y="40593"/>
                                <a:pt x="75065" y="36053"/>
                              </a:cubicBezTo>
                              <a:cubicBezTo>
                                <a:pt x="77409" y="31514"/>
                                <a:pt x="80181" y="27086"/>
                                <a:pt x="83381" y="22770"/>
                              </a:cubicBezTo>
                              <a:cubicBezTo>
                                <a:pt x="86581" y="18454"/>
                                <a:pt x="90022" y="14603"/>
                                <a:pt x="93706" y="11218"/>
                              </a:cubicBezTo>
                              <a:cubicBezTo>
                                <a:pt x="97389" y="7832"/>
                                <a:pt x="101277" y="5116"/>
                                <a:pt x="105370" y="3069"/>
                              </a:cubicBezTo>
                              <a:cubicBezTo>
                                <a:pt x="109463" y="1023"/>
                                <a:pt x="113556" y="0"/>
                                <a:pt x="11764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8" name="TextBox 50"/>
                      <wps:cNvSpPr txBox="1"/>
                      <wps:spPr>
                        <a:xfrm>
                          <a:off x="2876550" y="56370"/>
                          <a:ext cx="130374" cy="1338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374" h="133833">
                              <a:moveTo>
                                <a:pt x="117649" y="0"/>
                              </a:moveTo>
                              <a:cubicBezTo>
                                <a:pt x="119956" y="0"/>
                                <a:pt x="121853" y="242"/>
                                <a:pt x="123341" y="725"/>
                              </a:cubicBezTo>
                              <a:cubicBezTo>
                                <a:pt x="124830" y="1209"/>
                                <a:pt x="126299" y="2102"/>
                                <a:pt x="127750" y="3404"/>
                              </a:cubicBezTo>
                              <a:cubicBezTo>
                                <a:pt x="129202" y="4706"/>
                                <a:pt x="130076" y="7329"/>
                                <a:pt x="130374" y="11273"/>
                              </a:cubicBezTo>
                              <a:lnTo>
                                <a:pt x="130374" y="12501"/>
                              </a:lnTo>
                              <a:cubicBezTo>
                                <a:pt x="130374" y="16296"/>
                                <a:pt x="129183" y="21208"/>
                                <a:pt x="126802" y="27235"/>
                              </a:cubicBezTo>
                              <a:cubicBezTo>
                                <a:pt x="124420" y="24184"/>
                                <a:pt x="121221" y="22659"/>
                                <a:pt x="117202" y="22659"/>
                              </a:cubicBezTo>
                              <a:lnTo>
                                <a:pt x="116867" y="22659"/>
                              </a:lnTo>
                              <a:cubicBezTo>
                                <a:pt x="112626" y="22808"/>
                                <a:pt x="109314" y="23422"/>
                                <a:pt x="106933" y="24500"/>
                              </a:cubicBezTo>
                              <a:cubicBezTo>
                                <a:pt x="104552" y="25580"/>
                                <a:pt x="102487" y="26900"/>
                                <a:pt x="100738" y="28463"/>
                              </a:cubicBezTo>
                              <a:cubicBezTo>
                                <a:pt x="98989" y="30026"/>
                                <a:pt x="97296" y="31719"/>
                                <a:pt x="95659" y="33542"/>
                              </a:cubicBezTo>
                              <a:cubicBezTo>
                                <a:pt x="94022" y="35365"/>
                                <a:pt x="92571" y="37132"/>
                                <a:pt x="91306" y="38844"/>
                              </a:cubicBezTo>
                              <a:cubicBezTo>
                                <a:pt x="90041" y="40555"/>
                                <a:pt x="89018" y="42044"/>
                                <a:pt x="88237" y="43309"/>
                              </a:cubicBezTo>
                              <a:cubicBezTo>
                                <a:pt x="87455" y="44574"/>
                                <a:pt x="87065" y="45392"/>
                                <a:pt x="87065" y="45764"/>
                              </a:cubicBezTo>
                              <a:cubicBezTo>
                                <a:pt x="87065" y="47104"/>
                                <a:pt x="87864" y="48332"/>
                                <a:pt x="89464" y="49448"/>
                              </a:cubicBezTo>
                              <a:cubicBezTo>
                                <a:pt x="91064" y="50564"/>
                                <a:pt x="93073" y="51569"/>
                                <a:pt x="95492" y="52462"/>
                              </a:cubicBezTo>
                              <a:cubicBezTo>
                                <a:pt x="97910" y="53355"/>
                                <a:pt x="100589" y="54155"/>
                                <a:pt x="103529" y="54861"/>
                              </a:cubicBezTo>
                              <a:cubicBezTo>
                                <a:pt x="106468" y="55568"/>
                                <a:pt x="109277" y="56219"/>
                                <a:pt x="111956" y="56815"/>
                              </a:cubicBezTo>
                              <a:cubicBezTo>
                                <a:pt x="114412" y="57336"/>
                                <a:pt x="116681" y="57838"/>
                                <a:pt x="118765" y="58322"/>
                              </a:cubicBezTo>
                              <a:cubicBezTo>
                                <a:pt x="120849" y="58805"/>
                                <a:pt x="122262" y="59233"/>
                                <a:pt x="123007" y="59605"/>
                              </a:cubicBezTo>
                              <a:cubicBezTo>
                                <a:pt x="124346" y="60201"/>
                                <a:pt x="125444" y="61131"/>
                                <a:pt x="126299" y="62396"/>
                              </a:cubicBezTo>
                              <a:cubicBezTo>
                                <a:pt x="127155" y="63661"/>
                                <a:pt x="127788" y="65075"/>
                                <a:pt x="128197" y="66637"/>
                              </a:cubicBezTo>
                              <a:cubicBezTo>
                                <a:pt x="128606" y="68200"/>
                                <a:pt x="128885" y="69874"/>
                                <a:pt x="129034" y="71660"/>
                              </a:cubicBezTo>
                              <a:cubicBezTo>
                                <a:pt x="129183" y="73446"/>
                                <a:pt x="129257" y="76125"/>
                                <a:pt x="129257" y="79697"/>
                              </a:cubicBezTo>
                              <a:cubicBezTo>
                                <a:pt x="128141" y="88924"/>
                                <a:pt x="123155" y="98356"/>
                                <a:pt x="114300" y="107993"/>
                              </a:cubicBezTo>
                              <a:cubicBezTo>
                                <a:pt x="105445" y="117630"/>
                                <a:pt x="96310" y="124346"/>
                                <a:pt x="86897" y="128141"/>
                              </a:cubicBezTo>
                              <a:cubicBezTo>
                                <a:pt x="77484" y="131936"/>
                                <a:pt x="68424" y="133833"/>
                                <a:pt x="59717" y="133833"/>
                              </a:cubicBezTo>
                              <a:cubicBezTo>
                                <a:pt x="32035" y="131750"/>
                                <a:pt x="13767" y="120290"/>
                                <a:pt x="4911" y="99454"/>
                              </a:cubicBezTo>
                              <a:cubicBezTo>
                                <a:pt x="1637" y="91864"/>
                                <a:pt x="0" y="83827"/>
                                <a:pt x="0" y="75344"/>
                              </a:cubicBezTo>
                              <a:cubicBezTo>
                                <a:pt x="0" y="60610"/>
                                <a:pt x="4874" y="44574"/>
                                <a:pt x="14622" y="27235"/>
                              </a:cubicBezTo>
                              <a:lnTo>
                                <a:pt x="19757" y="29468"/>
                              </a:lnTo>
                              <a:cubicBezTo>
                                <a:pt x="14250" y="39960"/>
                                <a:pt x="11497" y="49969"/>
                                <a:pt x="11497" y="59494"/>
                              </a:cubicBezTo>
                              <a:cubicBezTo>
                                <a:pt x="11497" y="66861"/>
                                <a:pt x="13171" y="73930"/>
                                <a:pt x="16520" y="80702"/>
                              </a:cubicBezTo>
                              <a:cubicBezTo>
                                <a:pt x="24110" y="96329"/>
                                <a:pt x="35719" y="105668"/>
                                <a:pt x="51346" y="108719"/>
                              </a:cubicBezTo>
                              <a:cubicBezTo>
                                <a:pt x="53132" y="108793"/>
                                <a:pt x="54955" y="108905"/>
                                <a:pt x="56815" y="109053"/>
                              </a:cubicBezTo>
                              <a:cubicBezTo>
                                <a:pt x="58676" y="109202"/>
                                <a:pt x="60573" y="109277"/>
                                <a:pt x="62508" y="109277"/>
                              </a:cubicBezTo>
                              <a:cubicBezTo>
                                <a:pt x="67419" y="109277"/>
                                <a:pt x="72386" y="108570"/>
                                <a:pt x="77409" y="107156"/>
                              </a:cubicBezTo>
                              <a:cubicBezTo>
                                <a:pt x="82432" y="105742"/>
                                <a:pt x="87158" y="103733"/>
                                <a:pt x="91585" y="101128"/>
                              </a:cubicBezTo>
                              <a:cubicBezTo>
                                <a:pt x="96013" y="98524"/>
                                <a:pt x="99864" y="95417"/>
                                <a:pt x="103138" y="91808"/>
                              </a:cubicBezTo>
                              <a:cubicBezTo>
                                <a:pt x="106412" y="88199"/>
                                <a:pt x="108719" y="84162"/>
                                <a:pt x="110058" y="79697"/>
                              </a:cubicBezTo>
                              <a:cubicBezTo>
                                <a:pt x="109538" y="79623"/>
                                <a:pt x="108812" y="79492"/>
                                <a:pt x="107882" y="79306"/>
                              </a:cubicBezTo>
                              <a:cubicBezTo>
                                <a:pt x="106952" y="79120"/>
                                <a:pt x="105947" y="78934"/>
                                <a:pt x="104868" y="78748"/>
                              </a:cubicBezTo>
                              <a:cubicBezTo>
                                <a:pt x="103789" y="78562"/>
                                <a:pt x="102747" y="78376"/>
                                <a:pt x="101743" y="78190"/>
                              </a:cubicBezTo>
                              <a:cubicBezTo>
                                <a:pt x="100738" y="78004"/>
                                <a:pt x="99864" y="77837"/>
                                <a:pt x="99120" y="77688"/>
                              </a:cubicBezTo>
                              <a:cubicBezTo>
                                <a:pt x="95920" y="77167"/>
                                <a:pt x="92478" y="76535"/>
                                <a:pt x="88795" y="75790"/>
                              </a:cubicBezTo>
                              <a:cubicBezTo>
                                <a:pt x="85111" y="75046"/>
                                <a:pt x="81688" y="74060"/>
                                <a:pt x="78526" y="72832"/>
                              </a:cubicBezTo>
                              <a:cubicBezTo>
                                <a:pt x="75363" y="71605"/>
                                <a:pt x="72740" y="70079"/>
                                <a:pt x="70656" y="68256"/>
                              </a:cubicBezTo>
                              <a:cubicBezTo>
                                <a:pt x="68573" y="66433"/>
                                <a:pt x="67531" y="64182"/>
                                <a:pt x="67531" y="61503"/>
                              </a:cubicBezTo>
                              <a:cubicBezTo>
                                <a:pt x="67531" y="57931"/>
                                <a:pt x="68201" y="53931"/>
                                <a:pt x="69540" y="49504"/>
                              </a:cubicBezTo>
                              <a:cubicBezTo>
                                <a:pt x="70879" y="45076"/>
                                <a:pt x="72721" y="40593"/>
                                <a:pt x="75065" y="36053"/>
                              </a:cubicBezTo>
                              <a:cubicBezTo>
                                <a:pt x="77409" y="31514"/>
                                <a:pt x="80181" y="27086"/>
                                <a:pt x="83381" y="22770"/>
                              </a:cubicBezTo>
                              <a:cubicBezTo>
                                <a:pt x="86581" y="18454"/>
                                <a:pt x="90022" y="14603"/>
                                <a:pt x="93706" y="11218"/>
                              </a:cubicBezTo>
                              <a:cubicBezTo>
                                <a:pt x="97389" y="7832"/>
                                <a:pt x="101278" y="5116"/>
                                <a:pt x="105370" y="3069"/>
                              </a:cubicBezTo>
                              <a:cubicBezTo>
                                <a:pt x="109463" y="1023"/>
                                <a:pt x="113556" y="0"/>
                                <a:pt x="11764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5" name="TextBox 49"/>
                      <wps:cNvSpPr txBox="1"/>
                      <wps:spPr>
                        <a:xfrm>
                          <a:off x="130634" y="64071"/>
                          <a:ext cx="84497" cy="128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97" h="128364">
                              <a:moveTo>
                                <a:pt x="70098" y="0"/>
                              </a:moveTo>
                              <a:cubicBezTo>
                                <a:pt x="74786" y="7664"/>
                                <a:pt x="78358" y="16203"/>
                                <a:pt x="80813" y="25617"/>
                              </a:cubicBezTo>
                              <a:cubicBezTo>
                                <a:pt x="83269" y="35030"/>
                                <a:pt x="84497" y="44648"/>
                                <a:pt x="84497" y="54471"/>
                              </a:cubicBezTo>
                              <a:cubicBezTo>
                                <a:pt x="84497" y="59382"/>
                                <a:pt x="83976" y="64610"/>
                                <a:pt x="82934" y="70153"/>
                              </a:cubicBezTo>
                              <a:cubicBezTo>
                                <a:pt x="81892" y="75697"/>
                                <a:pt x="80348" y="81204"/>
                                <a:pt x="78302" y="86673"/>
                              </a:cubicBezTo>
                              <a:cubicBezTo>
                                <a:pt x="76256" y="92143"/>
                                <a:pt x="73726" y="97389"/>
                                <a:pt x="70712" y="102412"/>
                              </a:cubicBezTo>
                              <a:cubicBezTo>
                                <a:pt x="67698" y="107435"/>
                                <a:pt x="64182" y="111862"/>
                                <a:pt x="60164" y="115695"/>
                              </a:cubicBezTo>
                              <a:cubicBezTo>
                                <a:pt x="56145" y="119527"/>
                                <a:pt x="51662" y="122597"/>
                                <a:pt x="46713" y="124904"/>
                              </a:cubicBezTo>
                              <a:cubicBezTo>
                                <a:pt x="41765" y="127210"/>
                                <a:pt x="36351" y="128364"/>
                                <a:pt x="30472" y="128364"/>
                              </a:cubicBezTo>
                              <a:cubicBezTo>
                                <a:pt x="18268" y="127694"/>
                                <a:pt x="8111" y="122039"/>
                                <a:pt x="0" y="111397"/>
                              </a:cubicBezTo>
                              <a:cubicBezTo>
                                <a:pt x="2083" y="111546"/>
                                <a:pt x="4093" y="111621"/>
                                <a:pt x="6027" y="111621"/>
                              </a:cubicBezTo>
                              <a:cubicBezTo>
                                <a:pt x="11832" y="111621"/>
                                <a:pt x="17487" y="110876"/>
                                <a:pt x="22994" y="109388"/>
                              </a:cubicBezTo>
                              <a:cubicBezTo>
                                <a:pt x="30286" y="107453"/>
                                <a:pt x="36742" y="104328"/>
                                <a:pt x="42360" y="100012"/>
                              </a:cubicBezTo>
                              <a:cubicBezTo>
                                <a:pt x="47978" y="95696"/>
                                <a:pt x="52499" y="90320"/>
                                <a:pt x="55922" y="83883"/>
                              </a:cubicBezTo>
                              <a:cubicBezTo>
                                <a:pt x="59345" y="77446"/>
                                <a:pt x="61057" y="70098"/>
                                <a:pt x="61057" y="61838"/>
                              </a:cubicBezTo>
                              <a:cubicBezTo>
                                <a:pt x="61057" y="54843"/>
                                <a:pt x="59996" y="47308"/>
                                <a:pt x="57875" y="39234"/>
                              </a:cubicBezTo>
                              <a:cubicBezTo>
                                <a:pt x="55755" y="31160"/>
                                <a:pt x="52648" y="22547"/>
                                <a:pt x="48555" y="13394"/>
                              </a:cubicBezTo>
                              <a:lnTo>
                                <a:pt x="7009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7" name="TextBox 48"/>
                      <wps:cNvSpPr txBox="1"/>
                      <wps:spPr>
                        <a:xfrm>
                          <a:off x="2276922" y="67867"/>
                          <a:ext cx="217958" cy="133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958" h="133275">
                              <a:moveTo>
                                <a:pt x="195746" y="0"/>
                              </a:moveTo>
                              <a:lnTo>
                                <a:pt x="217958" y="0"/>
                              </a:lnTo>
                              <a:lnTo>
                                <a:pt x="217958" y="72888"/>
                              </a:lnTo>
                              <a:lnTo>
                                <a:pt x="152586" y="72888"/>
                              </a:lnTo>
                              <a:lnTo>
                                <a:pt x="146856" y="72888"/>
                              </a:lnTo>
                              <a:lnTo>
                                <a:pt x="130373" y="72888"/>
                              </a:lnTo>
                              <a:lnTo>
                                <a:pt x="130373" y="73781"/>
                              </a:lnTo>
                              <a:cubicBezTo>
                                <a:pt x="130373" y="80032"/>
                                <a:pt x="129592" y="85799"/>
                                <a:pt x="128029" y="91082"/>
                              </a:cubicBezTo>
                              <a:cubicBezTo>
                                <a:pt x="126317" y="96663"/>
                                <a:pt x="121536" y="103231"/>
                                <a:pt x="113686" y="110784"/>
                              </a:cubicBezTo>
                              <a:cubicBezTo>
                                <a:pt x="105835" y="118337"/>
                                <a:pt x="96849" y="124122"/>
                                <a:pt x="86729" y="128141"/>
                              </a:cubicBezTo>
                              <a:cubicBezTo>
                                <a:pt x="78023" y="131564"/>
                                <a:pt x="68498" y="133275"/>
                                <a:pt x="58154" y="133275"/>
                              </a:cubicBezTo>
                              <a:cubicBezTo>
                                <a:pt x="56443" y="133275"/>
                                <a:pt x="54694" y="133238"/>
                                <a:pt x="52908" y="133164"/>
                              </a:cubicBezTo>
                              <a:cubicBezTo>
                                <a:pt x="28426" y="129592"/>
                                <a:pt x="12203" y="118616"/>
                                <a:pt x="4241" y="100235"/>
                              </a:cubicBezTo>
                              <a:cubicBezTo>
                                <a:pt x="1413" y="93761"/>
                                <a:pt x="0" y="86804"/>
                                <a:pt x="0" y="79362"/>
                              </a:cubicBezTo>
                              <a:cubicBezTo>
                                <a:pt x="0" y="65447"/>
                                <a:pt x="4799" y="49783"/>
                                <a:pt x="14399" y="32370"/>
                              </a:cubicBezTo>
                              <a:lnTo>
                                <a:pt x="19533" y="34602"/>
                              </a:lnTo>
                              <a:cubicBezTo>
                                <a:pt x="14920" y="45839"/>
                                <a:pt x="12613" y="55922"/>
                                <a:pt x="12613" y="64851"/>
                              </a:cubicBezTo>
                              <a:cubicBezTo>
                                <a:pt x="12613" y="72442"/>
                                <a:pt x="14324" y="79213"/>
                                <a:pt x="17747" y="85167"/>
                              </a:cubicBezTo>
                              <a:cubicBezTo>
                                <a:pt x="25040" y="98115"/>
                                <a:pt x="36686" y="105891"/>
                                <a:pt x="52685" y="108495"/>
                              </a:cubicBezTo>
                              <a:lnTo>
                                <a:pt x="52685" y="108384"/>
                              </a:lnTo>
                              <a:cubicBezTo>
                                <a:pt x="52982" y="108458"/>
                                <a:pt x="53280" y="108533"/>
                                <a:pt x="53578" y="108607"/>
                              </a:cubicBezTo>
                              <a:cubicBezTo>
                                <a:pt x="56405" y="108979"/>
                                <a:pt x="59382" y="109202"/>
                                <a:pt x="62507" y="109277"/>
                              </a:cubicBezTo>
                              <a:cubicBezTo>
                                <a:pt x="63177" y="109277"/>
                                <a:pt x="63772" y="109388"/>
                                <a:pt x="64293" y="109612"/>
                              </a:cubicBezTo>
                              <a:cubicBezTo>
                                <a:pt x="66228" y="109537"/>
                                <a:pt x="68237" y="109351"/>
                                <a:pt x="70321" y="109053"/>
                              </a:cubicBezTo>
                              <a:cubicBezTo>
                                <a:pt x="76497" y="108309"/>
                                <a:pt x="82320" y="106728"/>
                                <a:pt x="87790" y="104310"/>
                              </a:cubicBezTo>
                              <a:cubicBezTo>
                                <a:pt x="93259" y="101891"/>
                                <a:pt x="98059" y="98728"/>
                                <a:pt x="102189" y="94822"/>
                              </a:cubicBezTo>
                              <a:cubicBezTo>
                                <a:pt x="106319" y="90915"/>
                                <a:pt x="109165" y="86469"/>
                                <a:pt x="110728" y="81483"/>
                              </a:cubicBezTo>
                              <a:cubicBezTo>
                                <a:pt x="108942" y="79251"/>
                                <a:pt x="106747" y="77520"/>
                                <a:pt x="104142" y="76293"/>
                              </a:cubicBezTo>
                              <a:cubicBezTo>
                                <a:pt x="101538" y="75065"/>
                                <a:pt x="98710" y="74190"/>
                                <a:pt x="95659" y="73670"/>
                              </a:cubicBezTo>
                              <a:cubicBezTo>
                                <a:pt x="92608" y="73149"/>
                                <a:pt x="89520" y="72870"/>
                                <a:pt x="86394" y="72832"/>
                              </a:cubicBezTo>
                              <a:cubicBezTo>
                                <a:pt x="83269" y="72795"/>
                                <a:pt x="80292" y="72777"/>
                                <a:pt x="77465" y="72777"/>
                              </a:cubicBezTo>
                              <a:lnTo>
                                <a:pt x="84497" y="48890"/>
                              </a:lnTo>
                              <a:lnTo>
                                <a:pt x="146856" y="48890"/>
                              </a:lnTo>
                              <a:lnTo>
                                <a:pt x="152586" y="48890"/>
                              </a:lnTo>
                              <a:lnTo>
                                <a:pt x="195746" y="48890"/>
                              </a:lnTo>
                              <a:lnTo>
                                <a:pt x="195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6" name="TextBox 47"/>
                      <wps:cNvSpPr txBox="1"/>
                      <wps:spPr>
                        <a:xfrm>
                          <a:off x="3044577" y="139193"/>
                          <a:ext cx="670" cy="22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" h="223">
                              <a:moveTo>
                                <a:pt x="0" y="0"/>
                              </a:moveTo>
                              <a:lnTo>
                                <a:pt x="619" y="171"/>
                              </a:lnTo>
                              <a:lnTo>
                                <a:pt x="670" y="2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2" name="TextBox 46"/>
                      <wps:cNvSpPr txBox="1"/>
                      <wps:spPr>
                        <a:xfrm>
                          <a:off x="864170" y="158837"/>
                          <a:ext cx="38510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10" h="38956">
                              <a:moveTo>
                                <a:pt x="19423" y="0"/>
                              </a:moveTo>
                              <a:lnTo>
                                <a:pt x="38510" y="19310"/>
                              </a:lnTo>
                              <a:cubicBezTo>
                                <a:pt x="36649" y="21171"/>
                                <a:pt x="34938" y="22901"/>
                                <a:pt x="33375" y="24501"/>
                              </a:cubicBezTo>
                              <a:cubicBezTo>
                                <a:pt x="31812" y="26101"/>
                                <a:pt x="30287" y="27682"/>
                                <a:pt x="28799" y="29245"/>
                              </a:cubicBezTo>
                              <a:cubicBezTo>
                                <a:pt x="27310" y="30807"/>
                                <a:pt x="25804" y="32370"/>
                                <a:pt x="24278" y="33933"/>
                              </a:cubicBezTo>
                              <a:cubicBezTo>
                                <a:pt x="22753" y="35495"/>
                                <a:pt x="21134" y="37170"/>
                                <a:pt x="19423" y="38956"/>
                              </a:cubicBezTo>
                              <a:cubicBezTo>
                                <a:pt x="17562" y="37095"/>
                                <a:pt x="15832" y="35347"/>
                                <a:pt x="14232" y="33709"/>
                              </a:cubicBezTo>
                              <a:cubicBezTo>
                                <a:pt x="12632" y="32072"/>
                                <a:pt x="11070" y="30491"/>
                                <a:pt x="9544" y="28966"/>
                              </a:cubicBezTo>
                              <a:cubicBezTo>
                                <a:pt x="8019" y="27440"/>
                                <a:pt x="6493" y="25896"/>
                                <a:pt x="4968" y="24333"/>
                              </a:cubicBezTo>
                              <a:cubicBezTo>
                                <a:pt x="3442" y="22771"/>
                                <a:pt x="1786" y="21096"/>
                                <a:pt x="0" y="19310"/>
                              </a:cubicBezTo>
                              <a:lnTo>
                                <a:pt x="194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3" name="TextBox 45"/>
                      <wps:cNvSpPr txBox="1"/>
                      <wps:spPr>
                        <a:xfrm>
                          <a:off x="768660" y="159953"/>
                          <a:ext cx="76460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460" h="38956">
                              <a:moveTo>
                                <a:pt x="19422" y="0"/>
                              </a:moveTo>
                              <a:lnTo>
                                <a:pt x="38233" y="19031"/>
                              </a:lnTo>
                              <a:lnTo>
                                <a:pt x="57373" y="0"/>
                              </a:lnTo>
                              <a:lnTo>
                                <a:pt x="76460" y="19310"/>
                              </a:lnTo>
                              <a:cubicBezTo>
                                <a:pt x="74600" y="21171"/>
                                <a:pt x="72889" y="22901"/>
                                <a:pt x="71326" y="24501"/>
                              </a:cubicBezTo>
                              <a:cubicBezTo>
                                <a:pt x="69763" y="26101"/>
                                <a:pt x="68238" y="27682"/>
                                <a:pt x="66749" y="29245"/>
                              </a:cubicBezTo>
                              <a:cubicBezTo>
                                <a:pt x="65261" y="30807"/>
                                <a:pt x="63754" y="32370"/>
                                <a:pt x="62229" y="33933"/>
                              </a:cubicBezTo>
                              <a:cubicBezTo>
                                <a:pt x="60703" y="35496"/>
                                <a:pt x="59085" y="37170"/>
                                <a:pt x="57373" y="38956"/>
                              </a:cubicBezTo>
                              <a:cubicBezTo>
                                <a:pt x="55513" y="37095"/>
                                <a:pt x="53783" y="35347"/>
                                <a:pt x="52183" y="33710"/>
                              </a:cubicBezTo>
                              <a:cubicBezTo>
                                <a:pt x="50583" y="32073"/>
                                <a:pt x="49020" y="30491"/>
                                <a:pt x="47495" y="28966"/>
                              </a:cubicBezTo>
                              <a:cubicBezTo>
                                <a:pt x="45969" y="27440"/>
                                <a:pt x="44444" y="25896"/>
                                <a:pt x="42918" y="24333"/>
                              </a:cubicBezTo>
                              <a:lnTo>
                                <a:pt x="38230" y="19593"/>
                              </a:lnTo>
                              <a:lnTo>
                                <a:pt x="33375" y="24501"/>
                              </a:lnTo>
                              <a:cubicBezTo>
                                <a:pt x="31812" y="26101"/>
                                <a:pt x="30287" y="27682"/>
                                <a:pt x="28798" y="29245"/>
                              </a:cubicBezTo>
                              <a:cubicBezTo>
                                <a:pt x="27310" y="30807"/>
                                <a:pt x="25803" y="32370"/>
                                <a:pt x="24278" y="33933"/>
                              </a:cubicBezTo>
                              <a:cubicBezTo>
                                <a:pt x="22752" y="35496"/>
                                <a:pt x="21134" y="37170"/>
                                <a:pt x="19422" y="38956"/>
                              </a:cubicBezTo>
                              <a:cubicBezTo>
                                <a:pt x="17562" y="37095"/>
                                <a:pt x="15832" y="35347"/>
                                <a:pt x="14232" y="33710"/>
                              </a:cubicBezTo>
                              <a:cubicBezTo>
                                <a:pt x="12632" y="32073"/>
                                <a:pt x="11069" y="30491"/>
                                <a:pt x="9544" y="28966"/>
                              </a:cubicBezTo>
                              <a:cubicBezTo>
                                <a:pt x="8018" y="27440"/>
                                <a:pt x="6493" y="25896"/>
                                <a:pt x="4967" y="24333"/>
                              </a:cubicBezTo>
                              <a:cubicBezTo>
                                <a:pt x="3442" y="22771"/>
                                <a:pt x="1786" y="21096"/>
                                <a:pt x="0" y="19310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4" name="TextBox 44"/>
                      <wps:cNvSpPr txBox="1"/>
                      <wps:spPr>
                        <a:xfrm>
                          <a:off x="1997385" y="159953"/>
                          <a:ext cx="76460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460" h="38956">
                              <a:moveTo>
                                <a:pt x="19422" y="0"/>
                              </a:moveTo>
                              <a:lnTo>
                                <a:pt x="38233" y="19031"/>
                              </a:lnTo>
                              <a:lnTo>
                                <a:pt x="57373" y="0"/>
                              </a:lnTo>
                              <a:lnTo>
                                <a:pt x="76460" y="19310"/>
                              </a:lnTo>
                              <a:cubicBezTo>
                                <a:pt x="74600" y="21171"/>
                                <a:pt x="72889" y="22901"/>
                                <a:pt x="71326" y="24501"/>
                              </a:cubicBezTo>
                              <a:cubicBezTo>
                                <a:pt x="69763" y="26101"/>
                                <a:pt x="68238" y="27682"/>
                                <a:pt x="66749" y="29245"/>
                              </a:cubicBezTo>
                              <a:cubicBezTo>
                                <a:pt x="65261" y="30807"/>
                                <a:pt x="63754" y="32370"/>
                                <a:pt x="62229" y="33933"/>
                              </a:cubicBezTo>
                              <a:cubicBezTo>
                                <a:pt x="60703" y="35496"/>
                                <a:pt x="59085" y="37170"/>
                                <a:pt x="57373" y="38956"/>
                              </a:cubicBezTo>
                              <a:cubicBezTo>
                                <a:pt x="55513" y="37095"/>
                                <a:pt x="53783" y="35347"/>
                                <a:pt x="52183" y="33710"/>
                              </a:cubicBezTo>
                              <a:cubicBezTo>
                                <a:pt x="50583" y="32073"/>
                                <a:pt x="49020" y="30491"/>
                                <a:pt x="47495" y="28966"/>
                              </a:cubicBezTo>
                              <a:cubicBezTo>
                                <a:pt x="45969" y="27440"/>
                                <a:pt x="44444" y="25896"/>
                                <a:pt x="42918" y="24333"/>
                              </a:cubicBezTo>
                              <a:lnTo>
                                <a:pt x="38230" y="19593"/>
                              </a:lnTo>
                              <a:lnTo>
                                <a:pt x="33375" y="24501"/>
                              </a:lnTo>
                              <a:cubicBezTo>
                                <a:pt x="31812" y="26101"/>
                                <a:pt x="30287" y="27682"/>
                                <a:pt x="28798" y="29245"/>
                              </a:cubicBezTo>
                              <a:cubicBezTo>
                                <a:pt x="27310" y="30807"/>
                                <a:pt x="25803" y="32370"/>
                                <a:pt x="24278" y="33933"/>
                              </a:cubicBezTo>
                              <a:cubicBezTo>
                                <a:pt x="22752" y="35496"/>
                                <a:pt x="21134" y="37170"/>
                                <a:pt x="19422" y="38956"/>
                              </a:cubicBezTo>
                              <a:cubicBezTo>
                                <a:pt x="17562" y="37095"/>
                                <a:pt x="15832" y="35347"/>
                                <a:pt x="14232" y="33710"/>
                              </a:cubicBezTo>
                              <a:cubicBezTo>
                                <a:pt x="12632" y="32073"/>
                                <a:pt x="11069" y="30491"/>
                                <a:pt x="9544" y="28966"/>
                              </a:cubicBezTo>
                              <a:cubicBezTo>
                                <a:pt x="8018" y="27440"/>
                                <a:pt x="6493" y="25896"/>
                                <a:pt x="4967" y="24333"/>
                              </a:cubicBezTo>
                              <a:cubicBezTo>
                                <a:pt x="3442" y="22771"/>
                                <a:pt x="1786" y="21096"/>
                                <a:pt x="0" y="19310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5" name="TextBox 43"/>
                      <wps:cNvSpPr txBox="1"/>
                      <wps:spPr>
                        <a:xfrm>
                          <a:off x="316706" y="162410"/>
                          <a:ext cx="38509" cy="38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09" h="38955">
                              <a:moveTo>
                                <a:pt x="19422" y="0"/>
                              </a:moveTo>
                              <a:lnTo>
                                <a:pt x="38509" y="19310"/>
                              </a:lnTo>
                              <a:cubicBezTo>
                                <a:pt x="36649" y="21171"/>
                                <a:pt x="34938" y="22901"/>
                                <a:pt x="33375" y="24501"/>
                              </a:cubicBezTo>
                              <a:cubicBezTo>
                                <a:pt x="31812" y="26100"/>
                                <a:pt x="30287" y="27682"/>
                                <a:pt x="28798" y="29244"/>
                              </a:cubicBezTo>
                              <a:cubicBezTo>
                                <a:pt x="27310" y="30807"/>
                                <a:pt x="25803" y="32370"/>
                                <a:pt x="24278" y="33933"/>
                              </a:cubicBezTo>
                              <a:cubicBezTo>
                                <a:pt x="22752" y="35495"/>
                                <a:pt x="21134" y="37170"/>
                                <a:pt x="19422" y="38955"/>
                              </a:cubicBezTo>
                              <a:cubicBezTo>
                                <a:pt x="17562" y="37095"/>
                                <a:pt x="15832" y="35346"/>
                                <a:pt x="14232" y="33709"/>
                              </a:cubicBezTo>
                              <a:cubicBezTo>
                                <a:pt x="12632" y="32072"/>
                                <a:pt x="11069" y="30491"/>
                                <a:pt x="9544" y="28965"/>
                              </a:cubicBezTo>
                              <a:cubicBezTo>
                                <a:pt x="8018" y="27440"/>
                                <a:pt x="6493" y="25896"/>
                                <a:pt x="4967" y="24333"/>
                              </a:cubicBezTo>
                              <a:cubicBezTo>
                                <a:pt x="3442" y="22770"/>
                                <a:pt x="1786" y="21096"/>
                                <a:pt x="0" y="19310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6" name="TextBox 42"/>
                      <wps:cNvSpPr txBox="1"/>
                      <wps:spPr>
                        <a:xfrm>
                          <a:off x="2602706" y="162410"/>
                          <a:ext cx="38510" cy="38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10" h="38955">
                              <a:moveTo>
                                <a:pt x="19422" y="0"/>
                              </a:moveTo>
                              <a:lnTo>
                                <a:pt x="38510" y="19310"/>
                              </a:lnTo>
                              <a:cubicBezTo>
                                <a:pt x="36649" y="21171"/>
                                <a:pt x="34938" y="22901"/>
                                <a:pt x="33375" y="24501"/>
                              </a:cubicBezTo>
                              <a:cubicBezTo>
                                <a:pt x="31812" y="26100"/>
                                <a:pt x="30287" y="27682"/>
                                <a:pt x="28799" y="29244"/>
                              </a:cubicBezTo>
                              <a:cubicBezTo>
                                <a:pt x="27310" y="30807"/>
                                <a:pt x="25803" y="32370"/>
                                <a:pt x="24278" y="33933"/>
                              </a:cubicBezTo>
                              <a:cubicBezTo>
                                <a:pt x="22752" y="35495"/>
                                <a:pt x="21134" y="37170"/>
                                <a:pt x="19422" y="38955"/>
                              </a:cubicBezTo>
                              <a:cubicBezTo>
                                <a:pt x="17562" y="37095"/>
                                <a:pt x="15832" y="35346"/>
                                <a:pt x="14232" y="33709"/>
                              </a:cubicBezTo>
                              <a:cubicBezTo>
                                <a:pt x="12632" y="32072"/>
                                <a:pt x="11069" y="30491"/>
                                <a:pt x="9544" y="28965"/>
                              </a:cubicBezTo>
                              <a:cubicBezTo>
                                <a:pt x="8018" y="27440"/>
                                <a:pt x="6493" y="25896"/>
                                <a:pt x="4967" y="24333"/>
                              </a:cubicBezTo>
                              <a:cubicBezTo>
                                <a:pt x="3442" y="22770"/>
                                <a:pt x="1786" y="21096"/>
                                <a:pt x="0" y="19310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7" name="TextBox 40"/>
                      <wps:cNvSpPr txBox="1"/>
                      <wps:spPr>
                        <a:xfrm>
                          <a:off x="25338" y="205719"/>
                          <a:ext cx="76460" cy="38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460" h="38955">
                              <a:moveTo>
                                <a:pt x="19422" y="0"/>
                              </a:moveTo>
                              <a:lnTo>
                                <a:pt x="38233" y="19030"/>
                              </a:lnTo>
                              <a:lnTo>
                                <a:pt x="57373" y="0"/>
                              </a:lnTo>
                              <a:lnTo>
                                <a:pt x="76460" y="19310"/>
                              </a:lnTo>
                              <a:cubicBezTo>
                                <a:pt x="74600" y="21170"/>
                                <a:pt x="72888" y="22901"/>
                                <a:pt x="71326" y="24501"/>
                              </a:cubicBezTo>
                              <a:cubicBezTo>
                                <a:pt x="69763" y="26100"/>
                                <a:pt x="68238" y="27682"/>
                                <a:pt x="66749" y="29244"/>
                              </a:cubicBezTo>
                              <a:cubicBezTo>
                                <a:pt x="65261" y="30807"/>
                                <a:pt x="63754" y="32370"/>
                                <a:pt x="62229" y="33933"/>
                              </a:cubicBezTo>
                              <a:cubicBezTo>
                                <a:pt x="60703" y="35495"/>
                                <a:pt x="59085" y="37170"/>
                                <a:pt x="57373" y="38955"/>
                              </a:cubicBezTo>
                              <a:cubicBezTo>
                                <a:pt x="55513" y="37095"/>
                                <a:pt x="53783" y="35346"/>
                                <a:pt x="52183" y="33709"/>
                              </a:cubicBezTo>
                              <a:cubicBezTo>
                                <a:pt x="50583" y="32072"/>
                                <a:pt x="49020" y="30491"/>
                                <a:pt x="47495" y="28965"/>
                              </a:cubicBezTo>
                              <a:cubicBezTo>
                                <a:pt x="45969" y="27440"/>
                                <a:pt x="44444" y="25896"/>
                                <a:pt x="42918" y="24333"/>
                              </a:cubicBezTo>
                              <a:lnTo>
                                <a:pt x="38230" y="19592"/>
                              </a:lnTo>
                              <a:lnTo>
                                <a:pt x="33375" y="24501"/>
                              </a:lnTo>
                              <a:cubicBezTo>
                                <a:pt x="31812" y="26100"/>
                                <a:pt x="30286" y="27682"/>
                                <a:pt x="28798" y="29244"/>
                              </a:cubicBezTo>
                              <a:cubicBezTo>
                                <a:pt x="27310" y="30807"/>
                                <a:pt x="25803" y="32370"/>
                                <a:pt x="24277" y="33933"/>
                              </a:cubicBezTo>
                              <a:cubicBezTo>
                                <a:pt x="22752" y="35495"/>
                                <a:pt x="21134" y="37170"/>
                                <a:pt x="19422" y="38955"/>
                              </a:cubicBezTo>
                              <a:cubicBezTo>
                                <a:pt x="17562" y="37095"/>
                                <a:pt x="15832" y="35346"/>
                                <a:pt x="14232" y="33709"/>
                              </a:cubicBezTo>
                              <a:cubicBezTo>
                                <a:pt x="12632" y="32072"/>
                                <a:pt x="11069" y="30491"/>
                                <a:pt x="9544" y="28965"/>
                              </a:cubicBezTo>
                              <a:cubicBezTo>
                                <a:pt x="8018" y="27440"/>
                                <a:pt x="6493" y="25896"/>
                                <a:pt x="4967" y="24333"/>
                              </a:cubicBezTo>
                              <a:cubicBezTo>
                                <a:pt x="3442" y="22770"/>
                                <a:pt x="1786" y="21096"/>
                                <a:pt x="0" y="19310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8" name="TextBox 39"/>
                      <wps:cNvSpPr txBox="1"/>
                      <wps:spPr>
                        <a:xfrm>
                          <a:off x="2300474" y="215205"/>
                          <a:ext cx="76460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460" h="38956">
                              <a:moveTo>
                                <a:pt x="19422" y="0"/>
                              </a:moveTo>
                              <a:lnTo>
                                <a:pt x="38232" y="19031"/>
                              </a:lnTo>
                              <a:lnTo>
                                <a:pt x="57373" y="0"/>
                              </a:lnTo>
                              <a:lnTo>
                                <a:pt x="76460" y="19311"/>
                              </a:lnTo>
                              <a:cubicBezTo>
                                <a:pt x="74600" y="21171"/>
                                <a:pt x="72888" y="22901"/>
                                <a:pt x="71325" y="24501"/>
                              </a:cubicBezTo>
                              <a:cubicBezTo>
                                <a:pt x="69763" y="26101"/>
                                <a:pt x="68237" y="27683"/>
                                <a:pt x="66749" y="29245"/>
                              </a:cubicBezTo>
                              <a:cubicBezTo>
                                <a:pt x="65261" y="30808"/>
                                <a:pt x="63754" y="32371"/>
                                <a:pt x="62228" y="33933"/>
                              </a:cubicBezTo>
                              <a:cubicBezTo>
                                <a:pt x="60703" y="35496"/>
                                <a:pt x="59084" y="37170"/>
                                <a:pt x="57373" y="38956"/>
                              </a:cubicBezTo>
                              <a:cubicBezTo>
                                <a:pt x="55513" y="37096"/>
                                <a:pt x="53782" y="35347"/>
                                <a:pt x="52182" y="33710"/>
                              </a:cubicBezTo>
                              <a:cubicBezTo>
                                <a:pt x="50583" y="32073"/>
                                <a:pt x="49020" y="30492"/>
                                <a:pt x="47494" y="28966"/>
                              </a:cubicBezTo>
                              <a:cubicBezTo>
                                <a:pt x="45969" y="27441"/>
                                <a:pt x="44443" y="25897"/>
                                <a:pt x="42918" y="24334"/>
                              </a:cubicBezTo>
                              <a:lnTo>
                                <a:pt x="38230" y="19593"/>
                              </a:lnTo>
                              <a:lnTo>
                                <a:pt x="33374" y="24501"/>
                              </a:lnTo>
                              <a:cubicBezTo>
                                <a:pt x="31812" y="26101"/>
                                <a:pt x="30286" y="27683"/>
                                <a:pt x="28798" y="29245"/>
                              </a:cubicBezTo>
                              <a:cubicBezTo>
                                <a:pt x="27310" y="30808"/>
                                <a:pt x="25803" y="32371"/>
                                <a:pt x="24277" y="33933"/>
                              </a:cubicBezTo>
                              <a:cubicBezTo>
                                <a:pt x="22752" y="35496"/>
                                <a:pt x="21133" y="37170"/>
                                <a:pt x="19422" y="38956"/>
                              </a:cubicBezTo>
                              <a:cubicBezTo>
                                <a:pt x="17561" y="37096"/>
                                <a:pt x="15831" y="35347"/>
                                <a:pt x="14231" y="33710"/>
                              </a:cubicBezTo>
                              <a:cubicBezTo>
                                <a:pt x="12631" y="32073"/>
                                <a:pt x="11069" y="30492"/>
                                <a:pt x="9543" y="28966"/>
                              </a:cubicBezTo>
                              <a:cubicBezTo>
                                <a:pt x="8018" y="27441"/>
                                <a:pt x="6492" y="25897"/>
                                <a:pt x="4967" y="24334"/>
                              </a:cubicBezTo>
                              <a:cubicBezTo>
                                <a:pt x="3441" y="22771"/>
                                <a:pt x="1786" y="21097"/>
                                <a:pt x="0" y="19311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D2B9F9" id="Group 36" o:spid="_x0000_s1026" style="position:absolute;margin-left:344.7pt;margin-top:29.75pt;width:159.4pt;height:11.8pt;z-index:251792384" coordsize="34355,2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">
              <v:shape id="TextBox 63" o:spid="_x0000_s1027" style="position:absolute;left:16387;width:385;height:389;visibility:visible;mso-wrap-style:square;v-text-anchor:top" coordsize="38510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" path="m19422,l38510,19310v-1861,1861,-3572,3591,-5135,5191c31812,26101,30287,27682,28799,29245v-1489,1562,-2996,3125,-4521,4688c22752,35496,21134,37170,19422,38956,17562,37095,15832,35347,14232,33710,12632,32072,11069,30491,9544,28966,8018,27440,6493,25896,4967,24333,3442,22771,1786,21096,,19310l19422,xe" fillcolor="#2d2d2d [3213]" stroked="f">
                <v:path arrowok="t"/>
              </v:shape>
              <v:shape id="TextBox 62" o:spid="_x0000_s1028" style="position:absolute;left:21080;top:4;width:385;height:390;visibility:visible;mso-wrap-style:square;v-text-anchor:top" coordsize="38509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" path="m19422,l38509,19311v-1860,1860,-3572,3590,-5134,5190c31812,26101,30287,27683,28798,29245v-1488,1563,-2995,3126,-4520,4688c22752,35496,21134,37170,19422,38956,17562,37096,15832,35347,14232,33710,12632,32073,11069,30492,9544,28966,8018,27441,6493,25897,4967,24334,3442,22771,1786,21097,,19311l19422,xe" fillcolor="#2d2d2d [3213]" stroked="f">
                <v:path arrowok="t"/>
              </v:shape>
              <v:shape id="TextBox 61" o:spid="_x0000_s1029" style="position:absolute;left:24450;top:54;width:386;height:390;visibility:visible;mso-wrap-style:square;v-text-anchor:top" coordsize="38510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" path="m19422,l38510,19311v-1861,1860,-3572,3590,-5135,5190c31812,26101,30287,27682,28799,29245v-1489,1563,-2996,3126,-4521,4688c22752,35496,21134,37170,19422,38956,17562,37096,15832,35347,14232,33710,12632,32073,11069,30492,9544,28966,8018,27441,6493,25897,4967,24334,3442,22771,1786,21097,,19311l19422,xe" fillcolor="#2d2d2d [3213]" stroked="f">
                <v:path arrowok="t"/>
              </v:shape>
              <v:shape id="TextBox 60" o:spid="_x0000_s1030" style="position:absolute;left:2437;top:70;width:2924;height:1337;visibility:visible;mso-wrap-style:square;v-text-anchor:top" coordsize="292447,13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" path="m21878,r,109724l36947,109724r9376,l123118,109724c112402,96552,104087,87437,98171,82377,92255,77316,85948,73596,79251,71214v-1340,-446,-2679,-669,-4018,-669c69354,70545,62545,74712,54806,83046l52462,79363c55290,68126,61652,59271,71549,52797v4614,-2977,9265,-4465,13953,-4465c90711,48332,95957,50192,101240,53913v9897,7218,27273,25822,52127,55811l160772,109724r8334,l191244,109724r,-48890l213457,60834r,48890l236972,109724r5953,l270570,109724r,-97446l292447,r,133722l242925,133722r-5953,l169106,133722r-8334,l46323,133722r-9376,l,133722,,12278,21878,xe" fillcolor="#2d2d2d [3213]" stroked="f">
                <v:path arrowok="t"/>
              </v:shape>
              <v:shape id="TextBox 59" o:spid="_x0000_s1031" style="position:absolute;left:5664;top:70;width:219;height:1337;visibility:visible;mso-wrap-style:square;v-text-anchor:top" coordsize="21878,13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" path="m21878,r,133722l,133722,,12278,21878,xe" fillcolor="#2d2d2d [3213]" stroked="f">
                <v:path arrowok="t"/>
              </v:shape>
              <v:shape id="TextBox 58" o:spid="_x0000_s1032" style="position:absolute;left:6663;top:70;width:3746;height:2079;visibility:visible;mso-wrap-style:square;v-text-anchor:top" coordsize="374675,2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" path="m301303,r,109724l319200,109724r7776,l352798,109724r,-97446l374675,r,133722l326976,133722r-7776,l258478,133722r-5953,l182278,133722r-5953,l105259,133722r-5134,l63736,133722v-2232,-967,-4055,-2251,-5469,-3851c56853,128271,55513,126485,54248,124513v-1265,-1972,-2567,-3999,-3906,-6083c49002,116347,47439,114375,45654,112514v-4019,2084,-7461,4391,-10325,6921c32464,121965,30138,124625,28352,127416v-1786,2790,-3107,5674,-3962,8650c23534,139043,23106,142019,23106,144996v,7069,1302,13004,3907,17803c29617,167599,33096,171562,37449,174687v4354,3126,9395,5488,15125,7088c58304,183375,64257,184547,70433,185291v6177,744,12428,1116,18753,1116c91269,186482,93316,186519,95325,186519v4093,,7962,-37,11608,-112c107901,187970,108719,189198,109389,190091v-7441,6251,-15292,10790,-23552,13618c77577,206536,69354,207950,61169,207950v-8037,,-15720,-1321,-23050,-3962c30789,201346,24315,197569,18697,192658,13079,187747,8577,181775,5191,174743,1805,167711,75,159804,,151023r,-1451c,145703,559,141647,1675,137406v1265,-4688,3218,-9302,5860,-13841c10177,119025,13581,114728,17748,110672v4167,-4055,9004,-7571,14511,-10548c29506,97297,27031,95008,24836,93260,22641,91511,20539,90097,18530,89018,16520,87939,14548,87083,12614,86451,10679,85818,8670,85204,6586,84609v,-149,149,-744,447,-1786c7330,81632,7740,80051,8260,78079v521,-1972,1079,-4111,1675,-6418c10530,69354,11088,67140,11609,65019v521,-2120,967,-3999,1340,-5636c13097,58192,13172,57299,13172,56704r,-335c16967,54583,21413,52853,26511,51178v5097,-1674,10287,-2995,15571,-3962c47291,46248,52351,45765,57262,45765r558,c62880,45839,67438,46676,71494,48276v4055,1600,7311,4149,9767,7646c83716,59420,84944,64108,84944,69987v,3497,-502,6827,-1507,9990c82433,83139,81037,86134,79251,88962v-1785,2828,-3906,5451,-6362,7869c70433,99250,67755,101464,64852,103473v1489,1711,3107,3144,4856,4297c71456,108924,73149,109575,74787,109724r25338,l105259,109724r25338,l130597,60834r22213,l152810,109724r23515,l182278,109724r24519,l206797,60834r22213,l229010,109724r23515,l258478,109724r20947,l279425,12278,301303,xm49337,68201v-2530,74,-4874,372,-7032,893c40147,69615,38324,70396,36835,71438v-1488,1041,-2269,2306,-2344,3795l48332,89632v-74,74,-111,149,-111,223c48295,89855,48556,89743,49002,89520v595,-372,1433,-930,2512,-1674c52593,87102,53839,86172,55253,85055v1414,-1116,2735,-2269,3962,-3460c60443,80405,61485,79177,62341,77912v856,-1265,1321,-2419,1395,-3461l63736,74228v,-1339,-670,-2456,-2009,-3348c60313,69987,58527,69317,56369,68870v-1935,-446,-4055,-669,-6362,-669l49337,68201xe" fillcolor="#2d2d2d [3213]" stroked="f">
                <v:path arrowok="t"/>
              </v:shape>
              <v:shape id="TextBox 57" o:spid="_x0000_s1033" style="position:absolute;left:25297;top:70;width:2677;height:1506;visibility:visible;mso-wrap-style:square;v-text-anchor:top" coordsize="267705,150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" path="m21878,r,109724l36947,109724r9376,l123118,109724c112403,96552,104087,87437,98171,82377,92255,77316,85948,73596,79251,71214v-1339,-446,-2679,-669,-4018,-669c69354,70545,62545,74712,54806,83046l52462,79363c55290,68126,61652,59271,71549,52797v4614,-2977,9265,-4465,13953,-4465c90711,48332,95957,50192,101240,53913v9898,7218,27273,25822,52128,55811l160772,109724r8334,l185775,109724v2232,-6474,4725,-12055,7478,-16743c196007,88292,199300,84144,203132,80535v3832,-3609,8130,-6456,12892,-8539c220117,70210,224359,69317,228749,69317v670,,1339,37,2009,111c238051,69949,244097,71475,248897,74005v4799,2530,8576,5730,11329,9599c262979,87474,264914,91864,266030,96776v1117,4911,1675,10008,1675,15292c267705,117202,267333,122374,266589,127583v-745,5209,-1675,10158,-2791,14846c262533,143917,261361,145275,260282,146503v-1079,1228,-2251,2586,-3516,4074l199058,135843r-6921,-2121l169106,133722r-8334,l46323,133722r-9376,l,133722,,12278,21878,xm227075,90525v-2530,,-5005,632,-7423,1897c217233,93687,215057,95380,213122,97501v-1935,2121,-3535,4558,-4800,7311c207057,107566,206313,110393,206090,113296r40965,10157c247055,123081,247111,122486,247222,121667v112,-818,205,-1711,279,-2679c247576,118021,247632,117091,247669,116198v37,-893,56,-1600,56,-2121c247725,111621,247483,109035,246999,106319v-484,-2716,-1470,-5227,-2958,-7534c242553,96478,240451,94543,237734,92981v-2716,-1563,-6269,-2382,-10659,-2456xe" fillcolor="#2d2d2d [3213]" stroked="f">
                <v:path arrowok="t"/>
              </v:shape>
              <v:shape id="TextBox 56" o:spid="_x0000_s1034" style="position:absolute;left:4064;top:109;width:765;height:389;visibility:visible;mso-wrap-style:square;v-text-anchor:top" coordsize="76460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" path="m19422,l38232,19030,57373,,76460,19310v-1860,1861,-3572,3591,-5134,5191c69763,26101,68237,27682,66749,29245v-1488,1562,-2995,3125,-4520,4688c60703,35495,59085,37170,57373,38956,55513,37095,53783,35347,52183,33709,50583,32072,49020,30491,47495,28966,45969,27440,44444,25896,42918,24333l38230,19592r-4855,4909c31812,26101,30286,27682,28798,29245v-1488,1562,-2995,3125,-4521,4688c22752,35495,21133,37170,19422,38956,17561,37095,15831,35347,14231,33709,12632,32072,11069,30491,9543,28966,8018,27440,6492,25896,4967,24333,3441,22771,1786,21096,,19310l19422,xe" fillcolor="#2d2d2d [3213]" stroked="f">
                <v:path arrowok="t"/>
              </v:shape>
              <v:shape id="TextBox 55" o:spid="_x0000_s1035" style="position:absolute;left:31306;top:109;width:764;height:389;visibility:visible;mso-wrap-style:square;v-text-anchor:top" coordsize="76460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" path="m19422,l38232,19030,57373,,76460,19310v-1860,1861,-3572,3591,-5134,5191c69763,26101,68238,27682,66749,29245v-1488,1562,-2995,3125,-4520,4688c60703,35495,59085,37170,57373,38956,55513,37095,53783,35347,52183,33709,50583,32072,49020,30491,47495,28966,45969,27440,44444,25896,42918,24333l38230,19592r-4855,4909c31812,26101,30286,27682,28798,29245v-1488,1562,-2995,3125,-4521,4688c22752,35495,21133,37170,19422,38956,17562,37095,15831,35347,14232,33709,12632,32072,11069,30491,9544,28966,8018,27440,6493,25896,4967,24333,3442,22771,1786,21096,,19310l19422,xe" fillcolor="#2d2d2d [3213]" stroked="f">
                <v:path arrowok="t"/>
              </v:shape>
              <v:shape id="TextBox 54" o:spid="_x0000_s1036" style="position:absolute;left:18895;top:550;width:2974;height:1374;visibility:visible;mso-wrap-style:square;v-text-anchor:top" coordsize="297433,13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" path="m245641,v4390,,8427,521,12111,1563c261435,2605,264765,4093,267742,6028v2977,1935,5581,4241,7813,6920c277788,15627,279723,18604,281360,21878l271202,32705v-1860,-2083,-4427,-3925,-7702,-5525c260226,25580,256729,24371,253008,23552v-3051,-669,-6065,-1004,-9041,-1004l241957,22548v-3795,223,-7088,1041,-9878,2455c229288,26417,227149,28538,225661,31366v-1117,2009,-1675,4465,-1675,7367c223986,39923,224098,41226,224321,42639r,-111c225289,46100,226702,49058,228563,51402v1860,2344,4055,4204,6585,5581c237679,58359,240469,59345,243520,59941v1265,223,4353,818,9265,1786l297433,61727r-5581,23998l187747,85725r-4279,l114300,85725r-8706,l89074,85725v-521,3944,-1637,7944,-3349,11999c84013,101780,81855,105724,79251,109556v-2604,3833,-5544,7442,-8818,10828c67159,123769,63680,126727,59996,129257v-3683,2531,-7441,4521,-11273,5972c44890,136680,41151,137406,37505,137406v-5209,,-10381,-1061,-15516,-3181c16855,132104,11497,129146,5916,125351l,121221v13097,-372,23403,-1675,30919,-3907c38435,115082,44946,111863,50453,107659v5506,-4205,9841,-9376,13004,-15516c66619,86004,68201,78916,68201,70880v,-6995,-1098,-14530,-3293,-22604c62712,40202,59568,31589,55476,22436v3944,-2456,7590,-4744,10939,-6865c69763,13451,73335,11237,77130,8930v4167,6995,7497,15050,9990,24166c89613,42212,91083,51755,91529,61727r14065,l114300,61727r21766,l136066,12837r22213,l158279,61727r25189,l187747,61727r17599,c203857,56220,203113,51718,203113,48221v,-5730,1079,-11460,3237,-17190c208508,25301,211485,20129,215280,15516v3795,-4614,8297,-8353,13506,-11218c233995,1433,239613,,245641,xe" fillcolor="#2d2d2d [3213]" stroked="f">
                <v:path arrowok="t"/>
              </v:shape>
              <v:shape id="TextBox 53" o:spid="_x0000_s1037" style="position:absolute;left:11274;top:553;width:7175;height:1349;visibility:visible;mso-wrap-style:square;v-text-anchor:top" coordsize="717501,134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" path="m535298,v5209,,10455,1860,15738,5581c560933,12799,578309,31403,603163,61392r7405,l618902,61392r16669,c637803,54918,640296,49337,643049,44649v2754,-4689,6047,-8837,9879,-12446c656760,28594,661058,25747,665820,23664v4093,-1786,8334,-2679,12725,-2679c679215,20985,679884,21022,680554,21096v7293,521,13339,2047,18138,4577c703492,28203,707269,31403,710022,35272v2753,3870,4688,8260,5804,13172c716942,53355,717501,58452,717501,63736v,5134,-372,10306,-1117,15515c715640,84460,714710,89409,713594,94097v-1265,1488,-2437,2846,-3516,4074c708999,99399,707827,100757,706562,102245l648854,87511r-6921,-2121l618902,85390r-8334,l492547,85390r-5804,l287759,85390r-1041,l127248,85390v-74,,-111,-37,-111,-111c124755,92274,121556,98785,117537,104812v-4018,6028,-8818,11255,-14399,15683c97557,124923,91195,128420,84051,130987v-7144,2568,-15032,3851,-23664,3851c34417,132755,16371,121295,6251,100459,2084,91976,,82935,,73335,,59420,4316,44388,12948,28240r5135,2233c12948,40146,10381,49671,10381,59048v,8632,2158,17078,6474,25338c25859,101799,40891,110654,61950,110951v5655,,11143,-986,16464,-2958c83735,106022,88441,103045,92534,99064v4093,-3981,7404,-8949,9934,-14902c104329,79772,105445,72703,105817,62954v-447,-1934,-893,-3869,-1340,-5804c103957,54992,103361,52871,102692,50788v-596,-2084,-1154,-4223,-1675,-6419c100496,42174,100050,39923,99678,37616v3572,-1488,6827,-2809,9767,-3962c112384,32500,115491,31254,118765,29915v893,5581,2195,11013,3907,16296l127137,61392r13171,c143731,57522,147470,53448,151526,49169v4055,-4279,8334,-8502,12836,-12669c168864,32333,173497,28352,178259,24557v4763,-3795,9637,-7125,14622,-9990c197867,11702,202834,9432,207783,7758v4948,-1675,9767,-2512,14455,-2512c226777,5246,231260,6176,235688,8037v4428,1860,8855,4818,13283,8874c253399,20966,257659,27831,261752,37505v2455,5730,3981,13692,4576,23887l286718,61392r1041,l313953,61392v-1637,-3200,-3070,-6828,-4297,-10883c308428,46453,307479,42193,306809,37728v3572,-1488,6846,-2846,9823,-4074c319609,32426,322734,31142,326008,29803v893,5581,2195,11032,3907,16352c331626,51476,333450,56555,335384,61392r12167,c350974,57522,354732,53448,358825,49169v4093,-4279,8371,-8502,12836,-12669c376126,32333,380740,28352,385502,24557v4763,-3795,9600,-7125,14511,-9990c404924,11702,409854,9432,414803,7758v4948,-1675,9804,-2512,14566,-2512c443657,5618,455600,12725,465200,26566v6325,9153,9711,20761,10157,34826l486743,61392r5804,l572914,61392c562198,48220,553883,39105,547967,34045,542051,28984,535744,25264,529047,22882v-1339,-446,-2679,-669,-4018,-669c519150,22213,512341,26380,504602,34714r-2344,-3683c505086,19794,511448,10939,521345,4465,525959,1488,530610,,535298,xm425574,28240v-3944,,-8092,968,-12445,2902c408775,33077,404366,35607,399902,38733v-4465,3125,-8912,6678,-13339,10659c382135,53374,377949,57373,374005,61392r80702,c454038,52834,451619,45690,447452,39960v-4167,-5729,-8093,-9115,-11776,-10157c431992,28761,428625,28240,425574,28240xm218443,28240v-3870,,-8000,968,-12390,2902c201662,33077,197235,35607,192770,38733v-4465,3125,-8893,6678,-13283,10659c175096,53374,170929,57373,166985,61392r77131,l246683,61503v-1191,-8036,-2809,-13915,-4856,-17636c239781,40146,237530,37133,235074,34826v-2456,-2307,-5079,-3981,-7869,-5023c224414,28761,221494,28240,218443,28240xm676871,42193v-2531,,-5005,632,-7423,1897c667029,45355,664853,47048,662918,49169v-1935,2121,-3535,4558,-4800,7311c656853,59234,656109,62061,655886,64964r40965,10157c696851,74749,696906,74154,697018,73335v112,-818,205,-1711,279,-2679c697372,69689,697427,68759,697465,67866v37,-893,55,-1600,55,-2121c697520,63289,697279,60703,696795,57987v-484,-2716,-1470,-5227,-2958,-7534c692349,48146,690246,46211,687530,44649v-2716,-1563,-6269,-2382,-10659,-2456xe" fillcolor="#2d2d2d [3213]" stroked="f">
                <v:path arrowok="t"/>
              </v:shape>
              <v:shape id="TextBox 52" o:spid="_x0000_s1038" style="position:absolute;left:30231;top:553;width:4124;height:1371;visibility:visible;mso-wrap-style:square;v-text-anchor:top" coordsize="412440,137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" path="m230237,v5209,,10455,1860,15738,5581c255873,12799,273248,31403,298103,61392r7404,l313841,61392r16669,c332742,54918,335235,49337,337988,44649v2754,-4689,6047,-8837,9879,-12446c351699,28594,355997,25747,360759,23664v4093,-1786,8335,-2679,12725,-2679c374154,20985,374823,21022,375493,21096v7293,521,13339,2047,18139,4577c398431,28203,402208,31403,404961,35272v2753,3870,4688,8260,5804,13172c411882,53355,412440,58452,412440,63736v,5134,-372,10306,-1116,15515c410579,84460,409649,89409,408533,94097v-1265,1488,-2437,2846,-3516,4074c403938,99399,402766,100757,401501,102245l343793,87511r-6921,-2121l313841,85390r-8334,l187635,85390r-5953,l108272,85390r-2790,l87846,85390v-1638,6474,-3703,12372,-6195,17692c79158,108403,76237,112849,72888,116421v-6399,7292,-12557,12557,-18473,15794c48499,135452,42602,137071,36723,137071v-5209,,-10399,-1061,-15571,-3181c15980,131769,10641,128848,5134,125127l,121109r6139,c12911,121109,19347,120328,25449,118765v6251,-1563,11962,-3888,17134,-6976c47755,108700,52276,104924,56145,100459v3870,-4465,6958,-9488,9265,-15069l28686,85390v-1562,-149,-2976,-390,-4241,-725l22050,83999,9376,71214c6771,66005,5469,60462,5469,54583v,-5730,1079,-11479,3237,-17246c10864,31570,13841,26380,17636,21766v3795,-4613,8260,-8371,13394,-11274c36165,7590,41783,6139,47885,6139v7367,,13711,1526,19032,4577c72237,13767,76628,17841,80088,22938v3460,5098,6065,10976,7813,17636c89650,47234,90599,54174,90748,61392r14734,l108272,61392r27682,l135954,12502r22213,l158167,61392r23515,l187635,61392r80218,c257138,48220,248822,39105,242906,34045,236990,28984,230683,25264,223986,22882v-1339,-446,-2679,-669,-4018,-669c214089,22213,207280,26380,199541,34714r-2344,-3683c200025,19794,206387,10939,216284,4465,220898,1488,225549,,230237,xm43532,25115v-2679,,-5135,632,-7367,1897c33933,28277,32016,29915,30417,31924v-1600,2009,-2828,4241,-3684,6697c25877,41077,25449,43532,25449,45988v,3349,856,6437,2568,9265c29728,58080,32482,60127,36277,61392r29244,c65968,59978,66247,58657,66359,57429v111,-1228,167,-2363,167,-3404c66526,51569,66247,48685,65689,45374v-558,-3311,-1675,-6455,-3349,-9432c60666,32966,58322,30417,55308,28296,52294,26175,48369,25115,43532,25115xm371810,42193v-2530,,-5005,632,-7423,1897c361968,45355,359792,47048,357857,49169v-1935,2121,-3535,4558,-4800,7311c351792,59234,351048,62061,350825,64964r40965,10157c391790,74749,391846,74154,391957,73335v112,-818,205,-1711,279,-2679c392311,69689,392367,68759,392404,67866v37,-893,56,-1600,56,-2121c392460,63289,392218,60703,391734,57987v-484,-2716,-1470,-5227,-2958,-7534c387288,48146,385186,46211,382469,44649v-2716,-1563,-6269,-2382,-10659,-2456xe" fillcolor="#2d2d2d [3213]" stroked="f">
                <v:path arrowok="t"/>
              </v:shape>
              <v:shape id="TextBox 51" o:spid="_x0000_s1039" style="position:absolute;top:563;width:1303;height:1339;visibility:visible;mso-wrap-style:square;v-text-anchor:top" coordsize="130373,13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" path="m117649,v2306,,4204,242,5692,725c124830,1209,126299,2102,127750,3404v1451,1302,2326,3925,2623,7869l130373,12501v,3795,-1190,8707,-3571,14734c124420,24184,121220,22659,117202,22659r-335,c112626,22808,109314,23422,106933,24500v-2381,1080,-4446,2400,-6195,3963c98989,30026,97296,31719,95659,33542v-1637,1823,-3088,3590,-4353,5302c90041,40555,89018,42044,88236,43309v-781,1265,-1172,2083,-1172,2455c87064,47104,87864,48332,89464,49448v1600,1116,3609,2121,6028,3014c97910,53355,100589,54155,103528,54861v2940,707,5749,1358,8428,1954c114412,57336,116681,57838,118765,58322v2083,483,3497,911,4241,1283c124346,60201,125443,61131,126299,62396v856,1265,1488,2679,1898,4241c128606,68200,128885,69874,129034,71660v149,1786,223,4465,223,8037c128141,88924,123155,98356,114300,107993v-8855,9637,-17990,16353,-27403,20148c77484,131936,68424,133833,59717,133833,32035,131750,13767,120290,4911,99454,1637,91864,,83827,,75344,,60610,4874,44574,14622,27235r5135,2233c14250,39960,11497,49969,11497,59494v,7367,1674,14436,5023,21208c24110,96329,35719,105668,51346,108719v1786,74,3609,186,5469,334c58675,109202,60573,109277,62508,109277v4911,,9878,-707,14901,-2121c82432,105742,87157,103733,91585,101128v4428,-2604,8279,-5711,11553,-9320c106412,88199,108719,84162,110058,79697v-521,-74,-1246,-205,-2176,-391c106952,79120,105947,78934,104868,78748v-1079,-186,-2121,-372,-3125,-558c100738,78004,99864,77837,99119,77688,95920,77167,92478,76535,88795,75790,85111,75046,81688,74060,78525,72832,75363,71605,72740,70079,70656,68256,68572,66433,67531,64182,67531,61503v,-3572,669,-7572,2009,-11999c70879,45076,72721,40593,75065,36053v2344,-4539,5116,-8967,8316,-13283c86581,18454,90022,14603,93706,11218v3683,-3386,7571,-6102,11664,-8149c109463,1023,113556,,117649,xe" fillcolor="#2d2d2d [3213]" stroked="f">
                <v:path arrowok="t"/>
              </v:shape>
              <v:shape id="TextBox 50" o:spid="_x0000_s1040" style="position:absolute;left:28765;top:563;width:1304;height:1339;visibility:visible;mso-wrap-style:square;v-text-anchor:top" coordsize="130374,13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" path="m117649,v2307,,4204,242,5692,725c124830,1209,126299,2102,127750,3404v1452,1302,2326,3925,2624,7869l130374,12501v,3795,-1191,8707,-3572,14734c124420,24184,121221,22659,117202,22659r-335,c112626,22808,109314,23422,106933,24500v-2381,1080,-4446,2400,-6195,3963c98989,30026,97296,31719,95659,33542v-1637,1823,-3088,3590,-4353,5302c90041,40555,89018,42044,88237,43309v-782,1265,-1172,2083,-1172,2455c87065,47104,87864,48332,89464,49448v1600,1116,3609,2121,6028,3014c97910,53355,100589,54155,103529,54861v2939,707,5748,1358,8427,1954c114412,57336,116681,57838,118765,58322v2084,483,3497,911,4242,1283c124346,60201,125444,61131,126299,62396v856,1265,1489,2679,1898,4241c128606,68200,128885,69874,129034,71660v149,1786,223,4465,223,8037c128141,88924,123155,98356,114300,107993v-8855,9637,-17990,16353,-27403,20148c77484,131936,68424,133833,59717,133833,32035,131750,13767,120290,4911,99454,1637,91864,,83827,,75344,,60610,4874,44574,14622,27235r5135,2233c14250,39960,11497,49969,11497,59494v,7367,1674,14436,5023,21208c24110,96329,35719,105668,51346,108719v1786,74,3609,186,5469,334c58676,109202,60573,109277,62508,109277v4911,,9878,-707,14901,-2121c82432,105742,87158,103733,91585,101128v4428,-2604,8279,-5711,11553,-9320c106412,88199,108719,84162,110058,79697v-520,-74,-1246,-205,-2176,-391c106952,79120,105947,78934,104868,78748v-1079,-186,-2121,-372,-3125,-558c100738,78004,99864,77837,99120,77688,95920,77167,92478,76535,88795,75790,85111,75046,81688,74060,78526,72832,75363,71605,72740,70079,70656,68256,68573,66433,67531,64182,67531,61503v,-3572,670,-7572,2009,-11999c70879,45076,72721,40593,75065,36053v2344,-4539,5116,-8967,8316,-13283c86581,18454,90022,14603,93706,11218v3683,-3386,7572,-6102,11664,-8149c109463,1023,113556,,117649,xe" fillcolor="#2d2d2d [3213]" stroked="f">
                <v:path arrowok="t"/>
              </v:shape>
              <v:shape id="TextBox 49" o:spid="_x0000_s1041" style="position:absolute;left:1306;top:640;width:845;height:1284;visibility:visible;mso-wrap-style:square;v-text-anchor:top" coordsize="84497,12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" path="m70098,v4688,7664,8260,16203,10715,25617c83269,35030,84497,44648,84497,54471v,4911,-521,10139,-1563,15682c81892,75697,80348,81204,78302,86673v-2046,5470,-4576,10716,-7590,15739c67698,107435,64182,111862,60164,115695v-4019,3832,-8502,6902,-13451,9209c41765,127210,36351,128364,30472,128364,18268,127694,8111,122039,,111397v2083,149,4093,224,6027,224c11832,111621,17487,110876,22994,109388v7292,-1935,13748,-5060,19366,-9376c47978,95696,52499,90320,55922,83883v3423,-6437,5135,-13785,5135,-22045c61057,54843,59996,47308,57875,39234,55755,31160,52648,22547,48555,13394l70098,xe" fillcolor="#2d2d2d [3213]" stroked="f">
                <v:path arrowok="t"/>
              </v:shape>
              <v:shape id="TextBox 48" o:spid="_x0000_s1042" style="position:absolute;left:22769;top:678;width:2179;height:1333;visibility:visible;mso-wrap-style:square;v-text-anchor:top" coordsize="217958,13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" path="m195746,r22212,l217958,72888r-65372,l146856,72888r-16483,l130373,73781v,6251,-781,12018,-2344,17301c126317,96663,121536,103231,113686,110784v-7851,7553,-16837,13338,-26957,17357c78023,131564,68498,133275,58154,133275v-1711,,-3460,-37,-5246,-111c28426,129592,12203,118616,4241,100235,1413,93761,,86804,,79362,,65447,4799,49783,14399,32370r5134,2232c14920,45839,12613,55922,12613,64851v,7591,1711,14362,5134,20316c25040,98115,36686,105891,52685,108495r,-111c52982,108458,53280,108533,53578,108607v2827,372,5804,595,8929,670c63177,109277,63772,109388,64293,109612v1935,-75,3944,-261,6028,-559c76497,108309,82320,106728,87790,104310v5469,-2419,10269,-5582,14399,-9488c106319,90915,109165,86469,110728,81483v-1786,-2232,-3981,-3963,-6586,-5190c101538,75065,98710,74190,95659,73670v-3051,-521,-6139,-800,-9265,-838c83269,72795,80292,72777,77465,72777l84497,48890r62359,l152586,48890r43160,l195746,xe" fillcolor="#2d2d2d [3213]" stroked="f">
                <v:path arrowok="t"/>
              </v:shape>
              <v:shape id="TextBox 47" o:spid="_x0000_s1043" style="position:absolute;left:30445;top:1391;width:7;height:3;visibility:visible;mso-wrap-style:square;v-text-anchor:top" coordsize="670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" path="m,l619,171r51,52l,xe" fillcolor="#2d2d2d [3213]" stroked="f">
                <v:path arrowok="t"/>
              </v:shape>
              <v:shape id="TextBox 46" o:spid="_x0000_s1044" style="position:absolute;left:8641;top:1588;width:385;height:389;visibility:visible;mso-wrap-style:square;v-text-anchor:top" coordsize="38510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" path="m19423,l38510,19310v-1861,1861,-3572,3591,-5135,5191c31812,26101,30287,27682,28799,29245v-1489,1562,-2995,3125,-4521,4688c22753,35495,21134,37170,19423,38956,17562,37095,15832,35347,14232,33709,12632,32072,11070,30491,9544,28966,8019,27440,6493,25896,4968,24333,3442,22771,1786,21096,,19310l19423,xe" fillcolor="#2d2d2d [3213]" stroked="f">
                <v:path arrowok="t"/>
              </v:shape>
              <v:shape id="TextBox 45" o:spid="_x0000_s1045" style="position:absolute;left:7686;top:1599;width:765;height:390;visibility:visible;mso-wrap-style:square;v-text-anchor:top" coordsize="76460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" path="m19422,l38233,19031,57373,,76460,19310v-1860,1861,-3571,3591,-5134,5191c69763,26101,68238,27682,66749,29245v-1488,1562,-2995,3125,-4520,4688c60703,35496,59085,37170,57373,38956,55513,37095,53783,35347,52183,33710,50583,32073,49020,30491,47495,28966,45969,27440,44444,25896,42918,24333l38230,19593r-4855,4908c31812,26101,30287,27682,28798,29245v-1488,1562,-2995,3125,-4520,4688c22752,35496,21134,37170,19422,38956,17562,37095,15832,35347,14232,33710,12632,32073,11069,30491,9544,28966,8018,27440,6493,25896,4967,24333,3442,22771,1786,21096,,19310l19422,xe" fillcolor="#2d2d2d [3213]" stroked="f">
                <v:path arrowok="t"/>
              </v:shape>
              <v:shape id="TextBox 44" o:spid="_x0000_s1046" style="position:absolute;left:19973;top:1599;width:765;height:390;visibility:visible;mso-wrap-style:square;v-text-anchor:top" coordsize="76460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" path="m19422,l38233,19031,57373,,76460,19310v-1860,1861,-3571,3591,-5134,5191c69763,26101,68238,27682,66749,29245v-1488,1562,-2995,3125,-4520,4688c60703,35496,59085,37170,57373,38956,55513,37095,53783,35347,52183,33710,50583,32073,49020,30491,47495,28966,45969,27440,44444,25896,42918,24333l38230,19593r-4855,4908c31812,26101,30287,27682,28798,29245v-1488,1562,-2995,3125,-4520,4688c22752,35496,21134,37170,19422,38956,17562,37095,15832,35347,14232,33710,12632,32073,11069,30491,9544,28966,8018,27440,6493,25896,4967,24333,3442,22771,1786,21096,,19310l19422,xe" fillcolor="#2d2d2d [3213]" stroked="f">
                <v:path arrowok="t"/>
              </v:shape>
              <v:shape id="TextBox 43" o:spid="_x0000_s1047" style="position:absolute;left:3167;top:1624;width:385;height:389;visibility:visible;mso-wrap-style:square;v-text-anchor:top" coordsize="38509,3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" path="m19422,l38509,19310v-1860,1861,-3571,3591,-5134,5191c31812,26100,30287,27682,28798,29244v-1488,1563,-2995,3126,-4520,4689c22752,35495,21134,37170,19422,38955,17562,37095,15832,35346,14232,33709,12632,32072,11069,30491,9544,28965,8018,27440,6493,25896,4967,24333,3442,22770,1786,21096,,19310l19422,xe" fillcolor="#2d2d2d [3213]" stroked="f">
                <v:path arrowok="t"/>
              </v:shape>
              <v:shape id="TextBox 42" o:spid="_x0000_s1048" style="position:absolute;left:26027;top:1624;width:385;height:389;visibility:visible;mso-wrap-style:square;v-text-anchor:top" coordsize="38510,3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" path="m19422,l38510,19310v-1861,1861,-3572,3591,-5135,5191c31812,26100,30287,27682,28799,29244v-1489,1563,-2996,3126,-4521,4689c22752,35495,21134,37170,19422,38955,17562,37095,15832,35346,14232,33709,12632,32072,11069,30491,9544,28965,8018,27440,6493,25896,4967,24333,3442,22770,1786,21096,,19310l19422,xe" fillcolor="#2d2d2d [3213]" stroked="f">
                <v:path arrowok="t"/>
              </v:shape>
              <v:shape id="TextBox 40" o:spid="_x0000_s1049" style="position:absolute;left:253;top:2057;width:764;height:389;visibility:visible;mso-wrap-style:square;v-text-anchor:top" coordsize="76460,3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" path="m19422,l38233,19030,57373,,76460,19310v-1860,1860,-3572,3591,-5134,5191c69763,26100,68238,27682,66749,29244v-1488,1563,-2995,3126,-4520,4689c60703,35495,59085,37170,57373,38955,55513,37095,53783,35346,52183,33709,50583,32072,49020,30491,47495,28965,45969,27440,44444,25896,42918,24333l38230,19592r-4855,4909c31812,26100,30286,27682,28798,29244v-1488,1563,-2995,3126,-4521,4689c22752,35495,21134,37170,19422,38955,17562,37095,15832,35346,14232,33709,12632,32072,11069,30491,9544,28965,8018,27440,6493,25896,4967,24333,3442,22770,1786,21096,,19310l19422,xe" fillcolor="#2d2d2d [3213]" stroked="f">
                <v:path arrowok="t"/>
              </v:shape>
              <v:shape id="TextBox 39" o:spid="_x0000_s1050" style="position:absolute;left:23004;top:2152;width:765;height:389;visibility:visible;mso-wrap-style:square;v-text-anchor:top" coordsize="76460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" path="m19422,l38232,19031,57373,,76460,19311v-1860,1860,-3572,3590,-5135,5190c69763,26101,68237,27683,66749,29245v-1488,1563,-2995,3126,-4521,4688c60703,35496,59084,37170,57373,38956,55513,37096,53782,35347,52182,33710,50583,32073,49020,30492,47494,28966,45969,27441,44443,25897,42918,24334l38230,19593r-4856,4908c31812,26101,30286,27683,28798,29245v-1488,1563,-2995,3126,-4521,4688c22752,35496,21133,37170,19422,38956,17561,37096,15831,35347,14231,33710,12631,32073,11069,30492,9543,28966,8018,27441,6492,25897,4967,24334,3441,22771,1786,21097,,19311l19422,xe" fillcolor="#2d2d2d [3213]" stroked="f">
                <v:path arrowok="t"/>
              </v:shape>
            </v:group>
          </w:pict>
        </mc:Fallback>
      </mc:AlternateContent>
    </w:r>
    <w:r w:rsidR="009D5BE4" w:rsidRPr="004D626F"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106EC59B" wp14:editId="7AFF1646">
              <wp:simplePos x="0" y="0"/>
              <wp:positionH relativeFrom="column">
                <wp:posOffset>6407785</wp:posOffset>
              </wp:positionH>
              <wp:positionV relativeFrom="paragraph">
                <wp:posOffset>118322</wp:posOffset>
              </wp:positionV>
              <wp:extent cx="583565" cy="400050"/>
              <wp:effectExtent l="0" t="0" r="0" b="0"/>
              <wp:wrapNone/>
              <wp:docPr id="50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83565" cy="400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D64DE0" w14:textId="77777777" w:rsidR="009D5BE4" w:rsidRPr="00DA6D38" w:rsidRDefault="009D5BE4" w:rsidP="009D5BE4">
                          <w:pPr>
                            <w:pStyle w:val="0Main"/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  <w:rtl/>
                            </w:rPr>
                          </w:pPr>
                          <w:r w:rsidRPr="00DA6D38"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  <w:rtl/>
                            </w:rPr>
                            <w:fldChar w:fldCharType="begin"/>
                          </w:r>
                          <w:r w:rsidRPr="00DA6D38"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</w:rPr>
                            <w:instrText>PAGE   \* MERGEFORMAT</w:instrText>
                          </w:r>
                          <w:r w:rsidRPr="00DA6D38"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  <w:rtl/>
                            </w:rPr>
                            <w:fldChar w:fldCharType="separate"/>
                          </w:r>
                          <w:r w:rsidRPr="00EF521E">
                            <w:rPr>
                              <w:rFonts w:cs="Cocon® Next Arabic"/>
                              <w:noProof/>
                              <w:color w:val="auto"/>
                              <w:sz w:val="40"/>
                              <w:szCs w:val="40"/>
                              <w:rtl/>
                              <w:lang w:val="ar-SA"/>
                            </w:rPr>
                            <w:t>2</w:t>
                          </w:r>
                          <w:r w:rsidRPr="00DA6D38"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  <w:rtl/>
                            </w:rPr>
                            <w:fldChar w:fldCharType="end"/>
                          </w:r>
                        </w:p>
                        <w:p w14:paraId="1D7663D8" w14:textId="77777777" w:rsidR="009D5BE4" w:rsidRPr="00DA6D38" w:rsidRDefault="009D5BE4" w:rsidP="009D5BE4">
                          <w:pPr>
                            <w:pStyle w:val="0Main"/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</w:rPr>
                          </w:pPr>
                          <w:r w:rsidRPr="00DA6D38"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  <w:rtl/>
                            </w:rPr>
                            <w:fldChar w:fldCharType="begin"/>
                          </w:r>
                          <w:r w:rsidRPr="00DA6D38"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</w:rPr>
                            <w:instrText>PAGE   \* MERGEFORMAT</w:instrText>
                          </w:r>
                          <w:r w:rsidRPr="00DA6D38"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  <w:rtl/>
                            </w:rPr>
                            <w:fldChar w:fldCharType="separate"/>
                          </w:r>
                          <w:r w:rsidRPr="00EF521E">
                            <w:rPr>
                              <w:rFonts w:cs="Cocon® Next Arabic"/>
                              <w:noProof/>
                              <w:color w:val="auto"/>
                              <w:sz w:val="40"/>
                              <w:szCs w:val="40"/>
                              <w:rtl/>
                              <w:lang w:val="ar-SA"/>
                            </w:rPr>
                            <w:t>2</w:t>
                          </w:r>
                          <w:r w:rsidRPr="00DA6D38">
                            <w:rPr>
                              <w:rFonts w:cs="Cocon® Next Arabic"/>
                              <w:color w:val="auto"/>
                              <w:sz w:val="40"/>
                              <w:szCs w:val="40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6EC59B" id="_x0000_t202" coordsize="21600,21600" o:spt="202" path="m,l,21600r21600,l21600,xe">
              <v:stroke joinstyle="miter"/>
              <v:path gradientshapeok="t" o:connecttype="rect"/>
            </v:shapetype>
            <v:shape id="_x0000_s1092" type="#_x0000_t202" style="position:absolute;margin-left:504.55pt;margin-top:9.3pt;width:45.95pt;height:31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" filled="f" stroked="f">
              <v:textbox>
                <w:txbxContent>
                  <w:p w14:paraId="29D64DE0" w14:textId="77777777" w:rsidR="009D5BE4" w:rsidRPr="00DA6D38" w:rsidRDefault="009D5BE4" w:rsidP="009D5BE4">
                    <w:pPr>
                      <w:pStyle w:val="0Main"/>
                      <w:rPr>
                        <w:rFonts w:cs="Cocon® Next Arabic"/>
                        <w:color w:val="auto"/>
                        <w:sz w:val="40"/>
                        <w:szCs w:val="40"/>
                        <w:rtl/>
                      </w:rPr>
                    </w:pPr>
                    <w:r w:rsidRPr="00DA6D38">
                      <w:rPr>
                        <w:rFonts w:cs="Cocon® Next Arabic"/>
                        <w:color w:val="auto"/>
                        <w:sz w:val="40"/>
                        <w:szCs w:val="40"/>
                        <w:rtl/>
                      </w:rPr>
                      <w:fldChar w:fldCharType="begin"/>
                    </w:r>
                    <w:r w:rsidRPr="00DA6D38">
                      <w:rPr>
                        <w:rFonts w:cs="Cocon® Next Arabic"/>
                        <w:color w:val="auto"/>
                        <w:sz w:val="40"/>
                        <w:szCs w:val="40"/>
                      </w:rPr>
                      <w:instrText>PAGE   \* MERGEFORMAT</w:instrText>
                    </w:r>
                    <w:r w:rsidRPr="00DA6D38">
                      <w:rPr>
                        <w:rFonts w:cs="Cocon® Next Arabic"/>
                        <w:color w:val="auto"/>
                        <w:sz w:val="40"/>
                        <w:szCs w:val="40"/>
                        <w:rtl/>
                      </w:rPr>
                      <w:fldChar w:fldCharType="separate"/>
                    </w:r>
                    <w:r w:rsidRPr="00EF521E">
                      <w:rPr>
                        <w:rFonts w:cs="Cocon® Next Arabic"/>
                        <w:noProof/>
                        <w:color w:val="auto"/>
                        <w:sz w:val="40"/>
                        <w:szCs w:val="40"/>
                        <w:rtl/>
                        <w:lang w:val="ar-SA"/>
                      </w:rPr>
                      <w:t>2</w:t>
                    </w:r>
                    <w:r w:rsidRPr="00DA6D38">
                      <w:rPr>
                        <w:rFonts w:cs="Cocon® Next Arabic"/>
                        <w:color w:val="auto"/>
                        <w:sz w:val="40"/>
                        <w:szCs w:val="40"/>
                        <w:rtl/>
                      </w:rPr>
                      <w:fldChar w:fldCharType="end"/>
                    </w:r>
                  </w:p>
                  <w:p w14:paraId="1D7663D8" w14:textId="77777777" w:rsidR="009D5BE4" w:rsidRPr="00DA6D38" w:rsidRDefault="009D5BE4" w:rsidP="009D5BE4">
                    <w:pPr>
                      <w:pStyle w:val="0Main"/>
                      <w:rPr>
                        <w:rFonts w:cs="Cocon® Next Arabic"/>
                        <w:color w:val="auto"/>
                        <w:sz w:val="40"/>
                        <w:szCs w:val="40"/>
                      </w:rPr>
                    </w:pPr>
                    <w:r w:rsidRPr="00DA6D38">
                      <w:rPr>
                        <w:rFonts w:cs="Cocon® Next Arabic"/>
                        <w:color w:val="auto"/>
                        <w:sz w:val="40"/>
                        <w:szCs w:val="40"/>
                        <w:rtl/>
                      </w:rPr>
                      <w:fldChar w:fldCharType="begin"/>
                    </w:r>
                    <w:r w:rsidRPr="00DA6D38">
                      <w:rPr>
                        <w:rFonts w:cs="Cocon® Next Arabic"/>
                        <w:color w:val="auto"/>
                        <w:sz w:val="40"/>
                        <w:szCs w:val="40"/>
                      </w:rPr>
                      <w:instrText>PAGE   \* MERGEFORMAT</w:instrText>
                    </w:r>
                    <w:r w:rsidRPr="00DA6D38">
                      <w:rPr>
                        <w:rFonts w:cs="Cocon® Next Arabic"/>
                        <w:color w:val="auto"/>
                        <w:sz w:val="40"/>
                        <w:szCs w:val="40"/>
                        <w:rtl/>
                      </w:rPr>
                      <w:fldChar w:fldCharType="separate"/>
                    </w:r>
                    <w:r w:rsidRPr="00EF521E">
                      <w:rPr>
                        <w:rFonts w:cs="Cocon® Next Arabic"/>
                        <w:noProof/>
                        <w:color w:val="auto"/>
                        <w:sz w:val="40"/>
                        <w:szCs w:val="40"/>
                        <w:rtl/>
                        <w:lang w:val="ar-SA"/>
                      </w:rPr>
                      <w:t>2</w:t>
                    </w:r>
                    <w:r w:rsidRPr="00DA6D38">
                      <w:rPr>
                        <w:rFonts w:cs="Cocon® Next Arabic"/>
                        <w:color w:val="auto"/>
                        <w:sz w:val="40"/>
                        <w:szCs w:val="40"/>
                        <w:rtl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53B1">
      <w:rPr>
        <w:noProof/>
      </w:rPr>
      <w:drawing>
        <wp:anchor distT="0" distB="0" distL="114300" distR="114300" simplePos="0" relativeHeight="251759616" behindDoc="1" locked="0" layoutInCell="1" allowOverlap="1" wp14:anchorId="7E62C48A" wp14:editId="10D5B4A9">
          <wp:simplePos x="0" y="0"/>
          <wp:positionH relativeFrom="page">
            <wp:posOffset>-4868</wp:posOffset>
          </wp:positionH>
          <wp:positionV relativeFrom="paragraph">
            <wp:posOffset>-16510</wp:posOffset>
          </wp:positionV>
          <wp:extent cx="7399020" cy="621665"/>
          <wp:effectExtent l="0" t="0" r="0" b="6985"/>
          <wp:wrapNone/>
          <wp:docPr id="34" name="Picture 34" descr="F:\College\RBCs\Headers\MHD\معلوماتية\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:\College\RBCs\Headers\MHD\معلوماتية\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9020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C810D" w14:textId="77777777" w:rsidR="00A36C54" w:rsidRDefault="00A36C54" w:rsidP="00111189">
      <w:pPr>
        <w:spacing w:after="0" w:line="240" w:lineRule="auto"/>
      </w:pPr>
      <w:r>
        <w:separator/>
      </w:r>
    </w:p>
  </w:footnote>
  <w:footnote w:type="continuationSeparator" w:id="0">
    <w:p w14:paraId="72884A5A" w14:textId="77777777" w:rsidR="00A36C54" w:rsidRDefault="00A36C54" w:rsidP="00111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EFB2" w14:textId="2B697FE9" w:rsidR="00110B4B" w:rsidRDefault="00D753B1">
    <w:pPr>
      <w:pStyle w:val="Header"/>
    </w:pPr>
    <w:r w:rsidRPr="00F7736A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3E055B2" wp14:editId="786005AB">
              <wp:simplePos x="0" y="0"/>
              <wp:positionH relativeFrom="column">
                <wp:posOffset>1932305</wp:posOffset>
              </wp:positionH>
              <wp:positionV relativeFrom="paragraph">
                <wp:posOffset>-312420</wp:posOffset>
              </wp:positionV>
              <wp:extent cx="3869055" cy="586740"/>
              <wp:effectExtent l="0" t="0" r="0" b="3810"/>
              <wp:wrapTight wrapText="bothSides">
                <wp:wrapPolygon edited="0">
                  <wp:start x="319" y="0"/>
                  <wp:lineTo x="319" y="21039"/>
                  <wp:lineTo x="21270" y="21039"/>
                  <wp:lineTo x="21270" y="0"/>
                  <wp:lineTo x="319" y="0"/>
                </wp:wrapPolygon>
              </wp:wrapTight>
              <wp:docPr id="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9055" cy="5867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2FF8E3" w14:textId="4E53A6C1" w:rsidR="00110B4B" w:rsidRPr="00807ECB" w:rsidRDefault="00D753B1" w:rsidP="00986C5E">
                          <w:pPr>
                            <w:rPr>
                              <w:rFonts w:ascii="Hacen Tunisia" w:hAnsi="Hacen Tunisia" w:cs="Hacen Tunisia"/>
                              <w:color w:val="323737" w:themeColor="background2" w:themeShade="40"/>
                              <w:sz w:val="32"/>
                              <w:szCs w:val="32"/>
                              <w:rtl/>
                              <w:lang w:bidi="ar-SY"/>
                            </w:rPr>
                          </w:pPr>
                          <w:r>
                            <w:rPr>
                              <w:rFonts w:ascii="Hacen Tunisia" w:hAnsi="Hacen Tunisia" w:cs="Hacen Tunisia" w:hint="cs"/>
                              <w:color w:val="323737" w:themeColor="background2" w:themeShade="40"/>
                              <w:sz w:val="32"/>
                              <w:szCs w:val="32"/>
                              <w:rtl/>
                              <w:lang w:bidi="ar-SY"/>
                            </w:rPr>
                            <w:t>الجبر الخطي</w:t>
                          </w:r>
                          <w:r w:rsidR="00110B4B" w:rsidRPr="00807ECB">
                            <w:rPr>
                              <w:rFonts w:ascii="Hacen Tunisia" w:hAnsi="Hacen Tunisia" w:cs="Hacen Tunisia" w:hint="cs"/>
                              <w:color w:val="323737" w:themeColor="background2" w:themeShade="40"/>
                              <w:sz w:val="32"/>
                              <w:szCs w:val="32"/>
                              <w:rtl/>
                              <w:lang w:bidi="ar-SY"/>
                            </w:rPr>
                            <w:t xml:space="preserve">| </w:t>
                          </w:r>
                          <w:r w:rsidR="00110B4B">
                            <w:rPr>
                              <w:rFonts w:ascii="Hacen Tunisia" w:hAnsi="Hacen Tunisia" w:cs="Hacen Tunisia" w:hint="cs"/>
                              <w:color w:val="323737" w:themeColor="background2" w:themeShade="40"/>
                              <w:sz w:val="32"/>
                              <w:szCs w:val="32"/>
                              <w:rtl/>
                              <w:lang w:bidi="ar-SY"/>
                            </w:rPr>
                            <w:t xml:space="preserve">د. </w:t>
                          </w:r>
                          <w:r w:rsidR="00986C5E">
                            <w:rPr>
                              <w:rFonts w:ascii="Hacen Tunisia" w:hAnsi="Hacen Tunisia" w:cs="Hacen Tunisia" w:hint="cs"/>
                              <w:color w:val="323737" w:themeColor="background2" w:themeShade="40"/>
                              <w:sz w:val="32"/>
                              <w:szCs w:val="32"/>
                              <w:rtl/>
                              <w:lang w:bidi="ar-SY"/>
                            </w:rPr>
                            <w:t>اسم الدكتور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E055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78" type="#_x0000_t202" style="position:absolute;margin-left:152.15pt;margin-top:-24.6pt;width:304.65pt;height:4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" filled="f" stroked="f">
              <v:textbox>
                <w:txbxContent>
                  <w:p w14:paraId="342FF8E3" w14:textId="4E53A6C1" w:rsidR="00110B4B" w:rsidRPr="00807ECB" w:rsidRDefault="00D753B1" w:rsidP="00986C5E">
                    <w:pPr>
                      <w:rPr>
                        <w:rFonts w:ascii="Hacen Tunisia" w:hAnsi="Hacen Tunisia" w:cs="Hacen Tunisia"/>
                        <w:color w:val="323737" w:themeColor="background2" w:themeShade="40"/>
                        <w:sz w:val="32"/>
                        <w:szCs w:val="32"/>
                        <w:rtl/>
                        <w:lang w:bidi="ar-SY"/>
                      </w:rPr>
                    </w:pPr>
                    <w:r>
                      <w:rPr>
                        <w:rFonts w:ascii="Hacen Tunisia" w:hAnsi="Hacen Tunisia" w:cs="Hacen Tunisia" w:hint="cs"/>
                        <w:color w:val="323737" w:themeColor="background2" w:themeShade="40"/>
                        <w:sz w:val="32"/>
                        <w:szCs w:val="32"/>
                        <w:rtl/>
                        <w:lang w:bidi="ar-SY"/>
                      </w:rPr>
                      <w:t>الجبر الخطي</w:t>
                    </w:r>
                    <w:r w:rsidR="00110B4B" w:rsidRPr="00807ECB">
                      <w:rPr>
                        <w:rFonts w:ascii="Hacen Tunisia" w:hAnsi="Hacen Tunisia" w:cs="Hacen Tunisia" w:hint="cs"/>
                        <w:color w:val="323737" w:themeColor="background2" w:themeShade="40"/>
                        <w:sz w:val="32"/>
                        <w:szCs w:val="32"/>
                        <w:rtl/>
                        <w:lang w:bidi="ar-SY"/>
                      </w:rPr>
                      <w:t xml:space="preserve">| </w:t>
                    </w:r>
                    <w:r w:rsidR="00110B4B">
                      <w:rPr>
                        <w:rFonts w:ascii="Hacen Tunisia" w:hAnsi="Hacen Tunisia" w:cs="Hacen Tunisia" w:hint="cs"/>
                        <w:color w:val="323737" w:themeColor="background2" w:themeShade="40"/>
                        <w:sz w:val="32"/>
                        <w:szCs w:val="32"/>
                        <w:rtl/>
                        <w:lang w:bidi="ar-SY"/>
                      </w:rPr>
                      <w:t xml:space="preserve">د. </w:t>
                    </w:r>
                    <w:r w:rsidR="00986C5E">
                      <w:rPr>
                        <w:rFonts w:ascii="Hacen Tunisia" w:hAnsi="Hacen Tunisia" w:cs="Hacen Tunisia" w:hint="cs"/>
                        <w:color w:val="323737" w:themeColor="background2" w:themeShade="40"/>
                        <w:sz w:val="32"/>
                        <w:szCs w:val="32"/>
                        <w:rtl/>
                        <w:lang w:bidi="ar-SY"/>
                      </w:rPr>
                      <w:t>اسم الدكتور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757568" behindDoc="1" locked="0" layoutInCell="1" allowOverlap="1" wp14:anchorId="53144C9C" wp14:editId="530FE42C">
          <wp:simplePos x="0" y="0"/>
          <wp:positionH relativeFrom="page">
            <wp:posOffset>-45720</wp:posOffset>
          </wp:positionH>
          <wp:positionV relativeFrom="paragraph">
            <wp:posOffset>-318135</wp:posOffset>
          </wp:positionV>
          <wp:extent cx="7616825" cy="777240"/>
          <wp:effectExtent l="0" t="0" r="3175" b="3810"/>
          <wp:wrapNone/>
          <wp:docPr id="11" name="Picture 11" descr="F:\College\RBCs\Headers\MHD\معلوماتية\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:\College\RBCs\Headers\MHD\معلوماتية\head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6825" cy="777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553C0F" w14:textId="52959A49" w:rsidR="00110B4B" w:rsidRDefault="00110B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28122" w14:textId="49CDE9EA" w:rsidR="00110B4B" w:rsidRDefault="003E2D3A" w:rsidP="009D5BE4">
    <w:pPr>
      <w:pStyle w:val="Header"/>
      <w:tabs>
        <w:tab w:val="clear" w:pos="4320"/>
        <w:tab w:val="clear" w:pos="8640"/>
        <w:tab w:val="left" w:pos="6293"/>
      </w:tabs>
    </w:pPr>
    <w:r w:rsidRPr="00F7736A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32153D3" wp14:editId="7E75BEDC">
              <wp:simplePos x="0" y="0"/>
              <wp:positionH relativeFrom="column">
                <wp:posOffset>1928495</wp:posOffset>
              </wp:positionH>
              <wp:positionV relativeFrom="paragraph">
                <wp:posOffset>-355600</wp:posOffset>
              </wp:positionV>
              <wp:extent cx="3869055" cy="586740"/>
              <wp:effectExtent l="0" t="0" r="0" b="3810"/>
              <wp:wrapTight wrapText="bothSides">
                <wp:wrapPolygon edited="0">
                  <wp:start x="319" y="0"/>
                  <wp:lineTo x="319" y="21039"/>
                  <wp:lineTo x="21270" y="21039"/>
                  <wp:lineTo x="21270" y="0"/>
                  <wp:lineTo x="319" y="0"/>
                </wp:wrapPolygon>
              </wp:wrapTight>
              <wp:docPr id="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9055" cy="5867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33E53F" w14:textId="58302C70" w:rsidR="009D5BE4" w:rsidRPr="003E2D3A" w:rsidRDefault="00B171B1" w:rsidP="009D5BE4">
                          <w:pPr>
                            <w:rPr>
                              <w:rFonts w:ascii="Cambria" w:hAnsi="Cambria" w:cs="Hacen Tunisia"/>
                              <w:color w:val="323737" w:themeColor="background2" w:themeShade="40"/>
                              <w:sz w:val="32"/>
                              <w:szCs w:val="32"/>
                              <w:rtl/>
                              <w:lang w:bidi="ar-AE"/>
                            </w:rPr>
                          </w:pPr>
                          <w:r>
                            <w:rPr>
                              <w:rFonts w:ascii="Hacen Tunisia" w:hAnsi="Hacen Tunisia" w:cs="Hacen Tunisia" w:hint="cs"/>
                              <w:color w:val="323737" w:themeColor="background2" w:themeShade="40"/>
                              <w:sz w:val="32"/>
                              <w:szCs w:val="32"/>
                              <w:rtl/>
                              <w:lang w:bidi="ar-SY"/>
                            </w:rPr>
                            <w:t>قواعد معطيات 1</w:t>
                          </w:r>
                          <w:r w:rsidR="00816F3B">
                            <w:rPr>
                              <w:rFonts w:ascii="Hacen Tunisia" w:hAnsi="Hacen Tunisia" w:cs="Hacen Tunisia" w:hint="cs"/>
                              <w:color w:val="323737" w:themeColor="background2" w:themeShade="40"/>
                              <w:sz w:val="32"/>
                              <w:szCs w:val="32"/>
                              <w:rtl/>
                              <w:lang w:bidi="ar-SY"/>
                            </w:rPr>
                            <w:t xml:space="preserve"> </w:t>
                          </w:r>
                          <w:r w:rsidR="009D5BE4" w:rsidRPr="00807ECB">
                            <w:rPr>
                              <w:rFonts w:ascii="Hacen Tunisia" w:hAnsi="Hacen Tunisia" w:cs="Hacen Tunisia" w:hint="cs"/>
                              <w:color w:val="323737" w:themeColor="background2" w:themeShade="40"/>
                              <w:sz w:val="32"/>
                              <w:szCs w:val="32"/>
                              <w:rtl/>
                              <w:lang w:bidi="ar-SY"/>
                            </w:rPr>
                            <w:t xml:space="preserve">| </w:t>
                          </w:r>
                          <w:r w:rsidR="009D5BE4">
                            <w:rPr>
                              <w:rFonts w:ascii="Hacen Tunisia" w:hAnsi="Hacen Tunisia" w:cs="Hacen Tunisia" w:hint="cs"/>
                              <w:color w:val="323737" w:themeColor="background2" w:themeShade="40"/>
                              <w:sz w:val="32"/>
                              <w:szCs w:val="32"/>
                              <w:rtl/>
                              <w:lang w:bidi="ar-SY"/>
                            </w:rPr>
                            <w:t>د</w:t>
                          </w:r>
                          <w:r w:rsidR="00C01C07">
                            <w:rPr>
                              <w:rFonts w:ascii="Hacen Tunisia" w:hAnsi="Hacen Tunisia" w:cs="Hacen Tunisia" w:hint="cs"/>
                              <w:color w:val="323737" w:themeColor="background2" w:themeShade="40"/>
                              <w:sz w:val="32"/>
                              <w:szCs w:val="32"/>
                              <w:rtl/>
                              <w:lang w:bidi="ar-SY"/>
                            </w:rPr>
                            <w:t>. روان قرعوني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2153D3" id="_x0000_t202" coordsize="21600,21600" o:spt="202" path="m,l,21600r21600,l21600,xe">
              <v:stroke joinstyle="miter"/>
              <v:path gradientshapeok="t" o:connecttype="rect"/>
            </v:shapetype>
            <v:shape id="_x0000_s1079" type="#_x0000_t202" style="position:absolute;margin-left:151.85pt;margin-top:-28pt;width:304.65pt;height:46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" filled="f" stroked="f">
              <v:textbox>
                <w:txbxContent>
                  <w:p w14:paraId="6533E53F" w14:textId="58302C70" w:rsidR="009D5BE4" w:rsidRPr="003E2D3A" w:rsidRDefault="00B171B1" w:rsidP="009D5BE4">
                    <w:pPr>
                      <w:rPr>
                        <w:rFonts w:ascii="Cambria" w:hAnsi="Cambria" w:cs="Hacen Tunisia"/>
                        <w:color w:val="323737" w:themeColor="background2" w:themeShade="40"/>
                        <w:sz w:val="32"/>
                        <w:szCs w:val="32"/>
                        <w:rtl/>
                        <w:lang w:bidi="ar-AE"/>
                      </w:rPr>
                    </w:pPr>
                    <w:r>
                      <w:rPr>
                        <w:rFonts w:ascii="Hacen Tunisia" w:hAnsi="Hacen Tunisia" w:cs="Hacen Tunisia" w:hint="cs"/>
                        <w:color w:val="323737" w:themeColor="background2" w:themeShade="40"/>
                        <w:sz w:val="32"/>
                        <w:szCs w:val="32"/>
                        <w:rtl/>
                        <w:lang w:bidi="ar-SY"/>
                      </w:rPr>
                      <w:t>قواعد معطيات 1</w:t>
                    </w:r>
                    <w:r w:rsidR="00816F3B">
                      <w:rPr>
                        <w:rFonts w:ascii="Hacen Tunisia" w:hAnsi="Hacen Tunisia" w:cs="Hacen Tunisia" w:hint="cs"/>
                        <w:color w:val="323737" w:themeColor="background2" w:themeShade="40"/>
                        <w:sz w:val="32"/>
                        <w:szCs w:val="32"/>
                        <w:rtl/>
                        <w:lang w:bidi="ar-SY"/>
                      </w:rPr>
                      <w:t xml:space="preserve"> </w:t>
                    </w:r>
                    <w:r w:rsidR="009D5BE4" w:rsidRPr="00807ECB">
                      <w:rPr>
                        <w:rFonts w:ascii="Hacen Tunisia" w:hAnsi="Hacen Tunisia" w:cs="Hacen Tunisia" w:hint="cs"/>
                        <w:color w:val="323737" w:themeColor="background2" w:themeShade="40"/>
                        <w:sz w:val="32"/>
                        <w:szCs w:val="32"/>
                        <w:rtl/>
                        <w:lang w:bidi="ar-SY"/>
                      </w:rPr>
                      <w:t xml:space="preserve">| </w:t>
                    </w:r>
                    <w:r w:rsidR="009D5BE4">
                      <w:rPr>
                        <w:rFonts w:ascii="Hacen Tunisia" w:hAnsi="Hacen Tunisia" w:cs="Hacen Tunisia" w:hint="cs"/>
                        <w:color w:val="323737" w:themeColor="background2" w:themeShade="40"/>
                        <w:sz w:val="32"/>
                        <w:szCs w:val="32"/>
                        <w:rtl/>
                        <w:lang w:bidi="ar-SY"/>
                      </w:rPr>
                      <w:t>د</w:t>
                    </w:r>
                    <w:r w:rsidR="00C01C07">
                      <w:rPr>
                        <w:rFonts w:ascii="Hacen Tunisia" w:hAnsi="Hacen Tunisia" w:cs="Hacen Tunisia" w:hint="cs"/>
                        <w:color w:val="323737" w:themeColor="background2" w:themeShade="40"/>
                        <w:sz w:val="32"/>
                        <w:szCs w:val="32"/>
                        <w:rtl/>
                        <w:lang w:bidi="ar-SY"/>
                      </w:rPr>
                      <w:t>. روان قرعوني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353CB8">
      <w:rPr>
        <w:noProof/>
      </w:rPr>
      <w:drawing>
        <wp:anchor distT="0" distB="0" distL="114300" distR="114300" simplePos="0" relativeHeight="251772928" behindDoc="1" locked="0" layoutInCell="1" allowOverlap="1" wp14:anchorId="099F480D" wp14:editId="7B93873A">
          <wp:simplePos x="0" y="0"/>
          <wp:positionH relativeFrom="page">
            <wp:posOffset>-83185</wp:posOffset>
          </wp:positionH>
          <wp:positionV relativeFrom="paragraph">
            <wp:posOffset>-429895</wp:posOffset>
          </wp:positionV>
          <wp:extent cx="7658100" cy="803192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803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5BE4">
      <w:tab/>
    </w:r>
  </w:p>
  <w:p w14:paraId="52F0A36E" w14:textId="67FF9719" w:rsidR="00110B4B" w:rsidRDefault="00110B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0A07" w14:textId="40A3BFF2" w:rsidR="00110B4B" w:rsidRDefault="004204A3" w:rsidP="00355C23">
    <w:pPr>
      <w:pStyle w:val="Header"/>
      <w:tabs>
        <w:tab w:val="clear" w:pos="4320"/>
        <w:tab w:val="clear" w:pos="8640"/>
        <w:tab w:val="left" w:pos="5895"/>
      </w:tabs>
      <w:rPr>
        <w:rtl/>
        <w:lang w:bidi="ar-SY"/>
      </w:rPr>
    </w:pPr>
    <w:r w:rsidRPr="000A4481"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18FA3EBC" wp14:editId="1DC0D00E">
              <wp:simplePos x="0" y="0"/>
              <wp:positionH relativeFrom="column">
                <wp:posOffset>1710478</wp:posOffset>
              </wp:positionH>
              <wp:positionV relativeFrom="paragraph">
                <wp:posOffset>-401955</wp:posOffset>
              </wp:positionV>
              <wp:extent cx="739739" cy="527050"/>
              <wp:effectExtent l="0" t="0" r="0" b="6350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9739" cy="527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767A3A" w14:textId="6239DC34" w:rsidR="007F5D85" w:rsidRPr="00E52305" w:rsidRDefault="00E52305" w:rsidP="007F5D85">
                          <w:pPr>
                            <w:pStyle w:val="0Main"/>
                            <w:jc w:val="left"/>
                            <w:rPr>
                              <w:rFonts w:ascii="Hacen Extender X4 Super Fit" w:hAnsi="Hacen Extender X4 Super Fit" w:cs="Hacen Extender X4 Super Fit"/>
                              <w:color w:val="F8F8F8"/>
                              <w:sz w:val="32"/>
                              <w:szCs w:val="32"/>
                              <w:rtl/>
                              <w:lang w:bidi="ar-SY"/>
                            </w:rPr>
                          </w:pPr>
                          <w:r w:rsidRPr="00E52305">
                            <w:rPr>
                              <w:rFonts w:ascii="Hacen Extender X4 Super Fit" w:hAnsi="Hacen Extender X4 Super Fit" w:cs="Hacen Extender X4 Super Fit" w:hint="cs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rtl/>
                              <w:lang w:bidi="ar-SY"/>
                            </w:rPr>
                            <w:t>720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8FA3EBC" id="_x0000_t202" coordsize="21600,21600" o:spt="202" path="m,l,21600r21600,l21600,xe">
              <v:stroke joinstyle="miter"/>
              <v:path gradientshapeok="t" o:connecttype="rect"/>
            </v:shapetype>
            <v:shape id="_x0000_s1083" type="#_x0000_t202" style="position:absolute;margin-left:134.7pt;margin-top:-31.65pt;width:58.25pt;height:41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" filled="f" stroked="f">
              <v:textbox>
                <w:txbxContent>
                  <w:p w14:paraId="7B767A3A" w14:textId="6239DC34" w:rsidR="007F5D85" w:rsidRPr="00E52305" w:rsidRDefault="00E52305" w:rsidP="007F5D85">
                    <w:pPr>
                      <w:pStyle w:val="0Main"/>
                      <w:jc w:val="left"/>
                      <w:rPr>
                        <w:rFonts w:ascii="Hacen Extender X4 Super Fit" w:hAnsi="Hacen Extender X4 Super Fit" w:cs="Hacen Extender X4 Super Fit"/>
                        <w:color w:val="F8F8F8"/>
                        <w:sz w:val="32"/>
                        <w:szCs w:val="32"/>
                        <w:rtl/>
                        <w:lang w:bidi="ar-SY"/>
                      </w:rPr>
                    </w:pPr>
                    <w:r w:rsidRPr="00E52305">
                      <w:rPr>
                        <w:rFonts w:ascii="Hacen Extender X4 Super Fit" w:hAnsi="Hacen Extender X4 Super Fit" w:cs="Hacen Extender X4 Super Fit" w:hint="cs"/>
                        <w:b/>
                        <w:bCs/>
                        <w:color w:val="FFFFFF" w:themeColor="background1"/>
                        <w:sz w:val="32"/>
                        <w:szCs w:val="32"/>
                        <w:rtl/>
                        <w:lang w:bidi="ar-SY"/>
                      </w:rPr>
                      <w:t>720</w:t>
                    </w:r>
                  </w:p>
                </w:txbxContent>
              </v:textbox>
            </v:shape>
          </w:pict>
        </mc:Fallback>
      </mc:AlternateContent>
    </w:r>
    <w:r w:rsidR="00B171B1">
      <w:rPr>
        <w:noProof/>
      </w:rPr>
      <w:drawing>
        <wp:anchor distT="0" distB="0" distL="114300" distR="114300" simplePos="0" relativeHeight="251788288" behindDoc="1" locked="0" layoutInCell="1" allowOverlap="1" wp14:anchorId="5B5D6513" wp14:editId="0B342B16">
          <wp:simplePos x="0" y="0"/>
          <wp:positionH relativeFrom="page">
            <wp:posOffset>-19050</wp:posOffset>
          </wp:positionH>
          <wp:positionV relativeFrom="paragraph">
            <wp:posOffset>-447040</wp:posOffset>
          </wp:positionV>
          <wp:extent cx="7694013" cy="2966720"/>
          <wp:effectExtent l="0" t="0" r="2540" b="5080"/>
          <wp:wrapNone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Picture 6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4013" cy="2966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5D85" w:rsidRPr="000A4481"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6AF5A41E" wp14:editId="084F2263">
              <wp:simplePos x="0" y="0"/>
              <wp:positionH relativeFrom="column">
                <wp:posOffset>46355</wp:posOffset>
              </wp:positionH>
              <wp:positionV relativeFrom="paragraph">
                <wp:posOffset>-216535</wp:posOffset>
              </wp:positionV>
              <wp:extent cx="823595" cy="523875"/>
              <wp:effectExtent l="0" t="0" r="0" b="0"/>
              <wp:wrapTight wrapText="bothSides">
                <wp:wrapPolygon edited="0">
                  <wp:start x="1499" y="0"/>
                  <wp:lineTo x="1499" y="20422"/>
                  <wp:lineTo x="19985" y="20422"/>
                  <wp:lineTo x="19985" y="0"/>
                  <wp:lineTo x="1499" y="0"/>
                </wp:wrapPolygon>
              </wp:wrapTight>
              <wp:docPr id="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3595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BFC918" w14:textId="77777777" w:rsidR="007F5D85" w:rsidRPr="00742AB7" w:rsidRDefault="007F5D85" w:rsidP="007F5D85">
                          <w:pPr>
                            <w:pStyle w:val="ListParagraph"/>
                            <w:spacing w:after="0"/>
                            <w:ind w:left="0"/>
                            <w:jc w:val="center"/>
                            <w:rPr>
                              <w:rFonts w:ascii="Hacen Tunisia Lt" w:hAnsi="Hacen Tunisia Lt" w:cs="Hacen Tunisia Lt"/>
                              <w:b/>
                              <w:bCs/>
                              <w:color w:val="231F20"/>
                              <w:sz w:val="36"/>
                              <w:szCs w:val="36"/>
                              <w:rtl/>
                              <w:lang w:bidi="ar-SY"/>
                            </w:rPr>
                          </w:pPr>
                          <w:r w:rsidRPr="00742AB7">
                            <w:rPr>
                              <w:rFonts w:ascii="Hacen Tunisia Lt" w:hAnsi="Hacen Tunisia Lt" w:cs="Hacen Tunisia Lt"/>
                              <w:b/>
                              <w:bCs/>
                              <w:color w:val="231F20"/>
                              <w:sz w:val="36"/>
                              <w:szCs w:val="36"/>
                              <w:rtl/>
                              <w:lang w:bidi="ar-SY"/>
                            </w:rPr>
                            <w:t>نظري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F5A41E" id="_x0000_s1084" type="#_x0000_t202" style="position:absolute;margin-left:3.65pt;margin-top:-17.05pt;width:64.85pt;height:41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" filled="f" stroked="f">
              <v:textbox>
                <w:txbxContent>
                  <w:p w14:paraId="4BBFC918" w14:textId="77777777" w:rsidR="007F5D85" w:rsidRPr="00742AB7" w:rsidRDefault="007F5D85" w:rsidP="007F5D85">
                    <w:pPr>
                      <w:pStyle w:val="ListParagraph"/>
                      <w:spacing w:after="0"/>
                      <w:ind w:left="0"/>
                      <w:jc w:val="center"/>
                      <w:rPr>
                        <w:rFonts w:ascii="Hacen Tunisia Lt" w:hAnsi="Hacen Tunisia Lt" w:cs="Hacen Tunisia Lt"/>
                        <w:b/>
                        <w:bCs/>
                        <w:color w:val="231F20"/>
                        <w:sz w:val="36"/>
                        <w:szCs w:val="36"/>
                        <w:rtl/>
                        <w:lang w:bidi="ar-SY"/>
                      </w:rPr>
                    </w:pPr>
                    <w:r w:rsidRPr="00742AB7">
                      <w:rPr>
                        <w:rFonts w:ascii="Hacen Tunisia Lt" w:hAnsi="Hacen Tunisia Lt" w:cs="Hacen Tunisia Lt"/>
                        <w:b/>
                        <w:bCs/>
                        <w:color w:val="231F20"/>
                        <w:sz w:val="36"/>
                        <w:szCs w:val="36"/>
                        <w:rtl/>
                        <w:lang w:bidi="ar-SY"/>
                      </w:rPr>
                      <w:t>نظري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110B4B" w:rsidRPr="00F7736A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2C2DE8B" wp14:editId="6FA638D2">
              <wp:simplePos x="0" y="0"/>
              <wp:positionH relativeFrom="column">
                <wp:posOffset>46990</wp:posOffset>
              </wp:positionH>
              <wp:positionV relativeFrom="paragraph">
                <wp:posOffset>1564640</wp:posOffset>
              </wp:positionV>
              <wp:extent cx="1183640" cy="801370"/>
              <wp:effectExtent l="0" t="0" r="0" b="0"/>
              <wp:wrapTight wrapText="bothSides">
                <wp:wrapPolygon edited="0">
                  <wp:start x="1043" y="0"/>
                  <wp:lineTo x="1043" y="21052"/>
                  <wp:lineTo x="20511" y="21052"/>
                  <wp:lineTo x="20511" y="0"/>
                  <wp:lineTo x="1043" y="0"/>
                </wp:wrapPolygon>
              </wp:wrapTight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3640" cy="8013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F610E7" w14:textId="1BAAB6C5" w:rsidR="00110B4B" w:rsidRPr="003637D5" w:rsidRDefault="00E52305" w:rsidP="00B7357C">
                          <w:pPr>
                            <w:pStyle w:val="0Main"/>
                            <w:rPr>
                              <w:rFonts w:ascii="Hacen Extender X4 Super Fit" w:hAnsi="Hacen Extender X4 Super Fit" w:cs="Hacen Extender X4 Super Fit"/>
                              <w:color w:val="DB2128"/>
                              <w:sz w:val="34"/>
                              <w:szCs w:val="34"/>
                              <w:rtl/>
                              <w:lang w:bidi="ar-SY"/>
                            </w:rPr>
                          </w:pPr>
                          <w:r>
                            <w:rPr>
                              <w:rFonts w:ascii="Hacen Extender X4 Super Fit" w:hAnsi="Hacen Extender X4 Super Fit" w:cs="Hacen Extender X4 Super Fit"/>
                              <w:color w:val="DB2128"/>
                              <w:sz w:val="34"/>
                              <w:szCs w:val="34"/>
                              <w:lang w:bidi="ar-SY"/>
                            </w:rPr>
                            <w:t>29</w:t>
                          </w:r>
                          <w:r w:rsidR="00110B4B" w:rsidRPr="003637D5">
                            <w:rPr>
                              <w:rFonts w:ascii="Hacen Extender X4 Super Fit" w:hAnsi="Hacen Extender X4 Super Fit" w:cs="Hacen Extender X4 Super Fit"/>
                              <w:color w:val="DB2128"/>
                              <w:sz w:val="34"/>
                              <w:szCs w:val="34"/>
                              <w:lang w:bidi="ar-SY"/>
                            </w:rPr>
                            <w:t>/</w:t>
                          </w:r>
                          <w:r w:rsidR="001B07A2">
                            <w:rPr>
                              <w:rFonts w:ascii="Hacen Extender X4 Super Fit" w:hAnsi="Hacen Extender X4 Super Fit" w:cs="Hacen Extender X4 Super Fit"/>
                              <w:color w:val="DB2128"/>
                              <w:sz w:val="34"/>
                              <w:szCs w:val="34"/>
                              <w:lang w:bidi="ar-SY"/>
                            </w:rPr>
                            <w:t>0</w:t>
                          </w:r>
                          <w:r>
                            <w:rPr>
                              <w:rFonts w:ascii="Hacen Extender X4 Super Fit" w:hAnsi="Hacen Extender X4 Super Fit" w:cs="Hacen Extender X4 Super Fit"/>
                              <w:color w:val="DB2128"/>
                              <w:sz w:val="34"/>
                              <w:szCs w:val="34"/>
                              <w:lang w:bidi="ar-SY"/>
                            </w:rPr>
                            <w:t>4</w:t>
                          </w:r>
                          <w:r w:rsidR="00110B4B" w:rsidRPr="003637D5">
                            <w:rPr>
                              <w:rFonts w:ascii="Hacen Extender X4 Super Fit" w:hAnsi="Hacen Extender X4 Super Fit" w:cs="Hacen Extender X4 Super Fit"/>
                              <w:color w:val="DB2128"/>
                              <w:sz w:val="34"/>
                              <w:szCs w:val="34"/>
                              <w:lang w:bidi="ar-SY"/>
                            </w:rPr>
                            <w:t>/20</w:t>
                          </w:r>
                          <w:r w:rsidR="00B7357C">
                            <w:rPr>
                              <w:rFonts w:ascii="Hacen Extender X4 Super Fit" w:hAnsi="Hacen Extender X4 Super Fit" w:cs="Hacen Extender X4 Super Fit"/>
                              <w:color w:val="DB2128"/>
                              <w:sz w:val="34"/>
                              <w:szCs w:val="34"/>
                              <w:lang w:bidi="ar-SY"/>
                            </w:rPr>
                            <w:t>2</w:t>
                          </w:r>
                          <w:r w:rsidR="00BA5084">
                            <w:rPr>
                              <w:rFonts w:ascii="Hacen Extender X4 Super Fit" w:hAnsi="Hacen Extender X4 Super Fit" w:cs="Hacen Extender X4 Super Fit"/>
                              <w:color w:val="DB2128"/>
                              <w:sz w:val="34"/>
                              <w:szCs w:val="34"/>
                              <w:lang w:bidi="ar-SY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2C2DE8B" id="_x0000_s1085" type="#_x0000_t202" style="position:absolute;margin-left:3.7pt;margin-top:123.2pt;width:93.2pt;height:63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" filled="f" stroked="f">
              <v:textbox>
                <w:txbxContent>
                  <w:p w14:paraId="4CF610E7" w14:textId="1BAAB6C5" w:rsidR="00110B4B" w:rsidRPr="003637D5" w:rsidRDefault="00E52305" w:rsidP="00B7357C">
                    <w:pPr>
                      <w:pStyle w:val="0Main"/>
                      <w:rPr>
                        <w:rFonts w:ascii="Hacen Extender X4 Super Fit" w:hAnsi="Hacen Extender X4 Super Fit" w:cs="Hacen Extender X4 Super Fit"/>
                        <w:color w:val="DB2128"/>
                        <w:sz w:val="34"/>
                        <w:szCs w:val="34"/>
                        <w:rtl/>
                        <w:lang w:bidi="ar-SY"/>
                      </w:rPr>
                    </w:pPr>
                    <w:r>
                      <w:rPr>
                        <w:rFonts w:ascii="Hacen Extender X4 Super Fit" w:hAnsi="Hacen Extender X4 Super Fit" w:cs="Hacen Extender X4 Super Fit"/>
                        <w:color w:val="DB2128"/>
                        <w:sz w:val="34"/>
                        <w:szCs w:val="34"/>
                        <w:lang w:bidi="ar-SY"/>
                      </w:rPr>
                      <w:t>29</w:t>
                    </w:r>
                    <w:r w:rsidR="00110B4B" w:rsidRPr="003637D5">
                      <w:rPr>
                        <w:rFonts w:ascii="Hacen Extender X4 Super Fit" w:hAnsi="Hacen Extender X4 Super Fit" w:cs="Hacen Extender X4 Super Fit"/>
                        <w:color w:val="DB2128"/>
                        <w:sz w:val="34"/>
                        <w:szCs w:val="34"/>
                        <w:lang w:bidi="ar-SY"/>
                      </w:rPr>
                      <w:t>/</w:t>
                    </w:r>
                    <w:r w:rsidR="001B07A2">
                      <w:rPr>
                        <w:rFonts w:ascii="Hacen Extender X4 Super Fit" w:hAnsi="Hacen Extender X4 Super Fit" w:cs="Hacen Extender X4 Super Fit"/>
                        <w:color w:val="DB2128"/>
                        <w:sz w:val="34"/>
                        <w:szCs w:val="34"/>
                        <w:lang w:bidi="ar-SY"/>
                      </w:rPr>
                      <w:t>0</w:t>
                    </w:r>
                    <w:r>
                      <w:rPr>
                        <w:rFonts w:ascii="Hacen Extender X4 Super Fit" w:hAnsi="Hacen Extender X4 Super Fit" w:cs="Hacen Extender X4 Super Fit"/>
                        <w:color w:val="DB2128"/>
                        <w:sz w:val="34"/>
                        <w:szCs w:val="34"/>
                        <w:lang w:bidi="ar-SY"/>
                      </w:rPr>
                      <w:t>4</w:t>
                    </w:r>
                    <w:r w:rsidR="00110B4B" w:rsidRPr="003637D5">
                      <w:rPr>
                        <w:rFonts w:ascii="Hacen Extender X4 Super Fit" w:hAnsi="Hacen Extender X4 Super Fit" w:cs="Hacen Extender X4 Super Fit"/>
                        <w:color w:val="DB2128"/>
                        <w:sz w:val="34"/>
                        <w:szCs w:val="34"/>
                        <w:lang w:bidi="ar-SY"/>
                      </w:rPr>
                      <w:t>/20</w:t>
                    </w:r>
                    <w:r w:rsidR="00B7357C">
                      <w:rPr>
                        <w:rFonts w:ascii="Hacen Extender X4 Super Fit" w:hAnsi="Hacen Extender X4 Super Fit" w:cs="Hacen Extender X4 Super Fit"/>
                        <w:color w:val="DB2128"/>
                        <w:sz w:val="34"/>
                        <w:szCs w:val="34"/>
                        <w:lang w:bidi="ar-SY"/>
                      </w:rPr>
                      <w:t>2</w:t>
                    </w:r>
                    <w:r w:rsidR="00BA5084">
                      <w:rPr>
                        <w:rFonts w:ascii="Hacen Extender X4 Super Fit" w:hAnsi="Hacen Extender X4 Super Fit" w:cs="Hacen Extender X4 Super Fit"/>
                        <w:color w:val="DB2128"/>
                        <w:sz w:val="34"/>
                        <w:szCs w:val="34"/>
                        <w:lang w:bidi="ar-SY"/>
                      </w:rPr>
                      <w:t>4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355C23">
      <w:rPr>
        <w:lang w:bidi="ar-SY"/>
      </w:rPr>
      <w:tab/>
    </w:r>
  </w:p>
  <w:p w14:paraId="33FFA7B4" w14:textId="71AB1B2C" w:rsidR="00110B4B" w:rsidRPr="005F0BD3" w:rsidRDefault="00355C23" w:rsidP="00355C23">
    <w:pPr>
      <w:pStyle w:val="Header"/>
      <w:tabs>
        <w:tab w:val="clear" w:pos="4320"/>
        <w:tab w:val="clear" w:pos="8640"/>
        <w:tab w:val="left" w:pos="5940"/>
      </w:tabs>
      <w:rPr>
        <w:lang w:bidi="ar-SY"/>
      </w:rPr>
    </w:pPr>
    <w:r>
      <w:rPr>
        <w:lang w:bidi="ar-SY"/>
      </w:rPr>
      <w:tab/>
    </w:r>
  </w:p>
  <w:p w14:paraId="71D17336" w14:textId="53088498" w:rsidR="00110B4B" w:rsidRDefault="00110B4B" w:rsidP="00471DC6">
    <w:pPr>
      <w:pStyle w:val="Header"/>
      <w:rPr>
        <w:rtl/>
        <w:lang w:bidi="ar-SY"/>
      </w:rPr>
    </w:pPr>
  </w:p>
  <w:p w14:paraId="0B3DE21F" w14:textId="40D91F40" w:rsidR="00110B4B" w:rsidRDefault="00AA35F6" w:rsidP="00471DC6">
    <w:pPr>
      <w:pStyle w:val="Header"/>
      <w:rPr>
        <w:rtl/>
        <w:lang w:bidi="ar-SY"/>
      </w:rPr>
    </w:pPr>
    <w:r>
      <w:rPr>
        <w:noProof/>
      </w:rPr>
      <w:t xml:space="preserve"> </w:t>
    </w:r>
  </w:p>
  <w:p w14:paraId="60186A58" w14:textId="6490AD45" w:rsidR="00110B4B" w:rsidRDefault="00987112" w:rsidP="00471DC6">
    <w:pPr>
      <w:pStyle w:val="Header"/>
      <w:tabs>
        <w:tab w:val="clear" w:pos="4320"/>
        <w:tab w:val="clear" w:pos="8640"/>
        <w:tab w:val="left" w:pos="9525"/>
      </w:tabs>
      <w:rPr>
        <w:lang w:bidi="ar-SY"/>
      </w:rPr>
    </w:pPr>
    <w:r w:rsidRPr="00F7736A"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3D9D4EA7" wp14:editId="03CB45C8">
              <wp:simplePos x="0" y="0"/>
              <wp:positionH relativeFrom="column">
                <wp:posOffset>739140</wp:posOffset>
              </wp:positionH>
              <wp:positionV relativeFrom="paragraph">
                <wp:posOffset>4445</wp:posOffset>
              </wp:positionV>
              <wp:extent cx="4381500" cy="1238250"/>
              <wp:effectExtent l="0" t="0" r="0" b="0"/>
              <wp:wrapTight wrapText="bothSides">
                <wp:wrapPolygon edited="0">
                  <wp:start x="282" y="0"/>
                  <wp:lineTo x="282" y="21268"/>
                  <wp:lineTo x="21224" y="21268"/>
                  <wp:lineTo x="21224" y="0"/>
                  <wp:lineTo x="282" y="0"/>
                </wp:wrapPolygon>
              </wp:wrapTight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500" cy="1238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AEB827" w14:textId="63F2F803" w:rsidR="00AE4883" w:rsidRPr="00987112" w:rsidRDefault="00987112" w:rsidP="009A27E4">
                          <w:pPr>
                            <w:spacing w:after="0" w:line="240" w:lineRule="auto"/>
                            <w:rPr>
                              <w:rFonts w:ascii="Cocon modified" w:hAnsi="Cocon modified" w:cs="Cocon modified"/>
                              <w:color w:val="323737" w:themeColor="background2" w:themeShade="40"/>
                              <w:sz w:val="64"/>
                              <w:szCs w:val="64"/>
                              <w:lang w:bidi="ar-AE"/>
                            </w:rPr>
                          </w:pPr>
                          <w:r w:rsidRPr="00987112">
                            <w:rPr>
                              <w:rFonts w:ascii="Cocon modified" w:hAnsi="Cocon modified" w:cs="Cocon modified" w:hint="cs"/>
                              <w:color w:val="323737" w:themeColor="background2" w:themeShade="40"/>
                              <w:sz w:val="64"/>
                              <w:szCs w:val="64"/>
                              <w:rtl/>
                              <w:lang w:bidi="ar-AE"/>
                            </w:rPr>
                            <w:t xml:space="preserve">مدخل إلى </w:t>
                          </w:r>
                          <w:r w:rsidRPr="00987112">
                            <w:rPr>
                              <w:rFonts w:ascii="Cocon modified" w:hAnsi="Cocon modified" w:cs="Cocon modified"/>
                              <w:color w:val="323737" w:themeColor="background2" w:themeShade="40"/>
                              <w:sz w:val="64"/>
                              <w:szCs w:val="64"/>
                              <w:lang w:bidi="ar-AE"/>
                            </w:rPr>
                            <w:t>SQL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9D4EA7" id="_x0000_s1086" type="#_x0000_t202" style="position:absolute;margin-left:58.2pt;margin-top:.35pt;width:345pt;height:97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" filled="f" stroked="f">
              <v:textbox>
                <w:txbxContent>
                  <w:p w14:paraId="58AEB827" w14:textId="63F2F803" w:rsidR="00AE4883" w:rsidRPr="00987112" w:rsidRDefault="00987112" w:rsidP="009A27E4">
                    <w:pPr>
                      <w:spacing w:after="0" w:line="240" w:lineRule="auto"/>
                      <w:rPr>
                        <w:rFonts w:ascii="Cocon modified" w:hAnsi="Cocon modified" w:cs="Cocon modified"/>
                        <w:color w:val="323737" w:themeColor="background2" w:themeShade="40"/>
                        <w:sz w:val="64"/>
                        <w:szCs w:val="64"/>
                        <w:lang w:bidi="ar-AE"/>
                      </w:rPr>
                    </w:pPr>
                    <w:r w:rsidRPr="00987112">
                      <w:rPr>
                        <w:rFonts w:ascii="Cocon modified" w:hAnsi="Cocon modified" w:cs="Cocon modified" w:hint="cs"/>
                        <w:color w:val="323737" w:themeColor="background2" w:themeShade="40"/>
                        <w:sz w:val="64"/>
                        <w:szCs w:val="64"/>
                        <w:rtl/>
                        <w:lang w:bidi="ar-AE"/>
                      </w:rPr>
                      <w:t xml:space="preserve">مدخل إلى </w:t>
                    </w:r>
                    <w:r w:rsidRPr="00987112">
                      <w:rPr>
                        <w:rFonts w:ascii="Cocon modified" w:hAnsi="Cocon modified" w:cs="Cocon modified"/>
                        <w:color w:val="323737" w:themeColor="background2" w:themeShade="40"/>
                        <w:sz w:val="64"/>
                        <w:szCs w:val="64"/>
                        <w:lang w:bidi="ar-AE"/>
                      </w:rPr>
                      <w:t>SQL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110B4B">
      <w:rPr>
        <w:lang w:bidi="ar-SY"/>
      </w:rPr>
      <w:tab/>
    </w:r>
  </w:p>
  <w:p w14:paraId="23B49CD2" w14:textId="1C3C9F92" w:rsidR="00110B4B" w:rsidRDefault="007F5D85" w:rsidP="00471DC6">
    <w:pPr>
      <w:pStyle w:val="Header"/>
      <w:tabs>
        <w:tab w:val="clear" w:pos="4320"/>
        <w:tab w:val="clear" w:pos="8640"/>
        <w:tab w:val="left" w:pos="9300"/>
      </w:tabs>
      <w:rPr>
        <w:rtl/>
        <w:lang w:bidi="ar-SY"/>
      </w:rPr>
    </w:pPr>
    <w:r w:rsidRPr="000A4481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449050B" wp14:editId="58199619">
              <wp:simplePos x="0" y="0"/>
              <wp:positionH relativeFrom="column">
                <wp:posOffset>99060</wp:posOffset>
              </wp:positionH>
              <wp:positionV relativeFrom="paragraph">
                <wp:posOffset>139065</wp:posOffset>
              </wp:positionV>
              <wp:extent cx="590550" cy="600075"/>
              <wp:effectExtent l="0" t="0" r="0" b="0"/>
              <wp:wrapNone/>
              <wp:docPr id="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97AB97" w14:textId="49038000" w:rsidR="007F5D85" w:rsidRPr="007F5D85" w:rsidRDefault="00C47090" w:rsidP="007F5D85">
                          <w:pPr>
                            <w:pStyle w:val="0Main"/>
                            <w:rPr>
                              <w:rFonts w:ascii="Hacen Extender X4 Super Fit" w:hAnsi="Hacen Extender X4 Super Fit" w:cs="Hacen Extender X4 Super Fit"/>
                              <w:color w:val="F8F8F8"/>
                              <w:sz w:val="24"/>
                              <w:szCs w:val="24"/>
                              <w:rtl/>
                              <w:lang w:bidi="ar-SY"/>
                            </w:rPr>
                          </w:pPr>
                          <w:r>
                            <w:rPr>
                              <w:rFonts w:ascii="Hacen Tunisia Lt" w:hAnsi="Hacen Tunisia Lt" w:cs="Hacen Tunisia Lt"/>
                              <w:color w:val="231F20"/>
                              <w:sz w:val="28"/>
                              <w:szCs w:val="28"/>
                              <w:lang w:bidi="ar-SY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49050B" id="_x0000_s1087" type="#_x0000_t202" style="position:absolute;margin-left:7.8pt;margin-top:10.95pt;width:46.5pt;height:47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" filled="f" stroked="f">
              <v:textbox>
                <w:txbxContent>
                  <w:p w14:paraId="7597AB97" w14:textId="49038000" w:rsidR="007F5D85" w:rsidRPr="007F5D85" w:rsidRDefault="00C47090" w:rsidP="007F5D85">
                    <w:pPr>
                      <w:pStyle w:val="0Main"/>
                      <w:rPr>
                        <w:rFonts w:ascii="Hacen Extender X4 Super Fit" w:hAnsi="Hacen Extender X4 Super Fit" w:cs="Hacen Extender X4 Super Fit"/>
                        <w:color w:val="F8F8F8"/>
                        <w:sz w:val="24"/>
                        <w:szCs w:val="24"/>
                        <w:rtl/>
                        <w:lang w:bidi="ar-SY"/>
                      </w:rPr>
                    </w:pPr>
                    <w:r>
                      <w:rPr>
                        <w:rFonts w:ascii="Hacen Tunisia Lt" w:hAnsi="Hacen Tunisia Lt" w:cs="Hacen Tunisia Lt"/>
                        <w:color w:val="231F20"/>
                        <w:sz w:val="28"/>
                        <w:szCs w:val="28"/>
                        <w:lang w:bidi="ar-SY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="00110B4B">
      <w:rPr>
        <w:rtl/>
        <w:lang w:bidi="ar-SY"/>
      </w:rPr>
      <w:tab/>
    </w:r>
  </w:p>
  <w:p w14:paraId="62F0D883" w14:textId="715A83D2" w:rsidR="00110B4B" w:rsidRDefault="00A2409F" w:rsidP="00471DC6">
    <w:pPr>
      <w:pStyle w:val="Header"/>
      <w:rPr>
        <w:rtl/>
        <w:lang w:bidi="ar-SY"/>
      </w:rPr>
    </w:pPr>
    <w:r w:rsidRPr="00F7736A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BB3D0FA" wp14:editId="2121C614">
              <wp:simplePos x="0" y="0"/>
              <wp:positionH relativeFrom="column">
                <wp:posOffset>293370</wp:posOffset>
              </wp:positionH>
              <wp:positionV relativeFrom="paragraph">
                <wp:posOffset>87630</wp:posOffset>
              </wp:positionV>
              <wp:extent cx="823595" cy="523875"/>
              <wp:effectExtent l="0" t="0" r="0" b="0"/>
              <wp:wrapTight wrapText="bothSides">
                <wp:wrapPolygon edited="0">
                  <wp:start x="1499" y="0"/>
                  <wp:lineTo x="1499" y="20422"/>
                  <wp:lineTo x="19985" y="20422"/>
                  <wp:lineTo x="19985" y="0"/>
                  <wp:lineTo x="1499" y="0"/>
                </wp:wrapPolygon>
              </wp:wrapTight>
              <wp:docPr id="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3595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0F0652" w14:textId="77777777" w:rsidR="00110B4B" w:rsidRPr="00A2409F" w:rsidRDefault="00110B4B" w:rsidP="00471DC6">
                          <w:pPr>
                            <w:pStyle w:val="ListParagraph"/>
                            <w:spacing w:after="0"/>
                            <w:ind w:left="0"/>
                            <w:jc w:val="center"/>
                            <w:rPr>
                              <w:rFonts w:ascii="Hacen Tunisia Lt" w:hAnsi="Hacen Tunisia Lt" w:cs="Hacen Tunisia Lt"/>
                              <w:color w:val="231F20"/>
                              <w:sz w:val="28"/>
                              <w:szCs w:val="28"/>
                              <w:lang w:bidi="ar-SY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B3D0FA" id="_x0000_s1088" type="#_x0000_t202" style="position:absolute;margin-left:23.1pt;margin-top:6.9pt;width:64.85pt;height:41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" filled="f" stroked="f">
              <v:textbox>
                <w:txbxContent>
                  <w:p w14:paraId="330F0652" w14:textId="77777777" w:rsidR="00110B4B" w:rsidRPr="00A2409F" w:rsidRDefault="00110B4B" w:rsidP="00471DC6">
                    <w:pPr>
                      <w:pStyle w:val="ListParagraph"/>
                      <w:spacing w:after="0"/>
                      <w:ind w:left="0"/>
                      <w:jc w:val="center"/>
                      <w:rPr>
                        <w:rFonts w:ascii="Hacen Tunisia Lt" w:hAnsi="Hacen Tunisia Lt" w:cs="Hacen Tunisia Lt"/>
                        <w:color w:val="231F20"/>
                        <w:sz w:val="28"/>
                        <w:szCs w:val="28"/>
                        <w:lang w:bidi="ar-SY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</w:p>
  <w:p w14:paraId="4CAF0A95" w14:textId="31227790" w:rsidR="00110B4B" w:rsidRDefault="00110B4B" w:rsidP="00471DC6">
    <w:pPr>
      <w:pStyle w:val="Header"/>
      <w:rPr>
        <w:rtl/>
        <w:lang w:bidi="ar-SY"/>
      </w:rPr>
    </w:pPr>
  </w:p>
  <w:p w14:paraId="7235CCAB" w14:textId="3AFB15FC" w:rsidR="00110B4B" w:rsidRDefault="00CE2ECE" w:rsidP="00471DC6">
    <w:pPr>
      <w:pStyle w:val="Header"/>
      <w:rPr>
        <w:rtl/>
        <w:lang w:bidi="ar-SY"/>
      </w:rPr>
    </w:pPr>
    <w:r w:rsidRPr="00F7736A"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41925F96" wp14:editId="1457B577">
              <wp:simplePos x="0" y="0"/>
              <wp:positionH relativeFrom="column">
                <wp:posOffset>2583180</wp:posOffset>
              </wp:positionH>
              <wp:positionV relativeFrom="paragraph">
                <wp:posOffset>26670</wp:posOffset>
              </wp:positionV>
              <wp:extent cx="2522220" cy="365760"/>
              <wp:effectExtent l="0" t="0" r="0" b="0"/>
              <wp:wrapTight wrapText="bothSides">
                <wp:wrapPolygon edited="0">
                  <wp:start x="489" y="0"/>
                  <wp:lineTo x="489" y="20250"/>
                  <wp:lineTo x="21045" y="20250"/>
                  <wp:lineTo x="21045" y="0"/>
                  <wp:lineTo x="489" y="0"/>
                </wp:wrapPolygon>
              </wp:wrapTight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2220" cy="365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9EC3FA" w14:textId="3EB75EC8" w:rsidR="007F5D85" w:rsidRPr="000006E5" w:rsidRDefault="007F5D85" w:rsidP="007F5D85">
                          <w:pPr>
                            <w:rPr>
                              <w:rFonts w:ascii="Cocon modified" w:hAnsi="Cocon modified" w:cs="Cocon modified"/>
                              <w:color w:val="323737" w:themeColor="background2" w:themeShade="40"/>
                              <w:sz w:val="32"/>
                              <w:szCs w:val="32"/>
                              <w:rtl/>
                              <w:lang w:bidi="ar-SY"/>
                            </w:rPr>
                          </w:pPr>
                          <w:r w:rsidRPr="000006E5">
                            <w:rPr>
                              <w:rFonts w:ascii="Cocon modified" w:hAnsi="Cocon modified" w:cs="Cocon modified"/>
                              <w:noProof/>
                              <w:color w:val="323737" w:themeColor="background2" w:themeShade="40"/>
                              <w:sz w:val="32"/>
                              <w:szCs w:val="32"/>
                              <w:rtl/>
                              <w:lang w:bidi="ar-SY"/>
                            </w:rPr>
                            <w:t>د.</w:t>
                          </w:r>
                          <w:r w:rsidR="00C01C07">
                            <w:rPr>
                              <w:rFonts w:ascii="Cocon modified" w:hAnsi="Cocon modified" w:cs="Cocon modified" w:hint="cs"/>
                              <w:noProof/>
                              <w:color w:val="323737" w:themeColor="background2" w:themeShade="40"/>
                              <w:sz w:val="32"/>
                              <w:szCs w:val="32"/>
                              <w:rtl/>
                              <w:lang w:bidi="ar-SY"/>
                            </w:rPr>
                            <w:t>روان قرعوني</w:t>
                          </w:r>
                          <w:r w:rsidRPr="000006E5">
                            <w:rPr>
                              <w:rFonts w:ascii="Cocon modified" w:hAnsi="Cocon modified" w:cs="Cocon modified"/>
                              <w:noProof/>
                              <w:color w:val="323737" w:themeColor="background2" w:themeShade="40"/>
                              <w:sz w:val="32"/>
                              <w:szCs w:val="32"/>
                              <w:rtl/>
                              <w:lang w:bidi="ar-SY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925F96" id="_x0000_s1089" type="#_x0000_t202" style="position:absolute;margin-left:203.4pt;margin-top:2.1pt;width:198.6pt;height:28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TBCwIAAPs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" filled="f" stroked="f">
              <v:textbox>
                <w:txbxContent>
                  <w:p w14:paraId="279EC3FA" w14:textId="3EB75EC8" w:rsidR="007F5D85" w:rsidRPr="000006E5" w:rsidRDefault="007F5D85" w:rsidP="007F5D85">
                    <w:pPr>
                      <w:rPr>
                        <w:rFonts w:ascii="Cocon modified" w:hAnsi="Cocon modified" w:cs="Cocon modified"/>
                        <w:color w:val="323737" w:themeColor="background2" w:themeShade="40"/>
                        <w:sz w:val="32"/>
                        <w:szCs w:val="32"/>
                        <w:rtl/>
                        <w:lang w:bidi="ar-SY"/>
                      </w:rPr>
                    </w:pPr>
                    <w:r w:rsidRPr="000006E5">
                      <w:rPr>
                        <w:rFonts w:ascii="Cocon modified" w:hAnsi="Cocon modified" w:cs="Cocon modified"/>
                        <w:noProof/>
                        <w:color w:val="323737" w:themeColor="background2" w:themeShade="40"/>
                        <w:sz w:val="32"/>
                        <w:szCs w:val="32"/>
                        <w:rtl/>
                        <w:lang w:bidi="ar-SY"/>
                      </w:rPr>
                      <w:t>د.</w:t>
                    </w:r>
                    <w:r w:rsidR="00C01C07">
                      <w:rPr>
                        <w:rFonts w:ascii="Cocon modified" w:hAnsi="Cocon modified" w:cs="Cocon modified" w:hint="cs"/>
                        <w:noProof/>
                        <w:color w:val="323737" w:themeColor="background2" w:themeShade="40"/>
                        <w:sz w:val="32"/>
                        <w:szCs w:val="32"/>
                        <w:rtl/>
                        <w:lang w:bidi="ar-SY"/>
                      </w:rPr>
                      <w:t>روان قرعوني</w:t>
                    </w:r>
                    <w:r w:rsidRPr="000006E5">
                      <w:rPr>
                        <w:rFonts w:ascii="Cocon modified" w:hAnsi="Cocon modified" w:cs="Cocon modified"/>
                        <w:noProof/>
                        <w:color w:val="323737" w:themeColor="background2" w:themeShade="40"/>
                        <w:sz w:val="32"/>
                        <w:szCs w:val="32"/>
                        <w:rtl/>
                        <w:lang w:bidi="ar-SY"/>
                      </w:rPr>
                      <w:t xml:space="preserve"> 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14:paraId="14F9B475" w14:textId="2FD68F5D" w:rsidR="00110B4B" w:rsidRDefault="004204A3" w:rsidP="00471DC6">
    <w:pPr>
      <w:pStyle w:val="Header"/>
      <w:rPr>
        <w:rtl/>
        <w:lang w:bidi="ar-SY"/>
      </w:rPr>
    </w:pPr>
    <w:r w:rsidRPr="000A4481"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4A54B38F" wp14:editId="11AE869E">
              <wp:simplePos x="0" y="0"/>
              <wp:positionH relativeFrom="column">
                <wp:posOffset>1682750</wp:posOffset>
              </wp:positionH>
              <wp:positionV relativeFrom="paragraph">
                <wp:posOffset>34078</wp:posOffset>
              </wp:positionV>
              <wp:extent cx="714375" cy="495300"/>
              <wp:effectExtent l="0" t="0" r="0" b="0"/>
              <wp:wrapNone/>
              <wp:docPr id="3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375" cy="495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8F9BD0" w14:textId="368FDA61" w:rsidR="007F5D85" w:rsidRPr="007F5D85" w:rsidRDefault="00CA5985" w:rsidP="007F5D85">
                          <w:pPr>
                            <w:pStyle w:val="0Main"/>
                            <w:jc w:val="left"/>
                            <w:rPr>
                              <w:rFonts w:ascii="Hacen Extender X4 Super Fit" w:hAnsi="Hacen Extender X4 Super Fit" w:cs="Hacen Extender X4 Super Fit"/>
                              <w:color w:val="F8F8F8"/>
                              <w:sz w:val="40"/>
                              <w:szCs w:val="40"/>
                              <w:rtl/>
                              <w:lang w:bidi="ar-SY"/>
                            </w:rPr>
                          </w:pPr>
                          <w:r>
                            <w:rPr>
                              <w:rFonts w:ascii="Hacen Extender X4 Super Fit" w:hAnsi="Hacen Extender X4 Super Fit" w:cs="Hacen Extender X4 Super Fit" w:hint="cs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rtl/>
                              <w:lang w:bidi="ar-SY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54B38F" id="_x0000_s1090" type="#_x0000_t202" style="position:absolute;margin-left:132.5pt;margin-top:2.7pt;width:56.25pt;height:3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" filled="f" stroked="f">
              <v:textbox>
                <w:txbxContent>
                  <w:p w14:paraId="688F9BD0" w14:textId="368FDA61" w:rsidR="007F5D85" w:rsidRPr="007F5D85" w:rsidRDefault="00CA5985" w:rsidP="007F5D85">
                    <w:pPr>
                      <w:pStyle w:val="0Main"/>
                      <w:jc w:val="left"/>
                      <w:rPr>
                        <w:rFonts w:ascii="Hacen Extender X4 Super Fit" w:hAnsi="Hacen Extender X4 Super Fit" w:cs="Hacen Extender X4 Super Fit"/>
                        <w:color w:val="F8F8F8"/>
                        <w:sz w:val="40"/>
                        <w:szCs w:val="40"/>
                        <w:rtl/>
                        <w:lang w:bidi="ar-SY"/>
                      </w:rPr>
                    </w:pPr>
                    <w:r>
                      <w:rPr>
                        <w:rFonts w:ascii="Hacen Extender X4 Super Fit" w:hAnsi="Hacen Extender X4 Super Fit" w:cs="Hacen Extender X4 Super Fit" w:hint="cs"/>
                        <w:b/>
                        <w:bCs/>
                        <w:color w:val="FFFFFF" w:themeColor="background1"/>
                        <w:sz w:val="36"/>
                        <w:szCs w:val="36"/>
                        <w:rtl/>
                        <w:lang w:bidi="ar-SY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  <w:p w14:paraId="4A8CBB8E" w14:textId="650788C5" w:rsidR="00110B4B" w:rsidRDefault="00CE2ECE" w:rsidP="00471DC6">
    <w:pPr>
      <w:pStyle w:val="Header"/>
      <w:rPr>
        <w:rtl/>
        <w:lang w:bidi="ar-SY"/>
      </w:rPr>
    </w:pPr>
    <w:r w:rsidRPr="00517581">
      <w:rPr>
        <w:noProof/>
      </w:rPr>
      <mc:AlternateContent>
        <mc:Choice Requires="wpg">
          <w:drawing>
            <wp:anchor distT="0" distB="0" distL="114300" distR="114300" simplePos="0" relativeHeight="251790336" behindDoc="0" locked="0" layoutInCell="1" allowOverlap="1" wp14:anchorId="3E211D71" wp14:editId="742B53B4">
              <wp:simplePos x="0" y="0"/>
              <wp:positionH relativeFrom="column">
                <wp:posOffset>2586990</wp:posOffset>
              </wp:positionH>
              <wp:positionV relativeFrom="paragraph">
                <wp:posOffset>142875</wp:posOffset>
              </wp:positionV>
              <wp:extent cx="2745740" cy="202565"/>
              <wp:effectExtent l="0" t="0" r="0" b="6985"/>
              <wp:wrapNone/>
              <wp:docPr id="96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45740" cy="202565"/>
                        <a:chOff x="0" y="0"/>
                        <a:chExt cx="3435586" cy="254161"/>
                      </a:xfrm>
                    </wpg:grpSpPr>
                    <wps:wsp>
                      <wps:cNvPr id="97" name="TextBox 75"/>
                      <wps:cNvSpPr txBox="1"/>
                      <wps:spPr>
                        <a:xfrm>
                          <a:off x="1638709" y="0"/>
                          <a:ext cx="38510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10" h="38956">
                              <a:moveTo>
                                <a:pt x="19422" y="0"/>
                              </a:moveTo>
                              <a:lnTo>
                                <a:pt x="38510" y="19310"/>
                              </a:lnTo>
                              <a:cubicBezTo>
                                <a:pt x="36649" y="21171"/>
                                <a:pt x="34938" y="22901"/>
                                <a:pt x="33375" y="24501"/>
                              </a:cubicBezTo>
                              <a:cubicBezTo>
                                <a:pt x="31812" y="26101"/>
                                <a:pt x="30287" y="27682"/>
                                <a:pt x="28799" y="29245"/>
                              </a:cubicBezTo>
                              <a:cubicBezTo>
                                <a:pt x="27310" y="30807"/>
                                <a:pt x="25803" y="32370"/>
                                <a:pt x="24278" y="33933"/>
                              </a:cubicBezTo>
                              <a:cubicBezTo>
                                <a:pt x="22752" y="35496"/>
                                <a:pt x="21134" y="37170"/>
                                <a:pt x="19422" y="38956"/>
                              </a:cubicBezTo>
                              <a:cubicBezTo>
                                <a:pt x="17562" y="37095"/>
                                <a:pt x="15832" y="35347"/>
                                <a:pt x="14232" y="33710"/>
                              </a:cubicBezTo>
                              <a:cubicBezTo>
                                <a:pt x="12632" y="32072"/>
                                <a:pt x="11069" y="30491"/>
                                <a:pt x="9544" y="28966"/>
                              </a:cubicBezTo>
                              <a:cubicBezTo>
                                <a:pt x="8018" y="27440"/>
                                <a:pt x="6493" y="25896"/>
                                <a:pt x="4967" y="24333"/>
                              </a:cubicBezTo>
                              <a:cubicBezTo>
                                <a:pt x="3442" y="22771"/>
                                <a:pt x="1786" y="21096"/>
                                <a:pt x="0" y="19310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8" name="TextBox 76"/>
                      <wps:cNvSpPr txBox="1"/>
                      <wps:spPr>
                        <a:xfrm>
                          <a:off x="2108076" y="446"/>
                          <a:ext cx="38509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09" h="38956">
                              <a:moveTo>
                                <a:pt x="19422" y="0"/>
                              </a:moveTo>
                              <a:lnTo>
                                <a:pt x="38509" y="19311"/>
                              </a:lnTo>
                              <a:cubicBezTo>
                                <a:pt x="36649" y="21171"/>
                                <a:pt x="34937" y="22901"/>
                                <a:pt x="33375" y="24501"/>
                              </a:cubicBezTo>
                              <a:cubicBezTo>
                                <a:pt x="31812" y="26101"/>
                                <a:pt x="30287" y="27683"/>
                                <a:pt x="28798" y="29245"/>
                              </a:cubicBezTo>
                              <a:cubicBezTo>
                                <a:pt x="27310" y="30808"/>
                                <a:pt x="25803" y="32371"/>
                                <a:pt x="24278" y="33933"/>
                              </a:cubicBezTo>
                              <a:cubicBezTo>
                                <a:pt x="22752" y="35496"/>
                                <a:pt x="21134" y="37170"/>
                                <a:pt x="19422" y="38956"/>
                              </a:cubicBezTo>
                              <a:cubicBezTo>
                                <a:pt x="17562" y="37096"/>
                                <a:pt x="15832" y="35347"/>
                                <a:pt x="14232" y="33710"/>
                              </a:cubicBezTo>
                              <a:cubicBezTo>
                                <a:pt x="12632" y="32073"/>
                                <a:pt x="11069" y="30492"/>
                                <a:pt x="9544" y="28966"/>
                              </a:cubicBezTo>
                              <a:cubicBezTo>
                                <a:pt x="8018" y="27441"/>
                                <a:pt x="6493" y="25897"/>
                                <a:pt x="4967" y="24334"/>
                              </a:cubicBezTo>
                              <a:cubicBezTo>
                                <a:pt x="3442" y="22771"/>
                                <a:pt x="1786" y="21097"/>
                                <a:pt x="0" y="19311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9" name="TextBox 77"/>
                      <wps:cNvSpPr txBox="1"/>
                      <wps:spPr>
                        <a:xfrm>
                          <a:off x="2445097" y="5469"/>
                          <a:ext cx="38510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10" h="38956">
                              <a:moveTo>
                                <a:pt x="19422" y="0"/>
                              </a:moveTo>
                              <a:lnTo>
                                <a:pt x="38510" y="19311"/>
                              </a:lnTo>
                              <a:cubicBezTo>
                                <a:pt x="36649" y="21171"/>
                                <a:pt x="34938" y="22901"/>
                                <a:pt x="33375" y="24501"/>
                              </a:cubicBezTo>
                              <a:cubicBezTo>
                                <a:pt x="31812" y="26101"/>
                                <a:pt x="30287" y="27682"/>
                                <a:pt x="28799" y="29245"/>
                              </a:cubicBezTo>
                              <a:cubicBezTo>
                                <a:pt x="27310" y="30808"/>
                                <a:pt x="25803" y="32371"/>
                                <a:pt x="24278" y="33933"/>
                              </a:cubicBezTo>
                              <a:cubicBezTo>
                                <a:pt x="22752" y="35496"/>
                                <a:pt x="21134" y="37170"/>
                                <a:pt x="19422" y="38956"/>
                              </a:cubicBezTo>
                              <a:cubicBezTo>
                                <a:pt x="17562" y="37096"/>
                                <a:pt x="15832" y="35347"/>
                                <a:pt x="14232" y="33710"/>
                              </a:cubicBezTo>
                              <a:cubicBezTo>
                                <a:pt x="12632" y="32073"/>
                                <a:pt x="11069" y="30492"/>
                                <a:pt x="9544" y="28966"/>
                              </a:cubicBezTo>
                              <a:cubicBezTo>
                                <a:pt x="8018" y="27441"/>
                                <a:pt x="6493" y="25897"/>
                                <a:pt x="4967" y="24334"/>
                              </a:cubicBezTo>
                              <a:cubicBezTo>
                                <a:pt x="3442" y="22771"/>
                                <a:pt x="1786" y="21097"/>
                                <a:pt x="0" y="19311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0" name="TextBox 78"/>
                      <wps:cNvSpPr txBox="1"/>
                      <wps:spPr>
                        <a:xfrm>
                          <a:off x="243706" y="7032"/>
                          <a:ext cx="292447" cy="13372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447" h="133722">
                              <a:moveTo>
                                <a:pt x="21878" y="0"/>
                              </a:moveTo>
                              <a:lnTo>
                                <a:pt x="21878" y="109724"/>
                              </a:lnTo>
                              <a:lnTo>
                                <a:pt x="36947" y="109724"/>
                              </a:lnTo>
                              <a:lnTo>
                                <a:pt x="46323" y="109724"/>
                              </a:lnTo>
                              <a:lnTo>
                                <a:pt x="123118" y="109724"/>
                              </a:lnTo>
                              <a:cubicBezTo>
                                <a:pt x="112402" y="96552"/>
                                <a:pt x="104087" y="87437"/>
                                <a:pt x="98171" y="82377"/>
                              </a:cubicBezTo>
                              <a:cubicBezTo>
                                <a:pt x="92255" y="77316"/>
                                <a:pt x="85948" y="73596"/>
                                <a:pt x="79251" y="71214"/>
                              </a:cubicBezTo>
                              <a:cubicBezTo>
                                <a:pt x="77911" y="70768"/>
                                <a:pt x="76572" y="70545"/>
                                <a:pt x="75233" y="70545"/>
                              </a:cubicBezTo>
                              <a:cubicBezTo>
                                <a:pt x="69354" y="70545"/>
                                <a:pt x="62545" y="74712"/>
                                <a:pt x="54806" y="83046"/>
                              </a:cubicBezTo>
                              <a:lnTo>
                                <a:pt x="52462" y="79363"/>
                              </a:lnTo>
                              <a:cubicBezTo>
                                <a:pt x="55290" y="68126"/>
                                <a:pt x="61652" y="59271"/>
                                <a:pt x="71549" y="52797"/>
                              </a:cubicBezTo>
                              <a:cubicBezTo>
                                <a:pt x="76163" y="49820"/>
                                <a:pt x="80814" y="48332"/>
                                <a:pt x="85502" y="48332"/>
                              </a:cubicBezTo>
                              <a:cubicBezTo>
                                <a:pt x="90711" y="48332"/>
                                <a:pt x="95957" y="50192"/>
                                <a:pt x="101240" y="53913"/>
                              </a:cubicBezTo>
                              <a:cubicBezTo>
                                <a:pt x="111137" y="61131"/>
                                <a:pt x="128513" y="79735"/>
                                <a:pt x="153367" y="109724"/>
                              </a:cubicBezTo>
                              <a:lnTo>
                                <a:pt x="160772" y="109724"/>
                              </a:lnTo>
                              <a:lnTo>
                                <a:pt x="169106" y="109724"/>
                              </a:lnTo>
                              <a:lnTo>
                                <a:pt x="191244" y="109724"/>
                              </a:lnTo>
                              <a:lnTo>
                                <a:pt x="191244" y="60834"/>
                              </a:lnTo>
                              <a:lnTo>
                                <a:pt x="213457" y="60834"/>
                              </a:lnTo>
                              <a:lnTo>
                                <a:pt x="213457" y="109724"/>
                              </a:lnTo>
                              <a:lnTo>
                                <a:pt x="236972" y="109724"/>
                              </a:lnTo>
                              <a:lnTo>
                                <a:pt x="242925" y="109724"/>
                              </a:lnTo>
                              <a:lnTo>
                                <a:pt x="270570" y="109724"/>
                              </a:lnTo>
                              <a:lnTo>
                                <a:pt x="270570" y="12278"/>
                              </a:lnTo>
                              <a:lnTo>
                                <a:pt x="292447" y="0"/>
                              </a:lnTo>
                              <a:lnTo>
                                <a:pt x="292447" y="133722"/>
                              </a:lnTo>
                              <a:lnTo>
                                <a:pt x="242925" y="133722"/>
                              </a:lnTo>
                              <a:lnTo>
                                <a:pt x="236972" y="133722"/>
                              </a:lnTo>
                              <a:lnTo>
                                <a:pt x="169106" y="133722"/>
                              </a:lnTo>
                              <a:lnTo>
                                <a:pt x="160772" y="133722"/>
                              </a:lnTo>
                              <a:lnTo>
                                <a:pt x="46323" y="133722"/>
                              </a:lnTo>
                              <a:lnTo>
                                <a:pt x="36947" y="133722"/>
                              </a:lnTo>
                              <a:lnTo>
                                <a:pt x="0" y="133722"/>
                              </a:lnTo>
                              <a:lnTo>
                                <a:pt x="0" y="12278"/>
                              </a:lnTo>
                              <a:lnTo>
                                <a:pt x="218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1" name="TextBox 79"/>
                      <wps:cNvSpPr txBox="1"/>
                      <wps:spPr>
                        <a:xfrm>
                          <a:off x="566440" y="7032"/>
                          <a:ext cx="21878" cy="13372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78" h="133722">
                              <a:moveTo>
                                <a:pt x="21878" y="0"/>
                              </a:moveTo>
                              <a:lnTo>
                                <a:pt x="21878" y="133722"/>
                              </a:lnTo>
                              <a:lnTo>
                                <a:pt x="0" y="133722"/>
                              </a:lnTo>
                              <a:lnTo>
                                <a:pt x="0" y="12278"/>
                              </a:lnTo>
                              <a:lnTo>
                                <a:pt x="218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" name="TextBox 80"/>
                      <wps:cNvSpPr txBox="1"/>
                      <wps:spPr>
                        <a:xfrm>
                          <a:off x="666303" y="7032"/>
                          <a:ext cx="374675" cy="2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75" h="207950">
                              <a:moveTo>
                                <a:pt x="301303" y="0"/>
                              </a:moveTo>
                              <a:lnTo>
                                <a:pt x="301303" y="109724"/>
                              </a:lnTo>
                              <a:lnTo>
                                <a:pt x="319200" y="109724"/>
                              </a:lnTo>
                              <a:lnTo>
                                <a:pt x="326976" y="109724"/>
                              </a:lnTo>
                              <a:lnTo>
                                <a:pt x="352798" y="109724"/>
                              </a:lnTo>
                              <a:lnTo>
                                <a:pt x="352798" y="12278"/>
                              </a:lnTo>
                              <a:lnTo>
                                <a:pt x="374675" y="0"/>
                              </a:lnTo>
                              <a:lnTo>
                                <a:pt x="374675" y="133722"/>
                              </a:lnTo>
                              <a:lnTo>
                                <a:pt x="326976" y="133722"/>
                              </a:lnTo>
                              <a:lnTo>
                                <a:pt x="319200" y="133722"/>
                              </a:lnTo>
                              <a:lnTo>
                                <a:pt x="258478" y="133722"/>
                              </a:lnTo>
                              <a:lnTo>
                                <a:pt x="252525" y="133722"/>
                              </a:lnTo>
                              <a:lnTo>
                                <a:pt x="182278" y="133722"/>
                              </a:lnTo>
                              <a:lnTo>
                                <a:pt x="176325" y="133722"/>
                              </a:lnTo>
                              <a:lnTo>
                                <a:pt x="105259" y="133722"/>
                              </a:lnTo>
                              <a:lnTo>
                                <a:pt x="100125" y="133722"/>
                              </a:lnTo>
                              <a:lnTo>
                                <a:pt x="63736" y="133722"/>
                              </a:lnTo>
                              <a:cubicBezTo>
                                <a:pt x="61504" y="132755"/>
                                <a:pt x="59681" y="131471"/>
                                <a:pt x="58267" y="129871"/>
                              </a:cubicBezTo>
                              <a:cubicBezTo>
                                <a:pt x="56853" y="128271"/>
                                <a:pt x="55513" y="126485"/>
                                <a:pt x="54248" y="124513"/>
                              </a:cubicBezTo>
                              <a:cubicBezTo>
                                <a:pt x="52983" y="122541"/>
                                <a:pt x="51681" y="120514"/>
                                <a:pt x="50342" y="118430"/>
                              </a:cubicBezTo>
                              <a:cubicBezTo>
                                <a:pt x="49002" y="116347"/>
                                <a:pt x="47439" y="114375"/>
                                <a:pt x="45654" y="112514"/>
                              </a:cubicBezTo>
                              <a:cubicBezTo>
                                <a:pt x="41635" y="114598"/>
                                <a:pt x="38193" y="116905"/>
                                <a:pt x="35329" y="119435"/>
                              </a:cubicBezTo>
                              <a:cubicBezTo>
                                <a:pt x="32464" y="121965"/>
                                <a:pt x="30138" y="124625"/>
                                <a:pt x="28352" y="127416"/>
                              </a:cubicBezTo>
                              <a:cubicBezTo>
                                <a:pt x="26566" y="130206"/>
                                <a:pt x="25245" y="133090"/>
                                <a:pt x="24390" y="136066"/>
                              </a:cubicBezTo>
                              <a:cubicBezTo>
                                <a:pt x="23534" y="139043"/>
                                <a:pt x="23106" y="142019"/>
                                <a:pt x="23106" y="144996"/>
                              </a:cubicBezTo>
                              <a:cubicBezTo>
                                <a:pt x="23106" y="152065"/>
                                <a:pt x="24408" y="158000"/>
                                <a:pt x="27013" y="162799"/>
                              </a:cubicBezTo>
                              <a:cubicBezTo>
                                <a:pt x="29617" y="167599"/>
                                <a:pt x="33096" y="171562"/>
                                <a:pt x="37449" y="174687"/>
                              </a:cubicBezTo>
                              <a:cubicBezTo>
                                <a:pt x="41803" y="177813"/>
                                <a:pt x="46844" y="180175"/>
                                <a:pt x="52574" y="181775"/>
                              </a:cubicBezTo>
                              <a:cubicBezTo>
                                <a:pt x="58304" y="183375"/>
                                <a:pt x="64257" y="184547"/>
                                <a:pt x="70433" y="185291"/>
                              </a:cubicBezTo>
                              <a:cubicBezTo>
                                <a:pt x="76610" y="186035"/>
                                <a:pt x="82861" y="186407"/>
                                <a:pt x="89186" y="186407"/>
                              </a:cubicBezTo>
                              <a:cubicBezTo>
                                <a:pt x="91269" y="186482"/>
                                <a:pt x="93316" y="186519"/>
                                <a:pt x="95325" y="186519"/>
                              </a:cubicBezTo>
                              <a:cubicBezTo>
                                <a:pt x="99418" y="186519"/>
                                <a:pt x="103287" y="186482"/>
                                <a:pt x="106933" y="186407"/>
                              </a:cubicBezTo>
                              <a:cubicBezTo>
                                <a:pt x="107901" y="187970"/>
                                <a:pt x="108719" y="189198"/>
                                <a:pt x="109389" y="190091"/>
                              </a:cubicBezTo>
                              <a:cubicBezTo>
                                <a:pt x="101948" y="196342"/>
                                <a:pt x="94097" y="200881"/>
                                <a:pt x="85837" y="203709"/>
                              </a:cubicBezTo>
                              <a:cubicBezTo>
                                <a:pt x="77577" y="206536"/>
                                <a:pt x="69354" y="207950"/>
                                <a:pt x="61169" y="207950"/>
                              </a:cubicBezTo>
                              <a:cubicBezTo>
                                <a:pt x="53132" y="207950"/>
                                <a:pt x="45449" y="206629"/>
                                <a:pt x="38119" y="203988"/>
                              </a:cubicBezTo>
                              <a:cubicBezTo>
                                <a:pt x="30789" y="201346"/>
                                <a:pt x="24315" y="197569"/>
                                <a:pt x="18697" y="192658"/>
                              </a:cubicBezTo>
                              <a:cubicBezTo>
                                <a:pt x="13079" y="187747"/>
                                <a:pt x="8577" y="181775"/>
                                <a:pt x="5191" y="174743"/>
                              </a:cubicBezTo>
                              <a:cubicBezTo>
                                <a:pt x="1805" y="167711"/>
                                <a:pt x="75" y="159804"/>
                                <a:pt x="0" y="151023"/>
                              </a:cubicBezTo>
                              <a:lnTo>
                                <a:pt x="0" y="149572"/>
                              </a:lnTo>
                              <a:cubicBezTo>
                                <a:pt x="0" y="145703"/>
                                <a:pt x="559" y="141647"/>
                                <a:pt x="1675" y="137406"/>
                              </a:cubicBezTo>
                              <a:cubicBezTo>
                                <a:pt x="2940" y="132718"/>
                                <a:pt x="4893" y="128104"/>
                                <a:pt x="7535" y="123565"/>
                              </a:cubicBezTo>
                              <a:cubicBezTo>
                                <a:pt x="10177" y="119025"/>
                                <a:pt x="13581" y="114728"/>
                                <a:pt x="17748" y="110672"/>
                              </a:cubicBezTo>
                              <a:cubicBezTo>
                                <a:pt x="21915" y="106617"/>
                                <a:pt x="26752" y="103101"/>
                                <a:pt x="32259" y="100124"/>
                              </a:cubicBezTo>
                              <a:cubicBezTo>
                                <a:pt x="29506" y="97297"/>
                                <a:pt x="27031" y="95008"/>
                                <a:pt x="24836" y="93260"/>
                              </a:cubicBezTo>
                              <a:cubicBezTo>
                                <a:pt x="22641" y="91511"/>
                                <a:pt x="20539" y="90097"/>
                                <a:pt x="18530" y="89018"/>
                              </a:cubicBezTo>
                              <a:cubicBezTo>
                                <a:pt x="16520" y="87939"/>
                                <a:pt x="14548" y="87083"/>
                                <a:pt x="12614" y="86451"/>
                              </a:cubicBezTo>
                              <a:cubicBezTo>
                                <a:pt x="10679" y="85818"/>
                                <a:pt x="8670" y="85204"/>
                                <a:pt x="6586" y="84609"/>
                              </a:cubicBezTo>
                              <a:cubicBezTo>
                                <a:pt x="6586" y="84460"/>
                                <a:pt x="6735" y="83865"/>
                                <a:pt x="7033" y="82823"/>
                              </a:cubicBezTo>
                              <a:cubicBezTo>
                                <a:pt x="7330" y="81632"/>
                                <a:pt x="7740" y="80051"/>
                                <a:pt x="8260" y="78079"/>
                              </a:cubicBezTo>
                              <a:cubicBezTo>
                                <a:pt x="8781" y="76107"/>
                                <a:pt x="9339" y="73968"/>
                                <a:pt x="9935" y="71661"/>
                              </a:cubicBezTo>
                              <a:cubicBezTo>
                                <a:pt x="10530" y="69354"/>
                                <a:pt x="11088" y="67140"/>
                                <a:pt x="11609" y="65019"/>
                              </a:cubicBezTo>
                              <a:cubicBezTo>
                                <a:pt x="12130" y="62899"/>
                                <a:pt x="12576" y="61020"/>
                                <a:pt x="12949" y="59383"/>
                              </a:cubicBezTo>
                              <a:cubicBezTo>
                                <a:pt x="13097" y="58192"/>
                                <a:pt x="13172" y="57299"/>
                                <a:pt x="13172" y="56704"/>
                              </a:cubicBezTo>
                              <a:lnTo>
                                <a:pt x="13172" y="56369"/>
                              </a:lnTo>
                              <a:cubicBezTo>
                                <a:pt x="16967" y="54583"/>
                                <a:pt x="21413" y="52853"/>
                                <a:pt x="26511" y="51178"/>
                              </a:cubicBezTo>
                              <a:cubicBezTo>
                                <a:pt x="31608" y="49504"/>
                                <a:pt x="36798" y="48183"/>
                                <a:pt x="42082" y="47216"/>
                              </a:cubicBezTo>
                              <a:cubicBezTo>
                                <a:pt x="47291" y="46248"/>
                                <a:pt x="52351" y="45765"/>
                                <a:pt x="57262" y="45765"/>
                              </a:cubicBezTo>
                              <a:lnTo>
                                <a:pt x="57820" y="45765"/>
                              </a:lnTo>
                              <a:cubicBezTo>
                                <a:pt x="62880" y="45839"/>
                                <a:pt x="67438" y="46676"/>
                                <a:pt x="71494" y="48276"/>
                              </a:cubicBezTo>
                              <a:cubicBezTo>
                                <a:pt x="75549" y="49876"/>
                                <a:pt x="78805" y="52425"/>
                                <a:pt x="81261" y="55922"/>
                              </a:cubicBezTo>
                              <a:cubicBezTo>
                                <a:pt x="83716" y="59420"/>
                                <a:pt x="84944" y="64108"/>
                                <a:pt x="84944" y="69987"/>
                              </a:cubicBezTo>
                              <a:cubicBezTo>
                                <a:pt x="84944" y="73484"/>
                                <a:pt x="84442" y="76814"/>
                                <a:pt x="83437" y="79977"/>
                              </a:cubicBezTo>
                              <a:cubicBezTo>
                                <a:pt x="82433" y="83139"/>
                                <a:pt x="81037" y="86134"/>
                                <a:pt x="79251" y="88962"/>
                              </a:cubicBezTo>
                              <a:cubicBezTo>
                                <a:pt x="77466" y="91790"/>
                                <a:pt x="75345" y="94413"/>
                                <a:pt x="72889" y="96831"/>
                              </a:cubicBezTo>
                              <a:cubicBezTo>
                                <a:pt x="70433" y="99250"/>
                                <a:pt x="67755" y="101464"/>
                                <a:pt x="64852" y="103473"/>
                              </a:cubicBezTo>
                              <a:cubicBezTo>
                                <a:pt x="66341" y="105184"/>
                                <a:pt x="67959" y="106617"/>
                                <a:pt x="69708" y="107770"/>
                              </a:cubicBezTo>
                              <a:cubicBezTo>
                                <a:pt x="71456" y="108924"/>
                                <a:pt x="73149" y="109575"/>
                                <a:pt x="74787" y="109724"/>
                              </a:cubicBezTo>
                              <a:lnTo>
                                <a:pt x="100125" y="109724"/>
                              </a:lnTo>
                              <a:lnTo>
                                <a:pt x="105259" y="109724"/>
                              </a:lnTo>
                              <a:lnTo>
                                <a:pt x="130597" y="109724"/>
                              </a:lnTo>
                              <a:lnTo>
                                <a:pt x="130597" y="60834"/>
                              </a:lnTo>
                              <a:lnTo>
                                <a:pt x="152810" y="60834"/>
                              </a:lnTo>
                              <a:lnTo>
                                <a:pt x="152810" y="109724"/>
                              </a:lnTo>
                              <a:lnTo>
                                <a:pt x="176325" y="109724"/>
                              </a:lnTo>
                              <a:lnTo>
                                <a:pt x="182278" y="109724"/>
                              </a:lnTo>
                              <a:lnTo>
                                <a:pt x="206797" y="109724"/>
                              </a:lnTo>
                              <a:lnTo>
                                <a:pt x="206797" y="60834"/>
                              </a:lnTo>
                              <a:lnTo>
                                <a:pt x="229010" y="60834"/>
                              </a:lnTo>
                              <a:lnTo>
                                <a:pt x="229010" y="109724"/>
                              </a:lnTo>
                              <a:lnTo>
                                <a:pt x="252525" y="109724"/>
                              </a:lnTo>
                              <a:lnTo>
                                <a:pt x="258478" y="109724"/>
                              </a:lnTo>
                              <a:lnTo>
                                <a:pt x="279425" y="109724"/>
                              </a:lnTo>
                              <a:lnTo>
                                <a:pt x="279425" y="12278"/>
                              </a:lnTo>
                              <a:lnTo>
                                <a:pt x="301303" y="0"/>
                              </a:lnTo>
                              <a:close/>
                              <a:moveTo>
                                <a:pt x="49337" y="68201"/>
                              </a:moveTo>
                              <a:cubicBezTo>
                                <a:pt x="46807" y="68275"/>
                                <a:pt x="44463" y="68573"/>
                                <a:pt x="42305" y="69094"/>
                              </a:cubicBezTo>
                              <a:cubicBezTo>
                                <a:pt x="40147" y="69615"/>
                                <a:pt x="38324" y="70396"/>
                                <a:pt x="36835" y="71438"/>
                              </a:cubicBezTo>
                              <a:cubicBezTo>
                                <a:pt x="35347" y="72479"/>
                                <a:pt x="34566" y="73744"/>
                                <a:pt x="34491" y="75233"/>
                              </a:cubicBezTo>
                              <a:lnTo>
                                <a:pt x="48332" y="89632"/>
                              </a:lnTo>
                              <a:cubicBezTo>
                                <a:pt x="48258" y="89706"/>
                                <a:pt x="48221" y="89781"/>
                                <a:pt x="48221" y="89855"/>
                              </a:cubicBezTo>
                              <a:cubicBezTo>
                                <a:pt x="48295" y="89855"/>
                                <a:pt x="48556" y="89743"/>
                                <a:pt x="49002" y="89520"/>
                              </a:cubicBezTo>
                              <a:cubicBezTo>
                                <a:pt x="49597" y="89148"/>
                                <a:pt x="50435" y="88590"/>
                                <a:pt x="51514" y="87846"/>
                              </a:cubicBezTo>
                              <a:cubicBezTo>
                                <a:pt x="52593" y="87102"/>
                                <a:pt x="53839" y="86172"/>
                                <a:pt x="55253" y="85055"/>
                              </a:cubicBezTo>
                              <a:cubicBezTo>
                                <a:pt x="56667" y="83939"/>
                                <a:pt x="57988" y="82786"/>
                                <a:pt x="59215" y="81595"/>
                              </a:cubicBezTo>
                              <a:cubicBezTo>
                                <a:pt x="60443" y="80405"/>
                                <a:pt x="61485" y="79177"/>
                                <a:pt x="62341" y="77912"/>
                              </a:cubicBezTo>
                              <a:cubicBezTo>
                                <a:pt x="63197" y="76647"/>
                                <a:pt x="63662" y="75493"/>
                                <a:pt x="63736" y="74451"/>
                              </a:cubicBezTo>
                              <a:lnTo>
                                <a:pt x="63736" y="74228"/>
                              </a:lnTo>
                              <a:cubicBezTo>
                                <a:pt x="63736" y="72889"/>
                                <a:pt x="63066" y="71772"/>
                                <a:pt x="61727" y="70880"/>
                              </a:cubicBezTo>
                              <a:cubicBezTo>
                                <a:pt x="60313" y="69987"/>
                                <a:pt x="58527" y="69317"/>
                                <a:pt x="56369" y="68870"/>
                              </a:cubicBezTo>
                              <a:cubicBezTo>
                                <a:pt x="54434" y="68424"/>
                                <a:pt x="52314" y="68201"/>
                                <a:pt x="50007" y="68201"/>
                              </a:cubicBezTo>
                              <a:lnTo>
                                <a:pt x="49337" y="68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3" name="TextBox 81"/>
                      <wps:cNvSpPr txBox="1"/>
                      <wps:spPr>
                        <a:xfrm>
                          <a:off x="2529706" y="7033"/>
                          <a:ext cx="267705" cy="15057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705" h="150577">
                              <a:moveTo>
                                <a:pt x="21878" y="0"/>
                              </a:moveTo>
                              <a:lnTo>
                                <a:pt x="21878" y="109724"/>
                              </a:lnTo>
                              <a:lnTo>
                                <a:pt x="36947" y="109724"/>
                              </a:lnTo>
                              <a:lnTo>
                                <a:pt x="46323" y="109724"/>
                              </a:lnTo>
                              <a:lnTo>
                                <a:pt x="123118" y="109724"/>
                              </a:lnTo>
                              <a:cubicBezTo>
                                <a:pt x="112403" y="96552"/>
                                <a:pt x="104087" y="87437"/>
                                <a:pt x="98171" y="82377"/>
                              </a:cubicBezTo>
                              <a:cubicBezTo>
                                <a:pt x="92255" y="77316"/>
                                <a:pt x="85948" y="73596"/>
                                <a:pt x="79251" y="71214"/>
                              </a:cubicBezTo>
                              <a:cubicBezTo>
                                <a:pt x="77912" y="70768"/>
                                <a:pt x="76572" y="70545"/>
                                <a:pt x="75233" y="70545"/>
                              </a:cubicBezTo>
                              <a:cubicBezTo>
                                <a:pt x="69354" y="70545"/>
                                <a:pt x="62545" y="74712"/>
                                <a:pt x="54806" y="83046"/>
                              </a:cubicBezTo>
                              <a:lnTo>
                                <a:pt x="52462" y="79363"/>
                              </a:lnTo>
                              <a:cubicBezTo>
                                <a:pt x="55290" y="68126"/>
                                <a:pt x="61652" y="59271"/>
                                <a:pt x="71549" y="52797"/>
                              </a:cubicBezTo>
                              <a:cubicBezTo>
                                <a:pt x="76163" y="49820"/>
                                <a:pt x="80814" y="48332"/>
                                <a:pt x="85502" y="48332"/>
                              </a:cubicBezTo>
                              <a:cubicBezTo>
                                <a:pt x="90711" y="48332"/>
                                <a:pt x="95957" y="50192"/>
                                <a:pt x="101240" y="53913"/>
                              </a:cubicBezTo>
                              <a:cubicBezTo>
                                <a:pt x="111138" y="61131"/>
                                <a:pt x="128513" y="79735"/>
                                <a:pt x="153368" y="109724"/>
                              </a:cubicBezTo>
                              <a:lnTo>
                                <a:pt x="160772" y="109724"/>
                              </a:lnTo>
                              <a:lnTo>
                                <a:pt x="169106" y="109724"/>
                              </a:lnTo>
                              <a:lnTo>
                                <a:pt x="185775" y="109724"/>
                              </a:lnTo>
                              <a:cubicBezTo>
                                <a:pt x="188007" y="103250"/>
                                <a:pt x="190500" y="97669"/>
                                <a:pt x="193253" y="92981"/>
                              </a:cubicBezTo>
                              <a:cubicBezTo>
                                <a:pt x="196007" y="88292"/>
                                <a:pt x="199300" y="84144"/>
                                <a:pt x="203132" y="80535"/>
                              </a:cubicBezTo>
                              <a:cubicBezTo>
                                <a:pt x="206964" y="76926"/>
                                <a:pt x="211262" y="74079"/>
                                <a:pt x="216024" y="71996"/>
                              </a:cubicBezTo>
                              <a:cubicBezTo>
                                <a:pt x="220117" y="70210"/>
                                <a:pt x="224359" y="69317"/>
                                <a:pt x="228749" y="69317"/>
                              </a:cubicBezTo>
                              <a:cubicBezTo>
                                <a:pt x="229419" y="69317"/>
                                <a:pt x="230088" y="69354"/>
                                <a:pt x="230758" y="69428"/>
                              </a:cubicBezTo>
                              <a:cubicBezTo>
                                <a:pt x="238051" y="69949"/>
                                <a:pt x="244097" y="71475"/>
                                <a:pt x="248897" y="74005"/>
                              </a:cubicBezTo>
                              <a:cubicBezTo>
                                <a:pt x="253696" y="76535"/>
                                <a:pt x="257473" y="79735"/>
                                <a:pt x="260226" y="83604"/>
                              </a:cubicBezTo>
                              <a:cubicBezTo>
                                <a:pt x="262979" y="87474"/>
                                <a:pt x="264914" y="91864"/>
                                <a:pt x="266030" y="96776"/>
                              </a:cubicBezTo>
                              <a:cubicBezTo>
                                <a:pt x="267147" y="101687"/>
                                <a:pt x="267705" y="106784"/>
                                <a:pt x="267705" y="112068"/>
                              </a:cubicBezTo>
                              <a:cubicBezTo>
                                <a:pt x="267705" y="117202"/>
                                <a:pt x="267333" y="122374"/>
                                <a:pt x="266589" y="127583"/>
                              </a:cubicBezTo>
                              <a:cubicBezTo>
                                <a:pt x="265844" y="132792"/>
                                <a:pt x="264914" y="137741"/>
                                <a:pt x="263798" y="142429"/>
                              </a:cubicBezTo>
                              <a:cubicBezTo>
                                <a:pt x="262533" y="143917"/>
                                <a:pt x="261361" y="145275"/>
                                <a:pt x="260282" y="146503"/>
                              </a:cubicBezTo>
                              <a:cubicBezTo>
                                <a:pt x="259203" y="147731"/>
                                <a:pt x="258031" y="149089"/>
                                <a:pt x="256766" y="150577"/>
                              </a:cubicBezTo>
                              <a:lnTo>
                                <a:pt x="199058" y="135843"/>
                              </a:lnTo>
                              <a:lnTo>
                                <a:pt x="192137" y="133722"/>
                              </a:lnTo>
                              <a:lnTo>
                                <a:pt x="169106" y="133722"/>
                              </a:lnTo>
                              <a:lnTo>
                                <a:pt x="160772" y="133722"/>
                              </a:lnTo>
                              <a:lnTo>
                                <a:pt x="46323" y="133722"/>
                              </a:lnTo>
                              <a:lnTo>
                                <a:pt x="36947" y="133722"/>
                              </a:lnTo>
                              <a:lnTo>
                                <a:pt x="0" y="133722"/>
                              </a:lnTo>
                              <a:lnTo>
                                <a:pt x="0" y="12278"/>
                              </a:lnTo>
                              <a:lnTo>
                                <a:pt x="21878" y="0"/>
                              </a:lnTo>
                              <a:close/>
                              <a:moveTo>
                                <a:pt x="227075" y="90525"/>
                              </a:moveTo>
                              <a:cubicBezTo>
                                <a:pt x="224545" y="90525"/>
                                <a:pt x="222070" y="91157"/>
                                <a:pt x="219652" y="92422"/>
                              </a:cubicBezTo>
                              <a:cubicBezTo>
                                <a:pt x="217233" y="93687"/>
                                <a:pt x="215057" y="95380"/>
                                <a:pt x="213122" y="97501"/>
                              </a:cubicBezTo>
                              <a:cubicBezTo>
                                <a:pt x="211187" y="99622"/>
                                <a:pt x="209587" y="102059"/>
                                <a:pt x="208322" y="104812"/>
                              </a:cubicBezTo>
                              <a:cubicBezTo>
                                <a:pt x="207057" y="107566"/>
                                <a:pt x="206313" y="110393"/>
                                <a:pt x="206090" y="113296"/>
                              </a:cubicBezTo>
                              <a:lnTo>
                                <a:pt x="247055" y="123453"/>
                              </a:lnTo>
                              <a:cubicBezTo>
                                <a:pt x="247055" y="123081"/>
                                <a:pt x="247111" y="122486"/>
                                <a:pt x="247222" y="121667"/>
                              </a:cubicBezTo>
                              <a:cubicBezTo>
                                <a:pt x="247334" y="120849"/>
                                <a:pt x="247427" y="119956"/>
                                <a:pt x="247501" y="118988"/>
                              </a:cubicBezTo>
                              <a:cubicBezTo>
                                <a:pt x="247576" y="118021"/>
                                <a:pt x="247632" y="117091"/>
                                <a:pt x="247669" y="116198"/>
                              </a:cubicBezTo>
                              <a:cubicBezTo>
                                <a:pt x="247706" y="115305"/>
                                <a:pt x="247725" y="114598"/>
                                <a:pt x="247725" y="114077"/>
                              </a:cubicBezTo>
                              <a:cubicBezTo>
                                <a:pt x="247725" y="111621"/>
                                <a:pt x="247483" y="109035"/>
                                <a:pt x="246999" y="106319"/>
                              </a:cubicBezTo>
                              <a:cubicBezTo>
                                <a:pt x="246515" y="103603"/>
                                <a:pt x="245529" y="101092"/>
                                <a:pt x="244041" y="98785"/>
                              </a:cubicBezTo>
                              <a:cubicBezTo>
                                <a:pt x="242553" y="96478"/>
                                <a:pt x="240451" y="94543"/>
                                <a:pt x="237734" y="92981"/>
                              </a:cubicBezTo>
                              <a:cubicBezTo>
                                <a:pt x="235018" y="91418"/>
                                <a:pt x="231465" y="90599"/>
                                <a:pt x="227075" y="905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4" name="TextBox 82"/>
                      <wps:cNvSpPr txBox="1"/>
                      <wps:spPr>
                        <a:xfrm>
                          <a:off x="406487" y="10939"/>
                          <a:ext cx="76460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460" h="38956">
                              <a:moveTo>
                                <a:pt x="19422" y="0"/>
                              </a:moveTo>
                              <a:lnTo>
                                <a:pt x="38232" y="19030"/>
                              </a:lnTo>
                              <a:lnTo>
                                <a:pt x="57373" y="0"/>
                              </a:lnTo>
                              <a:lnTo>
                                <a:pt x="76460" y="19310"/>
                              </a:lnTo>
                              <a:cubicBezTo>
                                <a:pt x="74600" y="21171"/>
                                <a:pt x="72888" y="22901"/>
                                <a:pt x="71326" y="24501"/>
                              </a:cubicBezTo>
                              <a:cubicBezTo>
                                <a:pt x="69763" y="26101"/>
                                <a:pt x="68237" y="27682"/>
                                <a:pt x="66749" y="29245"/>
                              </a:cubicBezTo>
                              <a:cubicBezTo>
                                <a:pt x="65261" y="30807"/>
                                <a:pt x="63754" y="32370"/>
                                <a:pt x="62229" y="33933"/>
                              </a:cubicBezTo>
                              <a:cubicBezTo>
                                <a:pt x="60703" y="35495"/>
                                <a:pt x="59085" y="37170"/>
                                <a:pt x="57373" y="38956"/>
                              </a:cubicBezTo>
                              <a:cubicBezTo>
                                <a:pt x="55513" y="37095"/>
                                <a:pt x="53783" y="35347"/>
                                <a:pt x="52183" y="33709"/>
                              </a:cubicBezTo>
                              <a:cubicBezTo>
                                <a:pt x="50583" y="32072"/>
                                <a:pt x="49020" y="30491"/>
                                <a:pt x="47495" y="28966"/>
                              </a:cubicBezTo>
                              <a:cubicBezTo>
                                <a:pt x="45969" y="27440"/>
                                <a:pt x="44444" y="25896"/>
                                <a:pt x="42918" y="24333"/>
                              </a:cubicBezTo>
                              <a:lnTo>
                                <a:pt x="38230" y="19592"/>
                              </a:lnTo>
                              <a:lnTo>
                                <a:pt x="33375" y="24501"/>
                              </a:lnTo>
                              <a:cubicBezTo>
                                <a:pt x="31812" y="26101"/>
                                <a:pt x="30286" y="27682"/>
                                <a:pt x="28798" y="29245"/>
                              </a:cubicBezTo>
                              <a:cubicBezTo>
                                <a:pt x="27310" y="30807"/>
                                <a:pt x="25803" y="32370"/>
                                <a:pt x="24277" y="33933"/>
                              </a:cubicBezTo>
                              <a:cubicBezTo>
                                <a:pt x="22752" y="35495"/>
                                <a:pt x="21133" y="37170"/>
                                <a:pt x="19422" y="38956"/>
                              </a:cubicBezTo>
                              <a:cubicBezTo>
                                <a:pt x="17561" y="37095"/>
                                <a:pt x="15831" y="35347"/>
                                <a:pt x="14231" y="33709"/>
                              </a:cubicBezTo>
                              <a:cubicBezTo>
                                <a:pt x="12632" y="32072"/>
                                <a:pt x="11069" y="30491"/>
                                <a:pt x="9543" y="28966"/>
                              </a:cubicBezTo>
                              <a:cubicBezTo>
                                <a:pt x="8018" y="27440"/>
                                <a:pt x="6492" y="25896"/>
                                <a:pt x="4967" y="24333"/>
                              </a:cubicBezTo>
                              <a:cubicBezTo>
                                <a:pt x="3441" y="22771"/>
                                <a:pt x="1786" y="21096"/>
                                <a:pt x="0" y="19310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5" name="TextBox 83"/>
                      <wps:cNvSpPr txBox="1"/>
                      <wps:spPr>
                        <a:xfrm>
                          <a:off x="3130637" y="10939"/>
                          <a:ext cx="76460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460" h="38956">
                              <a:moveTo>
                                <a:pt x="19422" y="0"/>
                              </a:moveTo>
                              <a:lnTo>
                                <a:pt x="38232" y="19030"/>
                              </a:lnTo>
                              <a:lnTo>
                                <a:pt x="57373" y="0"/>
                              </a:lnTo>
                              <a:lnTo>
                                <a:pt x="76460" y="19310"/>
                              </a:lnTo>
                              <a:cubicBezTo>
                                <a:pt x="74600" y="21171"/>
                                <a:pt x="72888" y="22901"/>
                                <a:pt x="71326" y="24501"/>
                              </a:cubicBezTo>
                              <a:cubicBezTo>
                                <a:pt x="69763" y="26101"/>
                                <a:pt x="68238" y="27682"/>
                                <a:pt x="66749" y="29245"/>
                              </a:cubicBezTo>
                              <a:cubicBezTo>
                                <a:pt x="65261" y="30807"/>
                                <a:pt x="63754" y="32370"/>
                                <a:pt x="62229" y="33933"/>
                              </a:cubicBezTo>
                              <a:cubicBezTo>
                                <a:pt x="60703" y="35495"/>
                                <a:pt x="59085" y="37170"/>
                                <a:pt x="57373" y="38956"/>
                              </a:cubicBezTo>
                              <a:cubicBezTo>
                                <a:pt x="55513" y="37095"/>
                                <a:pt x="53783" y="35347"/>
                                <a:pt x="52183" y="33709"/>
                              </a:cubicBezTo>
                              <a:cubicBezTo>
                                <a:pt x="50583" y="32072"/>
                                <a:pt x="49020" y="30491"/>
                                <a:pt x="47495" y="28966"/>
                              </a:cubicBezTo>
                              <a:cubicBezTo>
                                <a:pt x="45969" y="27440"/>
                                <a:pt x="44444" y="25896"/>
                                <a:pt x="42918" y="24333"/>
                              </a:cubicBezTo>
                              <a:lnTo>
                                <a:pt x="38230" y="19592"/>
                              </a:lnTo>
                              <a:lnTo>
                                <a:pt x="33375" y="24501"/>
                              </a:lnTo>
                              <a:cubicBezTo>
                                <a:pt x="31812" y="26101"/>
                                <a:pt x="30286" y="27682"/>
                                <a:pt x="28798" y="29245"/>
                              </a:cubicBezTo>
                              <a:cubicBezTo>
                                <a:pt x="27310" y="30807"/>
                                <a:pt x="25803" y="32370"/>
                                <a:pt x="24277" y="33933"/>
                              </a:cubicBezTo>
                              <a:cubicBezTo>
                                <a:pt x="22752" y="35495"/>
                                <a:pt x="21133" y="37170"/>
                                <a:pt x="19422" y="38956"/>
                              </a:cubicBezTo>
                              <a:cubicBezTo>
                                <a:pt x="17562" y="37095"/>
                                <a:pt x="15831" y="35347"/>
                                <a:pt x="14232" y="33709"/>
                              </a:cubicBezTo>
                              <a:cubicBezTo>
                                <a:pt x="12632" y="32072"/>
                                <a:pt x="11069" y="30491"/>
                                <a:pt x="9544" y="28966"/>
                              </a:cubicBezTo>
                              <a:cubicBezTo>
                                <a:pt x="8018" y="27440"/>
                                <a:pt x="6493" y="25896"/>
                                <a:pt x="4967" y="24333"/>
                              </a:cubicBezTo>
                              <a:cubicBezTo>
                                <a:pt x="3442" y="22771"/>
                                <a:pt x="1786" y="21096"/>
                                <a:pt x="0" y="19310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6" name="TextBox 84"/>
                      <wps:cNvSpPr txBox="1"/>
                      <wps:spPr>
                        <a:xfrm>
                          <a:off x="1889559" y="55029"/>
                          <a:ext cx="297433" cy="13740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433" h="137406">
                              <a:moveTo>
                                <a:pt x="245641" y="0"/>
                              </a:moveTo>
                              <a:cubicBezTo>
                                <a:pt x="250031" y="0"/>
                                <a:pt x="254068" y="521"/>
                                <a:pt x="257752" y="1563"/>
                              </a:cubicBezTo>
                              <a:cubicBezTo>
                                <a:pt x="261435" y="2605"/>
                                <a:pt x="264765" y="4093"/>
                                <a:pt x="267742" y="6028"/>
                              </a:cubicBezTo>
                              <a:cubicBezTo>
                                <a:pt x="270719" y="7963"/>
                                <a:pt x="273323" y="10269"/>
                                <a:pt x="275555" y="12948"/>
                              </a:cubicBezTo>
                              <a:cubicBezTo>
                                <a:pt x="277788" y="15627"/>
                                <a:pt x="279723" y="18604"/>
                                <a:pt x="281360" y="21878"/>
                              </a:cubicBezTo>
                              <a:lnTo>
                                <a:pt x="271202" y="32705"/>
                              </a:lnTo>
                              <a:cubicBezTo>
                                <a:pt x="269342" y="30622"/>
                                <a:pt x="266775" y="28780"/>
                                <a:pt x="263500" y="27180"/>
                              </a:cubicBezTo>
                              <a:cubicBezTo>
                                <a:pt x="260226" y="25580"/>
                                <a:pt x="256729" y="24371"/>
                                <a:pt x="253008" y="23552"/>
                              </a:cubicBezTo>
                              <a:cubicBezTo>
                                <a:pt x="249957" y="22883"/>
                                <a:pt x="246943" y="22548"/>
                                <a:pt x="243967" y="22548"/>
                              </a:cubicBezTo>
                              <a:lnTo>
                                <a:pt x="241957" y="22548"/>
                              </a:lnTo>
                              <a:cubicBezTo>
                                <a:pt x="238162" y="22771"/>
                                <a:pt x="234869" y="23589"/>
                                <a:pt x="232079" y="25003"/>
                              </a:cubicBezTo>
                              <a:cubicBezTo>
                                <a:pt x="229288" y="26417"/>
                                <a:pt x="227149" y="28538"/>
                                <a:pt x="225661" y="31366"/>
                              </a:cubicBezTo>
                              <a:cubicBezTo>
                                <a:pt x="224544" y="33375"/>
                                <a:pt x="223986" y="35831"/>
                                <a:pt x="223986" y="38733"/>
                              </a:cubicBezTo>
                              <a:cubicBezTo>
                                <a:pt x="223986" y="39923"/>
                                <a:pt x="224098" y="41226"/>
                                <a:pt x="224321" y="42639"/>
                              </a:cubicBezTo>
                              <a:lnTo>
                                <a:pt x="224321" y="42528"/>
                              </a:lnTo>
                              <a:cubicBezTo>
                                <a:pt x="225289" y="46100"/>
                                <a:pt x="226702" y="49058"/>
                                <a:pt x="228563" y="51402"/>
                              </a:cubicBezTo>
                              <a:cubicBezTo>
                                <a:pt x="230423" y="53746"/>
                                <a:pt x="232618" y="55606"/>
                                <a:pt x="235148" y="56983"/>
                              </a:cubicBezTo>
                              <a:cubicBezTo>
                                <a:pt x="237679" y="58359"/>
                                <a:pt x="240469" y="59345"/>
                                <a:pt x="243520" y="59941"/>
                              </a:cubicBezTo>
                              <a:cubicBezTo>
                                <a:pt x="244785" y="60164"/>
                                <a:pt x="247873" y="60759"/>
                                <a:pt x="252785" y="61727"/>
                              </a:cubicBezTo>
                              <a:lnTo>
                                <a:pt x="297433" y="61727"/>
                              </a:lnTo>
                              <a:lnTo>
                                <a:pt x="291852" y="85725"/>
                              </a:lnTo>
                              <a:lnTo>
                                <a:pt x="187747" y="85725"/>
                              </a:lnTo>
                              <a:lnTo>
                                <a:pt x="183468" y="85725"/>
                              </a:lnTo>
                              <a:lnTo>
                                <a:pt x="114300" y="85725"/>
                              </a:lnTo>
                              <a:lnTo>
                                <a:pt x="105594" y="85725"/>
                              </a:lnTo>
                              <a:lnTo>
                                <a:pt x="89074" y="85725"/>
                              </a:lnTo>
                              <a:cubicBezTo>
                                <a:pt x="88553" y="89669"/>
                                <a:pt x="87437" y="93669"/>
                                <a:pt x="85725" y="97724"/>
                              </a:cubicBezTo>
                              <a:cubicBezTo>
                                <a:pt x="84013" y="101780"/>
                                <a:pt x="81855" y="105724"/>
                                <a:pt x="79251" y="109556"/>
                              </a:cubicBezTo>
                              <a:cubicBezTo>
                                <a:pt x="76647" y="113389"/>
                                <a:pt x="73707" y="116998"/>
                                <a:pt x="70433" y="120384"/>
                              </a:cubicBezTo>
                              <a:cubicBezTo>
                                <a:pt x="67159" y="123769"/>
                                <a:pt x="63680" y="126727"/>
                                <a:pt x="59996" y="129257"/>
                              </a:cubicBezTo>
                              <a:cubicBezTo>
                                <a:pt x="56313" y="131788"/>
                                <a:pt x="52555" y="133778"/>
                                <a:pt x="48723" y="135229"/>
                              </a:cubicBezTo>
                              <a:cubicBezTo>
                                <a:pt x="44890" y="136680"/>
                                <a:pt x="41151" y="137406"/>
                                <a:pt x="37505" y="137406"/>
                              </a:cubicBezTo>
                              <a:cubicBezTo>
                                <a:pt x="32296" y="137406"/>
                                <a:pt x="27124" y="136345"/>
                                <a:pt x="21989" y="134225"/>
                              </a:cubicBezTo>
                              <a:cubicBezTo>
                                <a:pt x="16855" y="132104"/>
                                <a:pt x="11497" y="129146"/>
                                <a:pt x="5916" y="125351"/>
                              </a:cubicBezTo>
                              <a:lnTo>
                                <a:pt x="0" y="121221"/>
                              </a:lnTo>
                              <a:cubicBezTo>
                                <a:pt x="13097" y="120849"/>
                                <a:pt x="23403" y="119546"/>
                                <a:pt x="30919" y="117314"/>
                              </a:cubicBezTo>
                              <a:cubicBezTo>
                                <a:pt x="38435" y="115082"/>
                                <a:pt x="44946" y="111863"/>
                                <a:pt x="50453" y="107659"/>
                              </a:cubicBezTo>
                              <a:cubicBezTo>
                                <a:pt x="55959" y="103454"/>
                                <a:pt x="60294" y="98283"/>
                                <a:pt x="63457" y="92143"/>
                              </a:cubicBezTo>
                              <a:cubicBezTo>
                                <a:pt x="66619" y="86004"/>
                                <a:pt x="68201" y="78916"/>
                                <a:pt x="68201" y="70880"/>
                              </a:cubicBezTo>
                              <a:cubicBezTo>
                                <a:pt x="68201" y="63885"/>
                                <a:pt x="67103" y="56350"/>
                                <a:pt x="64908" y="48276"/>
                              </a:cubicBezTo>
                              <a:cubicBezTo>
                                <a:pt x="62712" y="40202"/>
                                <a:pt x="59568" y="31589"/>
                                <a:pt x="55476" y="22436"/>
                              </a:cubicBezTo>
                              <a:cubicBezTo>
                                <a:pt x="59420" y="19980"/>
                                <a:pt x="63066" y="17692"/>
                                <a:pt x="66415" y="15571"/>
                              </a:cubicBezTo>
                              <a:cubicBezTo>
                                <a:pt x="69763" y="13451"/>
                                <a:pt x="73335" y="11237"/>
                                <a:pt x="77130" y="8930"/>
                              </a:cubicBezTo>
                              <a:cubicBezTo>
                                <a:pt x="81297" y="15925"/>
                                <a:pt x="84627" y="23980"/>
                                <a:pt x="87120" y="33096"/>
                              </a:cubicBezTo>
                              <a:cubicBezTo>
                                <a:pt x="89613" y="42212"/>
                                <a:pt x="91083" y="51755"/>
                                <a:pt x="91529" y="61727"/>
                              </a:cubicBezTo>
                              <a:lnTo>
                                <a:pt x="105594" y="61727"/>
                              </a:lnTo>
                              <a:lnTo>
                                <a:pt x="114300" y="61727"/>
                              </a:lnTo>
                              <a:lnTo>
                                <a:pt x="136066" y="61727"/>
                              </a:lnTo>
                              <a:lnTo>
                                <a:pt x="136066" y="12837"/>
                              </a:lnTo>
                              <a:lnTo>
                                <a:pt x="158279" y="12837"/>
                              </a:lnTo>
                              <a:lnTo>
                                <a:pt x="158279" y="61727"/>
                              </a:lnTo>
                              <a:lnTo>
                                <a:pt x="183468" y="61727"/>
                              </a:lnTo>
                              <a:lnTo>
                                <a:pt x="187747" y="61727"/>
                              </a:lnTo>
                              <a:lnTo>
                                <a:pt x="205346" y="61727"/>
                              </a:lnTo>
                              <a:cubicBezTo>
                                <a:pt x="203857" y="56220"/>
                                <a:pt x="203113" y="51718"/>
                                <a:pt x="203113" y="48221"/>
                              </a:cubicBezTo>
                              <a:cubicBezTo>
                                <a:pt x="203113" y="42491"/>
                                <a:pt x="204192" y="36761"/>
                                <a:pt x="206350" y="31031"/>
                              </a:cubicBezTo>
                              <a:cubicBezTo>
                                <a:pt x="208508" y="25301"/>
                                <a:pt x="211485" y="20129"/>
                                <a:pt x="215280" y="15516"/>
                              </a:cubicBezTo>
                              <a:cubicBezTo>
                                <a:pt x="219075" y="10902"/>
                                <a:pt x="223577" y="7163"/>
                                <a:pt x="228786" y="4298"/>
                              </a:cubicBezTo>
                              <a:cubicBezTo>
                                <a:pt x="233995" y="1433"/>
                                <a:pt x="239613" y="0"/>
                                <a:pt x="24564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7" name="TextBox 85"/>
                      <wps:cNvSpPr txBox="1"/>
                      <wps:spPr>
                        <a:xfrm>
                          <a:off x="1127410" y="55368"/>
                          <a:ext cx="717501" cy="1348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01" h="134838">
                              <a:moveTo>
                                <a:pt x="535298" y="0"/>
                              </a:moveTo>
                              <a:cubicBezTo>
                                <a:pt x="540507" y="0"/>
                                <a:pt x="545753" y="1860"/>
                                <a:pt x="551036" y="5581"/>
                              </a:cubicBezTo>
                              <a:cubicBezTo>
                                <a:pt x="560933" y="12799"/>
                                <a:pt x="578309" y="31403"/>
                                <a:pt x="603163" y="61392"/>
                              </a:cubicBezTo>
                              <a:lnTo>
                                <a:pt x="610568" y="61392"/>
                              </a:lnTo>
                              <a:lnTo>
                                <a:pt x="618902" y="61392"/>
                              </a:lnTo>
                              <a:lnTo>
                                <a:pt x="635571" y="61392"/>
                              </a:lnTo>
                              <a:cubicBezTo>
                                <a:pt x="637803" y="54918"/>
                                <a:pt x="640296" y="49337"/>
                                <a:pt x="643049" y="44649"/>
                              </a:cubicBezTo>
                              <a:cubicBezTo>
                                <a:pt x="645803" y="39960"/>
                                <a:pt x="649096" y="35812"/>
                                <a:pt x="652928" y="32203"/>
                              </a:cubicBezTo>
                              <a:cubicBezTo>
                                <a:pt x="656760" y="28594"/>
                                <a:pt x="661058" y="25747"/>
                                <a:pt x="665820" y="23664"/>
                              </a:cubicBezTo>
                              <a:cubicBezTo>
                                <a:pt x="669913" y="21878"/>
                                <a:pt x="674154" y="20985"/>
                                <a:pt x="678545" y="20985"/>
                              </a:cubicBezTo>
                              <a:cubicBezTo>
                                <a:pt x="679215" y="20985"/>
                                <a:pt x="679884" y="21022"/>
                                <a:pt x="680554" y="21096"/>
                              </a:cubicBezTo>
                              <a:cubicBezTo>
                                <a:pt x="687847" y="21617"/>
                                <a:pt x="693893" y="23143"/>
                                <a:pt x="698692" y="25673"/>
                              </a:cubicBezTo>
                              <a:cubicBezTo>
                                <a:pt x="703492" y="28203"/>
                                <a:pt x="707269" y="31403"/>
                                <a:pt x="710022" y="35272"/>
                              </a:cubicBezTo>
                              <a:cubicBezTo>
                                <a:pt x="712775" y="39142"/>
                                <a:pt x="714710" y="43532"/>
                                <a:pt x="715826" y="48444"/>
                              </a:cubicBezTo>
                              <a:cubicBezTo>
                                <a:pt x="716942" y="53355"/>
                                <a:pt x="717501" y="58452"/>
                                <a:pt x="717501" y="63736"/>
                              </a:cubicBezTo>
                              <a:cubicBezTo>
                                <a:pt x="717501" y="68870"/>
                                <a:pt x="717129" y="74042"/>
                                <a:pt x="716384" y="79251"/>
                              </a:cubicBezTo>
                              <a:cubicBezTo>
                                <a:pt x="715640" y="84460"/>
                                <a:pt x="714710" y="89409"/>
                                <a:pt x="713594" y="94097"/>
                              </a:cubicBezTo>
                              <a:cubicBezTo>
                                <a:pt x="712329" y="95585"/>
                                <a:pt x="711157" y="96943"/>
                                <a:pt x="710078" y="98171"/>
                              </a:cubicBezTo>
                              <a:cubicBezTo>
                                <a:pt x="708999" y="99399"/>
                                <a:pt x="707827" y="100757"/>
                                <a:pt x="706562" y="102245"/>
                              </a:cubicBezTo>
                              <a:lnTo>
                                <a:pt x="648854" y="87511"/>
                              </a:lnTo>
                              <a:lnTo>
                                <a:pt x="641933" y="85390"/>
                              </a:lnTo>
                              <a:lnTo>
                                <a:pt x="618902" y="85390"/>
                              </a:lnTo>
                              <a:lnTo>
                                <a:pt x="610568" y="85390"/>
                              </a:lnTo>
                              <a:lnTo>
                                <a:pt x="492547" y="85390"/>
                              </a:lnTo>
                              <a:lnTo>
                                <a:pt x="486743" y="85390"/>
                              </a:lnTo>
                              <a:lnTo>
                                <a:pt x="287759" y="85390"/>
                              </a:lnTo>
                              <a:lnTo>
                                <a:pt x="286718" y="85390"/>
                              </a:lnTo>
                              <a:lnTo>
                                <a:pt x="127248" y="85390"/>
                              </a:lnTo>
                              <a:cubicBezTo>
                                <a:pt x="127174" y="85390"/>
                                <a:pt x="127137" y="85353"/>
                                <a:pt x="127137" y="85279"/>
                              </a:cubicBezTo>
                              <a:cubicBezTo>
                                <a:pt x="124755" y="92274"/>
                                <a:pt x="121556" y="98785"/>
                                <a:pt x="117537" y="104812"/>
                              </a:cubicBezTo>
                              <a:cubicBezTo>
                                <a:pt x="113519" y="110840"/>
                                <a:pt x="108719" y="116067"/>
                                <a:pt x="103138" y="120495"/>
                              </a:cubicBezTo>
                              <a:cubicBezTo>
                                <a:pt x="97557" y="124923"/>
                                <a:pt x="91195" y="128420"/>
                                <a:pt x="84051" y="130987"/>
                              </a:cubicBezTo>
                              <a:cubicBezTo>
                                <a:pt x="76907" y="133555"/>
                                <a:pt x="69019" y="134838"/>
                                <a:pt x="60387" y="134838"/>
                              </a:cubicBezTo>
                              <a:cubicBezTo>
                                <a:pt x="34417" y="132755"/>
                                <a:pt x="16371" y="121295"/>
                                <a:pt x="6251" y="100459"/>
                              </a:cubicBezTo>
                              <a:cubicBezTo>
                                <a:pt x="2084" y="91976"/>
                                <a:pt x="0" y="82935"/>
                                <a:pt x="0" y="73335"/>
                              </a:cubicBezTo>
                              <a:cubicBezTo>
                                <a:pt x="0" y="59420"/>
                                <a:pt x="4316" y="44388"/>
                                <a:pt x="12948" y="28240"/>
                              </a:cubicBezTo>
                              <a:lnTo>
                                <a:pt x="18083" y="30473"/>
                              </a:lnTo>
                              <a:cubicBezTo>
                                <a:pt x="12948" y="40146"/>
                                <a:pt x="10381" y="49671"/>
                                <a:pt x="10381" y="59048"/>
                              </a:cubicBezTo>
                              <a:cubicBezTo>
                                <a:pt x="10381" y="67680"/>
                                <a:pt x="12539" y="76126"/>
                                <a:pt x="16855" y="84386"/>
                              </a:cubicBezTo>
                              <a:cubicBezTo>
                                <a:pt x="25859" y="101799"/>
                                <a:pt x="40891" y="110654"/>
                                <a:pt x="61950" y="110951"/>
                              </a:cubicBezTo>
                              <a:cubicBezTo>
                                <a:pt x="67605" y="110951"/>
                                <a:pt x="73093" y="109965"/>
                                <a:pt x="78414" y="107993"/>
                              </a:cubicBezTo>
                              <a:cubicBezTo>
                                <a:pt x="83735" y="106022"/>
                                <a:pt x="88441" y="103045"/>
                                <a:pt x="92534" y="99064"/>
                              </a:cubicBezTo>
                              <a:cubicBezTo>
                                <a:pt x="96627" y="95083"/>
                                <a:pt x="99938" y="90115"/>
                                <a:pt x="102468" y="84162"/>
                              </a:cubicBezTo>
                              <a:cubicBezTo>
                                <a:pt x="104329" y="79772"/>
                                <a:pt x="105445" y="72703"/>
                                <a:pt x="105817" y="62954"/>
                              </a:cubicBezTo>
                              <a:cubicBezTo>
                                <a:pt x="105370" y="61020"/>
                                <a:pt x="104924" y="59085"/>
                                <a:pt x="104477" y="57150"/>
                              </a:cubicBezTo>
                              <a:cubicBezTo>
                                <a:pt x="103957" y="54992"/>
                                <a:pt x="103361" y="52871"/>
                                <a:pt x="102692" y="50788"/>
                              </a:cubicBezTo>
                              <a:cubicBezTo>
                                <a:pt x="102096" y="48704"/>
                                <a:pt x="101538" y="46565"/>
                                <a:pt x="101017" y="44369"/>
                              </a:cubicBezTo>
                              <a:cubicBezTo>
                                <a:pt x="100496" y="42174"/>
                                <a:pt x="100050" y="39923"/>
                                <a:pt x="99678" y="37616"/>
                              </a:cubicBezTo>
                              <a:cubicBezTo>
                                <a:pt x="103250" y="36128"/>
                                <a:pt x="106505" y="34807"/>
                                <a:pt x="109445" y="33654"/>
                              </a:cubicBezTo>
                              <a:cubicBezTo>
                                <a:pt x="112384" y="32500"/>
                                <a:pt x="115491" y="31254"/>
                                <a:pt x="118765" y="29915"/>
                              </a:cubicBezTo>
                              <a:cubicBezTo>
                                <a:pt x="119658" y="35496"/>
                                <a:pt x="120960" y="40928"/>
                                <a:pt x="122672" y="46211"/>
                              </a:cubicBezTo>
                              <a:lnTo>
                                <a:pt x="127137" y="61392"/>
                              </a:lnTo>
                              <a:lnTo>
                                <a:pt x="140308" y="61392"/>
                              </a:lnTo>
                              <a:cubicBezTo>
                                <a:pt x="143731" y="57522"/>
                                <a:pt x="147470" y="53448"/>
                                <a:pt x="151526" y="49169"/>
                              </a:cubicBezTo>
                              <a:cubicBezTo>
                                <a:pt x="155581" y="44890"/>
                                <a:pt x="159860" y="40667"/>
                                <a:pt x="164362" y="36500"/>
                              </a:cubicBezTo>
                              <a:cubicBezTo>
                                <a:pt x="168864" y="32333"/>
                                <a:pt x="173497" y="28352"/>
                                <a:pt x="178259" y="24557"/>
                              </a:cubicBezTo>
                              <a:cubicBezTo>
                                <a:pt x="183022" y="20762"/>
                                <a:pt x="187896" y="17432"/>
                                <a:pt x="192881" y="14567"/>
                              </a:cubicBezTo>
                              <a:cubicBezTo>
                                <a:pt x="197867" y="11702"/>
                                <a:pt x="202834" y="9432"/>
                                <a:pt x="207783" y="7758"/>
                              </a:cubicBezTo>
                              <a:cubicBezTo>
                                <a:pt x="212731" y="6083"/>
                                <a:pt x="217550" y="5246"/>
                                <a:pt x="222238" y="5246"/>
                              </a:cubicBezTo>
                              <a:cubicBezTo>
                                <a:pt x="226777" y="5246"/>
                                <a:pt x="231260" y="6176"/>
                                <a:pt x="235688" y="8037"/>
                              </a:cubicBezTo>
                              <a:cubicBezTo>
                                <a:pt x="240116" y="9897"/>
                                <a:pt x="244543" y="12855"/>
                                <a:pt x="248971" y="16911"/>
                              </a:cubicBezTo>
                              <a:cubicBezTo>
                                <a:pt x="253399" y="20966"/>
                                <a:pt x="257659" y="27831"/>
                                <a:pt x="261752" y="37505"/>
                              </a:cubicBezTo>
                              <a:cubicBezTo>
                                <a:pt x="264207" y="43235"/>
                                <a:pt x="265733" y="51197"/>
                                <a:pt x="266328" y="61392"/>
                              </a:cubicBezTo>
                              <a:lnTo>
                                <a:pt x="286718" y="61392"/>
                              </a:lnTo>
                              <a:lnTo>
                                <a:pt x="287759" y="61392"/>
                              </a:lnTo>
                              <a:lnTo>
                                <a:pt x="313953" y="61392"/>
                              </a:lnTo>
                              <a:cubicBezTo>
                                <a:pt x="312316" y="58192"/>
                                <a:pt x="310883" y="54564"/>
                                <a:pt x="309656" y="50509"/>
                              </a:cubicBezTo>
                              <a:cubicBezTo>
                                <a:pt x="308428" y="46453"/>
                                <a:pt x="307479" y="42193"/>
                                <a:pt x="306809" y="37728"/>
                              </a:cubicBezTo>
                              <a:cubicBezTo>
                                <a:pt x="310381" y="36240"/>
                                <a:pt x="313655" y="34882"/>
                                <a:pt x="316632" y="33654"/>
                              </a:cubicBezTo>
                              <a:cubicBezTo>
                                <a:pt x="319609" y="32426"/>
                                <a:pt x="322734" y="31142"/>
                                <a:pt x="326008" y="29803"/>
                              </a:cubicBezTo>
                              <a:cubicBezTo>
                                <a:pt x="326901" y="35384"/>
                                <a:pt x="328203" y="40835"/>
                                <a:pt x="329915" y="46155"/>
                              </a:cubicBezTo>
                              <a:cubicBezTo>
                                <a:pt x="331626" y="51476"/>
                                <a:pt x="333450" y="56555"/>
                                <a:pt x="335384" y="61392"/>
                              </a:cubicBezTo>
                              <a:lnTo>
                                <a:pt x="347551" y="61392"/>
                              </a:lnTo>
                              <a:cubicBezTo>
                                <a:pt x="350974" y="57522"/>
                                <a:pt x="354732" y="53448"/>
                                <a:pt x="358825" y="49169"/>
                              </a:cubicBezTo>
                              <a:cubicBezTo>
                                <a:pt x="362918" y="44890"/>
                                <a:pt x="367196" y="40667"/>
                                <a:pt x="371661" y="36500"/>
                              </a:cubicBezTo>
                              <a:cubicBezTo>
                                <a:pt x="376126" y="32333"/>
                                <a:pt x="380740" y="28352"/>
                                <a:pt x="385502" y="24557"/>
                              </a:cubicBezTo>
                              <a:cubicBezTo>
                                <a:pt x="390265" y="20762"/>
                                <a:pt x="395102" y="17432"/>
                                <a:pt x="400013" y="14567"/>
                              </a:cubicBezTo>
                              <a:cubicBezTo>
                                <a:pt x="404924" y="11702"/>
                                <a:pt x="409854" y="9432"/>
                                <a:pt x="414803" y="7758"/>
                              </a:cubicBezTo>
                              <a:cubicBezTo>
                                <a:pt x="419751" y="6083"/>
                                <a:pt x="424607" y="5246"/>
                                <a:pt x="429369" y="5246"/>
                              </a:cubicBezTo>
                              <a:cubicBezTo>
                                <a:pt x="443657" y="5618"/>
                                <a:pt x="455600" y="12725"/>
                                <a:pt x="465200" y="26566"/>
                              </a:cubicBezTo>
                              <a:cubicBezTo>
                                <a:pt x="471525" y="35719"/>
                                <a:pt x="474911" y="47327"/>
                                <a:pt x="475357" y="61392"/>
                              </a:cubicBezTo>
                              <a:lnTo>
                                <a:pt x="486743" y="61392"/>
                              </a:lnTo>
                              <a:lnTo>
                                <a:pt x="492547" y="61392"/>
                              </a:lnTo>
                              <a:lnTo>
                                <a:pt x="572914" y="61392"/>
                              </a:lnTo>
                              <a:cubicBezTo>
                                <a:pt x="562198" y="48220"/>
                                <a:pt x="553883" y="39105"/>
                                <a:pt x="547967" y="34045"/>
                              </a:cubicBezTo>
                              <a:cubicBezTo>
                                <a:pt x="542051" y="28984"/>
                                <a:pt x="535744" y="25264"/>
                                <a:pt x="529047" y="22882"/>
                              </a:cubicBezTo>
                              <a:cubicBezTo>
                                <a:pt x="527708" y="22436"/>
                                <a:pt x="526368" y="22213"/>
                                <a:pt x="525029" y="22213"/>
                              </a:cubicBezTo>
                              <a:cubicBezTo>
                                <a:pt x="519150" y="22213"/>
                                <a:pt x="512341" y="26380"/>
                                <a:pt x="504602" y="34714"/>
                              </a:cubicBezTo>
                              <a:lnTo>
                                <a:pt x="502258" y="31031"/>
                              </a:lnTo>
                              <a:cubicBezTo>
                                <a:pt x="505086" y="19794"/>
                                <a:pt x="511448" y="10939"/>
                                <a:pt x="521345" y="4465"/>
                              </a:cubicBezTo>
                              <a:cubicBezTo>
                                <a:pt x="525959" y="1488"/>
                                <a:pt x="530610" y="0"/>
                                <a:pt x="535298" y="0"/>
                              </a:cubicBezTo>
                              <a:close/>
                              <a:moveTo>
                                <a:pt x="425574" y="28240"/>
                              </a:moveTo>
                              <a:cubicBezTo>
                                <a:pt x="421630" y="28240"/>
                                <a:pt x="417482" y="29208"/>
                                <a:pt x="413129" y="31142"/>
                              </a:cubicBezTo>
                              <a:cubicBezTo>
                                <a:pt x="408775" y="33077"/>
                                <a:pt x="404366" y="35607"/>
                                <a:pt x="399902" y="38733"/>
                              </a:cubicBezTo>
                              <a:cubicBezTo>
                                <a:pt x="395437" y="41858"/>
                                <a:pt x="390990" y="45411"/>
                                <a:pt x="386563" y="49392"/>
                              </a:cubicBezTo>
                              <a:cubicBezTo>
                                <a:pt x="382135" y="53374"/>
                                <a:pt x="377949" y="57373"/>
                                <a:pt x="374005" y="61392"/>
                              </a:cubicBezTo>
                              <a:lnTo>
                                <a:pt x="454707" y="61392"/>
                              </a:lnTo>
                              <a:cubicBezTo>
                                <a:pt x="454038" y="52834"/>
                                <a:pt x="451619" y="45690"/>
                                <a:pt x="447452" y="39960"/>
                              </a:cubicBezTo>
                              <a:cubicBezTo>
                                <a:pt x="443285" y="34231"/>
                                <a:pt x="439359" y="30845"/>
                                <a:pt x="435676" y="29803"/>
                              </a:cubicBezTo>
                              <a:cubicBezTo>
                                <a:pt x="431992" y="28761"/>
                                <a:pt x="428625" y="28240"/>
                                <a:pt x="425574" y="28240"/>
                              </a:cubicBezTo>
                              <a:close/>
                              <a:moveTo>
                                <a:pt x="218443" y="28240"/>
                              </a:moveTo>
                              <a:cubicBezTo>
                                <a:pt x="214573" y="28240"/>
                                <a:pt x="210443" y="29208"/>
                                <a:pt x="206053" y="31142"/>
                              </a:cubicBezTo>
                              <a:cubicBezTo>
                                <a:pt x="201662" y="33077"/>
                                <a:pt x="197235" y="35607"/>
                                <a:pt x="192770" y="38733"/>
                              </a:cubicBezTo>
                              <a:cubicBezTo>
                                <a:pt x="188305" y="41858"/>
                                <a:pt x="183877" y="45411"/>
                                <a:pt x="179487" y="49392"/>
                              </a:cubicBezTo>
                              <a:cubicBezTo>
                                <a:pt x="175096" y="53374"/>
                                <a:pt x="170929" y="57373"/>
                                <a:pt x="166985" y="61392"/>
                              </a:cubicBezTo>
                              <a:lnTo>
                                <a:pt x="244116" y="61392"/>
                              </a:lnTo>
                              <a:lnTo>
                                <a:pt x="246683" y="61503"/>
                              </a:lnTo>
                              <a:cubicBezTo>
                                <a:pt x="245492" y="53467"/>
                                <a:pt x="243874" y="47588"/>
                                <a:pt x="241827" y="43867"/>
                              </a:cubicBezTo>
                              <a:cubicBezTo>
                                <a:pt x="239781" y="40146"/>
                                <a:pt x="237530" y="37133"/>
                                <a:pt x="235074" y="34826"/>
                              </a:cubicBezTo>
                              <a:cubicBezTo>
                                <a:pt x="232618" y="32519"/>
                                <a:pt x="229995" y="30845"/>
                                <a:pt x="227205" y="29803"/>
                              </a:cubicBezTo>
                              <a:cubicBezTo>
                                <a:pt x="224414" y="28761"/>
                                <a:pt x="221494" y="28240"/>
                                <a:pt x="218443" y="28240"/>
                              </a:cubicBezTo>
                              <a:close/>
                              <a:moveTo>
                                <a:pt x="676871" y="42193"/>
                              </a:moveTo>
                              <a:cubicBezTo>
                                <a:pt x="674340" y="42193"/>
                                <a:pt x="671866" y="42825"/>
                                <a:pt x="669448" y="44090"/>
                              </a:cubicBezTo>
                              <a:cubicBezTo>
                                <a:pt x="667029" y="45355"/>
                                <a:pt x="664853" y="47048"/>
                                <a:pt x="662918" y="49169"/>
                              </a:cubicBezTo>
                              <a:cubicBezTo>
                                <a:pt x="660983" y="51290"/>
                                <a:pt x="659383" y="53727"/>
                                <a:pt x="658118" y="56480"/>
                              </a:cubicBezTo>
                              <a:cubicBezTo>
                                <a:pt x="656853" y="59234"/>
                                <a:pt x="656109" y="62061"/>
                                <a:pt x="655886" y="64964"/>
                              </a:cubicBezTo>
                              <a:lnTo>
                                <a:pt x="696851" y="75121"/>
                              </a:lnTo>
                              <a:cubicBezTo>
                                <a:pt x="696851" y="74749"/>
                                <a:pt x="696906" y="74154"/>
                                <a:pt x="697018" y="73335"/>
                              </a:cubicBezTo>
                              <a:cubicBezTo>
                                <a:pt x="697130" y="72517"/>
                                <a:pt x="697223" y="71624"/>
                                <a:pt x="697297" y="70656"/>
                              </a:cubicBezTo>
                              <a:cubicBezTo>
                                <a:pt x="697372" y="69689"/>
                                <a:pt x="697427" y="68759"/>
                                <a:pt x="697465" y="67866"/>
                              </a:cubicBezTo>
                              <a:cubicBezTo>
                                <a:pt x="697502" y="66973"/>
                                <a:pt x="697520" y="66266"/>
                                <a:pt x="697520" y="65745"/>
                              </a:cubicBezTo>
                              <a:cubicBezTo>
                                <a:pt x="697520" y="63289"/>
                                <a:pt x="697279" y="60703"/>
                                <a:pt x="696795" y="57987"/>
                              </a:cubicBezTo>
                              <a:cubicBezTo>
                                <a:pt x="696311" y="55271"/>
                                <a:pt x="695325" y="52760"/>
                                <a:pt x="693837" y="50453"/>
                              </a:cubicBezTo>
                              <a:cubicBezTo>
                                <a:pt x="692349" y="48146"/>
                                <a:pt x="690246" y="46211"/>
                                <a:pt x="687530" y="44649"/>
                              </a:cubicBezTo>
                              <a:cubicBezTo>
                                <a:pt x="684814" y="43086"/>
                                <a:pt x="681261" y="42267"/>
                                <a:pt x="676871" y="4219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8" name="TextBox 86"/>
                      <wps:cNvSpPr txBox="1"/>
                      <wps:spPr>
                        <a:xfrm>
                          <a:off x="3023146" y="55365"/>
                          <a:ext cx="412440" cy="13707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440" h="137071">
                              <a:moveTo>
                                <a:pt x="230237" y="0"/>
                              </a:moveTo>
                              <a:cubicBezTo>
                                <a:pt x="235446" y="0"/>
                                <a:pt x="240692" y="1860"/>
                                <a:pt x="245975" y="5581"/>
                              </a:cubicBezTo>
                              <a:cubicBezTo>
                                <a:pt x="255873" y="12799"/>
                                <a:pt x="273248" y="31403"/>
                                <a:pt x="298103" y="61392"/>
                              </a:cubicBezTo>
                              <a:lnTo>
                                <a:pt x="305507" y="61392"/>
                              </a:lnTo>
                              <a:lnTo>
                                <a:pt x="313841" y="61392"/>
                              </a:lnTo>
                              <a:lnTo>
                                <a:pt x="330510" y="61392"/>
                              </a:lnTo>
                              <a:cubicBezTo>
                                <a:pt x="332742" y="54918"/>
                                <a:pt x="335235" y="49337"/>
                                <a:pt x="337988" y="44649"/>
                              </a:cubicBezTo>
                              <a:cubicBezTo>
                                <a:pt x="340742" y="39960"/>
                                <a:pt x="344035" y="35812"/>
                                <a:pt x="347867" y="32203"/>
                              </a:cubicBezTo>
                              <a:cubicBezTo>
                                <a:pt x="351699" y="28594"/>
                                <a:pt x="355997" y="25747"/>
                                <a:pt x="360759" y="23664"/>
                              </a:cubicBezTo>
                              <a:cubicBezTo>
                                <a:pt x="364852" y="21878"/>
                                <a:pt x="369094" y="20985"/>
                                <a:pt x="373484" y="20985"/>
                              </a:cubicBezTo>
                              <a:cubicBezTo>
                                <a:pt x="374154" y="20985"/>
                                <a:pt x="374823" y="21022"/>
                                <a:pt x="375493" y="21096"/>
                              </a:cubicBezTo>
                              <a:cubicBezTo>
                                <a:pt x="382786" y="21617"/>
                                <a:pt x="388832" y="23143"/>
                                <a:pt x="393632" y="25673"/>
                              </a:cubicBezTo>
                              <a:cubicBezTo>
                                <a:pt x="398431" y="28203"/>
                                <a:pt x="402208" y="31403"/>
                                <a:pt x="404961" y="35272"/>
                              </a:cubicBezTo>
                              <a:cubicBezTo>
                                <a:pt x="407714" y="39142"/>
                                <a:pt x="409649" y="43532"/>
                                <a:pt x="410765" y="48444"/>
                              </a:cubicBezTo>
                              <a:cubicBezTo>
                                <a:pt x="411882" y="53355"/>
                                <a:pt x="412440" y="58452"/>
                                <a:pt x="412440" y="63736"/>
                              </a:cubicBezTo>
                              <a:cubicBezTo>
                                <a:pt x="412440" y="68870"/>
                                <a:pt x="412068" y="74042"/>
                                <a:pt x="411324" y="79251"/>
                              </a:cubicBezTo>
                              <a:cubicBezTo>
                                <a:pt x="410579" y="84460"/>
                                <a:pt x="409649" y="89409"/>
                                <a:pt x="408533" y="94097"/>
                              </a:cubicBezTo>
                              <a:cubicBezTo>
                                <a:pt x="407268" y="95585"/>
                                <a:pt x="406096" y="96943"/>
                                <a:pt x="405017" y="98171"/>
                              </a:cubicBezTo>
                              <a:cubicBezTo>
                                <a:pt x="403938" y="99399"/>
                                <a:pt x="402766" y="100757"/>
                                <a:pt x="401501" y="102245"/>
                              </a:cubicBezTo>
                              <a:lnTo>
                                <a:pt x="343793" y="87511"/>
                              </a:lnTo>
                              <a:lnTo>
                                <a:pt x="336872" y="85390"/>
                              </a:lnTo>
                              <a:lnTo>
                                <a:pt x="313841" y="85390"/>
                              </a:lnTo>
                              <a:lnTo>
                                <a:pt x="305507" y="85390"/>
                              </a:lnTo>
                              <a:lnTo>
                                <a:pt x="187635" y="85390"/>
                              </a:lnTo>
                              <a:lnTo>
                                <a:pt x="181682" y="85390"/>
                              </a:lnTo>
                              <a:lnTo>
                                <a:pt x="108272" y="85390"/>
                              </a:lnTo>
                              <a:lnTo>
                                <a:pt x="105482" y="85390"/>
                              </a:lnTo>
                              <a:lnTo>
                                <a:pt x="87846" y="85390"/>
                              </a:lnTo>
                              <a:cubicBezTo>
                                <a:pt x="86208" y="91864"/>
                                <a:pt x="84143" y="97762"/>
                                <a:pt x="81651" y="103082"/>
                              </a:cubicBezTo>
                              <a:cubicBezTo>
                                <a:pt x="79158" y="108403"/>
                                <a:pt x="76237" y="112849"/>
                                <a:pt x="72888" y="116421"/>
                              </a:cubicBezTo>
                              <a:cubicBezTo>
                                <a:pt x="66489" y="123713"/>
                                <a:pt x="60331" y="128978"/>
                                <a:pt x="54415" y="132215"/>
                              </a:cubicBezTo>
                              <a:cubicBezTo>
                                <a:pt x="48499" y="135452"/>
                                <a:pt x="42602" y="137071"/>
                                <a:pt x="36723" y="137071"/>
                              </a:cubicBezTo>
                              <a:cubicBezTo>
                                <a:pt x="31514" y="137071"/>
                                <a:pt x="26324" y="136010"/>
                                <a:pt x="21152" y="133890"/>
                              </a:cubicBezTo>
                              <a:cubicBezTo>
                                <a:pt x="15980" y="131769"/>
                                <a:pt x="10641" y="128848"/>
                                <a:pt x="5134" y="125127"/>
                              </a:cubicBezTo>
                              <a:lnTo>
                                <a:pt x="0" y="121109"/>
                              </a:lnTo>
                              <a:lnTo>
                                <a:pt x="6139" y="121109"/>
                              </a:lnTo>
                              <a:cubicBezTo>
                                <a:pt x="12911" y="121109"/>
                                <a:pt x="19347" y="120328"/>
                                <a:pt x="25449" y="118765"/>
                              </a:cubicBezTo>
                              <a:cubicBezTo>
                                <a:pt x="31700" y="117202"/>
                                <a:pt x="37411" y="114877"/>
                                <a:pt x="42583" y="111789"/>
                              </a:cubicBezTo>
                              <a:cubicBezTo>
                                <a:pt x="47755" y="108700"/>
                                <a:pt x="52276" y="104924"/>
                                <a:pt x="56145" y="100459"/>
                              </a:cubicBezTo>
                              <a:cubicBezTo>
                                <a:pt x="60015" y="95994"/>
                                <a:pt x="63103" y="90971"/>
                                <a:pt x="65410" y="85390"/>
                              </a:cubicBezTo>
                              <a:lnTo>
                                <a:pt x="28686" y="85390"/>
                              </a:lnTo>
                              <a:cubicBezTo>
                                <a:pt x="27124" y="85241"/>
                                <a:pt x="25710" y="85000"/>
                                <a:pt x="24445" y="84665"/>
                              </a:cubicBezTo>
                              <a:lnTo>
                                <a:pt x="22050" y="83999"/>
                              </a:lnTo>
                              <a:lnTo>
                                <a:pt x="9376" y="71214"/>
                              </a:lnTo>
                              <a:cubicBezTo>
                                <a:pt x="6771" y="66005"/>
                                <a:pt x="5469" y="60462"/>
                                <a:pt x="5469" y="54583"/>
                              </a:cubicBezTo>
                              <a:cubicBezTo>
                                <a:pt x="5469" y="48853"/>
                                <a:pt x="6548" y="43104"/>
                                <a:pt x="8706" y="37337"/>
                              </a:cubicBezTo>
                              <a:cubicBezTo>
                                <a:pt x="10864" y="31570"/>
                                <a:pt x="13841" y="26380"/>
                                <a:pt x="17636" y="21766"/>
                              </a:cubicBezTo>
                              <a:cubicBezTo>
                                <a:pt x="21431" y="17153"/>
                                <a:pt x="25896" y="13395"/>
                                <a:pt x="31030" y="10492"/>
                              </a:cubicBezTo>
                              <a:cubicBezTo>
                                <a:pt x="36165" y="7590"/>
                                <a:pt x="41783" y="6139"/>
                                <a:pt x="47885" y="6139"/>
                              </a:cubicBezTo>
                              <a:cubicBezTo>
                                <a:pt x="55252" y="6139"/>
                                <a:pt x="61596" y="7665"/>
                                <a:pt x="66917" y="10716"/>
                              </a:cubicBezTo>
                              <a:cubicBezTo>
                                <a:pt x="72237" y="13767"/>
                                <a:pt x="76628" y="17841"/>
                                <a:pt x="80088" y="22938"/>
                              </a:cubicBezTo>
                              <a:cubicBezTo>
                                <a:pt x="83548" y="28036"/>
                                <a:pt x="86153" y="33914"/>
                                <a:pt x="87901" y="40574"/>
                              </a:cubicBezTo>
                              <a:cubicBezTo>
                                <a:pt x="89650" y="47234"/>
                                <a:pt x="90599" y="54174"/>
                                <a:pt x="90748" y="61392"/>
                              </a:cubicBezTo>
                              <a:lnTo>
                                <a:pt x="105482" y="61392"/>
                              </a:lnTo>
                              <a:lnTo>
                                <a:pt x="108272" y="61392"/>
                              </a:lnTo>
                              <a:lnTo>
                                <a:pt x="135954" y="61392"/>
                              </a:lnTo>
                              <a:lnTo>
                                <a:pt x="135954" y="12502"/>
                              </a:lnTo>
                              <a:lnTo>
                                <a:pt x="158167" y="12502"/>
                              </a:lnTo>
                              <a:lnTo>
                                <a:pt x="158167" y="61392"/>
                              </a:lnTo>
                              <a:lnTo>
                                <a:pt x="181682" y="61392"/>
                              </a:lnTo>
                              <a:lnTo>
                                <a:pt x="187635" y="61392"/>
                              </a:lnTo>
                              <a:lnTo>
                                <a:pt x="267853" y="61392"/>
                              </a:lnTo>
                              <a:cubicBezTo>
                                <a:pt x="257138" y="48220"/>
                                <a:pt x="248822" y="39105"/>
                                <a:pt x="242906" y="34045"/>
                              </a:cubicBezTo>
                              <a:cubicBezTo>
                                <a:pt x="236990" y="28984"/>
                                <a:pt x="230683" y="25264"/>
                                <a:pt x="223986" y="22882"/>
                              </a:cubicBezTo>
                              <a:cubicBezTo>
                                <a:pt x="222647" y="22436"/>
                                <a:pt x="221307" y="22213"/>
                                <a:pt x="219968" y="22213"/>
                              </a:cubicBezTo>
                              <a:cubicBezTo>
                                <a:pt x="214089" y="22213"/>
                                <a:pt x="207280" y="26380"/>
                                <a:pt x="199541" y="34714"/>
                              </a:cubicBezTo>
                              <a:lnTo>
                                <a:pt x="197197" y="31031"/>
                              </a:lnTo>
                              <a:cubicBezTo>
                                <a:pt x="200025" y="19794"/>
                                <a:pt x="206387" y="10939"/>
                                <a:pt x="216284" y="4465"/>
                              </a:cubicBezTo>
                              <a:cubicBezTo>
                                <a:pt x="220898" y="1488"/>
                                <a:pt x="225549" y="0"/>
                                <a:pt x="230237" y="0"/>
                              </a:cubicBezTo>
                              <a:close/>
                              <a:moveTo>
                                <a:pt x="43532" y="25115"/>
                              </a:moveTo>
                              <a:cubicBezTo>
                                <a:pt x="40853" y="25115"/>
                                <a:pt x="38397" y="25747"/>
                                <a:pt x="36165" y="27012"/>
                              </a:cubicBezTo>
                              <a:cubicBezTo>
                                <a:pt x="33933" y="28277"/>
                                <a:pt x="32016" y="29915"/>
                                <a:pt x="30417" y="31924"/>
                              </a:cubicBezTo>
                              <a:cubicBezTo>
                                <a:pt x="28817" y="33933"/>
                                <a:pt x="27589" y="36165"/>
                                <a:pt x="26733" y="38621"/>
                              </a:cubicBezTo>
                              <a:cubicBezTo>
                                <a:pt x="25877" y="41077"/>
                                <a:pt x="25449" y="43532"/>
                                <a:pt x="25449" y="45988"/>
                              </a:cubicBezTo>
                              <a:cubicBezTo>
                                <a:pt x="25449" y="49337"/>
                                <a:pt x="26305" y="52425"/>
                                <a:pt x="28017" y="55253"/>
                              </a:cubicBezTo>
                              <a:cubicBezTo>
                                <a:pt x="29728" y="58080"/>
                                <a:pt x="32482" y="60127"/>
                                <a:pt x="36277" y="61392"/>
                              </a:cubicBezTo>
                              <a:lnTo>
                                <a:pt x="65521" y="61392"/>
                              </a:lnTo>
                              <a:cubicBezTo>
                                <a:pt x="65968" y="59978"/>
                                <a:pt x="66247" y="58657"/>
                                <a:pt x="66359" y="57429"/>
                              </a:cubicBezTo>
                              <a:cubicBezTo>
                                <a:pt x="66470" y="56201"/>
                                <a:pt x="66526" y="55066"/>
                                <a:pt x="66526" y="54025"/>
                              </a:cubicBezTo>
                              <a:cubicBezTo>
                                <a:pt x="66526" y="51569"/>
                                <a:pt x="66247" y="48685"/>
                                <a:pt x="65689" y="45374"/>
                              </a:cubicBezTo>
                              <a:cubicBezTo>
                                <a:pt x="65131" y="42063"/>
                                <a:pt x="64014" y="38919"/>
                                <a:pt x="62340" y="35942"/>
                              </a:cubicBezTo>
                              <a:cubicBezTo>
                                <a:pt x="60666" y="32966"/>
                                <a:pt x="58322" y="30417"/>
                                <a:pt x="55308" y="28296"/>
                              </a:cubicBezTo>
                              <a:cubicBezTo>
                                <a:pt x="52294" y="26175"/>
                                <a:pt x="48369" y="25115"/>
                                <a:pt x="43532" y="25115"/>
                              </a:cubicBezTo>
                              <a:close/>
                              <a:moveTo>
                                <a:pt x="371810" y="42193"/>
                              </a:moveTo>
                              <a:cubicBezTo>
                                <a:pt x="369280" y="42193"/>
                                <a:pt x="366805" y="42825"/>
                                <a:pt x="364387" y="44090"/>
                              </a:cubicBezTo>
                              <a:cubicBezTo>
                                <a:pt x="361968" y="45355"/>
                                <a:pt x="359792" y="47048"/>
                                <a:pt x="357857" y="49169"/>
                              </a:cubicBezTo>
                              <a:cubicBezTo>
                                <a:pt x="355922" y="51290"/>
                                <a:pt x="354322" y="53727"/>
                                <a:pt x="353057" y="56480"/>
                              </a:cubicBezTo>
                              <a:cubicBezTo>
                                <a:pt x="351792" y="59234"/>
                                <a:pt x="351048" y="62061"/>
                                <a:pt x="350825" y="64964"/>
                              </a:cubicBezTo>
                              <a:lnTo>
                                <a:pt x="391790" y="75121"/>
                              </a:lnTo>
                              <a:cubicBezTo>
                                <a:pt x="391790" y="74749"/>
                                <a:pt x="391846" y="74154"/>
                                <a:pt x="391957" y="73335"/>
                              </a:cubicBezTo>
                              <a:cubicBezTo>
                                <a:pt x="392069" y="72517"/>
                                <a:pt x="392162" y="71624"/>
                                <a:pt x="392236" y="70656"/>
                              </a:cubicBezTo>
                              <a:cubicBezTo>
                                <a:pt x="392311" y="69689"/>
                                <a:pt x="392367" y="68759"/>
                                <a:pt x="392404" y="67866"/>
                              </a:cubicBezTo>
                              <a:cubicBezTo>
                                <a:pt x="392441" y="66973"/>
                                <a:pt x="392460" y="66266"/>
                                <a:pt x="392460" y="65745"/>
                              </a:cubicBezTo>
                              <a:cubicBezTo>
                                <a:pt x="392460" y="63289"/>
                                <a:pt x="392218" y="60703"/>
                                <a:pt x="391734" y="57987"/>
                              </a:cubicBezTo>
                              <a:cubicBezTo>
                                <a:pt x="391250" y="55271"/>
                                <a:pt x="390264" y="52760"/>
                                <a:pt x="388776" y="50453"/>
                              </a:cubicBezTo>
                              <a:cubicBezTo>
                                <a:pt x="387288" y="48146"/>
                                <a:pt x="385186" y="46211"/>
                                <a:pt x="382469" y="44649"/>
                              </a:cubicBezTo>
                              <a:cubicBezTo>
                                <a:pt x="379753" y="43086"/>
                                <a:pt x="376200" y="42267"/>
                                <a:pt x="371810" y="4219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9" name="TextBox 87"/>
                      <wps:cNvSpPr txBox="1"/>
                      <wps:spPr>
                        <a:xfrm>
                          <a:off x="0" y="56370"/>
                          <a:ext cx="130373" cy="1338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373" h="133833">
                              <a:moveTo>
                                <a:pt x="117649" y="0"/>
                              </a:moveTo>
                              <a:cubicBezTo>
                                <a:pt x="119955" y="0"/>
                                <a:pt x="121853" y="242"/>
                                <a:pt x="123341" y="725"/>
                              </a:cubicBezTo>
                              <a:cubicBezTo>
                                <a:pt x="124830" y="1209"/>
                                <a:pt x="126299" y="2102"/>
                                <a:pt x="127750" y="3404"/>
                              </a:cubicBezTo>
                              <a:cubicBezTo>
                                <a:pt x="129201" y="4706"/>
                                <a:pt x="130076" y="7329"/>
                                <a:pt x="130373" y="11273"/>
                              </a:cubicBezTo>
                              <a:lnTo>
                                <a:pt x="130373" y="12501"/>
                              </a:lnTo>
                              <a:cubicBezTo>
                                <a:pt x="130373" y="16296"/>
                                <a:pt x="129183" y="21208"/>
                                <a:pt x="126802" y="27235"/>
                              </a:cubicBezTo>
                              <a:cubicBezTo>
                                <a:pt x="124420" y="24184"/>
                                <a:pt x="121220" y="22659"/>
                                <a:pt x="117202" y="22659"/>
                              </a:cubicBezTo>
                              <a:lnTo>
                                <a:pt x="116867" y="22659"/>
                              </a:lnTo>
                              <a:cubicBezTo>
                                <a:pt x="112626" y="22808"/>
                                <a:pt x="109314" y="23422"/>
                                <a:pt x="106933" y="24500"/>
                              </a:cubicBezTo>
                              <a:cubicBezTo>
                                <a:pt x="104552" y="25580"/>
                                <a:pt x="102487" y="26900"/>
                                <a:pt x="100738" y="28463"/>
                              </a:cubicBezTo>
                              <a:cubicBezTo>
                                <a:pt x="98989" y="30026"/>
                                <a:pt x="97296" y="31719"/>
                                <a:pt x="95659" y="33542"/>
                              </a:cubicBezTo>
                              <a:cubicBezTo>
                                <a:pt x="94022" y="35365"/>
                                <a:pt x="92571" y="37132"/>
                                <a:pt x="91306" y="38844"/>
                              </a:cubicBezTo>
                              <a:cubicBezTo>
                                <a:pt x="90041" y="40555"/>
                                <a:pt x="89018" y="42044"/>
                                <a:pt x="88236" y="43309"/>
                              </a:cubicBezTo>
                              <a:cubicBezTo>
                                <a:pt x="87455" y="44574"/>
                                <a:pt x="87064" y="45392"/>
                                <a:pt x="87064" y="45764"/>
                              </a:cubicBezTo>
                              <a:cubicBezTo>
                                <a:pt x="87064" y="47104"/>
                                <a:pt x="87864" y="48332"/>
                                <a:pt x="89464" y="49448"/>
                              </a:cubicBezTo>
                              <a:cubicBezTo>
                                <a:pt x="91064" y="50564"/>
                                <a:pt x="93073" y="51569"/>
                                <a:pt x="95492" y="52462"/>
                              </a:cubicBezTo>
                              <a:cubicBezTo>
                                <a:pt x="97910" y="53355"/>
                                <a:pt x="100589" y="54155"/>
                                <a:pt x="103528" y="54861"/>
                              </a:cubicBezTo>
                              <a:cubicBezTo>
                                <a:pt x="106468" y="55568"/>
                                <a:pt x="109277" y="56219"/>
                                <a:pt x="111956" y="56815"/>
                              </a:cubicBezTo>
                              <a:cubicBezTo>
                                <a:pt x="114412" y="57336"/>
                                <a:pt x="116681" y="57838"/>
                                <a:pt x="118765" y="58322"/>
                              </a:cubicBezTo>
                              <a:cubicBezTo>
                                <a:pt x="120848" y="58805"/>
                                <a:pt x="122262" y="59233"/>
                                <a:pt x="123006" y="59605"/>
                              </a:cubicBezTo>
                              <a:cubicBezTo>
                                <a:pt x="124346" y="60201"/>
                                <a:pt x="125443" y="61131"/>
                                <a:pt x="126299" y="62396"/>
                              </a:cubicBezTo>
                              <a:cubicBezTo>
                                <a:pt x="127155" y="63661"/>
                                <a:pt x="127787" y="65075"/>
                                <a:pt x="128197" y="66637"/>
                              </a:cubicBezTo>
                              <a:cubicBezTo>
                                <a:pt x="128606" y="68200"/>
                                <a:pt x="128885" y="69874"/>
                                <a:pt x="129034" y="71660"/>
                              </a:cubicBezTo>
                              <a:cubicBezTo>
                                <a:pt x="129183" y="73446"/>
                                <a:pt x="129257" y="76125"/>
                                <a:pt x="129257" y="79697"/>
                              </a:cubicBezTo>
                              <a:cubicBezTo>
                                <a:pt x="128141" y="88924"/>
                                <a:pt x="123155" y="98356"/>
                                <a:pt x="114300" y="107993"/>
                              </a:cubicBezTo>
                              <a:cubicBezTo>
                                <a:pt x="105445" y="117630"/>
                                <a:pt x="96310" y="124346"/>
                                <a:pt x="86897" y="128141"/>
                              </a:cubicBezTo>
                              <a:cubicBezTo>
                                <a:pt x="77484" y="131936"/>
                                <a:pt x="68424" y="133833"/>
                                <a:pt x="59717" y="133833"/>
                              </a:cubicBezTo>
                              <a:cubicBezTo>
                                <a:pt x="32035" y="131750"/>
                                <a:pt x="13767" y="120290"/>
                                <a:pt x="4911" y="99454"/>
                              </a:cubicBezTo>
                              <a:cubicBezTo>
                                <a:pt x="1637" y="91864"/>
                                <a:pt x="0" y="83827"/>
                                <a:pt x="0" y="75344"/>
                              </a:cubicBezTo>
                              <a:cubicBezTo>
                                <a:pt x="0" y="60610"/>
                                <a:pt x="4874" y="44574"/>
                                <a:pt x="14622" y="27235"/>
                              </a:cubicBezTo>
                              <a:lnTo>
                                <a:pt x="19757" y="29468"/>
                              </a:lnTo>
                              <a:cubicBezTo>
                                <a:pt x="14250" y="39960"/>
                                <a:pt x="11497" y="49969"/>
                                <a:pt x="11497" y="59494"/>
                              </a:cubicBezTo>
                              <a:cubicBezTo>
                                <a:pt x="11497" y="66861"/>
                                <a:pt x="13171" y="73930"/>
                                <a:pt x="16520" y="80702"/>
                              </a:cubicBezTo>
                              <a:cubicBezTo>
                                <a:pt x="24110" y="96329"/>
                                <a:pt x="35719" y="105668"/>
                                <a:pt x="51346" y="108719"/>
                              </a:cubicBezTo>
                              <a:cubicBezTo>
                                <a:pt x="53132" y="108793"/>
                                <a:pt x="54955" y="108905"/>
                                <a:pt x="56815" y="109053"/>
                              </a:cubicBezTo>
                              <a:cubicBezTo>
                                <a:pt x="58675" y="109202"/>
                                <a:pt x="60573" y="109277"/>
                                <a:pt x="62508" y="109277"/>
                              </a:cubicBezTo>
                              <a:cubicBezTo>
                                <a:pt x="67419" y="109277"/>
                                <a:pt x="72386" y="108570"/>
                                <a:pt x="77409" y="107156"/>
                              </a:cubicBezTo>
                              <a:cubicBezTo>
                                <a:pt x="82432" y="105742"/>
                                <a:pt x="87157" y="103733"/>
                                <a:pt x="91585" y="101128"/>
                              </a:cubicBezTo>
                              <a:cubicBezTo>
                                <a:pt x="96013" y="98524"/>
                                <a:pt x="99864" y="95417"/>
                                <a:pt x="103138" y="91808"/>
                              </a:cubicBezTo>
                              <a:cubicBezTo>
                                <a:pt x="106412" y="88199"/>
                                <a:pt x="108719" y="84162"/>
                                <a:pt x="110058" y="79697"/>
                              </a:cubicBezTo>
                              <a:cubicBezTo>
                                <a:pt x="109537" y="79623"/>
                                <a:pt x="108812" y="79492"/>
                                <a:pt x="107882" y="79306"/>
                              </a:cubicBezTo>
                              <a:cubicBezTo>
                                <a:pt x="106952" y="79120"/>
                                <a:pt x="105947" y="78934"/>
                                <a:pt x="104868" y="78748"/>
                              </a:cubicBezTo>
                              <a:cubicBezTo>
                                <a:pt x="103789" y="78562"/>
                                <a:pt x="102747" y="78376"/>
                                <a:pt x="101743" y="78190"/>
                              </a:cubicBezTo>
                              <a:cubicBezTo>
                                <a:pt x="100738" y="78004"/>
                                <a:pt x="99864" y="77837"/>
                                <a:pt x="99119" y="77688"/>
                              </a:cubicBezTo>
                              <a:cubicBezTo>
                                <a:pt x="95920" y="77167"/>
                                <a:pt x="92478" y="76535"/>
                                <a:pt x="88795" y="75790"/>
                              </a:cubicBezTo>
                              <a:cubicBezTo>
                                <a:pt x="85111" y="75046"/>
                                <a:pt x="81688" y="74060"/>
                                <a:pt x="78525" y="72832"/>
                              </a:cubicBezTo>
                              <a:cubicBezTo>
                                <a:pt x="75363" y="71605"/>
                                <a:pt x="72740" y="70079"/>
                                <a:pt x="70656" y="68256"/>
                              </a:cubicBezTo>
                              <a:cubicBezTo>
                                <a:pt x="68572" y="66433"/>
                                <a:pt x="67531" y="64182"/>
                                <a:pt x="67531" y="61503"/>
                              </a:cubicBezTo>
                              <a:cubicBezTo>
                                <a:pt x="67531" y="57931"/>
                                <a:pt x="68200" y="53931"/>
                                <a:pt x="69540" y="49504"/>
                              </a:cubicBezTo>
                              <a:cubicBezTo>
                                <a:pt x="70879" y="45076"/>
                                <a:pt x="72721" y="40593"/>
                                <a:pt x="75065" y="36053"/>
                              </a:cubicBezTo>
                              <a:cubicBezTo>
                                <a:pt x="77409" y="31514"/>
                                <a:pt x="80181" y="27086"/>
                                <a:pt x="83381" y="22770"/>
                              </a:cubicBezTo>
                              <a:cubicBezTo>
                                <a:pt x="86581" y="18454"/>
                                <a:pt x="90022" y="14603"/>
                                <a:pt x="93706" y="11218"/>
                              </a:cubicBezTo>
                              <a:cubicBezTo>
                                <a:pt x="97389" y="7832"/>
                                <a:pt x="101277" y="5116"/>
                                <a:pt x="105370" y="3069"/>
                              </a:cubicBezTo>
                              <a:cubicBezTo>
                                <a:pt x="109463" y="1023"/>
                                <a:pt x="113556" y="0"/>
                                <a:pt x="11764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0" name="TextBox 88"/>
                      <wps:cNvSpPr txBox="1"/>
                      <wps:spPr>
                        <a:xfrm>
                          <a:off x="2876550" y="56370"/>
                          <a:ext cx="130374" cy="1338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374" h="133833">
                              <a:moveTo>
                                <a:pt x="117649" y="0"/>
                              </a:moveTo>
                              <a:cubicBezTo>
                                <a:pt x="119956" y="0"/>
                                <a:pt x="121853" y="242"/>
                                <a:pt x="123341" y="725"/>
                              </a:cubicBezTo>
                              <a:cubicBezTo>
                                <a:pt x="124830" y="1209"/>
                                <a:pt x="126299" y="2102"/>
                                <a:pt x="127750" y="3404"/>
                              </a:cubicBezTo>
                              <a:cubicBezTo>
                                <a:pt x="129202" y="4706"/>
                                <a:pt x="130076" y="7329"/>
                                <a:pt x="130374" y="11273"/>
                              </a:cubicBezTo>
                              <a:lnTo>
                                <a:pt x="130374" y="12501"/>
                              </a:lnTo>
                              <a:cubicBezTo>
                                <a:pt x="130374" y="16296"/>
                                <a:pt x="129183" y="21208"/>
                                <a:pt x="126802" y="27235"/>
                              </a:cubicBezTo>
                              <a:cubicBezTo>
                                <a:pt x="124420" y="24184"/>
                                <a:pt x="121221" y="22659"/>
                                <a:pt x="117202" y="22659"/>
                              </a:cubicBezTo>
                              <a:lnTo>
                                <a:pt x="116867" y="22659"/>
                              </a:lnTo>
                              <a:cubicBezTo>
                                <a:pt x="112626" y="22808"/>
                                <a:pt x="109314" y="23422"/>
                                <a:pt x="106933" y="24500"/>
                              </a:cubicBezTo>
                              <a:cubicBezTo>
                                <a:pt x="104552" y="25580"/>
                                <a:pt x="102487" y="26900"/>
                                <a:pt x="100738" y="28463"/>
                              </a:cubicBezTo>
                              <a:cubicBezTo>
                                <a:pt x="98989" y="30026"/>
                                <a:pt x="97296" y="31719"/>
                                <a:pt x="95659" y="33542"/>
                              </a:cubicBezTo>
                              <a:cubicBezTo>
                                <a:pt x="94022" y="35365"/>
                                <a:pt x="92571" y="37132"/>
                                <a:pt x="91306" y="38844"/>
                              </a:cubicBezTo>
                              <a:cubicBezTo>
                                <a:pt x="90041" y="40555"/>
                                <a:pt x="89018" y="42044"/>
                                <a:pt x="88237" y="43309"/>
                              </a:cubicBezTo>
                              <a:cubicBezTo>
                                <a:pt x="87455" y="44574"/>
                                <a:pt x="87065" y="45392"/>
                                <a:pt x="87065" y="45764"/>
                              </a:cubicBezTo>
                              <a:cubicBezTo>
                                <a:pt x="87065" y="47104"/>
                                <a:pt x="87864" y="48332"/>
                                <a:pt x="89464" y="49448"/>
                              </a:cubicBezTo>
                              <a:cubicBezTo>
                                <a:pt x="91064" y="50564"/>
                                <a:pt x="93073" y="51569"/>
                                <a:pt x="95492" y="52462"/>
                              </a:cubicBezTo>
                              <a:cubicBezTo>
                                <a:pt x="97910" y="53355"/>
                                <a:pt x="100589" y="54155"/>
                                <a:pt x="103529" y="54861"/>
                              </a:cubicBezTo>
                              <a:cubicBezTo>
                                <a:pt x="106468" y="55568"/>
                                <a:pt x="109277" y="56219"/>
                                <a:pt x="111956" y="56815"/>
                              </a:cubicBezTo>
                              <a:cubicBezTo>
                                <a:pt x="114412" y="57336"/>
                                <a:pt x="116681" y="57838"/>
                                <a:pt x="118765" y="58322"/>
                              </a:cubicBezTo>
                              <a:cubicBezTo>
                                <a:pt x="120849" y="58805"/>
                                <a:pt x="122262" y="59233"/>
                                <a:pt x="123007" y="59605"/>
                              </a:cubicBezTo>
                              <a:cubicBezTo>
                                <a:pt x="124346" y="60201"/>
                                <a:pt x="125444" y="61131"/>
                                <a:pt x="126299" y="62396"/>
                              </a:cubicBezTo>
                              <a:cubicBezTo>
                                <a:pt x="127155" y="63661"/>
                                <a:pt x="127788" y="65075"/>
                                <a:pt x="128197" y="66637"/>
                              </a:cubicBezTo>
                              <a:cubicBezTo>
                                <a:pt x="128606" y="68200"/>
                                <a:pt x="128885" y="69874"/>
                                <a:pt x="129034" y="71660"/>
                              </a:cubicBezTo>
                              <a:cubicBezTo>
                                <a:pt x="129183" y="73446"/>
                                <a:pt x="129257" y="76125"/>
                                <a:pt x="129257" y="79697"/>
                              </a:cubicBezTo>
                              <a:cubicBezTo>
                                <a:pt x="128141" y="88924"/>
                                <a:pt x="123155" y="98356"/>
                                <a:pt x="114300" y="107993"/>
                              </a:cubicBezTo>
                              <a:cubicBezTo>
                                <a:pt x="105445" y="117630"/>
                                <a:pt x="96310" y="124346"/>
                                <a:pt x="86897" y="128141"/>
                              </a:cubicBezTo>
                              <a:cubicBezTo>
                                <a:pt x="77484" y="131936"/>
                                <a:pt x="68424" y="133833"/>
                                <a:pt x="59717" y="133833"/>
                              </a:cubicBezTo>
                              <a:cubicBezTo>
                                <a:pt x="32035" y="131750"/>
                                <a:pt x="13767" y="120290"/>
                                <a:pt x="4911" y="99454"/>
                              </a:cubicBezTo>
                              <a:cubicBezTo>
                                <a:pt x="1637" y="91864"/>
                                <a:pt x="0" y="83827"/>
                                <a:pt x="0" y="75344"/>
                              </a:cubicBezTo>
                              <a:cubicBezTo>
                                <a:pt x="0" y="60610"/>
                                <a:pt x="4874" y="44574"/>
                                <a:pt x="14622" y="27235"/>
                              </a:cubicBezTo>
                              <a:lnTo>
                                <a:pt x="19757" y="29468"/>
                              </a:lnTo>
                              <a:cubicBezTo>
                                <a:pt x="14250" y="39960"/>
                                <a:pt x="11497" y="49969"/>
                                <a:pt x="11497" y="59494"/>
                              </a:cubicBezTo>
                              <a:cubicBezTo>
                                <a:pt x="11497" y="66861"/>
                                <a:pt x="13171" y="73930"/>
                                <a:pt x="16520" y="80702"/>
                              </a:cubicBezTo>
                              <a:cubicBezTo>
                                <a:pt x="24110" y="96329"/>
                                <a:pt x="35719" y="105668"/>
                                <a:pt x="51346" y="108719"/>
                              </a:cubicBezTo>
                              <a:cubicBezTo>
                                <a:pt x="53132" y="108793"/>
                                <a:pt x="54955" y="108905"/>
                                <a:pt x="56815" y="109053"/>
                              </a:cubicBezTo>
                              <a:cubicBezTo>
                                <a:pt x="58676" y="109202"/>
                                <a:pt x="60573" y="109277"/>
                                <a:pt x="62508" y="109277"/>
                              </a:cubicBezTo>
                              <a:cubicBezTo>
                                <a:pt x="67419" y="109277"/>
                                <a:pt x="72386" y="108570"/>
                                <a:pt x="77409" y="107156"/>
                              </a:cubicBezTo>
                              <a:cubicBezTo>
                                <a:pt x="82432" y="105742"/>
                                <a:pt x="87158" y="103733"/>
                                <a:pt x="91585" y="101128"/>
                              </a:cubicBezTo>
                              <a:cubicBezTo>
                                <a:pt x="96013" y="98524"/>
                                <a:pt x="99864" y="95417"/>
                                <a:pt x="103138" y="91808"/>
                              </a:cubicBezTo>
                              <a:cubicBezTo>
                                <a:pt x="106412" y="88199"/>
                                <a:pt x="108719" y="84162"/>
                                <a:pt x="110058" y="79697"/>
                              </a:cubicBezTo>
                              <a:cubicBezTo>
                                <a:pt x="109538" y="79623"/>
                                <a:pt x="108812" y="79492"/>
                                <a:pt x="107882" y="79306"/>
                              </a:cubicBezTo>
                              <a:cubicBezTo>
                                <a:pt x="106952" y="79120"/>
                                <a:pt x="105947" y="78934"/>
                                <a:pt x="104868" y="78748"/>
                              </a:cubicBezTo>
                              <a:cubicBezTo>
                                <a:pt x="103789" y="78562"/>
                                <a:pt x="102747" y="78376"/>
                                <a:pt x="101743" y="78190"/>
                              </a:cubicBezTo>
                              <a:cubicBezTo>
                                <a:pt x="100738" y="78004"/>
                                <a:pt x="99864" y="77837"/>
                                <a:pt x="99120" y="77688"/>
                              </a:cubicBezTo>
                              <a:cubicBezTo>
                                <a:pt x="95920" y="77167"/>
                                <a:pt x="92478" y="76535"/>
                                <a:pt x="88795" y="75790"/>
                              </a:cubicBezTo>
                              <a:cubicBezTo>
                                <a:pt x="85111" y="75046"/>
                                <a:pt x="81688" y="74060"/>
                                <a:pt x="78526" y="72832"/>
                              </a:cubicBezTo>
                              <a:cubicBezTo>
                                <a:pt x="75363" y="71605"/>
                                <a:pt x="72740" y="70079"/>
                                <a:pt x="70656" y="68256"/>
                              </a:cubicBezTo>
                              <a:cubicBezTo>
                                <a:pt x="68573" y="66433"/>
                                <a:pt x="67531" y="64182"/>
                                <a:pt x="67531" y="61503"/>
                              </a:cubicBezTo>
                              <a:cubicBezTo>
                                <a:pt x="67531" y="57931"/>
                                <a:pt x="68201" y="53931"/>
                                <a:pt x="69540" y="49504"/>
                              </a:cubicBezTo>
                              <a:cubicBezTo>
                                <a:pt x="70879" y="45076"/>
                                <a:pt x="72721" y="40593"/>
                                <a:pt x="75065" y="36053"/>
                              </a:cubicBezTo>
                              <a:cubicBezTo>
                                <a:pt x="77409" y="31514"/>
                                <a:pt x="80181" y="27086"/>
                                <a:pt x="83381" y="22770"/>
                              </a:cubicBezTo>
                              <a:cubicBezTo>
                                <a:pt x="86581" y="18454"/>
                                <a:pt x="90022" y="14603"/>
                                <a:pt x="93706" y="11218"/>
                              </a:cubicBezTo>
                              <a:cubicBezTo>
                                <a:pt x="97389" y="7832"/>
                                <a:pt x="101278" y="5116"/>
                                <a:pt x="105370" y="3069"/>
                              </a:cubicBezTo>
                              <a:cubicBezTo>
                                <a:pt x="109463" y="1023"/>
                                <a:pt x="113556" y="0"/>
                                <a:pt x="11764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1" name="TextBox 89"/>
                      <wps:cNvSpPr txBox="1"/>
                      <wps:spPr>
                        <a:xfrm>
                          <a:off x="130634" y="64071"/>
                          <a:ext cx="84497" cy="128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97" h="128364">
                              <a:moveTo>
                                <a:pt x="70098" y="0"/>
                              </a:moveTo>
                              <a:cubicBezTo>
                                <a:pt x="74786" y="7664"/>
                                <a:pt x="78358" y="16203"/>
                                <a:pt x="80813" y="25617"/>
                              </a:cubicBezTo>
                              <a:cubicBezTo>
                                <a:pt x="83269" y="35030"/>
                                <a:pt x="84497" y="44648"/>
                                <a:pt x="84497" y="54471"/>
                              </a:cubicBezTo>
                              <a:cubicBezTo>
                                <a:pt x="84497" y="59382"/>
                                <a:pt x="83976" y="64610"/>
                                <a:pt x="82934" y="70153"/>
                              </a:cubicBezTo>
                              <a:cubicBezTo>
                                <a:pt x="81892" y="75697"/>
                                <a:pt x="80348" y="81204"/>
                                <a:pt x="78302" y="86673"/>
                              </a:cubicBezTo>
                              <a:cubicBezTo>
                                <a:pt x="76256" y="92143"/>
                                <a:pt x="73726" y="97389"/>
                                <a:pt x="70712" y="102412"/>
                              </a:cubicBezTo>
                              <a:cubicBezTo>
                                <a:pt x="67698" y="107435"/>
                                <a:pt x="64182" y="111862"/>
                                <a:pt x="60164" y="115695"/>
                              </a:cubicBezTo>
                              <a:cubicBezTo>
                                <a:pt x="56145" y="119527"/>
                                <a:pt x="51662" y="122597"/>
                                <a:pt x="46713" y="124904"/>
                              </a:cubicBezTo>
                              <a:cubicBezTo>
                                <a:pt x="41765" y="127210"/>
                                <a:pt x="36351" y="128364"/>
                                <a:pt x="30472" y="128364"/>
                              </a:cubicBezTo>
                              <a:cubicBezTo>
                                <a:pt x="18268" y="127694"/>
                                <a:pt x="8111" y="122039"/>
                                <a:pt x="0" y="111397"/>
                              </a:cubicBezTo>
                              <a:cubicBezTo>
                                <a:pt x="2083" y="111546"/>
                                <a:pt x="4093" y="111621"/>
                                <a:pt x="6027" y="111621"/>
                              </a:cubicBezTo>
                              <a:cubicBezTo>
                                <a:pt x="11832" y="111621"/>
                                <a:pt x="17487" y="110876"/>
                                <a:pt x="22994" y="109388"/>
                              </a:cubicBezTo>
                              <a:cubicBezTo>
                                <a:pt x="30286" y="107453"/>
                                <a:pt x="36742" y="104328"/>
                                <a:pt x="42360" y="100012"/>
                              </a:cubicBezTo>
                              <a:cubicBezTo>
                                <a:pt x="47978" y="95696"/>
                                <a:pt x="52499" y="90320"/>
                                <a:pt x="55922" y="83883"/>
                              </a:cubicBezTo>
                              <a:cubicBezTo>
                                <a:pt x="59345" y="77446"/>
                                <a:pt x="61057" y="70098"/>
                                <a:pt x="61057" y="61838"/>
                              </a:cubicBezTo>
                              <a:cubicBezTo>
                                <a:pt x="61057" y="54843"/>
                                <a:pt x="59996" y="47308"/>
                                <a:pt x="57875" y="39234"/>
                              </a:cubicBezTo>
                              <a:cubicBezTo>
                                <a:pt x="55755" y="31160"/>
                                <a:pt x="52648" y="22547"/>
                                <a:pt x="48555" y="13394"/>
                              </a:cubicBezTo>
                              <a:lnTo>
                                <a:pt x="7009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2" name="TextBox 90"/>
                      <wps:cNvSpPr txBox="1"/>
                      <wps:spPr>
                        <a:xfrm>
                          <a:off x="2276922" y="67867"/>
                          <a:ext cx="217958" cy="133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958" h="133275">
                              <a:moveTo>
                                <a:pt x="195746" y="0"/>
                              </a:moveTo>
                              <a:lnTo>
                                <a:pt x="217958" y="0"/>
                              </a:lnTo>
                              <a:lnTo>
                                <a:pt x="217958" y="72888"/>
                              </a:lnTo>
                              <a:lnTo>
                                <a:pt x="152586" y="72888"/>
                              </a:lnTo>
                              <a:lnTo>
                                <a:pt x="146856" y="72888"/>
                              </a:lnTo>
                              <a:lnTo>
                                <a:pt x="130373" y="72888"/>
                              </a:lnTo>
                              <a:lnTo>
                                <a:pt x="130373" y="73781"/>
                              </a:lnTo>
                              <a:cubicBezTo>
                                <a:pt x="130373" y="80032"/>
                                <a:pt x="129592" y="85799"/>
                                <a:pt x="128029" y="91082"/>
                              </a:cubicBezTo>
                              <a:cubicBezTo>
                                <a:pt x="126317" y="96663"/>
                                <a:pt x="121536" y="103231"/>
                                <a:pt x="113686" y="110784"/>
                              </a:cubicBezTo>
                              <a:cubicBezTo>
                                <a:pt x="105835" y="118337"/>
                                <a:pt x="96849" y="124122"/>
                                <a:pt x="86729" y="128141"/>
                              </a:cubicBezTo>
                              <a:cubicBezTo>
                                <a:pt x="78023" y="131564"/>
                                <a:pt x="68498" y="133275"/>
                                <a:pt x="58154" y="133275"/>
                              </a:cubicBezTo>
                              <a:cubicBezTo>
                                <a:pt x="56443" y="133275"/>
                                <a:pt x="54694" y="133238"/>
                                <a:pt x="52908" y="133164"/>
                              </a:cubicBezTo>
                              <a:cubicBezTo>
                                <a:pt x="28426" y="129592"/>
                                <a:pt x="12203" y="118616"/>
                                <a:pt x="4241" y="100235"/>
                              </a:cubicBezTo>
                              <a:cubicBezTo>
                                <a:pt x="1413" y="93761"/>
                                <a:pt x="0" y="86804"/>
                                <a:pt x="0" y="79362"/>
                              </a:cubicBezTo>
                              <a:cubicBezTo>
                                <a:pt x="0" y="65447"/>
                                <a:pt x="4799" y="49783"/>
                                <a:pt x="14399" y="32370"/>
                              </a:cubicBezTo>
                              <a:lnTo>
                                <a:pt x="19533" y="34602"/>
                              </a:lnTo>
                              <a:cubicBezTo>
                                <a:pt x="14920" y="45839"/>
                                <a:pt x="12613" y="55922"/>
                                <a:pt x="12613" y="64851"/>
                              </a:cubicBezTo>
                              <a:cubicBezTo>
                                <a:pt x="12613" y="72442"/>
                                <a:pt x="14324" y="79213"/>
                                <a:pt x="17747" y="85167"/>
                              </a:cubicBezTo>
                              <a:cubicBezTo>
                                <a:pt x="25040" y="98115"/>
                                <a:pt x="36686" y="105891"/>
                                <a:pt x="52685" y="108495"/>
                              </a:cubicBezTo>
                              <a:lnTo>
                                <a:pt x="52685" y="108384"/>
                              </a:lnTo>
                              <a:cubicBezTo>
                                <a:pt x="52982" y="108458"/>
                                <a:pt x="53280" y="108533"/>
                                <a:pt x="53578" y="108607"/>
                              </a:cubicBezTo>
                              <a:cubicBezTo>
                                <a:pt x="56405" y="108979"/>
                                <a:pt x="59382" y="109202"/>
                                <a:pt x="62507" y="109277"/>
                              </a:cubicBezTo>
                              <a:cubicBezTo>
                                <a:pt x="63177" y="109277"/>
                                <a:pt x="63772" y="109388"/>
                                <a:pt x="64293" y="109612"/>
                              </a:cubicBezTo>
                              <a:cubicBezTo>
                                <a:pt x="66228" y="109537"/>
                                <a:pt x="68237" y="109351"/>
                                <a:pt x="70321" y="109053"/>
                              </a:cubicBezTo>
                              <a:cubicBezTo>
                                <a:pt x="76497" y="108309"/>
                                <a:pt x="82320" y="106728"/>
                                <a:pt x="87790" y="104310"/>
                              </a:cubicBezTo>
                              <a:cubicBezTo>
                                <a:pt x="93259" y="101891"/>
                                <a:pt x="98059" y="98728"/>
                                <a:pt x="102189" y="94822"/>
                              </a:cubicBezTo>
                              <a:cubicBezTo>
                                <a:pt x="106319" y="90915"/>
                                <a:pt x="109165" y="86469"/>
                                <a:pt x="110728" y="81483"/>
                              </a:cubicBezTo>
                              <a:cubicBezTo>
                                <a:pt x="108942" y="79251"/>
                                <a:pt x="106747" y="77520"/>
                                <a:pt x="104142" y="76293"/>
                              </a:cubicBezTo>
                              <a:cubicBezTo>
                                <a:pt x="101538" y="75065"/>
                                <a:pt x="98710" y="74190"/>
                                <a:pt x="95659" y="73670"/>
                              </a:cubicBezTo>
                              <a:cubicBezTo>
                                <a:pt x="92608" y="73149"/>
                                <a:pt x="89520" y="72870"/>
                                <a:pt x="86394" y="72832"/>
                              </a:cubicBezTo>
                              <a:cubicBezTo>
                                <a:pt x="83269" y="72795"/>
                                <a:pt x="80292" y="72777"/>
                                <a:pt x="77465" y="72777"/>
                              </a:cubicBezTo>
                              <a:lnTo>
                                <a:pt x="84497" y="48890"/>
                              </a:lnTo>
                              <a:lnTo>
                                <a:pt x="146856" y="48890"/>
                              </a:lnTo>
                              <a:lnTo>
                                <a:pt x="152586" y="48890"/>
                              </a:lnTo>
                              <a:lnTo>
                                <a:pt x="195746" y="48890"/>
                              </a:lnTo>
                              <a:lnTo>
                                <a:pt x="195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3" name="TextBox 91"/>
                      <wps:cNvSpPr txBox="1"/>
                      <wps:spPr>
                        <a:xfrm>
                          <a:off x="3044577" y="139193"/>
                          <a:ext cx="670" cy="22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" h="223">
                              <a:moveTo>
                                <a:pt x="0" y="0"/>
                              </a:moveTo>
                              <a:lnTo>
                                <a:pt x="619" y="171"/>
                              </a:lnTo>
                              <a:lnTo>
                                <a:pt x="670" y="2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4" name="TextBox 92"/>
                      <wps:cNvSpPr txBox="1"/>
                      <wps:spPr>
                        <a:xfrm>
                          <a:off x="864170" y="158837"/>
                          <a:ext cx="38510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10" h="38956">
                              <a:moveTo>
                                <a:pt x="19423" y="0"/>
                              </a:moveTo>
                              <a:lnTo>
                                <a:pt x="38510" y="19310"/>
                              </a:lnTo>
                              <a:cubicBezTo>
                                <a:pt x="36649" y="21171"/>
                                <a:pt x="34938" y="22901"/>
                                <a:pt x="33375" y="24501"/>
                              </a:cubicBezTo>
                              <a:cubicBezTo>
                                <a:pt x="31812" y="26101"/>
                                <a:pt x="30287" y="27682"/>
                                <a:pt x="28799" y="29245"/>
                              </a:cubicBezTo>
                              <a:cubicBezTo>
                                <a:pt x="27310" y="30807"/>
                                <a:pt x="25804" y="32370"/>
                                <a:pt x="24278" y="33933"/>
                              </a:cubicBezTo>
                              <a:cubicBezTo>
                                <a:pt x="22753" y="35495"/>
                                <a:pt x="21134" y="37170"/>
                                <a:pt x="19423" y="38956"/>
                              </a:cubicBezTo>
                              <a:cubicBezTo>
                                <a:pt x="17562" y="37095"/>
                                <a:pt x="15832" y="35347"/>
                                <a:pt x="14232" y="33709"/>
                              </a:cubicBezTo>
                              <a:cubicBezTo>
                                <a:pt x="12632" y="32072"/>
                                <a:pt x="11070" y="30491"/>
                                <a:pt x="9544" y="28966"/>
                              </a:cubicBezTo>
                              <a:cubicBezTo>
                                <a:pt x="8019" y="27440"/>
                                <a:pt x="6493" y="25896"/>
                                <a:pt x="4968" y="24333"/>
                              </a:cubicBezTo>
                              <a:cubicBezTo>
                                <a:pt x="3442" y="22771"/>
                                <a:pt x="1786" y="21096"/>
                                <a:pt x="0" y="19310"/>
                              </a:cubicBezTo>
                              <a:lnTo>
                                <a:pt x="194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5" name="TextBox 93"/>
                      <wps:cNvSpPr txBox="1"/>
                      <wps:spPr>
                        <a:xfrm>
                          <a:off x="768660" y="159953"/>
                          <a:ext cx="76460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460" h="38956">
                              <a:moveTo>
                                <a:pt x="19422" y="0"/>
                              </a:moveTo>
                              <a:lnTo>
                                <a:pt x="38233" y="19031"/>
                              </a:lnTo>
                              <a:lnTo>
                                <a:pt x="57373" y="0"/>
                              </a:lnTo>
                              <a:lnTo>
                                <a:pt x="76460" y="19310"/>
                              </a:lnTo>
                              <a:cubicBezTo>
                                <a:pt x="74600" y="21171"/>
                                <a:pt x="72889" y="22901"/>
                                <a:pt x="71326" y="24501"/>
                              </a:cubicBezTo>
                              <a:cubicBezTo>
                                <a:pt x="69763" y="26101"/>
                                <a:pt x="68238" y="27682"/>
                                <a:pt x="66749" y="29245"/>
                              </a:cubicBezTo>
                              <a:cubicBezTo>
                                <a:pt x="65261" y="30807"/>
                                <a:pt x="63754" y="32370"/>
                                <a:pt x="62229" y="33933"/>
                              </a:cubicBezTo>
                              <a:cubicBezTo>
                                <a:pt x="60703" y="35496"/>
                                <a:pt x="59085" y="37170"/>
                                <a:pt x="57373" y="38956"/>
                              </a:cubicBezTo>
                              <a:cubicBezTo>
                                <a:pt x="55513" y="37095"/>
                                <a:pt x="53783" y="35347"/>
                                <a:pt x="52183" y="33710"/>
                              </a:cubicBezTo>
                              <a:cubicBezTo>
                                <a:pt x="50583" y="32073"/>
                                <a:pt x="49020" y="30491"/>
                                <a:pt x="47495" y="28966"/>
                              </a:cubicBezTo>
                              <a:cubicBezTo>
                                <a:pt x="45969" y="27440"/>
                                <a:pt x="44444" y="25896"/>
                                <a:pt x="42918" y="24333"/>
                              </a:cubicBezTo>
                              <a:lnTo>
                                <a:pt x="38230" y="19593"/>
                              </a:lnTo>
                              <a:lnTo>
                                <a:pt x="33375" y="24501"/>
                              </a:lnTo>
                              <a:cubicBezTo>
                                <a:pt x="31812" y="26101"/>
                                <a:pt x="30287" y="27682"/>
                                <a:pt x="28798" y="29245"/>
                              </a:cubicBezTo>
                              <a:cubicBezTo>
                                <a:pt x="27310" y="30807"/>
                                <a:pt x="25803" y="32370"/>
                                <a:pt x="24278" y="33933"/>
                              </a:cubicBezTo>
                              <a:cubicBezTo>
                                <a:pt x="22752" y="35496"/>
                                <a:pt x="21134" y="37170"/>
                                <a:pt x="19422" y="38956"/>
                              </a:cubicBezTo>
                              <a:cubicBezTo>
                                <a:pt x="17562" y="37095"/>
                                <a:pt x="15832" y="35347"/>
                                <a:pt x="14232" y="33710"/>
                              </a:cubicBezTo>
                              <a:cubicBezTo>
                                <a:pt x="12632" y="32073"/>
                                <a:pt x="11069" y="30491"/>
                                <a:pt x="9544" y="28966"/>
                              </a:cubicBezTo>
                              <a:cubicBezTo>
                                <a:pt x="8018" y="27440"/>
                                <a:pt x="6493" y="25896"/>
                                <a:pt x="4967" y="24333"/>
                              </a:cubicBezTo>
                              <a:cubicBezTo>
                                <a:pt x="3442" y="22771"/>
                                <a:pt x="1786" y="21096"/>
                                <a:pt x="0" y="19310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6" name="TextBox 94"/>
                      <wps:cNvSpPr txBox="1"/>
                      <wps:spPr>
                        <a:xfrm>
                          <a:off x="1997385" y="159953"/>
                          <a:ext cx="76460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460" h="38956">
                              <a:moveTo>
                                <a:pt x="19422" y="0"/>
                              </a:moveTo>
                              <a:lnTo>
                                <a:pt x="38233" y="19031"/>
                              </a:lnTo>
                              <a:lnTo>
                                <a:pt x="57373" y="0"/>
                              </a:lnTo>
                              <a:lnTo>
                                <a:pt x="76460" y="19310"/>
                              </a:lnTo>
                              <a:cubicBezTo>
                                <a:pt x="74600" y="21171"/>
                                <a:pt x="72889" y="22901"/>
                                <a:pt x="71326" y="24501"/>
                              </a:cubicBezTo>
                              <a:cubicBezTo>
                                <a:pt x="69763" y="26101"/>
                                <a:pt x="68238" y="27682"/>
                                <a:pt x="66749" y="29245"/>
                              </a:cubicBezTo>
                              <a:cubicBezTo>
                                <a:pt x="65261" y="30807"/>
                                <a:pt x="63754" y="32370"/>
                                <a:pt x="62229" y="33933"/>
                              </a:cubicBezTo>
                              <a:cubicBezTo>
                                <a:pt x="60703" y="35496"/>
                                <a:pt x="59085" y="37170"/>
                                <a:pt x="57373" y="38956"/>
                              </a:cubicBezTo>
                              <a:cubicBezTo>
                                <a:pt x="55513" y="37095"/>
                                <a:pt x="53783" y="35347"/>
                                <a:pt x="52183" y="33710"/>
                              </a:cubicBezTo>
                              <a:cubicBezTo>
                                <a:pt x="50583" y="32073"/>
                                <a:pt x="49020" y="30491"/>
                                <a:pt x="47495" y="28966"/>
                              </a:cubicBezTo>
                              <a:cubicBezTo>
                                <a:pt x="45969" y="27440"/>
                                <a:pt x="44444" y="25896"/>
                                <a:pt x="42918" y="24333"/>
                              </a:cubicBezTo>
                              <a:lnTo>
                                <a:pt x="38230" y="19593"/>
                              </a:lnTo>
                              <a:lnTo>
                                <a:pt x="33375" y="24501"/>
                              </a:lnTo>
                              <a:cubicBezTo>
                                <a:pt x="31812" y="26101"/>
                                <a:pt x="30287" y="27682"/>
                                <a:pt x="28798" y="29245"/>
                              </a:cubicBezTo>
                              <a:cubicBezTo>
                                <a:pt x="27310" y="30807"/>
                                <a:pt x="25803" y="32370"/>
                                <a:pt x="24278" y="33933"/>
                              </a:cubicBezTo>
                              <a:cubicBezTo>
                                <a:pt x="22752" y="35496"/>
                                <a:pt x="21134" y="37170"/>
                                <a:pt x="19422" y="38956"/>
                              </a:cubicBezTo>
                              <a:cubicBezTo>
                                <a:pt x="17562" y="37095"/>
                                <a:pt x="15832" y="35347"/>
                                <a:pt x="14232" y="33710"/>
                              </a:cubicBezTo>
                              <a:cubicBezTo>
                                <a:pt x="12632" y="32073"/>
                                <a:pt x="11069" y="30491"/>
                                <a:pt x="9544" y="28966"/>
                              </a:cubicBezTo>
                              <a:cubicBezTo>
                                <a:pt x="8018" y="27440"/>
                                <a:pt x="6493" y="25896"/>
                                <a:pt x="4967" y="24333"/>
                              </a:cubicBezTo>
                              <a:cubicBezTo>
                                <a:pt x="3442" y="22771"/>
                                <a:pt x="1786" y="21096"/>
                                <a:pt x="0" y="19310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7" name="TextBox 95"/>
                      <wps:cNvSpPr txBox="1"/>
                      <wps:spPr>
                        <a:xfrm>
                          <a:off x="316706" y="162410"/>
                          <a:ext cx="38509" cy="38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09" h="38955">
                              <a:moveTo>
                                <a:pt x="19422" y="0"/>
                              </a:moveTo>
                              <a:lnTo>
                                <a:pt x="38509" y="19310"/>
                              </a:lnTo>
                              <a:cubicBezTo>
                                <a:pt x="36649" y="21171"/>
                                <a:pt x="34938" y="22901"/>
                                <a:pt x="33375" y="24501"/>
                              </a:cubicBezTo>
                              <a:cubicBezTo>
                                <a:pt x="31812" y="26100"/>
                                <a:pt x="30287" y="27682"/>
                                <a:pt x="28798" y="29244"/>
                              </a:cubicBezTo>
                              <a:cubicBezTo>
                                <a:pt x="27310" y="30807"/>
                                <a:pt x="25803" y="32370"/>
                                <a:pt x="24278" y="33933"/>
                              </a:cubicBezTo>
                              <a:cubicBezTo>
                                <a:pt x="22752" y="35495"/>
                                <a:pt x="21134" y="37170"/>
                                <a:pt x="19422" y="38955"/>
                              </a:cubicBezTo>
                              <a:cubicBezTo>
                                <a:pt x="17562" y="37095"/>
                                <a:pt x="15832" y="35346"/>
                                <a:pt x="14232" y="33709"/>
                              </a:cubicBezTo>
                              <a:cubicBezTo>
                                <a:pt x="12632" y="32072"/>
                                <a:pt x="11069" y="30491"/>
                                <a:pt x="9544" y="28965"/>
                              </a:cubicBezTo>
                              <a:cubicBezTo>
                                <a:pt x="8018" y="27440"/>
                                <a:pt x="6493" y="25896"/>
                                <a:pt x="4967" y="24333"/>
                              </a:cubicBezTo>
                              <a:cubicBezTo>
                                <a:pt x="3442" y="22770"/>
                                <a:pt x="1786" y="21096"/>
                                <a:pt x="0" y="19310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8" name="TextBox 96"/>
                      <wps:cNvSpPr txBox="1"/>
                      <wps:spPr>
                        <a:xfrm>
                          <a:off x="2602706" y="162410"/>
                          <a:ext cx="38510" cy="38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10" h="38955">
                              <a:moveTo>
                                <a:pt x="19422" y="0"/>
                              </a:moveTo>
                              <a:lnTo>
                                <a:pt x="38510" y="19310"/>
                              </a:lnTo>
                              <a:cubicBezTo>
                                <a:pt x="36649" y="21171"/>
                                <a:pt x="34938" y="22901"/>
                                <a:pt x="33375" y="24501"/>
                              </a:cubicBezTo>
                              <a:cubicBezTo>
                                <a:pt x="31812" y="26100"/>
                                <a:pt x="30287" y="27682"/>
                                <a:pt x="28799" y="29244"/>
                              </a:cubicBezTo>
                              <a:cubicBezTo>
                                <a:pt x="27310" y="30807"/>
                                <a:pt x="25803" y="32370"/>
                                <a:pt x="24278" y="33933"/>
                              </a:cubicBezTo>
                              <a:cubicBezTo>
                                <a:pt x="22752" y="35495"/>
                                <a:pt x="21134" y="37170"/>
                                <a:pt x="19422" y="38955"/>
                              </a:cubicBezTo>
                              <a:cubicBezTo>
                                <a:pt x="17562" y="37095"/>
                                <a:pt x="15832" y="35346"/>
                                <a:pt x="14232" y="33709"/>
                              </a:cubicBezTo>
                              <a:cubicBezTo>
                                <a:pt x="12632" y="32072"/>
                                <a:pt x="11069" y="30491"/>
                                <a:pt x="9544" y="28965"/>
                              </a:cubicBezTo>
                              <a:cubicBezTo>
                                <a:pt x="8018" y="27440"/>
                                <a:pt x="6493" y="25896"/>
                                <a:pt x="4967" y="24333"/>
                              </a:cubicBezTo>
                              <a:cubicBezTo>
                                <a:pt x="3442" y="22770"/>
                                <a:pt x="1786" y="21096"/>
                                <a:pt x="0" y="19310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9" name="TextBox 97"/>
                      <wps:cNvSpPr txBox="1"/>
                      <wps:spPr>
                        <a:xfrm>
                          <a:off x="25338" y="205719"/>
                          <a:ext cx="76460" cy="38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460" h="38955">
                              <a:moveTo>
                                <a:pt x="19422" y="0"/>
                              </a:moveTo>
                              <a:lnTo>
                                <a:pt x="38233" y="19030"/>
                              </a:lnTo>
                              <a:lnTo>
                                <a:pt x="57373" y="0"/>
                              </a:lnTo>
                              <a:lnTo>
                                <a:pt x="76460" y="19310"/>
                              </a:lnTo>
                              <a:cubicBezTo>
                                <a:pt x="74600" y="21170"/>
                                <a:pt x="72888" y="22901"/>
                                <a:pt x="71326" y="24501"/>
                              </a:cubicBezTo>
                              <a:cubicBezTo>
                                <a:pt x="69763" y="26100"/>
                                <a:pt x="68238" y="27682"/>
                                <a:pt x="66749" y="29244"/>
                              </a:cubicBezTo>
                              <a:cubicBezTo>
                                <a:pt x="65261" y="30807"/>
                                <a:pt x="63754" y="32370"/>
                                <a:pt x="62229" y="33933"/>
                              </a:cubicBezTo>
                              <a:cubicBezTo>
                                <a:pt x="60703" y="35495"/>
                                <a:pt x="59085" y="37170"/>
                                <a:pt x="57373" y="38955"/>
                              </a:cubicBezTo>
                              <a:cubicBezTo>
                                <a:pt x="55513" y="37095"/>
                                <a:pt x="53783" y="35346"/>
                                <a:pt x="52183" y="33709"/>
                              </a:cubicBezTo>
                              <a:cubicBezTo>
                                <a:pt x="50583" y="32072"/>
                                <a:pt x="49020" y="30491"/>
                                <a:pt x="47495" y="28965"/>
                              </a:cubicBezTo>
                              <a:cubicBezTo>
                                <a:pt x="45969" y="27440"/>
                                <a:pt x="44444" y="25896"/>
                                <a:pt x="42918" y="24333"/>
                              </a:cubicBezTo>
                              <a:lnTo>
                                <a:pt x="38230" y="19592"/>
                              </a:lnTo>
                              <a:lnTo>
                                <a:pt x="33375" y="24501"/>
                              </a:lnTo>
                              <a:cubicBezTo>
                                <a:pt x="31812" y="26100"/>
                                <a:pt x="30286" y="27682"/>
                                <a:pt x="28798" y="29244"/>
                              </a:cubicBezTo>
                              <a:cubicBezTo>
                                <a:pt x="27310" y="30807"/>
                                <a:pt x="25803" y="32370"/>
                                <a:pt x="24277" y="33933"/>
                              </a:cubicBezTo>
                              <a:cubicBezTo>
                                <a:pt x="22752" y="35495"/>
                                <a:pt x="21134" y="37170"/>
                                <a:pt x="19422" y="38955"/>
                              </a:cubicBezTo>
                              <a:cubicBezTo>
                                <a:pt x="17562" y="37095"/>
                                <a:pt x="15832" y="35346"/>
                                <a:pt x="14232" y="33709"/>
                              </a:cubicBezTo>
                              <a:cubicBezTo>
                                <a:pt x="12632" y="32072"/>
                                <a:pt x="11069" y="30491"/>
                                <a:pt x="9544" y="28965"/>
                              </a:cubicBezTo>
                              <a:cubicBezTo>
                                <a:pt x="8018" y="27440"/>
                                <a:pt x="6493" y="25896"/>
                                <a:pt x="4967" y="24333"/>
                              </a:cubicBezTo>
                              <a:cubicBezTo>
                                <a:pt x="3442" y="22770"/>
                                <a:pt x="1786" y="21096"/>
                                <a:pt x="0" y="19310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0" name="TextBox 98"/>
                      <wps:cNvSpPr txBox="1"/>
                      <wps:spPr>
                        <a:xfrm>
                          <a:off x="2300474" y="215205"/>
                          <a:ext cx="76460" cy="389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460" h="38956">
                              <a:moveTo>
                                <a:pt x="19422" y="0"/>
                              </a:moveTo>
                              <a:lnTo>
                                <a:pt x="38232" y="19031"/>
                              </a:lnTo>
                              <a:lnTo>
                                <a:pt x="57373" y="0"/>
                              </a:lnTo>
                              <a:lnTo>
                                <a:pt x="76460" y="19311"/>
                              </a:lnTo>
                              <a:cubicBezTo>
                                <a:pt x="74600" y="21171"/>
                                <a:pt x="72888" y="22901"/>
                                <a:pt x="71325" y="24501"/>
                              </a:cubicBezTo>
                              <a:cubicBezTo>
                                <a:pt x="69763" y="26101"/>
                                <a:pt x="68237" y="27683"/>
                                <a:pt x="66749" y="29245"/>
                              </a:cubicBezTo>
                              <a:cubicBezTo>
                                <a:pt x="65261" y="30808"/>
                                <a:pt x="63754" y="32371"/>
                                <a:pt x="62228" y="33933"/>
                              </a:cubicBezTo>
                              <a:cubicBezTo>
                                <a:pt x="60703" y="35496"/>
                                <a:pt x="59084" y="37170"/>
                                <a:pt x="57373" y="38956"/>
                              </a:cubicBezTo>
                              <a:cubicBezTo>
                                <a:pt x="55513" y="37096"/>
                                <a:pt x="53782" y="35347"/>
                                <a:pt x="52182" y="33710"/>
                              </a:cubicBezTo>
                              <a:cubicBezTo>
                                <a:pt x="50583" y="32073"/>
                                <a:pt x="49020" y="30492"/>
                                <a:pt x="47494" y="28966"/>
                              </a:cubicBezTo>
                              <a:cubicBezTo>
                                <a:pt x="45969" y="27441"/>
                                <a:pt x="44443" y="25897"/>
                                <a:pt x="42918" y="24334"/>
                              </a:cubicBezTo>
                              <a:lnTo>
                                <a:pt x="38230" y="19593"/>
                              </a:lnTo>
                              <a:lnTo>
                                <a:pt x="33374" y="24501"/>
                              </a:lnTo>
                              <a:cubicBezTo>
                                <a:pt x="31812" y="26101"/>
                                <a:pt x="30286" y="27683"/>
                                <a:pt x="28798" y="29245"/>
                              </a:cubicBezTo>
                              <a:cubicBezTo>
                                <a:pt x="27310" y="30808"/>
                                <a:pt x="25803" y="32371"/>
                                <a:pt x="24277" y="33933"/>
                              </a:cubicBezTo>
                              <a:cubicBezTo>
                                <a:pt x="22752" y="35496"/>
                                <a:pt x="21133" y="37170"/>
                                <a:pt x="19422" y="38956"/>
                              </a:cubicBezTo>
                              <a:cubicBezTo>
                                <a:pt x="17561" y="37096"/>
                                <a:pt x="15831" y="35347"/>
                                <a:pt x="14231" y="33710"/>
                              </a:cubicBezTo>
                              <a:cubicBezTo>
                                <a:pt x="12631" y="32073"/>
                                <a:pt x="11069" y="30492"/>
                                <a:pt x="9543" y="28966"/>
                              </a:cubicBezTo>
                              <a:cubicBezTo>
                                <a:pt x="8018" y="27441"/>
                                <a:pt x="6492" y="25897"/>
                                <a:pt x="4967" y="24334"/>
                              </a:cubicBezTo>
                              <a:cubicBezTo>
                                <a:pt x="3441" y="22771"/>
                                <a:pt x="1786" y="21097"/>
                                <a:pt x="0" y="19311"/>
                              </a:cubicBezTo>
                              <a:lnTo>
                                <a:pt x="194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F8512CA" id="Group 73" o:spid="_x0000_s1026" style="position:absolute;margin-left:203.7pt;margin-top:11.25pt;width:216.2pt;height:15.95pt;z-index:251790336" coordsize="34355,2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">
              <v:shape id="TextBox 75" o:spid="_x0000_s1027" style="position:absolute;left:16387;width:385;height:389;visibility:visible;mso-wrap-style:square;v-text-anchor:top" coordsize="38510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" path="m19422,l38510,19310v-1861,1861,-3572,3591,-5135,5191c31812,26101,30287,27682,28799,29245v-1489,1562,-2996,3125,-4521,4688c22752,35496,21134,37170,19422,38956,17562,37095,15832,35347,14232,33710,12632,32072,11069,30491,9544,28966,8018,27440,6493,25896,4967,24333,3442,22771,1786,21096,,19310l19422,xe" fillcolor="#2d2d2d [3213]" stroked="f">
                <v:path arrowok="t"/>
              </v:shape>
              <v:shape id="TextBox 76" o:spid="_x0000_s1028" style="position:absolute;left:21080;top:4;width:385;height:390;visibility:visible;mso-wrap-style:square;v-text-anchor:top" coordsize="38509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" path="m19422,l38509,19311v-1860,1860,-3572,3590,-5134,5190c31812,26101,30287,27683,28798,29245v-1488,1563,-2995,3126,-4520,4688c22752,35496,21134,37170,19422,38956,17562,37096,15832,35347,14232,33710,12632,32073,11069,30492,9544,28966,8018,27441,6493,25897,4967,24334,3442,22771,1786,21097,,19311l19422,xe" fillcolor="#2d2d2d [3213]" stroked="f">
                <v:path arrowok="t"/>
              </v:shape>
              <v:shape id="TextBox 77" o:spid="_x0000_s1029" style="position:absolute;left:24450;top:54;width:386;height:390;visibility:visible;mso-wrap-style:square;v-text-anchor:top" coordsize="38510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" path="m19422,l38510,19311v-1861,1860,-3572,3590,-5135,5190c31812,26101,30287,27682,28799,29245v-1489,1563,-2996,3126,-4521,4688c22752,35496,21134,37170,19422,38956,17562,37096,15832,35347,14232,33710,12632,32073,11069,30492,9544,28966,8018,27441,6493,25897,4967,24334,3442,22771,1786,21097,,19311l19422,xe" fillcolor="#2d2d2d [3213]" stroked="f">
                <v:path arrowok="t"/>
              </v:shape>
              <v:shape id="TextBox 78" o:spid="_x0000_s1030" style="position:absolute;left:2437;top:70;width:2924;height:1337;visibility:visible;mso-wrap-style:square;v-text-anchor:top" coordsize="292447,13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" path="m21878,r,109724l36947,109724r9376,l123118,109724c112402,96552,104087,87437,98171,82377,92255,77316,85948,73596,79251,71214v-1340,-446,-2679,-669,-4018,-669c69354,70545,62545,74712,54806,83046l52462,79363c55290,68126,61652,59271,71549,52797v4614,-2977,9265,-4465,13953,-4465c90711,48332,95957,50192,101240,53913v9897,7218,27273,25822,52127,55811l160772,109724r8334,l191244,109724r,-48890l213457,60834r,48890l236972,109724r5953,l270570,109724r,-97446l292447,r,133722l242925,133722r-5953,l169106,133722r-8334,l46323,133722r-9376,l,133722,,12278,21878,xe" fillcolor="#2d2d2d [3213]" stroked="f">
                <v:path arrowok="t"/>
              </v:shape>
              <v:shape id="TextBox 79" o:spid="_x0000_s1031" style="position:absolute;left:5664;top:70;width:219;height:1337;visibility:visible;mso-wrap-style:square;v-text-anchor:top" coordsize="21878,13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" path="m21878,r,133722l,133722,,12278,21878,xe" fillcolor="#2d2d2d [3213]" stroked="f">
                <v:path arrowok="t"/>
              </v:shape>
              <v:shape id="TextBox 80" o:spid="_x0000_s1032" style="position:absolute;left:6663;top:70;width:3746;height:2079;visibility:visible;mso-wrap-style:square;v-text-anchor:top" coordsize="374675,2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" path="m301303,r,109724l319200,109724r7776,l352798,109724r,-97446l374675,r,133722l326976,133722r-7776,l258478,133722r-5953,l182278,133722r-5953,l105259,133722r-5134,l63736,133722v-2232,-967,-4055,-2251,-5469,-3851c56853,128271,55513,126485,54248,124513v-1265,-1972,-2567,-3999,-3906,-6083c49002,116347,47439,114375,45654,112514v-4019,2084,-7461,4391,-10325,6921c32464,121965,30138,124625,28352,127416v-1786,2790,-3107,5674,-3962,8650c23534,139043,23106,142019,23106,144996v,7069,1302,13004,3907,17803c29617,167599,33096,171562,37449,174687v4354,3126,9395,5488,15125,7088c58304,183375,64257,184547,70433,185291v6177,744,12428,1116,18753,1116c91269,186482,93316,186519,95325,186519v4093,,7962,-37,11608,-112c107901,187970,108719,189198,109389,190091v-7441,6251,-15292,10790,-23552,13618c77577,206536,69354,207950,61169,207950v-8037,,-15720,-1321,-23050,-3962c30789,201346,24315,197569,18697,192658,13079,187747,8577,181775,5191,174743,1805,167711,75,159804,,151023r,-1451c,145703,559,141647,1675,137406v1265,-4688,3218,-9302,5860,-13841c10177,119025,13581,114728,17748,110672v4167,-4055,9004,-7571,14511,-10548c29506,97297,27031,95008,24836,93260,22641,91511,20539,90097,18530,89018,16520,87939,14548,87083,12614,86451,10679,85818,8670,85204,6586,84609v,-149,149,-744,447,-1786c7330,81632,7740,80051,8260,78079v521,-1972,1079,-4111,1675,-6418c10530,69354,11088,67140,11609,65019v521,-2120,967,-3999,1340,-5636c13097,58192,13172,57299,13172,56704r,-335c16967,54583,21413,52853,26511,51178v5097,-1674,10287,-2995,15571,-3962c47291,46248,52351,45765,57262,45765r558,c62880,45839,67438,46676,71494,48276v4055,1600,7311,4149,9767,7646c83716,59420,84944,64108,84944,69987v,3497,-502,6827,-1507,9990c82433,83139,81037,86134,79251,88962v-1785,2828,-3906,5451,-6362,7869c70433,99250,67755,101464,64852,103473v1489,1711,3107,3144,4856,4297c71456,108924,73149,109575,74787,109724r25338,l105259,109724r25338,l130597,60834r22213,l152810,109724r23515,l182278,109724r24519,l206797,60834r22213,l229010,109724r23515,l258478,109724r20947,l279425,12278,301303,xm49337,68201v-2530,74,-4874,372,-7032,893c40147,69615,38324,70396,36835,71438v-1488,1041,-2269,2306,-2344,3795l48332,89632v-74,74,-111,149,-111,223c48295,89855,48556,89743,49002,89520v595,-372,1433,-930,2512,-1674c52593,87102,53839,86172,55253,85055v1414,-1116,2735,-2269,3962,-3460c60443,80405,61485,79177,62341,77912v856,-1265,1321,-2419,1395,-3461l63736,74228v,-1339,-670,-2456,-2009,-3348c60313,69987,58527,69317,56369,68870v-1935,-446,-4055,-669,-6362,-669l49337,68201xe" fillcolor="#2d2d2d [3213]" stroked="f">
                <v:path arrowok="t"/>
              </v:shape>
              <v:shape id="TextBox 81" o:spid="_x0000_s1033" style="position:absolute;left:25297;top:70;width:2677;height:1506;visibility:visible;mso-wrap-style:square;v-text-anchor:top" coordsize="267705,150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" path="m21878,r,109724l36947,109724r9376,l123118,109724c112403,96552,104087,87437,98171,82377,92255,77316,85948,73596,79251,71214v-1339,-446,-2679,-669,-4018,-669c69354,70545,62545,74712,54806,83046l52462,79363c55290,68126,61652,59271,71549,52797v4614,-2977,9265,-4465,13953,-4465c90711,48332,95957,50192,101240,53913v9898,7218,27273,25822,52128,55811l160772,109724r8334,l185775,109724v2232,-6474,4725,-12055,7478,-16743c196007,88292,199300,84144,203132,80535v3832,-3609,8130,-6456,12892,-8539c220117,70210,224359,69317,228749,69317v670,,1339,37,2009,111c238051,69949,244097,71475,248897,74005v4799,2530,8576,5730,11329,9599c262979,87474,264914,91864,266030,96776v1117,4911,1675,10008,1675,15292c267705,117202,267333,122374,266589,127583v-745,5209,-1675,10158,-2791,14846c262533,143917,261361,145275,260282,146503v-1079,1228,-2251,2586,-3516,4074l199058,135843r-6921,-2121l169106,133722r-8334,l46323,133722r-9376,l,133722,,12278,21878,xm227075,90525v-2530,,-5005,632,-7423,1897c217233,93687,215057,95380,213122,97501v-1935,2121,-3535,4558,-4800,7311c207057,107566,206313,110393,206090,113296r40965,10157c247055,123081,247111,122486,247222,121667v112,-818,205,-1711,279,-2679c247576,118021,247632,117091,247669,116198v37,-893,56,-1600,56,-2121c247725,111621,247483,109035,246999,106319v-484,-2716,-1470,-5227,-2958,-7534c242553,96478,240451,94543,237734,92981v-2716,-1563,-6269,-2382,-10659,-2456xe" fillcolor="#2d2d2d [3213]" stroked="f">
                <v:path arrowok="t"/>
              </v:shape>
              <v:shape id="TextBox 82" o:spid="_x0000_s1034" style="position:absolute;left:4064;top:109;width:765;height:389;visibility:visible;mso-wrap-style:square;v-text-anchor:top" coordsize="76460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" path="m19422,l38232,19030,57373,,76460,19310v-1860,1861,-3572,3591,-5134,5191c69763,26101,68237,27682,66749,29245v-1488,1562,-2995,3125,-4520,4688c60703,35495,59085,37170,57373,38956,55513,37095,53783,35347,52183,33709,50583,32072,49020,30491,47495,28966,45969,27440,44444,25896,42918,24333l38230,19592r-4855,4909c31812,26101,30286,27682,28798,29245v-1488,1562,-2995,3125,-4521,4688c22752,35495,21133,37170,19422,38956,17561,37095,15831,35347,14231,33709,12632,32072,11069,30491,9543,28966,8018,27440,6492,25896,4967,24333,3441,22771,1786,21096,,19310l19422,xe" fillcolor="#2d2d2d [3213]" stroked="f">
                <v:path arrowok="t"/>
              </v:shape>
              <v:shape id="TextBox 83" o:spid="_x0000_s1035" style="position:absolute;left:31306;top:109;width:764;height:389;visibility:visible;mso-wrap-style:square;v-text-anchor:top" coordsize="76460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" path="m19422,l38232,19030,57373,,76460,19310v-1860,1861,-3572,3591,-5134,5191c69763,26101,68238,27682,66749,29245v-1488,1562,-2995,3125,-4520,4688c60703,35495,59085,37170,57373,38956,55513,37095,53783,35347,52183,33709,50583,32072,49020,30491,47495,28966,45969,27440,44444,25896,42918,24333l38230,19592r-4855,4909c31812,26101,30286,27682,28798,29245v-1488,1562,-2995,3125,-4521,4688c22752,35495,21133,37170,19422,38956,17562,37095,15831,35347,14232,33709,12632,32072,11069,30491,9544,28966,8018,27440,6493,25896,4967,24333,3442,22771,1786,21096,,19310l19422,xe" fillcolor="#2d2d2d [3213]" stroked="f">
                <v:path arrowok="t"/>
              </v:shape>
              <v:shape id="TextBox 84" o:spid="_x0000_s1036" style="position:absolute;left:18895;top:550;width:2974;height:1374;visibility:visible;mso-wrap-style:square;v-text-anchor:top" coordsize="297433,13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" path="m245641,v4390,,8427,521,12111,1563c261435,2605,264765,4093,267742,6028v2977,1935,5581,4241,7813,6920c277788,15627,279723,18604,281360,21878l271202,32705v-1860,-2083,-4427,-3925,-7702,-5525c260226,25580,256729,24371,253008,23552v-3051,-669,-6065,-1004,-9041,-1004l241957,22548v-3795,223,-7088,1041,-9878,2455c229288,26417,227149,28538,225661,31366v-1117,2009,-1675,4465,-1675,7367c223986,39923,224098,41226,224321,42639r,-111c225289,46100,226702,49058,228563,51402v1860,2344,4055,4204,6585,5581c237679,58359,240469,59345,243520,59941v1265,223,4353,818,9265,1786l297433,61727r-5581,23998l187747,85725r-4279,l114300,85725r-8706,l89074,85725v-521,3944,-1637,7944,-3349,11999c84013,101780,81855,105724,79251,109556v-2604,3833,-5544,7442,-8818,10828c67159,123769,63680,126727,59996,129257v-3683,2531,-7441,4521,-11273,5972c44890,136680,41151,137406,37505,137406v-5209,,-10381,-1061,-15516,-3181c16855,132104,11497,129146,5916,125351l,121221v13097,-372,23403,-1675,30919,-3907c38435,115082,44946,111863,50453,107659v5506,-4205,9841,-9376,13004,-15516c66619,86004,68201,78916,68201,70880v,-6995,-1098,-14530,-3293,-22604c62712,40202,59568,31589,55476,22436v3944,-2456,7590,-4744,10939,-6865c69763,13451,73335,11237,77130,8930v4167,6995,7497,15050,9990,24166c89613,42212,91083,51755,91529,61727r14065,l114300,61727r21766,l136066,12837r22213,l158279,61727r25189,l187747,61727r17599,c203857,56220,203113,51718,203113,48221v,-5730,1079,-11460,3237,-17190c208508,25301,211485,20129,215280,15516v3795,-4614,8297,-8353,13506,-11218c233995,1433,239613,,245641,xe" fillcolor="#2d2d2d [3213]" stroked="f">
                <v:path arrowok="t"/>
              </v:shape>
              <v:shape id="TextBox 85" o:spid="_x0000_s1037" style="position:absolute;left:11274;top:553;width:7175;height:1349;visibility:visible;mso-wrap-style:square;v-text-anchor:top" coordsize="717501,134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" path="m535298,v5209,,10455,1860,15738,5581c560933,12799,578309,31403,603163,61392r7405,l618902,61392r16669,c637803,54918,640296,49337,643049,44649v2754,-4689,6047,-8837,9879,-12446c656760,28594,661058,25747,665820,23664v4093,-1786,8334,-2679,12725,-2679c679215,20985,679884,21022,680554,21096v7293,521,13339,2047,18138,4577c703492,28203,707269,31403,710022,35272v2753,3870,4688,8260,5804,13172c716942,53355,717501,58452,717501,63736v,5134,-372,10306,-1117,15515c715640,84460,714710,89409,713594,94097v-1265,1488,-2437,2846,-3516,4074c708999,99399,707827,100757,706562,102245l648854,87511r-6921,-2121l618902,85390r-8334,l492547,85390r-5804,l287759,85390r-1041,l127248,85390v-74,,-111,-37,-111,-111c124755,92274,121556,98785,117537,104812v-4018,6028,-8818,11255,-14399,15683c97557,124923,91195,128420,84051,130987v-7144,2568,-15032,3851,-23664,3851c34417,132755,16371,121295,6251,100459,2084,91976,,82935,,73335,,59420,4316,44388,12948,28240r5135,2233c12948,40146,10381,49671,10381,59048v,8632,2158,17078,6474,25338c25859,101799,40891,110654,61950,110951v5655,,11143,-986,16464,-2958c83735,106022,88441,103045,92534,99064v4093,-3981,7404,-8949,9934,-14902c104329,79772,105445,72703,105817,62954v-447,-1934,-893,-3869,-1340,-5804c103957,54992,103361,52871,102692,50788v-596,-2084,-1154,-4223,-1675,-6419c100496,42174,100050,39923,99678,37616v3572,-1488,6827,-2809,9767,-3962c112384,32500,115491,31254,118765,29915v893,5581,2195,11013,3907,16296l127137,61392r13171,c143731,57522,147470,53448,151526,49169v4055,-4279,8334,-8502,12836,-12669c168864,32333,173497,28352,178259,24557v4763,-3795,9637,-7125,14622,-9990c197867,11702,202834,9432,207783,7758v4948,-1675,9767,-2512,14455,-2512c226777,5246,231260,6176,235688,8037v4428,1860,8855,4818,13283,8874c253399,20966,257659,27831,261752,37505v2455,5730,3981,13692,4576,23887l286718,61392r1041,l313953,61392v-1637,-3200,-3070,-6828,-4297,-10883c308428,46453,307479,42193,306809,37728v3572,-1488,6846,-2846,9823,-4074c319609,32426,322734,31142,326008,29803v893,5581,2195,11032,3907,16352c331626,51476,333450,56555,335384,61392r12167,c350974,57522,354732,53448,358825,49169v4093,-4279,8371,-8502,12836,-12669c376126,32333,380740,28352,385502,24557v4763,-3795,9600,-7125,14511,-9990c404924,11702,409854,9432,414803,7758v4948,-1675,9804,-2512,14566,-2512c443657,5618,455600,12725,465200,26566v6325,9153,9711,20761,10157,34826l486743,61392r5804,l572914,61392c562198,48220,553883,39105,547967,34045,542051,28984,535744,25264,529047,22882v-1339,-446,-2679,-669,-4018,-669c519150,22213,512341,26380,504602,34714r-2344,-3683c505086,19794,511448,10939,521345,4465,525959,1488,530610,,535298,xm425574,28240v-3944,,-8092,968,-12445,2902c408775,33077,404366,35607,399902,38733v-4465,3125,-8912,6678,-13339,10659c382135,53374,377949,57373,374005,61392r80702,c454038,52834,451619,45690,447452,39960v-4167,-5729,-8093,-9115,-11776,-10157c431992,28761,428625,28240,425574,28240xm218443,28240v-3870,,-8000,968,-12390,2902c201662,33077,197235,35607,192770,38733v-4465,3125,-8893,6678,-13283,10659c175096,53374,170929,57373,166985,61392r77131,l246683,61503v-1191,-8036,-2809,-13915,-4856,-17636c239781,40146,237530,37133,235074,34826v-2456,-2307,-5079,-3981,-7869,-5023c224414,28761,221494,28240,218443,28240xm676871,42193v-2531,,-5005,632,-7423,1897c667029,45355,664853,47048,662918,49169v-1935,2121,-3535,4558,-4800,7311c656853,59234,656109,62061,655886,64964r40965,10157c696851,74749,696906,74154,697018,73335v112,-818,205,-1711,279,-2679c697372,69689,697427,68759,697465,67866v37,-893,55,-1600,55,-2121c697520,63289,697279,60703,696795,57987v-484,-2716,-1470,-5227,-2958,-7534c692349,48146,690246,46211,687530,44649v-2716,-1563,-6269,-2382,-10659,-2456xe" fillcolor="#2d2d2d [3213]" stroked="f">
                <v:path arrowok="t"/>
              </v:shape>
              <v:shape id="TextBox 86" o:spid="_x0000_s1038" style="position:absolute;left:30231;top:553;width:4124;height:1371;visibility:visible;mso-wrap-style:square;v-text-anchor:top" coordsize="412440,137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" path="m230237,v5209,,10455,1860,15738,5581c255873,12799,273248,31403,298103,61392r7404,l313841,61392r16669,c332742,54918,335235,49337,337988,44649v2754,-4689,6047,-8837,9879,-12446c351699,28594,355997,25747,360759,23664v4093,-1786,8335,-2679,12725,-2679c374154,20985,374823,21022,375493,21096v7293,521,13339,2047,18139,4577c398431,28203,402208,31403,404961,35272v2753,3870,4688,8260,5804,13172c411882,53355,412440,58452,412440,63736v,5134,-372,10306,-1116,15515c410579,84460,409649,89409,408533,94097v-1265,1488,-2437,2846,-3516,4074c403938,99399,402766,100757,401501,102245l343793,87511r-6921,-2121l313841,85390r-8334,l187635,85390r-5953,l108272,85390r-2790,l87846,85390v-1638,6474,-3703,12372,-6195,17692c79158,108403,76237,112849,72888,116421v-6399,7292,-12557,12557,-18473,15794c48499,135452,42602,137071,36723,137071v-5209,,-10399,-1061,-15571,-3181c15980,131769,10641,128848,5134,125127l,121109r6139,c12911,121109,19347,120328,25449,118765v6251,-1563,11962,-3888,17134,-6976c47755,108700,52276,104924,56145,100459v3870,-4465,6958,-9488,9265,-15069l28686,85390v-1562,-149,-2976,-390,-4241,-725l22050,83999,9376,71214c6771,66005,5469,60462,5469,54583v,-5730,1079,-11479,3237,-17246c10864,31570,13841,26380,17636,21766v3795,-4613,8260,-8371,13394,-11274c36165,7590,41783,6139,47885,6139v7367,,13711,1526,19032,4577c72237,13767,76628,17841,80088,22938v3460,5098,6065,10976,7813,17636c89650,47234,90599,54174,90748,61392r14734,l108272,61392r27682,l135954,12502r22213,l158167,61392r23515,l187635,61392r80218,c257138,48220,248822,39105,242906,34045,236990,28984,230683,25264,223986,22882v-1339,-446,-2679,-669,-4018,-669c214089,22213,207280,26380,199541,34714r-2344,-3683c200025,19794,206387,10939,216284,4465,220898,1488,225549,,230237,xm43532,25115v-2679,,-5135,632,-7367,1897c33933,28277,32016,29915,30417,31924v-1600,2009,-2828,4241,-3684,6697c25877,41077,25449,43532,25449,45988v,3349,856,6437,2568,9265c29728,58080,32482,60127,36277,61392r29244,c65968,59978,66247,58657,66359,57429v111,-1228,167,-2363,167,-3404c66526,51569,66247,48685,65689,45374v-558,-3311,-1675,-6455,-3349,-9432c60666,32966,58322,30417,55308,28296,52294,26175,48369,25115,43532,25115xm371810,42193v-2530,,-5005,632,-7423,1897c361968,45355,359792,47048,357857,49169v-1935,2121,-3535,4558,-4800,7311c351792,59234,351048,62061,350825,64964r40965,10157c391790,74749,391846,74154,391957,73335v112,-818,205,-1711,279,-2679c392311,69689,392367,68759,392404,67866v37,-893,56,-1600,56,-2121c392460,63289,392218,60703,391734,57987v-484,-2716,-1470,-5227,-2958,-7534c387288,48146,385186,46211,382469,44649v-2716,-1563,-6269,-2382,-10659,-2456xe" fillcolor="#2d2d2d [3213]" stroked="f">
                <v:path arrowok="t"/>
              </v:shape>
              <v:shape id="TextBox 87" o:spid="_x0000_s1039" style="position:absolute;top:563;width:1303;height:1339;visibility:visible;mso-wrap-style:square;v-text-anchor:top" coordsize="130373,13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" path="m117649,v2306,,4204,242,5692,725c124830,1209,126299,2102,127750,3404v1451,1302,2326,3925,2623,7869l130373,12501v,3795,-1190,8707,-3571,14734c124420,24184,121220,22659,117202,22659r-335,c112626,22808,109314,23422,106933,24500v-2381,1080,-4446,2400,-6195,3963c98989,30026,97296,31719,95659,33542v-1637,1823,-3088,3590,-4353,5302c90041,40555,89018,42044,88236,43309v-781,1265,-1172,2083,-1172,2455c87064,47104,87864,48332,89464,49448v1600,1116,3609,2121,6028,3014c97910,53355,100589,54155,103528,54861v2940,707,5749,1358,8428,1954c114412,57336,116681,57838,118765,58322v2083,483,3497,911,4241,1283c124346,60201,125443,61131,126299,62396v856,1265,1488,2679,1898,4241c128606,68200,128885,69874,129034,71660v149,1786,223,4465,223,8037c128141,88924,123155,98356,114300,107993v-8855,9637,-17990,16353,-27403,20148c77484,131936,68424,133833,59717,133833,32035,131750,13767,120290,4911,99454,1637,91864,,83827,,75344,,60610,4874,44574,14622,27235r5135,2233c14250,39960,11497,49969,11497,59494v,7367,1674,14436,5023,21208c24110,96329,35719,105668,51346,108719v1786,74,3609,186,5469,334c58675,109202,60573,109277,62508,109277v4911,,9878,-707,14901,-2121c82432,105742,87157,103733,91585,101128v4428,-2604,8279,-5711,11553,-9320c106412,88199,108719,84162,110058,79697v-521,-74,-1246,-205,-2176,-391c106952,79120,105947,78934,104868,78748v-1079,-186,-2121,-372,-3125,-558c100738,78004,99864,77837,99119,77688,95920,77167,92478,76535,88795,75790,85111,75046,81688,74060,78525,72832,75363,71605,72740,70079,70656,68256,68572,66433,67531,64182,67531,61503v,-3572,669,-7572,2009,-11999c70879,45076,72721,40593,75065,36053v2344,-4539,5116,-8967,8316,-13283c86581,18454,90022,14603,93706,11218v3683,-3386,7571,-6102,11664,-8149c109463,1023,113556,,117649,xe" fillcolor="#2d2d2d [3213]" stroked="f">
                <v:path arrowok="t"/>
              </v:shape>
              <v:shape id="TextBox 88" o:spid="_x0000_s1040" style="position:absolute;left:28765;top:563;width:1304;height:1339;visibility:visible;mso-wrap-style:square;v-text-anchor:top" coordsize="130374,13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" path="m117649,v2307,,4204,242,5692,725c124830,1209,126299,2102,127750,3404v1452,1302,2326,3925,2624,7869l130374,12501v,3795,-1191,8707,-3572,14734c124420,24184,121221,22659,117202,22659r-335,c112626,22808,109314,23422,106933,24500v-2381,1080,-4446,2400,-6195,3963c98989,30026,97296,31719,95659,33542v-1637,1823,-3088,3590,-4353,5302c90041,40555,89018,42044,88237,43309v-782,1265,-1172,2083,-1172,2455c87065,47104,87864,48332,89464,49448v1600,1116,3609,2121,6028,3014c97910,53355,100589,54155,103529,54861v2939,707,5748,1358,8427,1954c114412,57336,116681,57838,118765,58322v2084,483,3497,911,4242,1283c124346,60201,125444,61131,126299,62396v856,1265,1489,2679,1898,4241c128606,68200,128885,69874,129034,71660v149,1786,223,4465,223,8037c128141,88924,123155,98356,114300,107993v-8855,9637,-17990,16353,-27403,20148c77484,131936,68424,133833,59717,133833,32035,131750,13767,120290,4911,99454,1637,91864,,83827,,75344,,60610,4874,44574,14622,27235r5135,2233c14250,39960,11497,49969,11497,59494v,7367,1674,14436,5023,21208c24110,96329,35719,105668,51346,108719v1786,74,3609,186,5469,334c58676,109202,60573,109277,62508,109277v4911,,9878,-707,14901,-2121c82432,105742,87158,103733,91585,101128v4428,-2604,8279,-5711,11553,-9320c106412,88199,108719,84162,110058,79697v-520,-74,-1246,-205,-2176,-391c106952,79120,105947,78934,104868,78748v-1079,-186,-2121,-372,-3125,-558c100738,78004,99864,77837,99120,77688,95920,77167,92478,76535,88795,75790,85111,75046,81688,74060,78526,72832,75363,71605,72740,70079,70656,68256,68573,66433,67531,64182,67531,61503v,-3572,670,-7572,2009,-11999c70879,45076,72721,40593,75065,36053v2344,-4539,5116,-8967,8316,-13283c86581,18454,90022,14603,93706,11218v3683,-3386,7572,-6102,11664,-8149c109463,1023,113556,,117649,xe" fillcolor="#2d2d2d [3213]" stroked="f">
                <v:path arrowok="t"/>
              </v:shape>
              <v:shape id="TextBox 89" o:spid="_x0000_s1041" style="position:absolute;left:1306;top:640;width:845;height:1284;visibility:visible;mso-wrap-style:square;v-text-anchor:top" coordsize="84497,12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" path="m70098,v4688,7664,8260,16203,10715,25617c83269,35030,84497,44648,84497,54471v,4911,-521,10139,-1563,15682c81892,75697,80348,81204,78302,86673v-2046,5470,-4576,10716,-7590,15739c67698,107435,64182,111862,60164,115695v-4019,3832,-8502,6902,-13451,9209c41765,127210,36351,128364,30472,128364,18268,127694,8111,122039,,111397v2083,149,4093,224,6027,224c11832,111621,17487,110876,22994,109388v7292,-1935,13748,-5060,19366,-9376c47978,95696,52499,90320,55922,83883v3423,-6437,5135,-13785,5135,-22045c61057,54843,59996,47308,57875,39234,55755,31160,52648,22547,48555,13394l70098,xe" fillcolor="#2d2d2d [3213]" stroked="f">
                <v:path arrowok="t"/>
              </v:shape>
              <v:shape id="TextBox 90" o:spid="_x0000_s1042" style="position:absolute;left:22769;top:678;width:2179;height:1333;visibility:visible;mso-wrap-style:square;v-text-anchor:top" coordsize="217958,13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" path="m195746,r22212,l217958,72888r-65372,l146856,72888r-16483,l130373,73781v,6251,-781,12018,-2344,17301c126317,96663,121536,103231,113686,110784v-7851,7553,-16837,13338,-26957,17357c78023,131564,68498,133275,58154,133275v-1711,,-3460,-37,-5246,-111c28426,129592,12203,118616,4241,100235,1413,93761,,86804,,79362,,65447,4799,49783,14399,32370r5134,2232c14920,45839,12613,55922,12613,64851v,7591,1711,14362,5134,20316c25040,98115,36686,105891,52685,108495r,-111c52982,108458,53280,108533,53578,108607v2827,372,5804,595,8929,670c63177,109277,63772,109388,64293,109612v1935,-75,3944,-261,6028,-559c76497,108309,82320,106728,87790,104310v5469,-2419,10269,-5582,14399,-9488c106319,90915,109165,86469,110728,81483v-1786,-2232,-3981,-3963,-6586,-5190c101538,75065,98710,74190,95659,73670v-3051,-521,-6139,-800,-9265,-838c83269,72795,80292,72777,77465,72777l84497,48890r62359,l152586,48890r43160,l195746,xe" fillcolor="#2d2d2d [3213]" stroked="f">
                <v:path arrowok="t"/>
              </v:shape>
              <v:shape id="TextBox 91" o:spid="_x0000_s1043" style="position:absolute;left:30445;top:1391;width:7;height:3;visibility:visible;mso-wrap-style:square;v-text-anchor:top" coordsize="670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" path="m,l619,171r51,52l,xe" fillcolor="#2d2d2d [3213]" stroked="f">
                <v:path arrowok="t"/>
              </v:shape>
              <v:shape id="TextBox 92" o:spid="_x0000_s1044" style="position:absolute;left:8641;top:1588;width:385;height:389;visibility:visible;mso-wrap-style:square;v-text-anchor:top" coordsize="38510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" path="m19423,l38510,19310v-1861,1861,-3572,3591,-5135,5191c31812,26101,30287,27682,28799,29245v-1489,1562,-2995,3125,-4521,4688c22753,35495,21134,37170,19423,38956,17562,37095,15832,35347,14232,33709,12632,32072,11070,30491,9544,28966,8019,27440,6493,25896,4968,24333,3442,22771,1786,21096,,19310l19423,xe" fillcolor="#2d2d2d [3213]" stroked="f">
                <v:path arrowok="t"/>
              </v:shape>
              <v:shape id="TextBox 93" o:spid="_x0000_s1045" style="position:absolute;left:7686;top:1599;width:765;height:390;visibility:visible;mso-wrap-style:square;v-text-anchor:top" coordsize="76460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" path="m19422,l38233,19031,57373,,76460,19310v-1860,1861,-3571,3591,-5134,5191c69763,26101,68238,27682,66749,29245v-1488,1562,-2995,3125,-4520,4688c60703,35496,59085,37170,57373,38956,55513,37095,53783,35347,52183,33710,50583,32073,49020,30491,47495,28966,45969,27440,44444,25896,42918,24333l38230,19593r-4855,4908c31812,26101,30287,27682,28798,29245v-1488,1562,-2995,3125,-4520,4688c22752,35496,21134,37170,19422,38956,17562,37095,15832,35347,14232,33710,12632,32073,11069,30491,9544,28966,8018,27440,6493,25896,4967,24333,3442,22771,1786,21096,,19310l19422,xe" fillcolor="#2d2d2d [3213]" stroked="f">
                <v:path arrowok="t"/>
              </v:shape>
              <v:shape id="TextBox 94" o:spid="_x0000_s1046" style="position:absolute;left:19973;top:1599;width:765;height:390;visibility:visible;mso-wrap-style:square;v-text-anchor:top" coordsize="76460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" path="m19422,l38233,19031,57373,,76460,19310v-1860,1861,-3571,3591,-5134,5191c69763,26101,68238,27682,66749,29245v-1488,1562,-2995,3125,-4520,4688c60703,35496,59085,37170,57373,38956,55513,37095,53783,35347,52183,33710,50583,32073,49020,30491,47495,28966,45969,27440,44444,25896,42918,24333l38230,19593r-4855,4908c31812,26101,30287,27682,28798,29245v-1488,1562,-2995,3125,-4520,4688c22752,35496,21134,37170,19422,38956,17562,37095,15832,35347,14232,33710,12632,32073,11069,30491,9544,28966,8018,27440,6493,25896,4967,24333,3442,22771,1786,21096,,19310l19422,xe" fillcolor="#2d2d2d [3213]" stroked="f">
                <v:path arrowok="t"/>
              </v:shape>
              <v:shape id="TextBox 95" o:spid="_x0000_s1047" style="position:absolute;left:3167;top:1624;width:385;height:389;visibility:visible;mso-wrap-style:square;v-text-anchor:top" coordsize="38509,3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" path="m19422,l38509,19310v-1860,1861,-3571,3591,-5134,5191c31812,26100,30287,27682,28798,29244v-1488,1563,-2995,3126,-4520,4689c22752,35495,21134,37170,19422,38955,17562,37095,15832,35346,14232,33709,12632,32072,11069,30491,9544,28965,8018,27440,6493,25896,4967,24333,3442,22770,1786,21096,,19310l19422,xe" fillcolor="#2d2d2d [3213]" stroked="f">
                <v:path arrowok="t"/>
              </v:shape>
              <v:shape id="TextBox 96" o:spid="_x0000_s1048" style="position:absolute;left:26027;top:1624;width:385;height:389;visibility:visible;mso-wrap-style:square;v-text-anchor:top" coordsize="38510,3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" path="m19422,l38510,19310v-1861,1861,-3572,3591,-5135,5191c31812,26100,30287,27682,28799,29244v-1489,1563,-2996,3126,-4521,4689c22752,35495,21134,37170,19422,38955,17562,37095,15832,35346,14232,33709,12632,32072,11069,30491,9544,28965,8018,27440,6493,25896,4967,24333,3442,22770,1786,21096,,19310l19422,xe" fillcolor="#2d2d2d [3213]" stroked="f">
                <v:path arrowok="t"/>
              </v:shape>
              <v:shape id="TextBox 97" o:spid="_x0000_s1049" style="position:absolute;left:253;top:2057;width:764;height:389;visibility:visible;mso-wrap-style:square;v-text-anchor:top" coordsize="76460,3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" path="m19422,l38233,19030,57373,,76460,19310v-1860,1860,-3572,3591,-5134,5191c69763,26100,68238,27682,66749,29244v-1488,1563,-2995,3126,-4520,4689c60703,35495,59085,37170,57373,38955,55513,37095,53783,35346,52183,33709,50583,32072,49020,30491,47495,28965,45969,27440,44444,25896,42918,24333l38230,19592r-4855,4909c31812,26100,30286,27682,28798,29244v-1488,1563,-2995,3126,-4521,4689c22752,35495,21134,37170,19422,38955,17562,37095,15832,35346,14232,33709,12632,32072,11069,30491,9544,28965,8018,27440,6493,25896,4967,24333,3442,22770,1786,21096,,19310l19422,xe" fillcolor="#2d2d2d [3213]" stroked="f">
                <v:path arrowok="t"/>
              </v:shape>
              <v:shape id="TextBox 98" o:spid="_x0000_s1050" style="position:absolute;left:23004;top:2152;width:765;height:389;visibility:visible;mso-wrap-style:square;v-text-anchor:top" coordsize="76460,3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" path="m19422,l38232,19031,57373,,76460,19311v-1860,1860,-3572,3590,-5135,5190c69763,26101,68237,27683,66749,29245v-1488,1563,-2995,3126,-4521,4688c60703,35496,59084,37170,57373,38956,55513,37096,53782,35347,52182,33710,50583,32073,49020,30492,47494,28966,45969,27441,44443,25897,42918,24334l38230,19593r-4856,4908c31812,26101,30286,27683,28798,29245v-1488,1563,-2995,3126,-4521,4688c22752,35496,21133,37170,19422,38956,17561,37096,15831,35347,14231,33710,12631,32073,11069,30492,9543,28966,8018,27441,6492,25897,4967,24334,3441,22771,1786,21097,,19311l19422,xe" fillcolor="#2d2d2d [3213]" stroked="f">
                <v:path arrowok="t"/>
              </v:shape>
            </v:group>
          </w:pict>
        </mc:Fallback>
      </mc:AlternateContent>
    </w:r>
  </w:p>
  <w:p w14:paraId="14040244" w14:textId="775A547F" w:rsidR="00110B4B" w:rsidRDefault="003C22FF" w:rsidP="00471DC6">
    <w:pPr>
      <w:pStyle w:val="Header"/>
      <w:rPr>
        <w:rtl/>
        <w:lang w:bidi="ar-SY"/>
      </w:rPr>
    </w:pPr>
    <w:r w:rsidRPr="000A4481">
      <w:rPr>
        <w:noProof/>
      </w:rPr>
      <mc:AlternateContent>
        <mc:Choice Requires="wps">
          <w:drawing>
            <wp:anchor distT="0" distB="0" distL="114300" distR="114300" simplePos="0" relativeHeight="251787264" behindDoc="0" locked="0" layoutInCell="1" allowOverlap="1" wp14:anchorId="6C66DACE" wp14:editId="76D0543B">
              <wp:simplePos x="0" y="0"/>
              <wp:positionH relativeFrom="column">
                <wp:posOffset>4391660</wp:posOffset>
              </wp:positionH>
              <wp:positionV relativeFrom="paragraph">
                <wp:posOffset>56515</wp:posOffset>
              </wp:positionV>
              <wp:extent cx="2759710" cy="586740"/>
              <wp:effectExtent l="0" t="0" r="0" b="3810"/>
              <wp:wrapTight wrapText="bothSides">
                <wp:wrapPolygon edited="0">
                  <wp:start x="447" y="0"/>
                  <wp:lineTo x="447" y="21039"/>
                  <wp:lineTo x="21023" y="21039"/>
                  <wp:lineTo x="21023" y="0"/>
                  <wp:lineTo x="447" y="0"/>
                </wp:wrapPolygon>
              </wp:wrapTight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9710" cy="5867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0C1BD5" w14:textId="63513452" w:rsidR="003C22FF" w:rsidRPr="006A256F" w:rsidRDefault="00B171B1" w:rsidP="003C22FF">
                          <w:pPr>
                            <w:rPr>
                              <w:rFonts w:ascii="Hacen Tunisia" w:hAnsi="Hacen Tunisia" w:cs="Hacen Tunisia"/>
                              <w:color w:val="323737" w:themeColor="background2" w:themeShade="40"/>
                              <w:sz w:val="64"/>
                              <w:szCs w:val="64"/>
                              <w:rtl/>
                              <w:lang w:bidi="ar-SY"/>
                            </w:rPr>
                          </w:pPr>
                          <w:r>
                            <w:rPr>
                              <w:rFonts w:ascii="Hacen Tunisia" w:hAnsi="Hacen Tunisia" w:cs="Hacen Tunisia" w:hint="cs"/>
                              <w:color w:val="323737" w:themeColor="background2" w:themeShade="40"/>
                              <w:sz w:val="64"/>
                              <w:szCs w:val="64"/>
                              <w:rtl/>
                              <w:lang w:bidi="ar-SY"/>
                            </w:rPr>
                            <w:t xml:space="preserve">قواعد معطيات 1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66DACE" id="_x0000_s1091" type="#_x0000_t202" style="position:absolute;margin-left:345.8pt;margin-top:4.45pt;width:217.3pt;height:46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" filled="f" stroked="f">
              <v:textbox>
                <w:txbxContent>
                  <w:p w14:paraId="140C1BD5" w14:textId="63513452" w:rsidR="003C22FF" w:rsidRPr="006A256F" w:rsidRDefault="00B171B1" w:rsidP="003C22FF">
                    <w:pPr>
                      <w:rPr>
                        <w:rFonts w:ascii="Hacen Tunisia" w:hAnsi="Hacen Tunisia" w:cs="Hacen Tunisia"/>
                        <w:color w:val="323737" w:themeColor="background2" w:themeShade="40"/>
                        <w:sz w:val="64"/>
                        <w:szCs w:val="64"/>
                        <w:rtl/>
                        <w:lang w:bidi="ar-SY"/>
                      </w:rPr>
                    </w:pPr>
                    <w:r>
                      <w:rPr>
                        <w:rFonts w:ascii="Hacen Tunisia" w:hAnsi="Hacen Tunisia" w:cs="Hacen Tunisia" w:hint="cs"/>
                        <w:color w:val="323737" w:themeColor="background2" w:themeShade="40"/>
                        <w:sz w:val="64"/>
                        <w:szCs w:val="64"/>
                        <w:rtl/>
                        <w:lang w:bidi="ar-SY"/>
                      </w:rPr>
                      <w:t xml:space="preserve">قواعد معطيات 1 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14:paraId="78D7AFB5" w14:textId="3CDF95E9" w:rsidR="00110B4B" w:rsidRDefault="00110B4B" w:rsidP="00471DC6">
    <w:pPr>
      <w:pStyle w:val="Header"/>
      <w:rPr>
        <w:rtl/>
        <w:lang w:bidi="ar-SY"/>
      </w:rPr>
    </w:pPr>
  </w:p>
  <w:p w14:paraId="057CBE20" w14:textId="60A457B0" w:rsidR="00110B4B" w:rsidRDefault="00110B4B" w:rsidP="00471DC6">
    <w:pPr>
      <w:pStyle w:val="Header"/>
      <w:rPr>
        <w:rtl/>
        <w:lang w:bidi="ar-SY"/>
      </w:rPr>
    </w:pPr>
  </w:p>
  <w:p w14:paraId="1D967F69" w14:textId="027B741E" w:rsidR="00110B4B" w:rsidRPr="00471DC6" w:rsidRDefault="00110B4B" w:rsidP="00471D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729"/>
    <w:multiLevelType w:val="hybridMultilevel"/>
    <w:tmpl w:val="408A5598"/>
    <w:lvl w:ilvl="0" w:tplc="10304CD6">
      <w:start w:val="1"/>
      <w:numFmt w:val="decimal"/>
      <w:pStyle w:val="42"/>
      <w:lvlText w:val="%1."/>
      <w:lvlJc w:val="left"/>
      <w:pPr>
        <w:ind w:left="720" w:hanging="360"/>
      </w:pPr>
      <w:rPr>
        <w:rFonts w:ascii="Hacen Liner Screen Bd" w:hAnsi="Hacen Liner Screen Bd"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1925"/>
    <w:multiLevelType w:val="hybridMultilevel"/>
    <w:tmpl w:val="E392F6C2"/>
    <w:lvl w:ilvl="0" w:tplc="36105364">
      <w:start w:val="1"/>
      <w:numFmt w:val="bullet"/>
      <w:pStyle w:val="39E"/>
      <w:lvlText w:val=""/>
      <w:lvlJc w:val="left"/>
      <w:pPr>
        <w:ind w:left="720" w:hanging="360"/>
      </w:pPr>
      <w:rPr>
        <w:rFonts w:ascii="Wingdings" w:hAnsi="Wingdings" w:hint="default"/>
        <w:color w:val="1B567B"/>
        <w:sz w:val="36"/>
        <w:szCs w:val="36"/>
        <w:lang w:bidi="ar-SY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D6819"/>
    <w:multiLevelType w:val="hybridMultilevel"/>
    <w:tmpl w:val="36EEB8E0"/>
    <w:lvl w:ilvl="0" w:tplc="DDCC8E64">
      <w:start w:val="1"/>
      <w:numFmt w:val="bullet"/>
      <w:pStyle w:val="01A1"/>
      <w:lvlText w:val="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3377C"/>
    <w:multiLevelType w:val="hybridMultilevel"/>
    <w:tmpl w:val="30E41582"/>
    <w:lvl w:ilvl="0" w:tplc="6AD258AA">
      <w:start w:val="1"/>
      <w:numFmt w:val="decimal"/>
      <w:pStyle w:val="42R"/>
      <w:lvlText w:val="%1."/>
      <w:lvlJc w:val="left"/>
      <w:pPr>
        <w:ind w:left="723" w:hanging="360"/>
      </w:pPr>
      <w:rPr>
        <w:rFonts w:ascii="Hacen Liner Screen Bd" w:hAnsi="Hacen Liner Screen B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FC0D01"/>
    <w:multiLevelType w:val="hybridMultilevel"/>
    <w:tmpl w:val="58DC6DEC"/>
    <w:lvl w:ilvl="0" w:tplc="78D05ED6">
      <w:start w:val="1"/>
      <w:numFmt w:val="decimal"/>
      <w:pStyle w:val="142C"/>
      <w:lvlText w:val="%1."/>
      <w:lvlJc w:val="left"/>
      <w:pPr>
        <w:ind w:left="723" w:hanging="360"/>
      </w:pPr>
      <w:rPr>
        <w:rFonts w:ascii="Hacen Liner Screen Bd" w:hAnsi="Hacen Liner Screen Bd"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5" w15:restartNumberingAfterBreak="0">
    <w:nsid w:val="0D715458"/>
    <w:multiLevelType w:val="hybridMultilevel"/>
    <w:tmpl w:val="1FAEB58C"/>
    <w:lvl w:ilvl="0" w:tplc="61F8ECF6">
      <w:start w:val="1"/>
      <w:numFmt w:val="bullet"/>
      <w:pStyle w:val="31C"/>
      <w:lvlText w:val=""/>
      <w:lvlJc w:val="left"/>
      <w:pPr>
        <w:ind w:left="720" w:hanging="360"/>
      </w:pPr>
      <w:rPr>
        <w:rFonts w:ascii="Wingdings" w:hAnsi="Wingdings" w:hint="default"/>
        <w:color w:val="8C46AF"/>
        <w:sz w:val="36"/>
        <w:szCs w:val="36"/>
        <w:lang w:bidi="ar-SY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3333E"/>
    <w:multiLevelType w:val="hybridMultilevel"/>
    <w:tmpl w:val="76308A26"/>
    <w:lvl w:ilvl="0" w:tplc="56C8984C">
      <w:start w:val="1"/>
      <w:numFmt w:val="bullet"/>
      <w:pStyle w:val="31E"/>
      <w:lvlText w:val=""/>
      <w:lvlJc w:val="left"/>
      <w:pPr>
        <w:ind w:left="720" w:hanging="360"/>
      </w:pPr>
      <w:rPr>
        <w:rFonts w:ascii="Wingdings" w:hAnsi="Wingdings" w:hint="default"/>
        <w:color w:val="2882B9"/>
        <w:sz w:val="36"/>
        <w:szCs w:val="36"/>
        <w:lang w:bidi="ar-SY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C6072"/>
    <w:multiLevelType w:val="hybridMultilevel"/>
    <w:tmpl w:val="241C9276"/>
    <w:lvl w:ilvl="0" w:tplc="65AA901E">
      <w:start w:val="1"/>
      <w:numFmt w:val="bullet"/>
      <w:pStyle w:val="40"/>
      <w:lvlText w:val=""/>
      <w:lvlJc w:val="left"/>
      <w:pPr>
        <w:ind w:left="495" w:hanging="360"/>
      </w:pPr>
      <w:rPr>
        <w:rFonts w:ascii="Wingdings" w:hAnsi="Wingdings" w:hint="default"/>
        <w:color w:val="3265CC" w:themeColor="accent2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8" w15:restartNumberingAfterBreak="0">
    <w:nsid w:val="214D50A2"/>
    <w:multiLevelType w:val="hybridMultilevel"/>
    <w:tmpl w:val="7044577A"/>
    <w:lvl w:ilvl="0" w:tplc="B64E3F38">
      <w:start w:val="1"/>
      <w:numFmt w:val="bullet"/>
      <w:pStyle w:val="a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677BDA"/>
    <w:multiLevelType w:val="hybridMultilevel"/>
    <w:tmpl w:val="576EAA8C"/>
    <w:lvl w:ilvl="0" w:tplc="2EBC48FA">
      <w:start w:val="1"/>
      <w:numFmt w:val="bullet"/>
      <w:pStyle w:val="141R"/>
      <w:lvlText w:val=""/>
      <w:lvlJc w:val="left"/>
      <w:pPr>
        <w:ind w:left="1083" w:hanging="360"/>
      </w:pPr>
      <w:rPr>
        <w:rFonts w:ascii="Wingdings" w:hAnsi="Wingdings" w:hint="default"/>
        <w:color w:val="E64C53"/>
        <w:sz w:val="36"/>
        <w:szCs w:val="36"/>
        <w:lang w:bidi="ar-SY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0" w15:restartNumberingAfterBreak="0">
    <w:nsid w:val="2B1D26B7"/>
    <w:multiLevelType w:val="hybridMultilevel"/>
    <w:tmpl w:val="E0A49F68"/>
    <w:lvl w:ilvl="0" w:tplc="E4A2D9F6">
      <w:start w:val="1"/>
      <w:numFmt w:val="decimal"/>
      <w:pStyle w:val="23G1"/>
      <w:suff w:val="space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2E8437A8"/>
    <w:multiLevelType w:val="hybridMultilevel"/>
    <w:tmpl w:val="E6F61944"/>
    <w:lvl w:ilvl="0" w:tplc="AA924474">
      <w:start w:val="1"/>
      <w:numFmt w:val="bullet"/>
      <w:pStyle w:val="141D"/>
      <w:lvlText w:val=""/>
      <w:lvlJc w:val="left"/>
      <w:pPr>
        <w:ind w:left="1083" w:hanging="360"/>
      </w:pPr>
      <w:rPr>
        <w:rFonts w:ascii="Wingdings" w:hAnsi="Wingdings" w:cs="Wingdings" w:hint="default"/>
        <w:color w:val="773C94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2" w15:restartNumberingAfterBreak="0">
    <w:nsid w:val="2F965A70"/>
    <w:multiLevelType w:val="hybridMultilevel"/>
    <w:tmpl w:val="428201CC"/>
    <w:lvl w:ilvl="0" w:tplc="DE5269DC">
      <w:start w:val="1"/>
      <w:numFmt w:val="decimal"/>
      <w:pStyle w:val="25G3"/>
      <w:suff w:val="space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 w15:restartNumberingAfterBreak="0">
    <w:nsid w:val="3545486D"/>
    <w:multiLevelType w:val="hybridMultilevel"/>
    <w:tmpl w:val="D79E4990"/>
    <w:lvl w:ilvl="0" w:tplc="96966A00">
      <w:start w:val="1"/>
      <w:numFmt w:val="decimal"/>
      <w:pStyle w:val="a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21F78"/>
    <w:multiLevelType w:val="hybridMultilevel"/>
    <w:tmpl w:val="BF745B6A"/>
    <w:lvl w:ilvl="0" w:tplc="64DA771A">
      <w:start w:val="1"/>
      <w:numFmt w:val="bullet"/>
      <w:pStyle w:val="31D"/>
      <w:lvlText w:val=""/>
      <w:lvlJc w:val="left"/>
      <w:pPr>
        <w:ind w:left="720" w:hanging="360"/>
      </w:pPr>
      <w:rPr>
        <w:rFonts w:ascii="Wingdings" w:hAnsi="Wingdings" w:hint="default"/>
        <w:color w:val="18AC90"/>
        <w:sz w:val="36"/>
        <w:szCs w:val="36"/>
        <w:lang w:bidi="ar-SY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45E8D"/>
    <w:multiLevelType w:val="hybridMultilevel"/>
    <w:tmpl w:val="E888394C"/>
    <w:lvl w:ilvl="0" w:tplc="7F462F40">
      <w:start w:val="1"/>
      <w:numFmt w:val="decimal"/>
      <w:pStyle w:val="a1"/>
      <w:lvlText w:val="%1."/>
      <w:lvlJc w:val="left"/>
      <w:pPr>
        <w:ind w:left="893" w:hanging="360"/>
      </w:p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6" w15:restartNumberingAfterBreak="0">
    <w:nsid w:val="438460A0"/>
    <w:multiLevelType w:val="hybridMultilevel"/>
    <w:tmpl w:val="D4042B14"/>
    <w:lvl w:ilvl="0" w:tplc="06BCAF68">
      <w:start w:val="1"/>
      <w:numFmt w:val="bullet"/>
      <w:pStyle w:val="39-B"/>
      <w:lvlText w:val=""/>
      <w:lvlJc w:val="left"/>
      <w:pPr>
        <w:ind w:left="720" w:hanging="360"/>
      </w:pPr>
      <w:rPr>
        <w:rFonts w:ascii="Wingdings" w:hAnsi="Wingdings" w:hint="default"/>
        <w:color w:val="E64C53"/>
        <w:sz w:val="36"/>
        <w:szCs w:val="36"/>
        <w:lang w:bidi="ar-SY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D3D9E"/>
    <w:multiLevelType w:val="hybridMultilevel"/>
    <w:tmpl w:val="8B14E4DA"/>
    <w:lvl w:ilvl="0" w:tplc="28444514">
      <w:start w:val="1"/>
      <w:numFmt w:val="bullet"/>
      <w:pStyle w:val="41C"/>
      <w:lvlText w:val=""/>
      <w:lvlJc w:val="left"/>
      <w:pPr>
        <w:ind w:left="1080" w:hanging="360"/>
      </w:pPr>
      <w:rPr>
        <w:rFonts w:ascii="Wingdings" w:hAnsi="Wingdings" w:cs="Wingdings" w:hint="default"/>
        <w:color w:val="159B81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181810"/>
    <w:multiLevelType w:val="hybridMultilevel"/>
    <w:tmpl w:val="5F105D6E"/>
    <w:lvl w:ilvl="0" w:tplc="AB9AA126">
      <w:start w:val="1"/>
      <w:numFmt w:val="decimal"/>
      <w:pStyle w:val="a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B2927"/>
    <w:multiLevelType w:val="hybridMultilevel"/>
    <w:tmpl w:val="A34C2A7A"/>
    <w:lvl w:ilvl="0" w:tplc="FF3C67C8">
      <w:start w:val="1"/>
      <w:numFmt w:val="bullet"/>
      <w:pStyle w:val="41"/>
      <w:lvlText w:val=""/>
      <w:lvlJc w:val="left"/>
      <w:pPr>
        <w:ind w:left="720" w:hanging="360"/>
      </w:pPr>
      <w:rPr>
        <w:rFonts w:ascii="Wingdings" w:hAnsi="Wingdings" w:hint="default"/>
        <w:color w:val="2882B9"/>
        <w:sz w:val="36"/>
        <w:szCs w:val="36"/>
        <w:lang w:bidi="ar-SY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15B5C"/>
    <w:multiLevelType w:val="hybridMultilevel"/>
    <w:tmpl w:val="FD8A45D8"/>
    <w:lvl w:ilvl="0" w:tplc="A7F29CC6">
      <w:start w:val="1"/>
      <w:numFmt w:val="decimal"/>
      <w:lvlText w:val="%1-"/>
      <w:lvlJc w:val="left"/>
      <w:pPr>
        <w:ind w:left="4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16" w:hanging="360"/>
      </w:pPr>
    </w:lvl>
    <w:lvl w:ilvl="2" w:tplc="0809001B" w:tentative="1">
      <w:start w:val="1"/>
      <w:numFmt w:val="lowerRoman"/>
      <w:lvlText w:val="%3."/>
      <w:lvlJc w:val="right"/>
      <w:pPr>
        <w:ind w:left="1936" w:hanging="180"/>
      </w:pPr>
    </w:lvl>
    <w:lvl w:ilvl="3" w:tplc="0809000F" w:tentative="1">
      <w:start w:val="1"/>
      <w:numFmt w:val="decimal"/>
      <w:lvlText w:val="%4."/>
      <w:lvlJc w:val="left"/>
      <w:pPr>
        <w:ind w:left="2656" w:hanging="360"/>
      </w:pPr>
    </w:lvl>
    <w:lvl w:ilvl="4" w:tplc="08090019" w:tentative="1">
      <w:start w:val="1"/>
      <w:numFmt w:val="lowerLetter"/>
      <w:lvlText w:val="%5."/>
      <w:lvlJc w:val="left"/>
      <w:pPr>
        <w:ind w:left="3376" w:hanging="360"/>
      </w:pPr>
    </w:lvl>
    <w:lvl w:ilvl="5" w:tplc="0809001B" w:tentative="1">
      <w:start w:val="1"/>
      <w:numFmt w:val="lowerRoman"/>
      <w:lvlText w:val="%6."/>
      <w:lvlJc w:val="right"/>
      <w:pPr>
        <w:ind w:left="4096" w:hanging="180"/>
      </w:pPr>
    </w:lvl>
    <w:lvl w:ilvl="6" w:tplc="0809000F" w:tentative="1">
      <w:start w:val="1"/>
      <w:numFmt w:val="decimal"/>
      <w:lvlText w:val="%7."/>
      <w:lvlJc w:val="left"/>
      <w:pPr>
        <w:ind w:left="4816" w:hanging="360"/>
      </w:pPr>
    </w:lvl>
    <w:lvl w:ilvl="7" w:tplc="08090019" w:tentative="1">
      <w:start w:val="1"/>
      <w:numFmt w:val="lowerLetter"/>
      <w:lvlText w:val="%8."/>
      <w:lvlJc w:val="left"/>
      <w:pPr>
        <w:ind w:left="5536" w:hanging="360"/>
      </w:pPr>
    </w:lvl>
    <w:lvl w:ilvl="8" w:tplc="080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21" w15:restartNumberingAfterBreak="0">
    <w:nsid w:val="57663800"/>
    <w:multiLevelType w:val="hybridMultilevel"/>
    <w:tmpl w:val="2C2AD586"/>
    <w:lvl w:ilvl="0" w:tplc="1660BC02">
      <w:start w:val="1"/>
      <w:numFmt w:val="decimal"/>
      <w:pStyle w:val="26G4"/>
      <w:suff w:val="space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2" w15:restartNumberingAfterBreak="0">
    <w:nsid w:val="5F9C2DCD"/>
    <w:multiLevelType w:val="hybridMultilevel"/>
    <w:tmpl w:val="0104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3422D"/>
    <w:multiLevelType w:val="hybridMultilevel"/>
    <w:tmpl w:val="1DD26E0C"/>
    <w:lvl w:ilvl="0" w:tplc="3F46E980">
      <w:start w:val="1"/>
      <w:numFmt w:val="decimal"/>
      <w:pStyle w:val="a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C1F5E"/>
    <w:multiLevelType w:val="hybridMultilevel"/>
    <w:tmpl w:val="6FDCECC0"/>
    <w:lvl w:ilvl="0" w:tplc="33025DAC">
      <w:start w:val="1"/>
      <w:numFmt w:val="decimal"/>
      <w:pStyle w:val="142D"/>
      <w:lvlText w:val="%1."/>
      <w:lvlJc w:val="left"/>
      <w:pPr>
        <w:ind w:left="723" w:hanging="360"/>
      </w:pPr>
      <w:rPr>
        <w:rFonts w:ascii="Hacen Liner Screen Bd" w:hAnsi="Hacen Liner Screen Bd"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5" w15:restartNumberingAfterBreak="0">
    <w:nsid w:val="6E5D2629"/>
    <w:multiLevelType w:val="hybridMultilevel"/>
    <w:tmpl w:val="88FCB1BE"/>
    <w:lvl w:ilvl="0" w:tplc="39DACBA2">
      <w:start w:val="1"/>
      <w:numFmt w:val="decimal"/>
      <w:pStyle w:val="24G2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F65CDE"/>
    <w:multiLevelType w:val="hybridMultilevel"/>
    <w:tmpl w:val="D6344AD2"/>
    <w:lvl w:ilvl="0" w:tplc="DEBA10FC">
      <w:start w:val="1"/>
      <w:numFmt w:val="bullet"/>
      <w:pStyle w:val="Style1"/>
      <w:lvlText w:val="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BE3965"/>
    <w:multiLevelType w:val="hybridMultilevel"/>
    <w:tmpl w:val="608C5DE6"/>
    <w:lvl w:ilvl="0" w:tplc="D9EA9156">
      <w:start w:val="1"/>
      <w:numFmt w:val="bullet"/>
      <w:pStyle w:val="39-D"/>
      <w:lvlText w:val=""/>
      <w:lvlJc w:val="left"/>
      <w:pPr>
        <w:ind w:left="856" w:hanging="360"/>
      </w:pPr>
      <w:rPr>
        <w:rFonts w:ascii="Wingdings" w:hAnsi="Wingdings" w:cs="Wingdings" w:hint="default"/>
        <w:color w:val="159B81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8" w15:restartNumberingAfterBreak="0">
    <w:nsid w:val="7ED867EA"/>
    <w:multiLevelType w:val="hybridMultilevel"/>
    <w:tmpl w:val="63B6B9CA"/>
    <w:lvl w:ilvl="0" w:tplc="22045AE6">
      <w:start w:val="1"/>
      <w:numFmt w:val="bullet"/>
      <w:pStyle w:val="31B"/>
      <w:lvlText w:val=""/>
      <w:lvlJc w:val="left"/>
      <w:pPr>
        <w:ind w:left="720" w:hanging="360"/>
      </w:pPr>
      <w:rPr>
        <w:rFonts w:ascii="Wingdings" w:hAnsi="Wingdings" w:hint="default"/>
        <w:color w:val="E64C53"/>
        <w:sz w:val="36"/>
        <w:szCs w:val="36"/>
        <w:lang w:bidi="ar-SY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E86BE1"/>
    <w:multiLevelType w:val="hybridMultilevel"/>
    <w:tmpl w:val="B1EE748C"/>
    <w:lvl w:ilvl="0" w:tplc="AF90C19E">
      <w:start w:val="1"/>
      <w:numFmt w:val="bullet"/>
      <w:pStyle w:val="39-C"/>
      <w:lvlText w:val=""/>
      <w:lvlJc w:val="left"/>
      <w:pPr>
        <w:ind w:left="496" w:hanging="360"/>
      </w:pPr>
      <w:rPr>
        <w:rFonts w:ascii="Wingdings" w:hAnsi="Wingdings" w:cs="Wingdings" w:hint="default"/>
        <w:color w:val="773C94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21"/>
  </w:num>
  <w:num w:numId="4">
    <w:abstractNumId w:val="1"/>
  </w:num>
  <w:num w:numId="5">
    <w:abstractNumId w:val="16"/>
  </w:num>
  <w:num w:numId="6">
    <w:abstractNumId w:val="8"/>
  </w:num>
  <w:num w:numId="7">
    <w:abstractNumId w:val="7"/>
  </w:num>
  <w:num w:numId="8">
    <w:abstractNumId w:val="19"/>
  </w:num>
  <w:num w:numId="9">
    <w:abstractNumId w:val="0"/>
  </w:num>
  <w:num w:numId="10">
    <w:abstractNumId w:val="26"/>
  </w:num>
  <w:num w:numId="11">
    <w:abstractNumId w:val="12"/>
  </w:num>
  <w:num w:numId="12">
    <w:abstractNumId w:val="14"/>
  </w:num>
  <w:num w:numId="13">
    <w:abstractNumId w:val="6"/>
  </w:num>
  <w:num w:numId="14">
    <w:abstractNumId w:val="5"/>
  </w:num>
  <w:num w:numId="15">
    <w:abstractNumId w:val="28"/>
  </w:num>
  <w:num w:numId="16">
    <w:abstractNumId w:val="29"/>
  </w:num>
  <w:num w:numId="17">
    <w:abstractNumId w:val="27"/>
  </w:num>
  <w:num w:numId="18">
    <w:abstractNumId w:val="17"/>
  </w:num>
  <w:num w:numId="19">
    <w:abstractNumId w:val="11"/>
  </w:num>
  <w:num w:numId="20">
    <w:abstractNumId w:val="9"/>
  </w:num>
  <w:num w:numId="21">
    <w:abstractNumId w:val="3"/>
  </w:num>
  <w:num w:numId="22">
    <w:abstractNumId w:val="24"/>
  </w:num>
  <w:num w:numId="23">
    <w:abstractNumId w:val="4"/>
  </w:num>
  <w:num w:numId="24">
    <w:abstractNumId w:val="2"/>
  </w:num>
  <w:num w:numId="25">
    <w:abstractNumId w:val="13"/>
  </w:num>
  <w:num w:numId="26">
    <w:abstractNumId w:val="15"/>
  </w:num>
  <w:num w:numId="27">
    <w:abstractNumId w:val="18"/>
  </w:num>
  <w:num w:numId="28">
    <w:abstractNumId w:val="23"/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22"/>
  </w:num>
  <w:num w:numId="41">
    <w:abstractNumId w:val="8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  <w:num w:numId="46">
    <w:abstractNumId w:val="6"/>
  </w:num>
  <w:num w:numId="47">
    <w:abstractNumId w:val="6"/>
  </w:num>
  <w:num w:numId="48">
    <w:abstractNumId w:val="2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gutterAtTop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ar-SA" w:vendorID="64" w:dllVersion="0" w:nlCheck="1" w:checkStyle="0"/>
  <w:activeWritingStyle w:appName="MSWord" w:lang="ar-SY" w:vendorID="64" w:dllVersion="0" w:nlCheck="1" w:checkStyle="0"/>
  <w:activeWritingStyle w:appName="MSWord" w:lang="ar-SA" w:vendorID="64" w:dllVersion="6" w:nlCheck="1" w:checkStyle="0"/>
  <w:activeWritingStyle w:appName="MSWord" w:lang="ar-SY" w:vendorID="64" w:dllVersion="6" w:nlCheck="1" w:checkStyle="0"/>
  <w:activeWritingStyle w:appName="MSWord" w:lang="en-GB" w:vendorID="64" w:dllVersion="4096" w:nlCheck="1" w:checkStyle="0"/>
  <w:activeWritingStyle w:appName="MSWord" w:lang="ar-SA" w:vendorID="64" w:dllVersion="4096" w:nlCheck="1" w:checkStyle="0"/>
  <w:activeWritingStyle w:appName="MSWord" w:lang="ar-SY" w:vendorID="64" w:dllVersion="4096" w:nlCheck="1" w:checkStyle="0"/>
  <w:activeWritingStyle w:appName="MSWord" w:lang="ar-AE" w:vendorID="64" w:dllVersion="4096" w:nlCheck="1" w:checkStyle="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F20"/>
    <w:rsid w:val="000006E5"/>
    <w:rsid w:val="00002031"/>
    <w:rsid w:val="00003A3F"/>
    <w:rsid w:val="00003B9D"/>
    <w:rsid w:val="00006231"/>
    <w:rsid w:val="00010433"/>
    <w:rsid w:val="00011BD2"/>
    <w:rsid w:val="0001330C"/>
    <w:rsid w:val="0001772D"/>
    <w:rsid w:val="00021C6C"/>
    <w:rsid w:val="000324EB"/>
    <w:rsid w:val="00033D3F"/>
    <w:rsid w:val="00035DCE"/>
    <w:rsid w:val="000371FE"/>
    <w:rsid w:val="00040E17"/>
    <w:rsid w:val="00043490"/>
    <w:rsid w:val="00043860"/>
    <w:rsid w:val="00044085"/>
    <w:rsid w:val="0006064C"/>
    <w:rsid w:val="00060A62"/>
    <w:rsid w:val="00060DE2"/>
    <w:rsid w:val="000623DA"/>
    <w:rsid w:val="000629E7"/>
    <w:rsid w:val="00063995"/>
    <w:rsid w:val="0006501B"/>
    <w:rsid w:val="00067430"/>
    <w:rsid w:val="000677C7"/>
    <w:rsid w:val="00067A91"/>
    <w:rsid w:val="00067F4F"/>
    <w:rsid w:val="0007089E"/>
    <w:rsid w:val="00072A5D"/>
    <w:rsid w:val="00073DE8"/>
    <w:rsid w:val="0007437E"/>
    <w:rsid w:val="00075837"/>
    <w:rsid w:val="00076139"/>
    <w:rsid w:val="00076521"/>
    <w:rsid w:val="0007656E"/>
    <w:rsid w:val="000772CE"/>
    <w:rsid w:val="00077E38"/>
    <w:rsid w:val="0008019E"/>
    <w:rsid w:val="000809E6"/>
    <w:rsid w:val="00080D04"/>
    <w:rsid w:val="0008164A"/>
    <w:rsid w:val="00081B52"/>
    <w:rsid w:val="00082140"/>
    <w:rsid w:val="00083B0C"/>
    <w:rsid w:val="0008403F"/>
    <w:rsid w:val="00084585"/>
    <w:rsid w:val="00084E1F"/>
    <w:rsid w:val="00085038"/>
    <w:rsid w:val="00085474"/>
    <w:rsid w:val="00091F4A"/>
    <w:rsid w:val="000940B2"/>
    <w:rsid w:val="00094436"/>
    <w:rsid w:val="00094878"/>
    <w:rsid w:val="00094D80"/>
    <w:rsid w:val="000954EA"/>
    <w:rsid w:val="0009587B"/>
    <w:rsid w:val="000A58A5"/>
    <w:rsid w:val="000A6167"/>
    <w:rsid w:val="000A667F"/>
    <w:rsid w:val="000B1FE4"/>
    <w:rsid w:val="000B2BA7"/>
    <w:rsid w:val="000B5A3E"/>
    <w:rsid w:val="000B6B60"/>
    <w:rsid w:val="000B6B75"/>
    <w:rsid w:val="000C3D1C"/>
    <w:rsid w:val="000C55F5"/>
    <w:rsid w:val="000D1EBE"/>
    <w:rsid w:val="000D1FEC"/>
    <w:rsid w:val="000D219E"/>
    <w:rsid w:val="000D228C"/>
    <w:rsid w:val="000D243A"/>
    <w:rsid w:val="000D2525"/>
    <w:rsid w:val="000D67DF"/>
    <w:rsid w:val="000E1477"/>
    <w:rsid w:val="000E1EFF"/>
    <w:rsid w:val="000E5802"/>
    <w:rsid w:val="000F061D"/>
    <w:rsid w:val="000F0C2E"/>
    <w:rsid w:val="000F10E8"/>
    <w:rsid w:val="000F2BC5"/>
    <w:rsid w:val="000F40E5"/>
    <w:rsid w:val="000F642C"/>
    <w:rsid w:val="0010184C"/>
    <w:rsid w:val="0010320C"/>
    <w:rsid w:val="00103E96"/>
    <w:rsid w:val="00104A0B"/>
    <w:rsid w:val="00104DAE"/>
    <w:rsid w:val="00105097"/>
    <w:rsid w:val="00110B4B"/>
    <w:rsid w:val="00111189"/>
    <w:rsid w:val="00112589"/>
    <w:rsid w:val="00115CE4"/>
    <w:rsid w:val="00117F02"/>
    <w:rsid w:val="00122296"/>
    <w:rsid w:val="00123EF2"/>
    <w:rsid w:val="00124379"/>
    <w:rsid w:val="00124FD8"/>
    <w:rsid w:val="00125038"/>
    <w:rsid w:val="00126C10"/>
    <w:rsid w:val="00127857"/>
    <w:rsid w:val="001333F1"/>
    <w:rsid w:val="00133945"/>
    <w:rsid w:val="00134AA1"/>
    <w:rsid w:val="001350E1"/>
    <w:rsid w:val="00135E63"/>
    <w:rsid w:val="00140BDE"/>
    <w:rsid w:val="00142F06"/>
    <w:rsid w:val="00143521"/>
    <w:rsid w:val="00143E02"/>
    <w:rsid w:val="00144020"/>
    <w:rsid w:val="00146578"/>
    <w:rsid w:val="001509F6"/>
    <w:rsid w:val="00153DB1"/>
    <w:rsid w:val="00156086"/>
    <w:rsid w:val="00162439"/>
    <w:rsid w:val="001660B4"/>
    <w:rsid w:val="001673A2"/>
    <w:rsid w:val="00171342"/>
    <w:rsid w:val="00172926"/>
    <w:rsid w:val="00174D99"/>
    <w:rsid w:val="00177051"/>
    <w:rsid w:val="0017772E"/>
    <w:rsid w:val="001814D4"/>
    <w:rsid w:val="001817AA"/>
    <w:rsid w:val="00182758"/>
    <w:rsid w:val="00185276"/>
    <w:rsid w:val="001860E8"/>
    <w:rsid w:val="00190325"/>
    <w:rsid w:val="001904B0"/>
    <w:rsid w:val="001909F2"/>
    <w:rsid w:val="00191B5C"/>
    <w:rsid w:val="00194CA3"/>
    <w:rsid w:val="001953CE"/>
    <w:rsid w:val="00195A36"/>
    <w:rsid w:val="00195D06"/>
    <w:rsid w:val="00196068"/>
    <w:rsid w:val="001A2B71"/>
    <w:rsid w:val="001A30D0"/>
    <w:rsid w:val="001A3729"/>
    <w:rsid w:val="001A6D0E"/>
    <w:rsid w:val="001B07A2"/>
    <w:rsid w:val="001B2E08"/>
    <w:rsid w:val="001B4984"/>
    <w:rsid w:val="001C0F33"/>
    <w:rsid w:val="001C1899"/>
    <w:rsid w:val="001C2151"/>
    <w:rsid w:val="001C5981"/>
    <w:rsid w:val="001C6E29"/>
    <w:rsid w:val="001D2380"/>
    <w:rsid w:val="001D2D93"/>
    <w:rsid w:val="001D5C09"/>
    <w:rsid w:val="001D5FE8"/>
    <w:rsid w:val="001D79B4"/>
    <w:rsid w:val="001E0222"/>
    <w:rsid w:val="001E0F8E"/>
    <w:rsid w:val="001E2E9C"/>
    <w:rsid w:val="001E34A3"/>
    <w:rsid w:val="001E4AE1"/>
    <w:rsid w:val="001E5547"/>
    <w:rsid w:val="001F0422"/>
    <w:rsid w:val="001F1058"/>
    <w:rsid w:val="001F2628"/>
    <w:rsid w:val="001F2949"/>
    <w:rsid w:val="001F4F0C"/>
    <w:rsid w:val="001F58EE"/>
    <w:rsid w:val="001F6A57"/>
    <w:rsid w:val="00204D7C"/>
    <w:rsid w:val="0020577B"/>
    <w:rsid w:val="0021208C"/>
    <w:rsid w:val="0021334C"/>
    <w:rsid w:val="00221219"/>
    <w:rsid w:val="0022283C"/>
    <w:rsid w:val="00222DB7"/>
    <w:rsid w:val="0022345B"/>
    <w:rsid w:val="00223C98"/>
    <w:rsid w:val="0022421F"/>
    <w:rsid w:val="00224FA7"/>
    <w:rsid w:val="002309DB"/>
    <w:rsid w:val="00234DB3"/>
    <w:rsid w:val="00235272"/>
    <w:rsid w:val="0023544E"/>
    <w:rsid w:val="0023737C"/>
    <w:rsid w:val="00241881"/>
    <w:rsid w:val="00243434"/>
    <w:rsid w:val="0024350C"/>
    <w:rsid w:val="002441FC"/>
    <w:rsid w:val="00244E32"/>
    <w:rsid w:val="002475C6"/>
    <w:rsid w:val="0025294D"/>
    <w:rsid w:val="00256A64"/>
    <w:rsid w:val="00261390"/>
    <w:rsid w:val="00261949"/>
    <w:rsid w:val="002619E5"/>
    <w:rsid w:val="002626CA"/>
    <w:rsid w:val="00263CEE"/>
    <w:rsid w:val="00266278"/>
    <w:rsid w:val="00266BE9"/>
    <w:rsid w:val="00267E0E"/>
    <w:rsid w:val="00271A01"/>
    <w:rsid w:val="00275F3E"/>
    <w:rsid w:val="00275FAD"/>
    <w:rsid w:val="00276990"/>
    <w:rsid w:val="002775F5"/>
    <w:rsid w:val="00280F8A"/>
    <w:rsid w:val="00281677"/>
    <w:rsid w:val="00282BF2"/>
    <w:rsid w:val="0028413A"/>
    <w:rsid w:val="00286545"/>
    <w:rsid w:val="0029221E"/>
    <w:rsid w:val="0029292F"/>
    <w:rsid w:val="00294A43"/>
    <w:rsid w:val="002957E6"/>
    <w:rsid w:val="002A1473"/>
    <w:rsid w:val="002A17BD"/>
    <w:rsid w:val="002A6C72"/>
    <w:rsid w:val="002B49A6"/>
    <w:rsid w:val="002B569D"/>
    <w:rsid w:val="002B577C"/>
    <w:rsid w:val="002B7851"/>
    <w:rsid w:val="002C36C0"/>
    <w:rsid w:val="002C39DC"/>
    <w:rsid w:val="002C5AC4"/>
    <w:rsid w:val="002C5EBD"/>
    <w:rsid w:val="002D033F"/>
    <w:rsid w:val="002D097B"/>
    <w:rsid w:val="002D2326"/>
    <w:rsid w:val="002D5E90"/>
    <w:rsid w:val="002D749A"/>
    <w:rsid w:val="002E4104"/>
    <w:rsid w:val="002E68C4"/>
    <w:rsid w:val="002F17B1"/>
    <w:rsid w:val="002F4B38"/>
    <w:rsid w:val="00300757"/>
    <w:rsid w:val="0030100E"/>
    <w:rsid w:val="00303305"/>
    <w:rsid w:val="003121E5"/>
    <w:rsid w:val="00313DAE"/>
    <w:rsid w:val="00315070"/>
    <w:rsid w:val="0031671C"/>
    <w:rsid w:val="00316E60"/>
    <w:rsid w:val="00323042"/>
    <w:rsid w:val="003231BD"/>
    <w:rsid w:val="00323751"/>
    <w:rsid w:val="003364D3"/>
    <w:rsid w:val="00336546"/>
    <w:rsid w:val="00336679"/>
    <w:rsid w:val="003369E7"/>
    <w:rsid w:val="00337FF2"/>
    <w:rsid w:val="003430CB"/>
    <w:rsid w:val="00343B26"/>
    <w:rsid w:val="00344D06"/>
    <w:rsid w:val="00346385"/>
    <w:rsid w:val="003468BE"/>
    <w:rsid w:val="003516CF"/>
    <w:rsid w:val="00353C70"/>
    <w:rsid w:val="00353CB8"/>
    <w:rsid w:val="00355B0D"/>
    <w:rsid w:val="00355C23"/>
    <w:rsid w:val="0035726E"/>
    <w:rsid w:val="00357EF8"/>
    <w:rsid w:val="00361C33"/>
    <w:rsid w:val="00362F61"/>
    <w:rsid w:val="00366186"/>
    <w:rsid w:val="00370F94"/>
    <w:rsid w:val="00372BBF"/>
    <w:rsid w:val="00375D3A"/>
    <w:rsid w:val="00381DB4"/>
    <w:rsid w:val="00385FA8"/>
    <w:rsid w:val="00390D98"/>
    <w:rsid w:val="003924E7"/>
    <w:rsid w:val="00395627"/>
    <w:rsid w:val="003A06D2"/>
    <w:rsid w:val="003A2631"/>
    <w:rsid w:val="003A293E"/>
    <w:rsid w:val="003A35B8"/>
    <w:rsid w:val="003A3EE9"/>
    <w:rsid w:val="003A65B4"/>
    <w:rsid w:val="003B0D38"/>
    <w:rsid w:val="003B145D"/>
    <w:rsid w:val="003B28FE"/>
    <w:rsid w:val="003B38B0"/>
    <w:rsid w:val="003C22FF"/>
    <w:rsid w:val="003C29FB"/>
    <w:rsid w:val="003C2D07"/>
    <w:rsid w:val="003C359D"/>
    <w:rsid w:val="003C35EA"/>
    <w:rsid w:val="003C3AF7"/>
    <w:rsid w:val="003C3DDF"/>
    <w:rsid w:val="003C4159"/>
    <w:rsid w:val="003C5515"/>
    <w:rsid w:val="003C5F4E"/>
    <w:rsid w:val="003C6F24"/>
    <w:rsid w:val="003D03C4"/>
    <w:rsid w:val="003D0DEA"/>
    <w:rsid w:val="003D34AC"/>
    <w:rsid w:val="003D524A"/>
    <w:rsid w:val="003D5A3C"/>
    <w:rsid w:val="003D75F5"/>
    <w:rsid w:val="003E09E5"/>
    <w:rsid w:val="003E2D3A"/>
    <w:rsid w:val="003E58ED"/>
    <w:rsid w:val="003E67DD"/>
    <w:rsid w:val="003E6A96"/>
    <w:rsid w:val="003E76A5"/>
    <w:rsid w:val="003E7F43"/>
    <w:rsid w:val="003F0AEB"/>
    <w:rsid w:val="003F14AB"/>
    <w:rsid w:val="003F1735"/>
    <w:rsid w:val="003F6BC0"/>
    <w:rsid w:val="0040497B"/>
    <w:rsid w:val="00405B64"/>
    <w:rsid w:val="0040647C"/>
    <w:rsid w:val="00406751"/>
    <w:rsid w:val="004126B9"/>
    <w:rsid w:val="004129BB"/>
    <w:rsid w:val="00414B30"/>
    <w:rsid w:val="004201A3"/>
    <w:rsid w:val="004204A3"/>
    <w:rsid w:val="00420B0F"/>
    <w:rsid w:val="004258E1"/>
    <w:rsid w:val="00427F74"/>
    <w:rsid w:val="004331CC"/>
    <w:rsid w:val="004332FE"/>
    <w:rsid w:val="00434E52"/>
    <w:rsid w:val="00441B48"/>
    <w:rsid w:val="0044290B"/>
    <w:rsid w:val="00443A31"/>
    <w:rsid w:val="00443BC0"/>
    <w:rsid w:val="004441FE"/>
    <w:rsid w:val="00455269"/>
    <w:rsid w:val="00463D2A"/>
    <w:rsid w:val="00466693"/>
    <w:rsid w:val="00471DC6"/>
    <w:rsid w:val="00472782"/>
    <w:rsid w:val="004757B5"/>
    <w:rsid w:val="00480D6F"/>
    <w:rsid w:val="0048117F"/>
    <w:rsid w:val="00482A18"/>
    <w:rsid w:val="00483D8F"/>
    <w:rsid w:val="00485B26"/>
    <w:rsid w:val="004876B6"/>
    <w:rsid w:val="0049284A"/>
    <w:rsid w:val="00497E56"/>
    <w:rsid w:val="004A1DE9"/>
    <w:rsid w:val="004A387F"/>
    <w:rsid w:val="004A3ABB"/>
    <w:rsid w:val="004A58C7"/>
    <w:rsid w:val="004A5AF5"/>
    <w:rsid w:val="004A5C25"/>
    <w:rsid w:val="004A7289"/>
    <w:rsid w:val="004A7F20"/>
    <w:rsid w:val="004B20C4"/>
    <w:rsid w:val="004B3DFD"/>
    <w:rsid w:val="004B5476"/>
    <w:rsid w:val="004B608D"/>
    <w:rsid w:val="004B68CE"/>
    <w:rsid w:val="004C51D4"/>
    <w:rsid w:val="004C6D9B"/>
    <w:rsid w:val="004D1B92"/>
    <w:rsid w:val="004D5FD4"/>
    <w:rsid w:val="004D626F"/>
    <w:rsid w:val="004E0D53"/>
    <w:rsid w:val="004E1A5C"/>
    <w:rsid w:val="004E1F74"/>
    <w:rsid w:val="004E4DE5"/>
    <w:rsid w:val="004E5823"/>
    <w:rsid w:val="004E794F"/>
    <w:rsid w:val="004E79ED"/>
    <w:rsid w:val="004F1016"/>
    <w:rsid w:val="004F1183"/>
    <w:rsid w:val="004F43A7"/>
    <w:rsid w:val="004F685F"/>
    <w:rsid w:val="004F6ACD"/>
    <w:rsid w:val="004F786A"/>
    <w:rsid w:val="00502545"/>
    <w:rsid w:val="005055B4"/>
    <w:rsid w:val="005059F5"/>
    <w:rsid w:val="00505F5A"/>
    <w:rsid w:val="00506C4E"/>
    <w:rsid w:val="00514078"/>
    <w:rsid w:val="0051473F"/>
    <w:rsid w:val="005208D4"/>
    <w:rsid w:val="00522A9D"/>
    <w:rsid w:val="0052373F"/>
    <w:rsid w:val="00523779"/>
    <w:rsid w:val="00523E30"/>
    <w:rsid w:val="005246D5"/>
    <w:rsid w:val="0052729E"/>
    <w:rsid w:val="005301CB"/>
    <w:rsid w:val="00531112"/>
    <w:rsid w:val="00534EA9"/>
    <w:rsid w:val="0053625A"/>
    <w:rsid w:val="005379C4"/>
    <w:rsid w:val="00537C48"/>
    <w:rsid w:val="0054284A"/>
    <w:rsid w:val="00543F63"/>
    <w:rsid w:val="00544AA9"/>
    <w:rsid w:val="005509FE"/>
    <w:rsid w:val="005531A1"/>
    <w:rsid w:val="005565BB"/>
    <w:rsid w:val="0055770F"/>
    <w:rsid w:val="00557A02"/>
    <w:rsid w:val="00560FE0"/>
    <w:rsid w:val="005616B4"/>
    <w:rsid w:val="00561C3D"/>
    <w:rsid w:val="00561C55"/>
    <w:rsid w:val="00564DB9"/>
    <w:rsid w:val="005657C8"/>
    <w:rsid w:val="0056752E"/>
    <w:rsid w:val="00571F07"/>
    <w:rsid w:val="00574D49"/>
    <w:rsid w:val="00576026"/>
    <w:rsid w:val="00583520"/>
    <w:rsid w:val="00583DEE"/>
    <w:rsid w:val="00593440"/>
    <w:rsid w:val="0059365E"/>
    <w:rsid w:val="00593CA9"/>
    <w:rsid w:val="00594F1B"/>
    <w:rsid w:val="00596648"/>
    <w:rsid w:val="00597437"/>
    <w:rsid w:val="00597F2C"/>
    <w:rsid w:val="005A1CB8"/>
    <w:rsid w:val="005A33EF"/>
    <w:rsid w:val="005A4CAD"/>
    <w:rsid w:val="005A5016"/>
    <w:rsid w:val="005A5E04"/>
    <w:rsid w:val="005B0E4D"/>
    <w:rsid w:val="005B18AF"/>
    <w:rsid w:val="005B2F9D"/>
    <w:rsid w:val="005B353B"/>
    <w:rsid w:val="005B4BAB"/>
    <w:rsid w:val="005B7714"/>
    <w:rsid w:val="005C0BA5"/>
    <w:rsid w:val="005C55F3"/>
    <w:rsid w:val="005C564C"/>
    <w:rsid w:val="005C6753"/>
    <w:rsid w:val="005D6ADF"/>
    <w:rsid w:val="005D6C51"/>
    <w:rsid w:val="005D72B9"/>
    <w:rsid w:val="005D72CB"/>
    <w:rsid w:val="005E02EC"/>
    <w:rsid w:val="005E0CCD"/>
    <w:rsid w:val="005E2337"/>
    <w:rsid w:val="005E530E"/>
    <w:rsid w:val="005E55E0"/>
    <w:rsid w:val="005E5D94"/>
    <w:rsid w:val="005E6E7C"/>
    <w:rsid w:val="005F0BD3"/>
    <w:rsid w:val="005F1F02"/>
    <w:rsid w:val="005F3170"/>
    <w:rsid w:val="005F4BA9"/>
    <w:rsid w:val="005F58C3"/>
    <w:rsid w:val="006014F9"/>
    <w:rsid w:val="00605B59"/>
    <w:rsid w:val="0061298A"/>
    <w:rsid w:val="00613566"/>
    <w:rsid w:val="006136B8"/>
    <w:rsid w:val="00617B8D"/>
    <w:rsid w:val="00617C38"/>
    <w:rsid w:val="0062141C"/>
    <w:rsid w:val="0062162E"/>
    <w:rsid w:val="00621CBF"/>
    <w:rsid w:val="006270ED"/>
    <w:rsid w:val="00630D1F"/>
    <w:rsid w:val="00632666"/>
    <w:rsid w:val="0063353C"/>
    <w:rsid w:val="006410D4"/>
    <w:rsid w:val="00643AF3"/>
    <w:rsid w:val="00644586"/>
    <w:rsid w:val="00644AD8"/>
    <w:rsid w:val="00646867"/>
    <w:rsid w:val="0065137A"/>
    <w:rsid w:val="00651AE5"/>
    <w:rsid w:val="00652652"/>
    <w:rsid w:val="00653A10"/>
    <w:rsid w:val="00654AE2"/>
    <w:rsid w:val="006558EC"/>
    <w:rsid w:val="006567FC"/>
    <w:rsid w:val="00663ADD"/>
    <w:rsid w:val="00670E3D"/>
    <w:rsid w:val="00671AF8"/>
    <w:rsid w:val="00671B4E"/>
    <w:rsid w:val="006746AA"/>
    <w:rsid w:val="00674F52"/>
    <w:rsid w:val="00675121"/>
    <w:rsid w:val="00683C9B"/>
    <w:rsid w:val="006841A5"/>
    <w:rsid w:val="00684248"/>
    <w:rsid w:val="006846DD"/>
    <w:rsid w:val="00690D47"/>
    <w:rsid w:val="00693C69"/>
    <w:rsid w:val="00693E03"/>
    <w:rsid w:val="00695401"/>
    <w:rsid w:val="006A19DF"/>
    <w:rsid w:val="006A1A99"/>
    <w:rsid w:val="006A2254"/>
    <w:rsid w:val="006A35CA"/>
    <w:rsid w:val="006A4783"/>
    <w:rsid w:val="006A5AB9"/>
    <w:rsid w:val="006A64F0"/>
    <w:rsid w:val="006A7C1D"/>
    <w:rsid w:val="006B02AE"/>
    <w:rsid w:val="006B7ACD"/>
    <w:rsid w:val="006C0C4E"/>
    <w:rsid w:val="006C0FEE"/>
    <w:rsid w:val="006C1C2F"/>
    <w:rsid w:val="006C2539"/>
    <w:rsid w:val="006C5CEF"/>
    <w:rsid w:val="006C6003"/>
    <w:rsid w:val="006C70A3"/>
    <w:rsid w:val="006C7AEA"/>
    <w:rsid w:val="006D0162"/>
    <w:rsid w:val="006D10BC"/>
    <w:rsid w:val="006D3F9F"/>
    <w:rsid w:val="006D4A3D"/>
    <w:rsid w:val="006D5A0A"/>
    <w:rsid w:val="006D7D53"/>
    <w:rsid w:val="006E02A3"/>
    <w:rsid w:val="006E14B5"/>
    <w:rsid w:val="006E24FE"/>
    <w:rsid w:val="006E69C3"/>
    <w:rsid w:val="006F09BE"/>
    <w:rsid w:val="006F1D6E"/>
    <w:rsid w:val="006F3EBF"/>
    <w:rsid w:val="006F49D7"/>
    <w:rsid w:val="006F4C91"/>
    <w:rsid w:val="006F6470"/>
    <w:rsid w:val="006F6EAD"/>
    <w:rsid w:val="006F7F24"/>
    <w:rsid w:val="007048F6"/>
    <w:rsid w:val="007063DF"/>
    <w:rsid w:val="0070676E"/>
    <w:rsid w:val="00711C9F"/>
    <w:rsid w:val="00714627"/>
    <w:rsid w:val="00715A72"/>
    <w:rsid w:val="00716596"/>
    <w:rsid w:val="0071773C"/>
    <w:rsid w:val="007203ED"/>
    <w:rsid w:val="00721717"/>
    <w:rsid w:val="0072184F"/>
    <w:rsid w:val="00721F7E"/>
    <w:rsid w:val="00723CB6"/>
    <w:rsid w:val="007268BE"/>
    <w:rsid w:val="00727EF7"/>
    <w:rsid w:val="00731B67"/>
    <w:rsid w:val="00736BF1"/>
    <w:rsid w:val="00737009"/>
    <w:rsid w:val="007405FB"/>
    <w:rsid w:val="0074213C"/>
    <w:rsid w:val="007426D2"/>
    <w:rsid w:val="007448CD"/>
    <w:rsid w:val="00745939"/>
    <w:rsid w:val="00746788"/>
    <w:rsid w:val="00750BE4"/>
    <w:rsid w:val="00752329"/>
    <w:rsid w:val="007545D0"/>
    <w:rsid w:val="00754EAA"/>
    <w:rsid w:val="00756503"/>
    <w:rsid w:val="00767E8A"/>
    <w:rsid w:val="00770CDA"/>
    <w:rsid w:val="00771F34"/>
    <w:rsid w:val="00772A1C"/>
    <w:rsid w:val="00776D8C"/>
    <w:rsid w:val="00777746"/>
    <w:rsid w:val="00780E2F"/>
    <w:rsid w:val="00781D34"/>
    <w:rsid w:val="0078557F"/>
    <w:rsid w:val="007879A2"/>
    <w:rsid w:val="0079072A"/>
    <w:rsid w:val="0079078B"/>
    <w:rsid w:val="007931BD"/>
    <w:rsid w:val="007A0F7B"/>
    <w:rsid w:val="007A18B6"/>
    <w:rsid w:val="007A51D4"/>
    <w:rsid w:val="007A689B"/>
    <w:rsid w:val="007B0F04"/>
    <w:rsid w:val="007B2663"/>
    <w:rsid w:val="007B2DF0"/>
    <w:rsid w:val="007B44FB"/>
    <w:rsid w:val="007B4AC2"/>
    <w:rsid w:val="007B5FAF"/>
    <w:rsid w:val="007B6A98"/>
    <w:rsid w:val="007C339E"/>
    <w:rsid w:val="007C6307"/>
    <w:rsid w:val="007C64D4"/>
    <w:rsid w:val="007C6813"/>
    <w:rsid w:val="007C7FAA"/>
    <w:rsid w:val="007D3E1B"/>
    <w:rsid w:val="007D7917"/>
    <w:rsid w:val="007E2510"/>
    <w:rsid w:val="007E2C50"/>
    <w:rsid w:val="007E6119"/>
    <w:rsid w:val="007E7FD0"/>
    <w:rsid w:val="007F0A6F"/>
    <w:rsid w:val="007F438D"/>
    <w:rsid w:val="007F5D85"/>
    <w:rsid w:val="007F661D"/>
    <w:rsid w:val="00801184"/>
    <w:rsid w:val="008015F4"/>
    <w:rsid w:val="0080248A"/>
    <w:rsid w:val="00803892"/>
    <w:rsid w:val="00805209"/>
    <w:rsid w:val="008059C2"/>
    <w:rsid w:val="00805CCD"/>
    <w:rsid w:val="00807ECB"/>
    <w:rsid w:val="00810CFB"/>
    <w:rsid w:val="008119FB"/>
    <w:rsid w:val="00815159"/>
    <w:rsid w:val="008162EE"/>
    <w:rsid w:val="00816E7A"/>
    <w:rsid w:val="00816F3B"/>
    <w:rsid w:val="008227EB"/>
    <w:rsid w:val="00822AE6"/>
    <w:rsid w:val="0082400C"/>
    <w:rsid w:val="00827C0E"/>
    <w:rsid w:val="00840C29"/>
    <w:rsid w:val="008452B8"/>
    <w:rsid w:val="00850074"/>
    <w:rsid w:val="008522F9"/>
    <w:rsid w:val="00853CFB"/>
    <w:rsid w:val="0085448C"/>
    <w:rsid w:val="00861021"/>
    <w:rsid w:val="00862CE7"/>
    <w:rsid w:val="00862D3B"/>
    <w:rsid w:val="00866379"/>
    <w:rsid w:val="008712BA"/>
    <w:rsid w:val="00872C35"/>
    <w:rsid w:val="00873DF3"/>
    <w:rsid w:val="00873E7E"/>
    <w:rsid w:val="0087484D"/>
    <w:rsid w:val="00876073"/>
    <w:rsid w:val="008760C1"/>
    <w:rsid w:val="008763C9"/>
    <w:rsid w:val="00877356"/>
    <w:rsid w:val="00880B47"/>
    <w:rsid w:val="00880B7F"/>
    <w:rsid w:val="0088294C"/>
    <w:rsid w:val="0088421B"/>
    <w:rsid w:val="00887E05"/>
    <w:rsid w:val="0089133E"/>
    <w:rsid w:val="0089352C"/>
    <w:rsid w:val="00893E8D"/>
    <w:rsid w:val="00894954"/>
    <w:rsid w:val="008978CF"/>
    <w:rsid w:val="008A0B97"/>
    <w:rsid w:val="008A20C6"/>
    <w:rsid w:val="008A21BD"/>
    <w:rsid w:val="008B1121"/>
    <w:rsid w:val="008B13AF"/>
    <w:rsid w:val="008B34EE"/>
    <w:rsid w:val="008B373F"/>
    <w:rsid w:val="008B56AF"/>
    <w:rsid w:val="008B607F"/>
    <w:rsid w:val="008B770B"/>
    <w:rsid w:val="008B79AE"/>
    <w:rsid w:val="008B7C49"/>
    <w:rsid w:val="008C0366"/>
    <w:rsid w:val="008C2750"/>
    <w:rsid w:val="008C2D67"/>
    <w:rsid w:val="008C37EC"/>
    <w:rsid w:val="008C4CE6"/>
    <w:rsid w:val="008C4F1B"/>
    <w:rsid w:val="008C5E2E"/>
    <w:rsid w:val="008C63B3"/>
    <w:rsid w:val="008C78DC"/>
    <w:rsid w:val="008C7F77"/>
    <w:rsid w:val="008D0D31"/>
    <w:rsid w:val="008D1B51"/>
    <w:rsid w:val="008D3B62"/>
    <w:rsid w:val="008D68A8"/>
    <w:rsid w:val="008E12A6"/>
    <w:rsid w:val="008E136D"/>
    <w:rsid w:val="008E33E5"/>
    <w:rsid w:val="008E7E33"/>
    <w:rsid w:val="008F12C9"/>
    <w:rsid w:val="008F20DB"/>
    <w:rsid w:val="008F3E0A"/>
    <w:rsid w:val="008F6E38"/>
    <w:rsid w:val="00901A97"/>
    <w:rsid w:val="0090295F"/>
    <w:rsid w:val="00903EF8"/>
    <w:rsid w:val="009045E2"/>
    <w:rsid w:val="00905264"/>
    <w:rsid w:val="00905E45"/>
    <w:rsid w:val="00906B06"/>
    <w:rsid w:val="00914263"/>
    <w:rsid w:val="00915DA6"/>
    <w:rsid w:val="0091637A"/>
    <w:rsid w:val="00917FCB"/>
    <w:rsid w:val="009255DA"/>
    <w:rsid w:val="0092731D"/>
    <w:rsid w:val="00927D79"/>
    <w:rsid w:val="0093374F"/>
    <w:rsid w:val="00940111"/>
    <w:rsid w:val="00942083"/>
    <w:rsid w:val="009508D7"/>
    <w:rsid w:val="009509AD"/>
    <w:rsid w:val="0095723C"/>
    <w:rsid w:val="00957508"/>
    <w:rsid w:val="0096534A"/>
    <w:rsid w:val="009657B1"/>
    <w:rsid w:val="0096763C"/>
    <w:rsid w:val="0097006B"/>
    <w:rsid w:val="00973806"/>
    <w:rsid w:val="00973F87"/>
    <w:rsid w:val="00975339"/>
    <w:rsid w:val="00977227"/>
    <w:rsid w:val="00984B65"/>
    <w:rsid w:val="00986C5E"/>
    <w:rsid w:val="00987112"/>
    <w:rsid w:val="00987EE9"/>
    <w:rsid w:val="00990B31"/>
    <w:rsid w:val="00994D6C"/>
    <w:rsid w:val="00996123"/>
    <w:rsid w:val="009A16C7"/>
    <w:rsid w:val="009A18CC"/>
    <w:rsid w:val="009A27E4"/>
    <w:rsid w:val="009A46C4"/>
    <w:rsid w:val="009A4713"/>
    <w:rsid w:val="009A7EC0"/>
    <w:rsid w:val="009A7FDB"/>
    <w:rsid w:val="009B07CA"/>
    <w:rsid w:val="009B21CF"/>
    <w:rsid w:val="009C37BC"/>
    <w:rsid w:val="009C43B0"/>
    <w:rsid w:val="009D1488"/>
    <w:rsid w:val="009D3CE8"/>
    <w:rsid w:val="009D5715"/>
    <w:rsid w:val="009D5BE4"/>
    <w:rsid w:val="009D6FC8"/>
    <w:rsid w:val="009E07D2"/>
    <w:rsid w:val="009F1250"/>
    <w:rsid w:val="009F2B7E"/>
    <w:rsid w:val="009F329F"/>
    <w:rsid w:val="009F56FF"/>
    <w:rsid w:val="009F5ABE"/>
    <w:rsid w:val="009F6961"/>
    <w:rsid w:val="00A02C11"/>
    <w:rsid w:val="00A02CDB"/>
    <w:rsid w:val="00A03436"/>
    <w:rsid w:val="00A05595"/>
    <w:rsid w:val="00A0581E"/>
    <w:rsid w:val="00A06712"/>
    <w:rsid w:val="00A10023"/>
    <w:rsid w:val="00A10431"/>
    <w:rsid w:val="00A11096"/>
    <w:rsid w:val="00A14312"/>
    <w:rsid w:val="00A147E2"/>
    <w:rsid w:val="00A17911"/>
    <w:rsid w:val="00A2409F"/>
    <w:rsid w:val="00A249E5"/>
    <w:rsid w:val="00A2665F"/>
    <w:rsid w:val="00A26824"/>
    <w:rsid w:val="00A3580F"/>
    <w:rsid w:val="00A36C54"/>
    <w:rsid w:val="00A51CA6"/>
    <w:rsid w:val="00A51E84"/>
    <w:rsid w:val="00A521FD"/>
    <w:rsid w:val="00A53C53"/>
    <w:rsid w:val="00A53CF3"/>
    <w:rsid w:val="00A54B41"/>
    <w:rsid w:val="00A555EA"/>
    <w:rsid w:val="00A61932"/>
    <w:rsid w:val="00A622F6"/>
    <w:rsid w:val="00A706DC"/>
    <w:rsid w:val="00A714B6"/>
    <w:rsid w:val="00A71A3D"/>
    <w:rsid w:val="00A7409A"/>
    <w:rsid w:val="00A758DA"/>
    <w:rsid w:val="00A80879"/>
    <w:rsid w:val="00A856B7"/>
    <w:rsid w:val="00A86561"/>
    <w:rsid w:val="00A87AC7"/>
    <w:rsid w:val="00A91144"/>
    <w:rsid w:val="00A94198"/>
    <w:rsid w:val="00A956AD"/>
    <w:rsid w:val="00AA35F6"/>
    <w:rsid w:val="00AA48FE"/>
    <w:rsid w:val="00AB02D2"/>
    <w:rsid w:val="00AB3044"/>
    <w:rsid w:val="00AB7E0E"/>
    <w:rsid w:val="00AC2438"/>
    <w:rsid w:val="00AC35AD"/>
    <w:rsid w:val="00AC3F63"/>
    <w:rsid w:val="00AC4D7B"/>
    <w:rsid w:val="00AC51F6"/>
    <w:rsid w:val="00AD06A2"/>
    <w:rsid w:val="00AD08DF"/>
    <w:rsid w:val="00AD3DF4"/>
    <w:rsid w:val="00AD6CC7"/>
    <w:rsid w:val="00AE15AA"/>
    <w:rsid w:val="00AE2FA5"/>
    <w:rsid w:val="00AE4883"/>
    <w:rsid w:val="00AF7F4F"/>
    <w:rsid w:val="00B038F6"/>
    <w:rsid w:val="00B05C47"/>
    <w:rsid w:val="00B07902"/>
    <w:rsid w:val="00B102B9"/>
    <w:rsid w:val="00B102E9"/>
    <w:rsid w:val="00B171B1"/>
    <w:rsid w:val="00B2328B"/>
    <w:rsid w:val="00B239A0"/>
    <w:rsid w:val="00B23E6F"/>
    <w:rsid w:val="00B24189"/>
    <w:rsid w:val="00B244EA"/>
    <w:rsid w:val="00B30073"/>
    <w:rsid w:val="00B31957"/>
    <w:rsid w:val="00B32DB3"/>
    <w:rsid w:val="00B346E1"/>
    <w:rsid w:val="00B36095"/>
    <w:rsid w:val="00B40648"/>
    <w:rsid w:val="00B46FA6"/>
    <w:rsid w:val="00B50699"/>
    <w:rsid w:val="00B54B35"/>
    <w:rsid w:val="00B5545E"/>
    <w:rsid w:val="00B55955"/>
    <w:rsid w:val="00B56893"/>
    <w:rsid w:val="00B61071"/>
    <w:rsid w:val="00B62F23"/>
    <w:rsid w:val="00B668FA"/>
    <w:rsid w:val="00B67A6C"/>
    <w:rsid w:val="00B71942"/>
    <w:rsid w:val="00B72014"/>
    <w:rsid w:val="00B7357C"/>
    <w:rsid w:val="00B77577"/>
    <w:rsid w:val="00B804BA"/>
    <w:rsid w:val="00B8747F"/>
    <w:rsid w:val="00B87CC8"/>
    <w:rsid w:val="00B9177C"/>
    <w:rsid w:val="00B95584"/>
    <w:rsid w:val="00B97239"/>
    <w:rsid w:val="00BA0BE7"/>
    <w:rsid w:val="00BA0F3F"/>
    <w:rsid w:val="00BA2673"/>
    <w:rsid w:val="00BA2FF7"/>
    <w:rsid w:val="00BA3478"/>
    <w:rsid w:val="00BA4E61"/>
    <w:rsid w:val="00BA5084"/>
    <w:rsid w:val="00BA5F7D"/>
    <w:rsid w:val="00BA639D"/>
    <w:rsid w:val="00BA7A57"/>
    <w:rsid w:val="00BB0100"/>
    <w:rsid w:val="00BB1332"/>
    <w:rsid w:val="00BB2D49"/>
    <w:rsid w:val="00BB45F3"/>
    <w:rsid w:val="00BB506C"/>
    <w:rsid w:val="00BB75CC"/>
    <w:rsid w:val="00BC349D"/>
    <w:rsid w:val="00BC3B56"/>
    <w:rsid w:val="00BC42D4"/>
    <w:rsid w:val="00BC454F"/>
    <w:rsid w:val="00BC4E2B"/>
    <w:rsid w:val="00BC5A2A"/>
    <w:rsid w:val="00BD3AAC"/>
    <w:rsid w:val="00BD3C20"/>
    <w:rsid w:val="00BD6734"/>
    <w:rsid w:val="00BE0BFF"/>
    <w:rsid w:val="00BE222C"/>
    <w:rsid w:val="00BE291E"/>
    <w:rsid w:val="00BE3DC7"/>
    <w:rsid w:val="00BF15C5"/>
    <w:rsid w:val="00BF2848"/>
    <w:rsid w:val="00C01C07"/>
    <w:rsid w:val="00C02C6E"/>
    <w:rsid w:val="00C02FCC"/>
    <w:rsid w:val="00C03E0D"/>
    <w:rsid w:val="00C064F1"/>
    <w:rsid w:val="00C07D26"/>
    <w:rsid w:val="00C15997"/>
    <w:rsid w:val="00C224E7"/>
    <w:rsid w:val="00C2269A"/>
    <w:rsid w:val="00C3150E"/>
    <w:rsid w:val="00C40FE0"/>
    <w:rsid w:val="00C41603"/>
    <w:rsid w:val="00C42066"/>
    <w:rsid w:val="00C43084"/>
    <w:rsid w:val="00C43F5B"/>
    <w:rsid w:val="00C455BD"/>
    <w:rsid w:val="00C45E23"/>
    <w:rsid w:val="00C463E5"/>
    <w:rsid w:val="00C47090"/>
    <w:rsid w:val="00C53F50"/>
    <w:rsid w:val="00C54077"/>
    <w:rsid w:val="00C54D5E"/>
    <w:rsid w:val="00C5664D"/>
    <w:rsid w:val="00C61051"/>
    <w:rsid w:val="00C62473"/>
    <w:rsid w:val="00C654FF"/>
    <w:rsid w:val="00C6620C"/>
    <w:rsid w:val="00C70FDE"/>
    <w:rsid w:val="00C7242F"/>
    <w:rsid w:val="00C72639"/>
    <w:rsid w:val="00C72C53"/>
    <w:rsid w:val="00C72F45"/>
    <w:rsid w:val="00C762EC"/>
    <w:rsid w:val="00C77A74"/>
    <w:rsid w:val="00C85831"/>
    <w:rsid w:val="00C86B83"/>
    <w:rsid w:val="00C903C1"/>
    <w:rsid w:val="00C90FF3"/>
    <w:rsid w:val="00C91444"/>
    <w:rsid w:val="00C91B57"/>
    <w:rsid w:val="00CA2200"/>
    <w:rsid w:val="00CA45B5"/>
    <w:rsid w:val="00CA5459"/>
    <w:rsid w:val="00CA5985"/>
    <w:rsid w:val="00CA7CDD"/>
    <w:rsid w:val="00CB08ED"/>
    <w:rsid w:val="00CB13AB"/>
    <w:rsid w:val="00CB462C"/>
    <w:rsid w:val="00CB6338"/>
    <w:rsid w:val="00CB7287"/>
    <w:rsid w:val="00CB7DCE"/>
    <w:rsid w:val="00CC1247"/>
    <w:rsid w:val="00CC1508"/>
    <w:rsid w:val="00CC1D2E"/>
    <w:rsid w:val="00CC2363"/>
    <w:rsid w:val="00CC4C63"/>
    <w:rsid w:val="00CD2893"/>
    <w:rsid w:val="00CD3732"/>
    <w:rsid w:val="00CD44B6"/>
    <w:rsid w:val="00CD60B5"/>
    <w:rsid w:val="00CD6207"/>
    <w:rsid w:val="00CD75D6"/>
    <w:rsid w:val="00CD77BC"/>
    <w:rsid w:val="00CE2ECE"/>
    <w:rsid w:val="00CE467C"/>
    <w:rsid w:val="00CE53BC"/>
    <w:rsid w:val="00CE62C2"/>
    <w:rsid w:val="00CE6456"/>
    <w:rsid w:val="00CF6236"/>
    <w:rsid w:val="00D002AB"/>
    <w:rsid w:val="00D0327F"/>
    <w:rsid w:val="00D03987"/>
    <w:rsid w:val="00D04FD2"/>
    <w:rsid w:val="00D06766"/>
    <w:rsid w:val="00D10B91"/>
    <w:rsid w:val="00D16C42"/>
    <w:rsid w:val="00D17089"/>
    <w:rsid w:val="00D224C3"/>
    <w:rsid w:val="00D22567"/>
    <w:rsid w:val="00D22ADE"/>
    <w:rsid w:val="00D236B7"/>
    <w:rsid w:val="00D23BD5"/>
    <w:rsid w:val="00D24911"/>
    <w:rsid w:val="00D26364"/>
    <w:rsid w:val="00D265DA"/>
    <w:rsid w:val="00D33439"/>
    <w:rsid w:val="00D33823"/>
    <w:rsid w:val="00D33CD7"/>
    <w:rsid w:val="00D34D0B"/>
    <w:rsid w:val="00D372B7"/>
    <w:rsid w:val="00D419F9"/>
    <w:rsid w:val="00D440B1"/>
    <w:rsid w:val="00D45397"/>
    <w:rsid w:val="00D45CD4"/>
    <w:rsid w:val="00D46DBE"/>
    <w:rsid w:val="00D479C7"/>
    <w:rsid w:val="00D47AF2"/>
    <w:rsid w:val="00D47EF3"/>
    <w:rsid w:val="00D5292F"/>
    <w:rsid w:val="00D54D7E"/>
    <w:rsid w:val="00D5536F"/>
    <w:rsid w:val="00D61063"/>
    <w:rsid w:val="00D660D2"/>
    <w:rsid w:val="00D66145"/>
    <w:rsid w:val="00D663D0"/>
    <w:rsid w:val="00D6663B"/>
    <w:rsid w:val="00D70975"/>
    <w:rsid w:val="00D711EC"/>
    <w:rsid w:val="00D72409"/>
    <w:rsid w:val="00D72C1C"/>
    <w:rsid w:val="00D73B27"/>
    <w:rsid w:val="00D753B1"/>
    <w:rsid w:val="00D80DE4"/>
    <w:rsid w:val="00D81B6B"/>
    <w:rsid w:val="00D82789"/>
    <w:rsid w:val="00D82FD3"/>
    <w:rsid w:val="00D8315C"/>
    <w:rsid w:val="00D85B36"/>
    <w:rsid w:val="00D902BC"/>
    <w:rsid w:val="00D90553"/>
    <w:rsid w:val="00D90621"/>
    <w:rsid w:val="00D90E02"/>
    <w:rsid w:val="00D9523D"/>
    <w:rsid w:val="00DA1C95"/>
    <w:rsid w:val="00DA1FCF"/>
    <w:rsid w:val="00DA6D38"/>
    <w:rsid w:val="00DA7151"/>
    <w:rsid w:val="00DA7589"/>
    <w:rsid w:val="00DA7ED6"/>
    <w:rsid w:val="00DB09B7"/>
    <w:rsid w:val="00DB1224"/>
    <w:rsid w:val="00DB14B3"/>
    <w:rsid w:val="00DB341C"/>
    <w:rsid w:val="00DC20E2"/>
    <w:rsid w:val="00DC4B18"/>
    <w:rsid w:val="00DC5A77"/>
    <w:rsid w:val="00DD0213"/>
    <w:rsid w:val="00DD198F"/>
    <w:rsid w:val="00DD31BA"/>
    <w:rsid w:val="00DD3B2D"/>
    <w:rsid w:val="00DD55A5"/>
    <w:rsid w:val="00DE12D5"/>
    <w:rsid w:val="00DE20E3"/>
    <w:rsid w:val="00DE3EDD"/>
    <w:rsid w:val="00DE53C5"/>
    <w:rsid w:val="00DE587D"/>
    <w:rsid w:val="00DE5ECF"/>
    <w:rsid w:val="00DF0765"/>
    <w:rsid w:val="00DF23D7"/>
    <w:rsid w:val="00DF4EC3"/>
    <w:rsid w:val="00DF4F8F"/>
    <w:rsid w:val="00E002EF"/>
    <w:rsid w:val="00E00BF8"/>
    <w:rsid w:val="00E050BA"/>
    <w:rsid w:val="00E0512B"/>
    <w:rsid w:val="00E059CD"/>
    <w:rsid w:val="00E1066C"/>
    <w:rsid w:val="00E10A07"/>
    <w:rsid w:val="00E11AD2"/>
    <w:rsid w:val="00E1321A"/>
    <w:rsid w:val="00E1539E"/>
    <w:rsid w:val="00E17272"/>
    <w:rsid w:val="00E20939"/>
    <w:rsid w:val="00E21AC1"/>
    <w:rsid w:val="00E23F33"/>
    <w:rsid w:val="00E25A26"/>
    <w:rsid w:val="00E33182"/>
    <w:rsid w:val="00E37BA4"/>
    <w:rsid w:val="00E4038D"/>
    <w:rsid w:val="00E406E7"/>
    <w:rsid w:val="00E42E3F"/>
    <w:rsid w:val="00E450A8"/>
    <w:rsid w:val="00E52305"/>
    <w:rsid w:val="00E52816"/>
    <w:rsid w:val="00E52A8A"/>
    <w:rsid w:val="00E53104"/>
    <w:rsid w:val="00E54B7D"/>
    <w:rsid w:val="00E55A71"/>
    <w:rsid w:val="00E57A67"/>
    <w:rsid w:val="00E65A9E"/>
    <w:rsid w:val="00E66476"/>
    <w:rsid w:val="00E670D2"/>
    <w:rsid w:val="00E704DE"/>
    <w:rsid w:val="00E73B11"/>
    <w:rsid w:val="00E76F94"/>
    <w:rsid w:val="00E80B55"/>
    <w:rsid w:val="00E81A08"/>
    <w:rsid w:val="00E85554"/>
    <w:rsid w:val="00E8566F"/>
    <w:rsid w:val="00E85CAE"/>
    <w:rsid w:val="00E8680C"/>
    <w:rsid w:val="00E8723B"/>
    <w:rsid w:val="00E921FD"/>
    <w:rsid w:val="00E96710"/>
    <w:rsid w:val="00E96D9C"/>
    <w:rsid w:val="00E97F48"/>
    <w:rsid w:val="00EA33EE"/>
    <w:rsid w:val="00EA5D09"/>
    <w:rsid w:val="00EB6E9A"/>
    <w:rsid w:val="00EC185B"/>
    <w:rsid w:val="00EC1B98"/>
    <w:rsid w:val="00EC1DC4"/>
    <w:rsid w:val="00EC6E1E"/>
    <w:rsid w:val="00EC7AAC"/>
    <w:rsid w:val="00ED0217"/>
    <w:rsid w:val="00ED493B"/>
    <w:rsid w:val="00ED4AF8"/>
    <w:rsid w:val="00ED5CF3"/>
    <w:rsid w:val="00ED7513"/>
    <w:rsid w:val="00EE2D2C"/>
    <w:rsid w:val="00EE31CF"/>
    <w:rsid w:val="00EE58F1"/>
    <w:rsid w:val="00EE7804"/>
    <w:rsid w:val="00EF0092"/>
    <w:rsid w:val="00EF47D3"/>
    <w:rsid w:val="00EF4C9A"/>
    <w:rsid w:val="00EF521E"/>
    <w:rsid w:val="00EF6761"/>
    <w:rsid w:val="00EF78F3"/>
    <w:rsid w:val="00F0044B"/>
    <w:rsid w:val="00F00E4F"/>
    <w:rsid w:val="00F01A15"/>
    <w:rsid w:val="00F01C07"/>
    <w:rsid w:val="00F15718"/>
    <w:rsid w:val="00F170F9"/>
    <w:rsid w:val="00F20E87"/>
    <w:rsid w:val="00F2550B"/>
    <w:rsid w:val="00F41D1B"/>
    <w:rsid w:val="00F43ACC"/>
    <w:rsid w:val="00F468D3"/>
    <w:rsid w:val="00F51E0E"/>
    <w:rsid w:val="00F52836"/>
    <w:rsid w:val="00F53B28"/>
    <w:rsid w:val="00F541B5"/>
    <w:rsid w:val="00F6025F"/>
    <w:rsid w:val="00F61CC8"/>
    <w:rsid w:val="00F63169"/>
    <w:rsid w:val="00F64611"/>
    <w:rsid w:val="00F648C2"/>
    <w:rsid w:val="00F657AA"/>
    <w:rsid w:val="00F66868"/>
    <w:rsid w:val="00F66CEA"/>
    <w:rsid w:val="00F708C7"/>
    <w:rsid w:val="00F72BA7"/>
    <w:rsid w:val="00F739B7"/>
    <w:rsid w:val="00F74741"/>
    <w:rsid w:val="00F75377"/>
    <w:rsid w:val="00F76F77"/>
    <w:rsid w:val="00F7736A"/>
    <w:rsid w:val="00F77A77"/>
    <w:rsid w:val="00F84528"/>
    <w:rsid w:val="00F85512"/>
    <w:rsid w:val="00F85F8F"/>
    <w:rsid w:val="00F86983"/>
    <w:rsid w:val="00F90344"/>
    <w:rsid w:val="00F91388"/>
    <w:rsid w:val="00F94BE2"/>
    <w:rsid w:val="00F94C49"/>
    <w:rsid w:val="00F95C9C"/>
    <w:rsid w:val="00F95F44"/>
    <w:rsid w:val="00F972A3"/>
    <w:rsid w:val="00F97D44"/>
    <w:rsid w:val="00FA2C9F"/>
    <w:rsid w:val="00FA7ED0"/>
    <w:rsid w:val="00FB4397"/>
    <w:rsid w:val="00FB48C7"/>
    <w:rsid w:val="00FB5A97"/>
    <w:rsid w:val="00FB7B65"/>
    <w:rsid w:val="00FB7DA5"/>
    <w:rsid w:val="00FC0EE8"/>
    <w:rsid w:val="00FC2AC6"/>
    <w:rsid w:val="00FC3979"/>
    <w:rsid w:val="00FC5512"/>
    <w:rsid w:val="00FC655E"/>
    <w:rsid w:val="00FD578F"/>
    <w:rsid w:val="00FD65D8"/>
    <w:rsid w:val="00FD6F43"/>
    <w:rsid w:val="00FE0F5C"/>
    <w:rsid w:val="00FE6243"/>
    <w:rsid w:val="00FF0C8C"/>
    <w:rsid w:val="00FF1764"/>
    <w:rsid w:val="00F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5FAB92"/>
  <w14:defaultImageDpi w14:val="32767"/>
  <w15:docId w15:val="{954E17C0-2DE5-4FC3-9C6E-9A9D7B06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7C64D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rsid w:val="001B4984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rsid w:val="001B4984"/>
    <w:pPr>
      <w:bidi w:val="0"/>
    </w:pPr>
    <w:rPr>
      <w:i/>
      <w:iCs/>
      <w:color w:val="2D2D2D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99"/>
    <w:rsid w:val="00EE7804"/>
    <w:rPr>
      <w:i/>
      <w:iCs/>
      <w:color w:val="2D2D2D" w:themeColor="text1"/>
      <w:lang w:eastAsia="ja-JP"/>
    </w:rPr>
  </w:style>
  <w:style w:type="paragraph" w:customStyle="1" w:styleId="0Main">
    <w:name w:val="0 Main"/>
    <w:basedOn w:val="Normal"/>
    <w:link w:val="0MainChar"/>
    <w:uiPriority w:val="99"/>
    <w:rsid w:val="00DD198F"/>
    <w:pPr>
      <w:spacing w:line="240" w:lineRule="auto"/>
      <w:jc w:val="center"/>
    </w:pPr>
    <w:rPr>
      <w:rFonts w:ascii="Berlin Sans FB" w:eastAsia="Hacen Freehand" w:hAnsi="Berlin Sans FB" w:cs="Hacen Freehand"/>
      <w:color w:val="DE1F26"/>
      <w:sz w:val="52"/>
      <w:szCs w:val="48"/>
    </w:rPr>
  </w:style>
  <w:style w:type="paragraph" w:customStyle="1" w:styleId="12D2">
    <w:name w:val="12 عنوان D2"/>
    <w:basedOn w:val="Normal"/>
    <w:uiPriority w:val="11"/>
    <w:qFormat/>
    <w:rsid w:val="00F77A77"/>
    <w:pPr>
      <w:pBdr>
        <w:top w:val="single" w:sz="24" w:space="1" w:color="176737"/>
        <w:bottom w:val="single" w:sz="24" w:space="1" w:color="176737"/>
      </w:pBdr>
      <w:shd w:val="clear" w:color="auto" w:fill="2DCD73"/>
      <w:spacing w:before="120" w:after="120" w:line="240" w:lineRule="auto"/>
      <w:jc w:val="center"/>
    </w:pPr>
    <w:rPr>
      <w:rFonts w:ascii="Hacen Tunisia Bd" w:hAnsi="Hacen Tunisia Bd" w:cs="Hacen Tunisia Bd"/>
      <w:color w:val="FFFFFF" w:themeColor="background1"/>
      <w:sz w:val="36"/>
      <w:szCs w:val="36"/>
    </w:rPr>
  </w:style>
  <w:style w:type="paragraph" w:customStyle="1" w:styleId="13D3">
    <w:name w:val="13  تعداد D3"/>
    <w:basedOn w:val="Normal"/>
    <w:link w:val="13D3Char"/>
    <w:uiPriority w:val="12"/>
    <w:qFormat/>
    <w:rsid w:val="00E002EF"/>
    <w:pPr>
      <w:pBdr>
        <w:top w:val="single" w:sz="18" w:space="1" w:color="28AF5F"/>
        <w:left w:val="single" w:sz="18" w:space="4" w:color="28AF5F"/>
        <w:bottom w:val="single" w:sz="18" w:space="1" w:color="28AF5F"/>
        <w:right w:val="single" w:sz="18" w:space="4" w:color="28AF5F"/>
      </w:pBdr>
      <w:shd w:val="clear" w:color="auto" w:fill="BAF0D1"/>
      <w:spacing w:before="120" w:after="120" w:line="240" w:lineRule="auto"/>
      <w:ind w:left="113" w:right="113"/>
    </w:pPr>
    <w:rPr>
      <w:rFonts w:ascii="Cocon modified" w:hAnsi="Cocon modified" w:cs="Hacen Beirut Md"/>
      <w:color w:val="2D2D2D"/>
      <w:sz w:val="28"/>
      <w:szCs w:val="28"/>
      <w:lang w:bidi="ar-SY"/>
    </w:rPr>
  </w:style>
  <w:style w:type="paragraph" w:customStyle="1" w:styleId="16E2">
    <w:name w:val="16 عنوان E2"/>
    <w:basedOn w:val="12D2"/>
    <w:uiPriority w:val="15"/>
    <w:qFormat/>
    <w:rsid w:val="00F77A77"/>
    <w:pPr>
      <w:pBdr>
        <w:top w:val="single" w:sz="24" w:space="1" w:color="133C55"/>
        <w:bottom w:val="single" w:sz="24" w:space="1" w:color="133C55"/>
      </w:pBdr>
      <w:shd w:val="clear" w:color="auto" w:fill="2882B9"/>
    </w:pPr>
    <w:rPr>
      <w:lang w:bidi="ar-SY"/>
    </w:rPr>
  </w:style>
  <w:style w:type="paragraph" w:customStyle="1" w:styleId="17E3">
    <w:name w:val="17  تعداد E3"/>
    <w:basedOn w:val="13D3"/>
    <w:link w:val="17E3Char"/>
    <w:uiPriority w:val="16"/>
    <w:qFormat/>
    <w:rsid w:val="00E002EF"/>
    <w:pPr>
      <w:pBdr>
        <w:top w:val="single" w:sz="18" w:space="1" w:color="2882B9"/>
        <w:left w:val="single" w:sz="18" w:space="4" w:color="2882B9"/>
        <w:bottom w:val="single" w:sz="18" w:space="1" w:color="2882B9"/>
        <w:right w:val="single" w:sz="18" w:space="4" w:color="2882B9"/>
      </w:pBdr>
      <w:shd w:val="clear" w:color="auto" w:fill="B2E0F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1189"/>
    <w:pPr>
      <w:tabs>
        <w:tab w:val="center" w:pos="4320"/>
        <w:tab w:val="right" w:pos="8640"/>
      </w:tabs>
      <w:bidi w:val="0"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189"/>
  </w:style>
  <w:style w:type="paragraph" w:styleId="Footer">
    <w:name w:val="footer"/>
    <w:basedOn w:val="Normal"/>
    <w:link w:val="FooterChar"/>
    <w:uiPriority w:val="99"/>
    <w:unhideWhenUsed/>
    <w:rsid w:val="00111189"/>
    <w:pPr>
      <w:tabs>
        <w:tab w:val="center" w:pos="4320"/>
        <w:tab w:val="right" w:pos="8640"/>
      </w:tabs>
      <w:bidi w:val="0"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189"/>
  </w:style>
  <w:style w:type="paragraph" w:customStyle="1" w:styleId="08C2">
    <w:name w:val="08 عنوان C2"/>
    <w:basedOn w:val="16E2"/>
    <w:uiPriority w:val="7"/>
    <w:qFormat/>
    <w:rsid w:val="00F77A77"/>
    <w:pPr>
      <w:pBdr>
        <w:top w:val="single" w:sz="24" w:space="1" w:color="371B45"/>
        <w:bottom w:val="single" w:sz="24" w:space="1" w:color="371B45"/>
      </w:pBdr>
      <w:shd w:val="clear" w:color="auto" w:fill="8C46AF"/>
    </w:pPr>
  </w:style>
  <w:style w:type="paragraph" w:customStyle="1" w:styleId="09C3">
    <w:name w:val="09  تعداد C3"/>
    <w:basedOn w:val="17E3"/>
    <w:uiPriority w:val="8"/>
    <w:qFormat/>
    <w:rsid w:val="0023737C"/>
    <w:pPr>
      <w:pBdr>
        <w:top w:val="single" w:sz="18" w:space="1" w:color="8C46AF"/>
        <w:left w:val="single" w:sz="18" w:space="4" w:color="8C46AF"/>
        <w:bottom w:val="single" w:sz="18" w:space="1" w:color="8C46AF"/>
        <w:right w:val="single" w:sz="18" w:space="4" w:color="8C46AF"/>
      </w:pBdr>
      <w:shd w:val="clear" w:color="auto" w:fill="E1CDEB"/>
    </w:pPr>
  </w:style>
  <w:style w:type="paragraph" w:customStyle="1" w:styleId="a4">
    <w:name w:val="عنوان رئيسي"/>
    <w:link w:val="Char"/>
    <w:uiPriority w:val="99"/>
    <w:rsid w:val="000371FE"/>
    <w:pPr>
      <w:bidi/>
      <w:spacing w:line="240" w:lineRule="auto"/>
      <w:jc w:val="center"/>
    </w:pPr>
    <w:rPr>
      <w:rFonts w:ascii="Hacen Freehand" w:hAnsi="Hacen Freehand" w:cs="Hacen Freehand"/>
      <w:b/>
      <w:color w:val="DC1F26"/>
      <w:sz w:val="48"/>
      <w:szCs w:val="48"/>
    </w:rPr>
  </w:style>
  <w:style w:type="character" w:customStyle="1" w:styleId="Char">
    <w:name w:val="عنوان رئيسي Char"/>
    <w:basedOn w:val="DefaultParagraphFont"/>
    <w:link w:val="a4"/>
    <w:uiPriority w:val="99"/>
    <w:rsid w:val="00EE7804"/>
    <w:rPr>
      <w:rFonts w:ascii="Hacen Freehand" w:hAnsi="Hacen Freehand" w:cs="Hacen Freehand"/>
      <w:b/>
      <w:color w:val="DC1F26"/>
      <w:sz w:val="48"/>
      <w:szCs w:val="48"/>
    </w:rPr>
  </w:style>
  <w:style w:type="paragraph" w:customStyle="1" w:styleId="04B2">
    <w:name w:val="04 عنوان B2"/>
    <w:basedOn w:val="08C2"/>
    <w:uiPriority w:val="3"/>
    <w:qFormat/>
    <w:rsid w:val="00F77A77"/>
    <w:pPr>
      <w:pBdr>
        <w:top w:val="single" w:sz="24" w:space="1" w:color="801217"/>
        <w:bottom w:val="single" w:sz="24" w:space="1" w:color="801217"/>
      </w:pBdr>
      <w:shd w:val="clear" w:color="auto" w:fill="E64C53"/>
    </w:pPr>
  </w:style>
  <w:style w:type="paragraph" w:customStyle="1" w:styleId="05B3">
    <w:name w:val="05  تعداد B3"/>
    <w:basedOn w:val="09C3"/>
    <w:uiPriority w:val="4"/>
    <w:qFormat/>
    <w:rsid w:val="0023737C"/>
    <w:pPr>
      <w:pBdr>
        <w:top w:val="single" w:sz="18" w:space="1" w:color="E64C53"/>
        <w:left w:val="single" w:sz="18" w:space="4" w:color="E64C53"/>
        <w:bottom w:val="single" w:sz="18" w:space="1" w:color="E64C53"/>
        <w:right w:val="single" w:sz="18" w:space="4" w:color="E64C53"/>
      </w:pBdr>
      <w:shd w:val="clear" w:color="auto" w:fill="F8CCCE"/>
    </w:pPr>
  </w:style>
  <w:style w:type="paragraph" w:customStyle="1" w:styleId="02A2">
    <w:name w:val="02 سرد A2"/>
    <w:basedOn w:val="13D3"/>
    <w:link w:val="02A2Char"/>
    <w:uiPriority w:val="1"/>
    <w:rsid w:val="008E33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</w:pPr>
  </w:style>
  <w:style w:type="paragraph" w:customStyle="1" w:styleId="01A1">
    <w:name w:val="01 عنوان A1"/>
    <w:basedOn w:val="12D2"/>
    <w:link w:val="01A1Char"/>
    <w:qFormat/>
    <w:rsid w:val="00D711EC"/>
    <w:pPr>
      <w:numPr>
        <w:numId w:val="24"/>
      </w:numPr>
      <w:pBdr>
        <w:top w:val="none" w:sz="0" w:space="0" w:color="auto"/>
        <w:bottom w:val="none" w:sz="0" w:space="0" w:color="auto"/>
      </w:pBdr>
      <w:shd w:val="clear" w:color="auto" w:fill="auto"/>
      <w:spacing w:before="0" w:after="0"/>
      <w:jc w:val="left"/>
    </w:pPr>
    <w:rPr>
      <w:color w:val="1D1D1D"/>
      <w:sz w:val="32"/>
    </w:rPr>
  </w:style>
  <w:style w:type="paragraph" w:customStyle="1" w:styleId="23G1">
    <w:name w:val="23 تعداد G1"/>
    <w:basedOn w:val="14D4"/>
    <w:link w:val="23G1Char"/>
    <w:uiPriority w:val="22"/>
    <w:qFormat/>
    <w:rsid w:val="008227EB"/>
    <w:pPr>
      <w:numPr>
        <w:numId w:val="1"/>
      </w:numPr>
      <w:pBdr>
        <w:top w:val="single" w:sz="12" w:space="1" w:color="DE1F26" w:themeColor="accent1"/>
        <w:bottom w:val="single" w:sz="12" w:space="1" w:color="DE1F26" w:themeColor="accent1"/>
        <w:right w:val="single" w:sz="36" w:space="4" w:color="DE1F26" w:themeColor="accent1"/>
      </w:pBdr>
      <w:shd w:val="clear" w:color="auto" w:fill="F8D1D2" w:themeFill="accent1" w:themeFillTint="33"/>
      <w:ind w:left="533"/>
    </w:pPr>
    <w:rPr>
      <w:rFonts w:cs="Hacen Sudan Bd"/>
    </w:rPr>
  </w:style>
  <w:style w:type="paragraph" w:customStyle="1" w:styleId="24G2">
    <w:name w:val="24 تعداد G2"/>
    <w:basedOn w:val="14D4"/>
    <w:link w:val="24G2Char"/>
    <w:uiPriority w:val="23"/>
    <w:qFormat/>
    <w:rsid w:val="00780E2F"/>
    <w:pPr>
      <w:numPr>
        <w:numId w:val="2"/>
      </w:numPr>
      <w:pBdr>
        <w:top w:val="single" w:sz="12" w:space="1" w:color="3265CC" w:themeColor="accent2"/>
        <w:bottom w:val="single" w:sz="12" w:space="1" w:color="3265CC" w:themeColor="accent2"/>
        <w:right w:val="single" w:sz="36" w:space="4" w:color="3265CC" w:themeColor="accent2"/>
      </w:pBdr>
      <w:shd w:val="clear" w:color="auto" w:fill="D5DFF5" w:themeFill="accent2" w:themeFillTint="33"/>
    </w:pPr>
  </w:style>
  <w:style w:type="paragraph" w:customStyle="1" w:styleId="28I1">
    <w:name w:val="28 ملاحظة I1"/>
    <w:basedOn w:val="24G2"/>
    <w:uiPriority w:val="27"/>
    <w:qFormat/>
    <w:rsid w:val="00E002EF"/>
    <w:pPr>
      <w:numPr>
        <w:numId w:val="0"/>
      </w:numPr>
      <w:pBdr>
        <w:top w:val="single" w:sz="18" w:space="1" w:color="EEB400"/>
        <w:left w:val="single" w:sz="18" w:space="4" w:color="EEB400"/>
        <w:bottom w:val="single" w:sz="18" w:space="1" w:color="EEB400"/>
        <w:right w:val="single" w:sz="18" w:space="4" w:color="EEB400"/>
      </w:pBdr>
      <w:shd w:val="clear" w:color="auto" w:fill="FFE885"/>
      <w:ind w:left="113"/>
    </w:pPr>
    <w:rPr>
      <w:rFonts w:cs="Cocon modified"/>
      <w:sz w:val="30"/>
      <w:szCs w:val="30"/>
    </w:rPr>
  </w:style>
  <w:style w:type="paragraph" w:customStyle="1" w:styleId="29I2">
    <w:name w:val="29 ملاحظة I2"/>
    <w:basedOn w:val="28I1"/>
    <w:uiPriority w:val="28"/>
    <w:qFormat/>
    <w:rsid w:val="00DD198F"/>
    <w:pPr>
      <w:pBdr>
        <w:top w:val="single" w:sz="18" w:space="1" w:color="E67D23"/>
        <w:left w:val="single" w:sz="18" w:space="4" w:color="E67D23"/>
        <w:bottom w:val="single" w:sz="18" w:space="1" w:color="E67D23"/>
        <w:right w:val="single" w:sz="18" w:space="4" w:color="E67D23"/>
      </w:pBdr>
      <w:shd w:val="clear" w:color="auto" w:fill="F4C59E"/>
    </w:pPr>
  </w:style>
  <w:style w:type="paragraph" w:customStyle="1" w:styleId="30I3">
    <w:name w:val="30 ملاحظة I3"/>
    <w:basedOn w:val="28I1"/>
    <w:uiPriority w:val="29"/>
    <w:qFormat/>
    <w:rsid w:val="00DD198F"/>
    <w:pPr>
      <w:pBdr>
        <w:top w:val="single" w:sz="18" w:space="1" w:color="911F13"/>
        <w:left w:val="single" w:sz="18" w:space="4" w:color="911F13"/>
        <w:bottom w:val="single" w:sz="18" w:space="1" w:color="911F13"/>
        <w:right w:val="single" w:sz="18" w:space="4" w:color="911F13"/>
      </w:pBdr>
      <w:shd w:val="clear" w:color="auto" w:fill="DB2D1B"/>
    </w:pPr>
    <w:rPr>
      <w:color w:val="FFFFFF" w:themeColor="background1"/>
    </w:rPr>
  </w:style>
  <w:style w:type="table" w:styleId="TableGrid">
    <w:name w:val="Table Grid"/>
    <w:basedOn w:val="TableNormal"/>
    <w:uiPriority w:val="59"/>
    <w:rsid w:val="00BA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4B65"/>
    <w:rPr>
      <w:color w:val="808080"/>
    </w:rPr>
  </w:style>
  <w:style w:type="paragraph" w:customStyle="1" w:styleId="27H1">
    <w:name w:val="27 حاشية H1"/>
    <w:basedOn w:val="02A2"/>
    <w:uiPriority w:val="26"/>
    <w:qFormat/>
    <w:rsid w:val="00DD198F"/>
    <w:rPr>
      <w:rFonts w:ascii="Hacen Beirut Md" w:hAnsi="Hacen Beirut Md"/>
      <w:color w:val="1D1D1D"/>
      <w:sz w:val="22"/>
      <w:szCs w:val="22"/>
    </w:rPr>
  </w:style>
  <w:style w:type="paragraph" w:customStyle="1" w:styleId="25G3">
    <w:name w:val="25 تعداد G3"/>
    <w:basedOn w:val="14D4"/>
    <w:link w:val="25G3Char"/>
    <w:uiPriority w:val="24"/>
    <w:qFormat/>
    <w:rsid w:val="00780E2F"/>
    <w:pPr>
      <w:numPr>
        <w:numId w:val="11"/>
      </w:numPr>
      <w:pBdr>
        <w:top w:val="single" w:sz="12" w:space="1" w:color="2DCD73"/>
        <w:bottom w:val="single" w:sz="12" w:space="1" w:color="2DCD73"/>
        <w:right w:val="single" w:sz="36" w:space="4" w:color="2DCD73"/>
      </w:pBdr>
    </w:pPr>
  </w:style>
  <w:style w:type="paragraph" w:customStyle="1" w:styleId="42A">
    <w:name w:val="42 أندرلاين ترارزا A"/>
    <w:basedOn w:val="02A2"/>
    <w:link w:val="42AChar"/>
    <w:uiPriority w:val="41"/>
    <w:rsid w:val="00D0327F"/>
    <w:pPr>
      <w:spacing w:before="0" w:after="0"/>
      <w:ind w:left="0"/>
    </w:pPr>
    <w:rPr>
      <w:rFonts w:ascii="Berlin Sans FB" w:hAnsi="Berlin Sans FB" w:cs="Hacen Trarza Hd"/>
      <w:color w:val="1D1D1D"/>
      <w:u w:val="thick"/>
    </w:rPr>
  </w:style>
  <w:style w:type="paragraph" w:customStyle="1" w:styleId="37A">
    <w:name w:val="37 أندرلاين التاروت A"/>
    <w:basedOn w:val="02"/>
    <w:link w:val="37AChar"/>
    <w:uiPriority w:val="36"/>
    <w:rsid w:val="004B20C4"/>
    <w:rPr>
      <w:rFonts w:ascii="Berlin Sans FB" w:hAnsi="Berlin Sans FB" w:cs="Hacen Eltaroute"/>
      <w:color w:val="1D1D1D"/>
      <w:u w:val="thick"/>
      <w:lang w:val="en-GB"/>
    </w:rPr>
  </w:style>
  <w:style w:type="paragraph" w:customStyle="1" w:styleId="03B1">
    <w:name w:val="03 فصل B1"/>
    <w:basedOn w:val="04B2"/>
    <w:uiPriority w:val="2"/>
    <w:qFormat/>
    <w:rsid w:val="00C91444"/>
    <w:pPr>
      <w:pBdr>
        <w:top w:val="single" w:sz="48" w:space="1" w:color="801217"/>
        <w:bottom w:val="single" w:sz="48" w:space="1" w:color="801217"/>
      </w:pBdr>
      <w:shd w:val="clear" w:color="auto" w:fill="F5B9BC"/>
    </w:pPr>
    <w:rPr>
      <w:rFonts w:ascii="Cocon modified" w:hAnsi="Cocon modified" w:cs="Cocon modified"/>
      <w:b/>
      <w:bCs/>
      <w:color w:val="330707"/>
      <w:sz w:val="40"/>
      <w:szCs w:val="40"/>
    </w:rPr>
  </w:style>
  <w:style w:type="paragraph" w:styleId="NoSpacing">
    <w:name w:val="No Spacing"/>
    <w:uiPriority w:val="99"/>
    <w:rsid w:val="00853CFB"/>
    <w:pPr>
      <w:bidi/>
      <w:spacing w:after="0" w:line="240" w:lineRule="auto"/>
    </w:pPr>
  </w:style>
  <w:style w:type="paragraph" w:customStyle="1" w:styleId="07C1">
    <w:name w:val="07 فصل C1"/>
    <w:basedOn w:val="03B1"/>
    <w:uiPriority w:val="6"/>
    <w:qFormat/>
    <w:rsid w:val="00DD198F"/>
    <w:pPr>
      <w:pBdr>
        <w:top w:val="single" w:sz="48" w:space="1" w:color="371B45"/>
        <w:bottom w:val="single" w:sz="48" w:space="1" w:color="371B45"/>
      </w:pBdr>
      <w:shd w:val="clear" w:color="auto" w:fill="C7A2DA"/>
    </w:pPr>
    <w:rPr>
      <w:color w:val="1F0F27"/>
    </w:rPr>
  </w:style>
  <w:style w:type="paragraph" w:customStyle="1" w:styleId="15E1">
    <w:name w:val="15 فصل E1"/>
    <w:basedOn w:val="07C1"/>
    <w:uiPriority w:val="14"/>
    <w:qFormat/>
    <w:rsid w:val="00DD198F"/>
    <w:pPr>
      <w:pBdr>
        <w:top w:val="single" w:sz="48" w:space="1" w:color="0E2C3E"/>
        <w:bottom w:val="single" w:sz="48" w:space="1" w:color="0E2C3E"/>
      </w:pBdr>
      <w:shd w:val="clear" w:color="auto" w:fill="7DBCE3"/>
    </w:pPr>
    <w:rPr>
      <w:color w:val="06141C"/>
    </w:rPr>
  </w:style>
  <w:style w:type="paragraph" w:customStyle="1" w:styleId="11D1">
    <w:name w:val="11 فصل D1"/>
    <w:basedOn w:val="15E1"/>
    <w:uiPriority w:val="10"/>
    <w:qFormat/>
    <w:rsid w:val="00DD198F"/>
    <w:pPr>
      <w:pBdr>
        <w:top w:val="single" w:sz="48" w:space="1" w:color="0D3920"/>
        <w:bottom w:val="single" w:sz="48" w:space="1" w:color="0D3920"/>
      </w:pBdr>
      <w:shd w:val="clear" w:color="auto" w:fill="79E1A6"/>
    </w:pPr>
  </w:style>
  <w:style w:type="character" w:customStyle="1" w:styleId="0MainChar">
    <w:name w:val="0 Main Char"/>
    <w:basedOn w:val="DefaultParagraphFont"/>
    <w:link w:val="0Main"/>
    <w:uiPriority w:val="99"/>
    <w:rsid w:val="006746AA"/>
    <w:rPr>
      <w:rFonts w:ascii="Berlin Sans FB" w:eastAsia="Hacen Freehand" w:hAnsi="Berlin Sans FB" w:cs="Hacen Freehand"/>
      <w:color w:val="DE1F26"/>
      <w:sz w:val="52"/>
      <w:szCs w:val="48"/>
    </w:rPr>
  </w:style>
  <w:style w:type="character" w:styleId="Hyperlink">
    <w:name w:val="Hyperlink"/>
    <w:basedOn w:val="DefaultParagraphFont"/>
    <w:uiPriority w:val="99"/>
    <w:unhideWhenUsed/>
    <w:rsid w:val="00544AA9"/>
    <w:rPr>
      <w:color w:val="002060" w:themeColor="hyperlink"/>
      <w:u w:val="single"/>
    </w:rPr>
  </w:style>
  <w:style w:type="paragraph" w:customStyle="1" w:styleId="02">
    <w:name w:val="02 سرد"/>
    <w:basedOn w:val="01-"/>
    <w:link w:val="02Char"/>
    <w:uiPriority w:val="1"/>
    <w:qFormat/>
    <w:rsid w:val="0023737C"/>
    <w:rPr>
      <w:rFonts w:ascii="Cocon modified" w:hAnsi="Cocon modified"/>
      <w:sz w:val="28"/>
      <w:szCs w:val="28"/>
    </w:rPr>
  </w:style>
  <w:style w:type="character" w:customStyle="1" w:styleId="02Char">
    <w:name w:val="02 سرد Char"/>
    <w:basedOn w:val="DefaultParagraphFont"/>
    <w:link w:val="02"/>
    <w:uiPriority w:val="1"/>
    <w:rsid w:val="0023737C"/>
    <w:rPr>
      <w:rFonts w:ascii="Cocon modified" w:hAnsi="Cocon modified" w:cs="Hacen Liner Screen Bd"/>
      <w:color w:val="2D2D2D"/>
      <w:sz w:val="28"/>
      <w:szCs w:val="28"/>
      <w:lang w:bidi="ar-SY"/>
    </w:rPr>
  </w:style>
  <w:style w:type="paragraph" w:customStyle="1" w:styleId="32A">
    <w:name w:val="32 أندرلاين تونس A"/>
    <w:basedOn w:val="02"/>
    <w:link w:val="32AChar"/>
    <w:uiPriority w:val="31"/>
    <w:qFormat/>
    <w:rsid w:val="00C54077"/>
    <w:rPr>
      <w:rFonts w:ascii="Berlin Sans FB" w:hAnsi="Berlin Sans FB" w:cs="Hacen Tunisia Bd"/>
      <w:color w:val="1D1D1D"/>
      <w:u w:val="single"/>
    </w:rPr>
  </w:style>
  <w:style w:type="character" w:customStyle="1" w:styleId="32AChar">
    <w:name w:val="32 أندرلاين تونس A Char"/>
    <w:basedOn w:val="DefaultParagraphFont"/>
    <w:link w:val="32A"/>
    <w:uiPriority w:val="31"/>
    <w:rsid w:val="00C54077"/>
    <w:rPr>
      <w:rFonts w:ascii="Berlin Sans FB" w:hAnsi="Berlin Sans FB" w:cs="Hacen Tunisia Bd"/>
      <w:color w:val="1D1D1D"/>
      <w:sz w:val="34"/>
      <w:szCs w:val="34"/>
      <w:u w:val="single"/>
      <w:lang w:bidi="ar-SY"/>
    </w:rPr>
  </w:style>
  <w:style w:type="paragraph" w:customStyle="1" w:styleId="33B">
    <w:name w:val="33 أندرلاين تونس B"/>
    <w:basedOn w:val="32A"/>
    <w:link w:val="33BChar"/>
    <w:uiPriority w:val="31"/>
    <w:qFormat/>
    <w:rsid w:val="008B56AF"/>
    <w:rPr>
      <w:color w:val="B3272E"/>
    </w:rPr>
  </w:style>
  <w:style w:type="character" w:customStyle="1" w:styleId="33BChar">
    <w:name w:val="33 أندرلاين تونس B Char"/>
    <w:basedOn w:val="32AChar"/>
    <w:link w:val="33B"/>
    <w:uiPriority w:val="31"/>
    <w:rsid w:val="008B56AF"/>
    <w:rPr>
      <w:rFonts w:ascii="Berlin Sans FB" w:hAnsi="Berlin Sans FB" w:cs="Hacen Tunisia Bd"/>
      <w:color w:val="B3272E"/>
      <w:sz w:val="34"/>
      <w:szCs w:val="34"/>
      <w:u w:val="single"/>
      <w:lang w:bidi="ar-SY"/>
    </w:rPr>
  </w:style>
  <w:style w:type="paragraph" w:customStyle="1" w:styleId="34E">
    <w:name w:val="34 أندرلاين تونس E"/>
    <w:basedOn w:val="32A"/>
    <w:link w:val="34EChar"/>
    <w:uiPriority w:val="31"/>
    <w:qFormat/>
    <w:rsid w:val="000629E7"/>
    <w:rPr>
      <w:color w:val="3265CC"/>
    </w:rPr>
  </w:style>
  <w:style w:type="character" w:customStyle="1" w:styleId="34EChar">
    <w:name w:val="34 أندرلاين تونس E Char"/>
    <w:basedOn w:val="32AChar"/>
    <w:link w:val="34E"/>
    <w:uiPriority w:val="31"/>
    <w:rsid w:val="005D6ADF"/>
    <w:rPr>
      <w:rFonts w:ascii="Berlin Sans FB" w:hAnsi="Berlin Sans FB" w:cs="Hacen Tunisia Bd"/>
      <w:color w:val="3265CC"/>
      <w:sz w:val="34"/>
      <w:szCs w:val="34"/>
      <w:u w:val="thick"/>
      <w:lang w:bidi="ar-SY"/>
    </w:rPr>
  </w:style>
  <w:style w:type="paragraph" w:customStyle="1" w:styleId="35C">
    <w:name w:val="35 أندرلاين تونس C"/>
    <w:basedOn w:val="34E"/>
    <w:link w:val="35CChar"/>
    <w:uiPriority w:val="31"/>
    <w:qFormat/>
    <w:rsid w:val="000629E7"/>
    <w:rPr>
      <w:color w:val="7D3B97"/>
    </w:rPr>
  </w:style>
  <w:style w:type="character" w:customStyle="1" w:styleId="35CChar">
    <w:name w:val="35 أندرلاين تونس C Char"/>
    <w:basedOn w:val="32AChar"/>
    <w:link w:val="35C"/>
    <w:uiPriority w:val="31"/>
    <w:rsid w:val="005D6ADF"/>
    <w:rPr>
      <w:rFonts w:ascii="Berlin Sans FB" w:hAnsi="Berlin Sans FB" w:cs="Hacen Tunisia Bd"/>
      <w:color w:val="7D3B97"/>
      <w:sz w:val="34"/>
      <w:szCs w:val="34"/>
      <w:u w:val="thick"/>
      <w:lang w:bidi="ar-SY"/>
    </w:rPr>
  </w:style>
  <w:style w:type="paragraph" w:customStyle="1" w:styleId="36D">
    <w:name w:val="36 أندرلاين تونس D"/>
    <w:basedOn w:val="35C"/>
    <w:link w:val="36DChar"/>
    <w:uiPriority w:val="31"/>
    <w:qFormat/>
    <w:rsid w:val="008B56AF"/>
    <w:rPr>
      <w:color w:val="0F6F5D"/>
    </w:rPr>
  </w:style>
  <w:style w:type="character" w:customStyle="1" w:styleId="36DChar">
    <w:name w:val="36 أندرلاين تونس D Char"/>
    <w:basedOn w:val="32AChar"/>
    <w:link w:val="36D"/>
    <w:uiPriority w:val="31"/>
    <w:rsid w:val="008B56AF"/>
    <w:rPr>
      <w:rFonts w:ascii="Berlin Sans FB" w:hAnsi="Berlin Sans FB" w:cs="Hacen Tunisia Bd"/>
      <w:color w:val="0F6F5D"/>
      <w:sz w:val="34"/>
      <w:szCs w:val="34"/>
      <w:u w:val="thick"/>
      <w:lang w:bidi="ar-SY"/>
    </w:rPr>
  </w:style>
  <w:style w:type="character" w:customStyle="1" w:styleId="13D3Char">
    <w:name w:val="13  تعداد D3 Char"/>
    <w:basedOn w:val="DefaultParagraphFont"/>
    <w:link w:val="13D3"/>
    <w:uiPriority w:val="12"/>
    <w:rsid w:val="00E002EF"/>
    <w:rPr>
      <w:rFonts w:ascii="Cocon modified" w:hAnsi="Cocon modified" w:cs="Hacen Beirut Md"/>
      <w:color w:val="2D2D2D"/>
      <w:sz w:val="28"/>
      <w:szCs w:val="28"/>
      <w:shd w:val="clear" w:color="auto" w:fill="BAF0D1"/>
      <w:lang w:bidi="ar-SY"/>
    </w:rPr>
  </w:style>
  <w:style w:type="paragraph" w:customStyle="1" w:styleId="01-">
    <w:name w:val="01- ستايل المحاضرة"/>
    <w:basedOn w:val="Normal"/>
    <w:link w:val="01-Char"/>
    <w:rsid w:val="007E2510"/>
    <w:pPr>
      <w:spacing w:after="0" w:line="240" w:lineRule="auto"/>
      <w:jc w:val="both"/>
    </w:pPr>
    <w:rPr>
      <w:rFonts w:ascii="Hacen Liner Screen Bd" w:hAnsi="Hacen Liner Screen Bd" w:cs="Hacen Liner Screen Bd"/>
      <w:color w:val="2D2D2D"/>
      <w:sz w:val="34"/>
      <w:szCs w:val="34"/>
      <w:lang w:bidi="ar-SY"/>
    </w:rPr>
  </w:style>
  <w:style w:type="character" w:customStyle="1" w:styleId="01-Char">
    <w:name w:val="01- ستايل المحاضرة Char"/>
    <w:basedOn w:val="DefaultParagraphFont"/>
    <w:link w:val="01-"/>
    <w:rsid w:val="007E2510"/>
    <w:rPr>
      <w:rFonts w:ascii="Hacen Liner Screen Bd" w:hAnsi="Hacen Liner Screen Bd" w:cs="Hacen Liner Screen Bd"/>
      <w:color w:val="2D2D2D"/>
      <w:sz w:val="34"/>
      <w:szCs w:val="34"/>
      <w:lang w:bidi="ar-SY"/>
    </w:rPr>
  </w:style>
  <w:style w:type="paragraph" w:customStyle="1" w:styleId="20F4">
    <w:name w:val="20 عنوان F4"/>
    <w:basedOn w:val="Normal"/>
    <w:uiPriority w:val="19"/>
    <w:qFormat/>
    <w:rsid w:val="00876073"/>
    <w:pPr>
      <w:pBdr>
        <w:bottom w:val="single" w:sz="24" w:space="1" w:color="449AD4"/>
      </w:pBdr>
      <w:shd w:val="clear" w:color="auto" w:fill="FFFFFF" w:themeFill="background1"/>
      <w:tabs>
        <w:tab w:val="right" w:pos="19"/>
      </w:tabs>
      <w:spacing w:before="120" w:after="120"/>
      <w:jc w:val="center"/>
    </w:pPr>
    <w:rPr>
      <w:rFonts w:ascii="Cocon modified" w:hAnsi="Cocon modified" w:cs="Cocon modified"/>
      <w:color w:val="2A7FB8"/>
      <w:sz w:val="40"/>
      <w:szCs w:val="40"/>
    </w:rPr>
  </w:style>
  <w:style w:type="paragraph" w:customStyle="1" w:styleId="21F4">
    <w:name w:val="21 عنوان F4"/>
    <w:basedOn w:val="Normal"/>
    <w:uiPriority w:val="20"/>
    <w:qFormat/>
    <w:rsid w:val="00876073"/>
    <w:pPr>
      <w:pBdr>
        <w:bottom w:val="single" w:sz="24" w:space="1" w:color="117D68"/>
      </w:pBdr>
      <w:spacing w:before="120" w:after="120"/>
      <w:jc w:val="center"/>
    </w:pPr>
    <w:rPr>
      <w:rFonts w:ascii="Cocon modified" w:hAnsi="Cocon modified" w:cs="Cocon modified"/>
      <w:color w:val="117D68"/>
      <w:sz w:val="40"/>
      <w:szCs w:val="40"/>
    </w:rPr>
  </w:style>
  <w:style w:type="character" w:customStyle="1" w:styleId="17E3Char">
    <w:name w:val="17  تعداد E3 Char"/>
    <w:basedOn w:val="DefaultParagraphFont"/>
    <w:link w:val="17E3"/>
    <w:uiPriority w:val="16"/>
    <w:rsid w:val="00E002EF"/>
    <w:rPr>
      <w:rFonts w:ascii="Cocon modified" w:hAnsi="Cocon modified" w:cs="Hacen Beirut Md"/>
      <w:color w:val="2D2D2D"/>
      <w:sz w:val="28"/>
      <w:szCs w:val="28"/>
      <w:shd w:val="clear" w:color="auto" w:fill="B2E0F0"/>
      <w:lang w:bidi="ar-SY"/>
    </w:rPr>
  </w:style>
  <w:style w:type="paragraph" w:customStyle="1" w:styleId="06B4">
    <w:name w:val="06 سرد مربع  B4"/>
    <w:basedOn w:val="05B3"/>
    <w:uiPriority w:val="5"/>
    <w:rsid w:val="00043860"/>
    <w:rPr>
      <w:rFonts w:cs="Hacen Liner Screen Bd"/>
    </w:rPr>
  </w:style>
  <w:style w:type="paragraph" w:customStyle="1" w:styleId="10C4">
    <w:name w:val="10 سرد مربع  C4"/>
    <w:basedOn w:val="09C3"/>
    <w:uiPriority w:val="9"/>
    <w:rsid w:val="00085474"/>
    <w:rPr>
      <w:rFonts w:cs="Hacen Liner Screen Bd"/>
    </w:rPr>
  </w:style>
  <w:style w:type="paragraph" w:customStyle="1" w:styleId="14D4">
    <w:name w:val="14 سرد مربع  D4"/>
    <w:basedOn w:val="13D3"/>
    <w:uiPriority w:val="13"/>
    <w:rsid w:val="00085474"/>
    <w:rPr>
      <w:rFonts w:cs="Hacen Liner Screen Bd"/>
    </w:rPr>
  </w:style>
  <w:style w:type="paragraph" w:customStyle="1" w:styleId="18E4">
    <w:name w:val="18 سرد مربع  E4"/>
    <w:basedOn w:val="17E3"/>
    <w:uiPriority w:val="17"/>
    <w:rsid w:val="00085474"/>
    <w:rPr>
      <w:rFonts w:cs="Hacen Liner Screen Bd"/>
    </w:rPr>
  </w:style>
  <w:style w:type="character" w:customStyle="1" w:styleId="01A1Char">
    <w:name w:val="01 عنوان A1 Char"/>
    <w:basedOn w:val="DefaultParagraphFont"/>
    <w:link w:val="01A1"/>
    <w:rsid w:val="00D711EC"/>
    <w:rPr>
      <w:rFonts w:ascii="Hacen Tunisia Bd" w:hAnsi="Hacen Tunisia Bd" w:cs="Hacen Tunisia Bd"/>
      <w:color w:val="1D1D1D"/>
      <w:sz w:val="32"/>
      <w:szCs w:val="36"/>
    </w:rPr>
  </w:style>
  <w:style w:type="paragraph" w:customStyle="1" w:styleId="31B">
    <w:name w:val="31 ملاحظة ومعلومة مميزة أحمر B"/>
    <w:basedOn w:val="Normal"/>
    <w:link w:val="31BChar"/>
    <w:uiPriority w:val="30"/>
    <w:qFormat/>
    <w:rsid w:val="00F95C9C"/>
    <w:pPr>
      <w:numPr>
        <w:numId w:val="15"/>
      </w:numPr>
      <w:pBdr>
        <w:top w:val="single" w:sz="12" w:space="1" w:color="D64249"/>
        <w:left w:val="single" w:sz="12" w:space="4" w:color="D64249"/>
        <w:bottom w:val="single" w:sz="12" w:space="1" w:color="D64249"/>
        <w:right w:val="single" w:sz="12" w:space="4" w:color="D64249"/>
      </w:pBdr>
      <w:shd w:val="clear" w:color="auto" w:fill="F4CCCE"/>
      <w:spacing w:after="0" w:line="240" w:lineRule="auto"/>
      <w:ind w:left="495" w:right="113" w:hanging="357"/>
    </w:pPr>
    <w:rPr>
      <w:rFonts w:ascii="Cocon modified" w:hAnsi="Cocon modified" w:cs="Cocon modified"/>
      <w:noProof/>
      <w:color w:val="2E1300"/>
      <w:sz w:val="30"/>
      <w:szCs w:val="30"/>
    </w:rPr>
  </w:style>
  <w:style w:type="character" w:customStyle="1" w:styleId="31BChar">
    <w:name w:val="31 ملاحظة ومعلومة مميزة أحمر B Char"/>
    <w:basedOn w:val="DefaultParagraphFont"/>
    <w:link w:val="31B"/>
    <w:uiPriority w:val="30"/>
    <w:rsid w:val="00F95C9C"/>
    <w:rPr>
      <w:rFonts w:ascii="Cocon modified" w:hAnsi="Cocon modified" w:cs="Cocon modified"/>
      <w:noProof/>
      <w:color w:val="2E1300"/>
      <w:sz w:val="30"/>
      <w:szCs w:val="30"/>
      <w:shd w:val="clear" w:color="auto" w:fill="F4CCCE"/>
    </w:rPr>
  </w:style>
  <w:style w:type="paragraph" w:customStyle="1" w:styleId="26G4">
    <w:name w:val="26 تعداد G4"/>
    <w:basedOn w:val="14D4"/>
    <w:link w:val="26G4Char"/>
    <w:uiPriority w:val="25"/>
    <w:qFormat/>
    <w:rsid w:val="00780E2F"/>
    <w:pPr>
      <w:numPr>
        <w:numId w:val="3"/>
      </w:numPr>
      <w:pBdr>
        <w:top w:val="single" w:sz="12" w:space="1" w:color="8C46AF"/>
        <w:bottom w:val="single" w:sz="12" w:space="1" w:color="8C46AF"/>
        <w:right w:val="single" w:sz="36" w:space="4" w:color="8C46AF"/>
      </w:pBdr>
      <w:shd w:val="clear" w:color="auto" w:fill="E1CDEB"/>
      <w:ind w:left="533"/>
    </w:pPr>
  </w:style>
  <w:style w:type="paragraph" w:customStyle="1" w:styleId="38B">
    <w:name w:val="38 أندرلاين التاروت B"/>
    <w:basedOn w:val="33B"/>
    <w:link w:val="38BChar"/>
    <w:uiPriority w:val="36"/>
    <w:rsid w:val="004B20C4"/>
    <w:rPr>
      <w:rFonts w:cs="Hacen Eltaroute"/>
      <w:lang w:val="en-GB"/>
    </w:rPr>
  </w:style>
  <w:style w:type="paragraph" w:customStyle="1" w:styleId="39E0">
    <w:name w:val="39 أندرلاين التاروت E"/>
    <w:basedOn w:val="34E"/>
    <w:link w:val="39EChar"/>
    <w:uiPriority w:val="36"/>
    <w:rsid w:val="004B20C4"/>
    <w:rPr>
      <w:rFonts w:cs="Hacen Eltaroute"/>
      <w:lang w:val="en-GB"/>
    </w:rPr>
  </w:style>
  <w:style w:type="character" w:customStyle="1" w:styleId="37AChar">
    <w:name w:val="37 أندرلاين التاروت A Char"/>
    <w:basedOn w:val="02Char"/>
    <w:link w:val="37A"/>
    <w:uiPriority w:val="36"/>
    <w:rsid w:val="005D6ADF"/>
    <w:rPr>
      <w:rFonts w:ascii="Berlin Sans FB" w:hAnsi="Berlin Sans FB" w:cs="Hacen Eltaroute"/>
      <w:color w:val="1D1D1D"/>
      <w:sz w:val="34"/>
      <w:szCs w:val="34"/>
      <w:u w:val="thick"/>
      <w:lang w:val="en-GB" w:bidi="ar-SY"/>
    </w:rPr>
  </w:style>
  <w:style w:type="character" w:customStyle="1" w:styleId="38BChar">
    <w:name w:val="38 أندرلاين التاروت B Char"/>
    <w:basedOn w:val="37AChar"/>
    <w:link w:val="38B"/>
    <w:uiPriority w:val="36"/>
    <w:rsid w:val="005D6ADF"/>
    <w:rPr>
      <w:rFonts w:ascii="Berlin Sans FB" w:hAnsi="Berlin Sans FB" w:cs="Hacen Eltaroute"/>
      <w:color w:val="DE1F26"/>
      <w:sz w:val="34"/>
      <w:szCs w:val="34"/>
      <w:u w:val="thick"/>
      <w:lang w:val="en-GB" w:bidi="ar-SY"/>
    </w:rPr>
  </w:style>
  <w:style w:type="paragraph" w:customStyle="1" w:styleId="40C">
    <w:name w:val="40 أندرلاين التاروت C"/>
    <w:basedOn w:val="35C"/>
    <w:uiPriority w:val="36"/>
    <w:rsid w:val="004B20C4"/>
    <w:rPr>
      <w:rFonts w:cs="Hacen Eltaroute"/>
      <w:lang w:val="en-GB"/>
    </w:rPr>
  </w:style>
  <w:style w:type="character" w:customStyle="1" w:styleId="39EChar">
    <w:name w:val="39 أندرلاين التاروت E Char"/>
    <w:basedOn w:val="34EChar"/>
    <w:link w:val="39E0"/>
    <w:uiPriority w:val="36"/>
    <w:rsid w:val="005D6ADF"/>
    <w:rPr>
      <w:rFonts w:ascii="Berlin Sans FB" w:hAnsi="Berlin Sans FB" w:cs="Hacen Eltaroute"/>
      <w:color w:val="3265CC"/>
      <w:sz w:val="34"/>
      <w:szCs w:val="34"/>
      <w:u w:val="thick"/>
      <w:lang w:val="en-GB" w:bidi="ar-SY"/>
    </w:rPr>
  </w:style>
  <w:style w:type="paragraph" w:customStyle="1" w:styleId="41D">
    <w:name w:val="41 أندرلاين التاروت D"/>
    <w:basedOn w:val="36D"/>
    <w:link w:val="41DChar"/>
    <w:uiPriority w:val="36"/>
    <w:rsid w:val="004B20C4"/>
    <w:rPr>
      <w:rFonts w:cs="Hacen Eltaroute"/>
      <w:lang w:val="en-GB"/>
    </w:rPr>
  </w:style>
  <w:style w:type="paragraph" w:customStyle="1" w:styleId="43B">
    <w:name w:val="43 أندرلاين ترارزا B"/>
    <w:basedOn w:val="42A"/>
    <w:link w:val="43BChar"/>
    <w:uiPriority w:val="41"/>
    <w:rsid w:val="00DE20E3"/>
    <w:rPr>
      <w:color w:val="DE1F26"/>
    </w:rPr>
  </w:style>
  <w:style w:type="character" w:customStyle="1" w:styleId="41DChar">
    <w:name w:val="41 أندرلاين التاروت D Char"/>
    <w:basedOn w:val="36DChar"/>
    <w:link w:val="41D"/>
    <w:uiPriority w:val="36"/>
    <w:rsid w:val="005D6ADF"/>
    <w:rPr>
      <w:rFonts w:ascii="Berlin Sans FB" w:hAnsi="Berlin Sans FB" w:cs="Hacen Eltaroute"/>
      <w:color w:val="26A65D"/>
      <w:sz w:val="34"/>
      <w:szCs w:val="34"/>
      <w:u w:val="thick"/>
      <w:lang w:val="en-GB" w:bidi="ar-SY"/>
    </w:rPr>
  </w:style>
  <w:style w:type="paragraph" w:customStyle="1" w:styleId="44E">
    <w:name w:val="44 أندرلاين ترارزا E"/>
    <w:basedOn w:val="42A"/>
    <w:link w:val="44EChar"/>
    <w:uiPriority w:val="41"/>
    <w:rsid w:val="00DE20E3"/>
    <w:rPr>
      <w:color w:val="3265CC"/>
    </w:rPr>
  </w:style>
  <w:style w:type="character" w:customStyle="1" w:styleId="43BChar">
    <w:name w:val="43 أندرلاين ترارزا B Char"/>
    <w:basedOn w:val="42AChar"/>
    <w:link w:val="43B"/>
    <w:uiPriority w:val="41"/>
    <w:rsid w:val="005D6ADF"/>
    <w:rPr>
      <w:rFonts w:ascii="Berlin Sans FB" w:hAnsi="Berlin Sans FB" w:cs="Hacen Trarza Hd"/>
      <w:color w:val="DE1F26"/>
      <w:sz w:val="34"/>
      <w:szCs w:val="34"/>
      <w:u w:val="thick"/>
      <w:shd w:val="clear" w:color="auto" w:fill="BAF0D1"/>
      <w:lang w:bidi="ar-SY"/>
    </w:rPr>
  </w:style>
  <w:style w:type="character" w:customStyle="1" w:styleId="02A2Char">
    <w:name w:val="02 سرد A2 Char"/>
    <w:basedOn w:val="13D3Char"/>
    <w:link w:val="02A2"/>
    <w:uiPriority w:val="1"/>
    <w:rsid w:val="006746AA"/>
    <w:rPr>
      <w:rFonts w:ascii="Hacen Liner Screen Bd" w:hAnsi="Hacen Liner Screen Bd" w:cs="Hacen Beirut Md"/>
      <w:color w:val="2D2D2D"/>
      <w:sz w:val="34"/>
      <w:szCs w:val="34"/>
      <w:shd w:val="clear" w:color="auto" w:fill="BAF0D1"/>
      <w:lang w:bidi="ar-SY"/>
    </w:rPr>
  </w:style>
  <w:style w:type="character" w:customStyle="1" w:styleId="42AChar">
    <w:name w:val="42 أندرلاين ترارزا A Char"/>
    <w:basedOn w:val="02A2Char"/>
    <w:link w:val="42A"/>
    <w:uiPriority w:val="41"/>
    <w:rsid w:val="005D6ADF"/>
    <w:rPr>
      <w:rFonts w:ascii="Berlin Sans FB" w:hAnsi="Berlin Sans FB" w:cs="Hacen Trarza Hd"/>
      <w:color w:val="1D1D1D"/>
      <w:sz w:val="34"/>
      <w:szCs w:val="34"/>
      <w:u w:val="thick"/>
      <w:shd w:val="clear" w:color="auto" w:fill="BAF0D1"/>
      <w:lang w:bidi="ar-SY"/>
    </w:rPr>
  </w:style>
  <w:style w:type="character" w:customStyle="1" w:styleId="44EChar">
    <w:name w:val="44 أندرلاين ترارزا E Char"/>
    <w:basedOn w:val="42AChar"/>
    <w:link w:val="44E"/>
    <w:uiPriority w:val="41"/>
    <w:rsid w:val="005D6ADF"/>
    <w:rPr>
      <w:rFonts w:ascii="Berlin Sans FB" w:hAnsi="Berlin Sans FB" w:cs="Hacen Trarza Hd"/>
      <w:color w:val="3265CC"/>
      <w:sz w:val="34"/>
      <w:szCs w:val="34"/>
      <w:u w:val="thick"/>
      <w:shd w:val="clear" w:color="auto" w:fill="BAF0D1"/>
      <w:lang w:bidi="ar-SY"/>
    </w:rPr>
  </w:style>
  <w:style w:type="paragraph" w:customStyle="1" w:styleId="45C">
    <w:name w:val="45 أندرلاين ترارزا C"/>
    <w:basedOn w:val="42A"/>
    <w:link w:val="45CChar"/>
    <w:uiPriority w:val="41"/>
    <w:rsid w:val="00DE20E3"/>
    <w:rPr>
      <w:color w:val="7D3B97"/>
    </w:rPr>
  </w:style>
  <w:style w:type="paragraph" w:customStyle="1" w:styleId="46D">
    <w:name w:val="46 أندرلاين ترارزا D"/>
    <w:basedOn w:val="42A"/>
    <w:link w:val="46DChar"/>
    <w:uiPriority w:val="41"/>
    <w:rsid w:val="00DE20E3"/>
    <w:rPr>
      <w:color w:val="26A65D"/>
    </w:rPr>
  </w:style>
  <w:style w:type="character" w:customStyle="1" w:styleId="45CChar">
    <w:name w:val="45 أندرلاين ترارزا C Char"/>
    <w:basedOn w:val="42AChar"/>
    <w:link w:val="45C"/>
    <w:uiPriority w:val="41"/>
    <w:rsid w:val="005D6ADF"/>
    <w:rPr>
      <w:rFonts w:ascii="Berlin Sans FB" w:hAnsi="Berlin Sans FB" w:cs="Hacen Trarza Hd"/>
      <w:color w:val="7D3B97"/>
      <w:sz w:val="34"/>
      <w:szCs w:val="34"/>
      <w:u w:val="thick"/>
      <w:shd w:val="clear" w:color="auto" w:fill="BAF0D1"/>
      <w:lang w:bidi="ar-SY"/>
    </w:rPr>
  </w:style>
  <w:style w:type="character" w:customStyle="1" w:styleId="46DChar">
    <w:name w:val="46 أندرلاين ترارزا D Char"/>
    <w:basedOn w:val="42AChar"/>
    <w:link w:val="46D"/>
    <w:uiPriority w:val="41"/>
    <w:rsid w:val="005D6ADF"/>
    <w:rPr>
      <w:rFonts w:ascii="Berlin Sans FB" w:hAnsi="Berlin Sans FB" w:cs="Hacen Trarza Hd"/>
      <w:color w:val="26A65D"/>
      <w:sz w:val="34"/>
      <w:szCs w:val="34"/>
      <w:u w:val="thick"/>
      <w:shd w:val="clear" w:color="auto" w:fill="BAF0D1"/>
      <w:lang w:bidi="ar-SY"/>
    </w:rPr>
  </w:style>
  <w:style w:type="table" w:customStyle="1" w:styleId="GridTable4-Accent11">
    <w:name w:val="Grid Table 4 - Accent 11"/>
    <w:basedOn w:val="TableNormal"/>
    <w:uiPriority w:val="49"/>
    <w:rsid w:val="004E0D53"/>
    <w:pPr>
      <w:spacing w:after="0" w:line="240" w:lineRule="auto"/>
    </w:pPr>
    <w:tblPr>
      <w:tblStyleRowBandSize w:val="1"/>
      <w:tblStyleColBandSize w:val="1"/>
      <w:tblBorders>
        <w:top w:val="single" w:sz="4" w:space="0" w:color="EC777B" w:themeColor="accent1" w:themeTint="99"/>
        <w:left w:val="single" w:sz="4" w:space="0" w:color="EC777B" w:themeColor="accent1" w:themeTint="99"/>
        <w:bottom w:val="single" w:sz="4" w:space="0" w:color="EC777B" w:themeColor="accent1" w:themeTint="99"/>
        <w:right w:val="single" w:sz="4" w:space="0" w:color="EC777B" w:themeColor="accent1" w:themeTint="99"/>
        <w:insideH w:val="single" w:sz="4" w:space="0" w:color="EC777B" w:themeColor="accent1" w:themeTint="99"/>
        <w:insideV w:val="single" w:sz="4" w:space="0" w:color="EC777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1F26" w:themeColor="accent1"/>
          <w:left w:val="single" w:sz="4" w:space="0" w:color="DE1F26" w:themeColor="accent1"/>
          <w:bottom w:val="single" w:sz="4" w:space="0" w:color="DE1F26" w:themeColor="accent1"/>
          <w:right w:val="single" w:sz="4" w:space="0" w:color="DE1F26" w:themeColor="accent1"/>
          <w:insideH w:val="nil"/>
          <w:insideV w:val="nil"/>
        </w:tcBorders>
        <w:shd w:val="clear" w:color="auto" w:fill="DE1F26" w:themeFill="accent1"/>
      </w:tcPr>
    </w:tblStylePr>
    <w:tblStylePr w:type="lastRow">
      <w:rPr>
        <w:b/>
        <w:bCs/>
      </w:rPr>
      <w:tblPr/>
      <w:tcPr>
        <w:tcBorders>
          <w:top w:val="double" w:sz="4" w:space="0" w:color="DE1F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D2" w:themeFill="accent1" w:themeFillTint="33"/>
      </w:tcPr>
    </w:tblStylePr>
    <w:tblStylePr w:type="band1Horz">
      <w:tblPr/>
      <w:tcPr>
        <w:shd w:val="clear" w:color="auto" w:fill="F8D1D2" w:themeFill="accent1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4E0D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E0D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CE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2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2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2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272E" w:themeFill="accent6"/>
      </w:tcPr>
    </w:tblStylePr>
    <w:tblStylePr w:type="band1Vert">
      <w:tblPr/>
      <w:tcPr>
        <w:shd w:val="clear" w:color="auto" w:fill="EA9EA2" w:themeFill="accent6" w:themeFillTint="66"/>
      </w:tcPr>
    </w:tblStylePr>
    <w:tblStylePr w:type="band1Horz">
      <w:tblPr/>
      <w:tcPr>
        <w:shd w:val="clear" w:color="auto" w:fill="EA9EA2" w:themeFill="accent6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4E0D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DF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265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265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265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265CC" w:themeFill="accent2"/>
      </w:tcPr>
    </w:tblStylePr>
    <w:tblStylePr w:type="band1Vert">
      <w:tblPr/>
      <w:tcPr>
        <w:shd w:val="clear" w:color="auto" w:fill="ACC1EA" w:themeFill="accent2" w:themeFillTint="66"/>
      </w:tcPr>
    </w:tblStylePr>
    <w:tblStylePr w:type="band1Horz">
      <w:tblPr/>
      <w:tcPr>
        <w:shd w:val="clear" w:color="auto" w:fill="ACC1EA" w:themeFill="accent2" w:themeFillTint="66"/>
      </w:tcPr>
    </w:tblStylePr>
  </w:style>
  <w:style w:type="paragraph" w:customStyle="1" w:styleId="31E">
    <w:name w:val="31 ملاحظة ومعلومة مميزة أزرق E"/>
    <w:basedOn w:val="31D"/>
    <w:uiPriority w:val="30"/>
    <w:qFormat/>
    <w:rsid w:val="00003B9D"/>
    <w:pPr>
      <w:numPr>
        <w:numId w:val="13"/>
      </w:numPr>
      <w:pBdr>
        <w:top w:val="single" w:sz="12" w:space="1" w:color="2882B9"/>
        <w:left w:val="single" w:sz="12" w:space="4" w:color="2882B9"/>
        <w:bottom w:val="single" w:sz="12" w:space="1" w:color="2882B9"/>
        <w:right w:val="single" w:sz="12" w:space="4" w:color="2882B9"/>
      </w:pBdr>
      <w:shd w:val="clear" w:color="auto" w:fill="C3E1F3"/>
    </w:pPr>
  </w:style>
  <w:style w:type="paragraph" w:customStyle="1" w:styleId="31C">
    <w:name w:val="31 ملاحظة ومعلومة مميزة بنفسجي C"/>
    <w:basedOn w:val="31E"/>
    <w:uiPriority w:val="30"/>
    <w:qFormat/>
    <w:rsid w:val="00003B9D"/>
    <w:pPr>
      <w:numPr>
        <w:numId w:val="14"/>
      </w:numPr>
      <w:pBdr>
        <w:top w:val="single" w:sz="12" w:space="1" w:color="8C46AF"/>
        <w:left w:val="single" w:sz="12" w:space="4" w:color="8C46AF"/>
        <w:bottom w:val="single" w:sz="12" w:space="1" w:color="8C46AF"/>
        <w:right w:val="single" w:sz="12" w:space="4" w:color="8C46AF"/>
      </w:pBdr>
      <w:shd w:val="clear" w:color="auto" w:fill="E6D7F0"/>
      <w:ind w:left="470" w:hanging="357"/>
    </w:pPr>
  </w:style>
  <w:style w:type="paragraph" w:customStyle="1" w:styleId="37B">
    <w:name w:val="37 عنوان رئيسي ضمن جدولِ B"/>
    <w:basedOn w:val="Normal"/>
    <w:uiPriority w:val="46"/>
    <w:qFormat/>
    <w:rsid w:val="004A1DE9"/>
    <w:pPr>
      <w:spacing w:after="0" w:line="240" w:lineRule="auto"/>
      <w:jc w:val="center"/>
    </w:pPr>
    <w:rPr>
      <w:rFonts w:ascii="Cocon modified" w:hAnsi="Cocon modified" w:cs="Cocon modified"/>
      <w:color w:val="FFFFFF" w:themeColor="background1"/>
      <w:sz w:val="34"/>
      <w:szCs w:val="34"/>
    </w:rPr>
  </w:style>
  <w:style w:type="paragraph" w:customStyle="1" w:styleId="47E">
    <w:name w:val="47 عنوان رئيسي ضمن جدول E"/>
    <w:basedOn w:val="01-"/>
    <w:uiPriority w:val="46"/>
    <w:rsid w:val="00B62F23"/>
    <w:pPr>
      <w:framePr w:hSpace="180" w:wrap="around" w:vAnchor="text" w:hAnchor="margin" w:y="126"/>
      <w:jc w:val="center"/>
    </w:pPr>
    <w:rPr>
      <w:rFonts w:ascii="Hacen Extender Md" w:hAnsi="Hacen Extender Md" w:cs="Hacen Extender Md"/>
      <w:color w:val="FFFFFF" w:themeColor="background1"/>
    </w:rPr>
  </w:style>
  <w:style w:type="paragraph" w:customStyle="1" w:styleId="19F4">
    <w:name w:val="19 عنوان F4"/>
    <w:basedOn w:val="Normal"/>
    <w:uiPriority w:val="18"/>
    <w:qFormat/>
    <w:rsid w:val="001E2E9C"/>
    <w:pPr>
      <w:pBdr>
        <w:bottom w:val="single" w:sz="24" w:space="1" w:color="AC262C"/>
      </w:pBdr>
      <w:spacing w:before="120" w:after="120"/>
      <w:jc w:val="center"/>
    </w:pPr>
    <w:rPr>
      <w:rFonts w:ascii="Cocon modified" w:hAnsi="Cocon modified" w:cs="Cocon modified"/>
      <w:color w:val="AA262C"/>
      <w:sz w:val="40"/>
      <w:szCs w:val="40"/>
    </w:rPr>
  </w:style>
  <w:style w:type="paragraph" w:customStyle="1" w:styleId="22F4">
    <w:name w:val="22 عنوان F4"/>
    <w:basedOn w:val="Normal"/>
    <w:uiPriority w:val="21"/>
    <w:qFormat/>
    <w:rsid w:val="00876073"/>
    <w:pPr>
      <w:pBdr>
        <w:bottom w:val="single" w:sz="24" w:space="1" w:color="8C46AF"/>
      </w:pBdr>
      <w:spacing w:before="120" w:after="120"/>
      <w:jc w:val="center"/>
    </w:pPr>
    <w:rPr>
      <w:rFonts w:ascii="Cocon modified" w:hAnsi="Cocon modified" w:cs="Cocon modified"/>
      <w:color w:val="8C46AF"/>
      <w:sz w:val="40"/>
      <w:szCs w:val="40"/>
      <w:lang w:bidi="ar-SY"/>
    </w:rPr>
  </w:style>
  <w:style w:type="paragraph" w:customStyle="1" w:styleId="31D">
    <w:name w:val="31 ملاحظة ومعلومة مميزة أخضر D"/>
    <w:basedOn w:val="31B"/>
    <w:uiPriority w:val="30"/>
    <w:qFormat/>
    <w:rsid w:val="00E002EF"/>
    <w:pPr>
      <w:numPr>
        <w:numId w:val="12"/>
      </w:numPr>
      <w:pBdr>
        <w:top w:val="single" w:sz="12" w:space="1" w:color="18AC90"/>
        <w:left w:val="single" w:sz="12" w:space="4" w:color="18AC90"/>
        <w:bottom w:val="single" w:sz="12" w:space="1" w:color="18AC90"/>
        <w:right w:val="single" w:sz="12" w:space="4" w:color="18AC90"/>
      </w:pBdr>
      <w:shd w:val="clear" w:color="auto" w:fill="E1FBF6"/>
      <w:ind w:left="470" w:hanging="357"/>
    </w:pPr>
  </w:style>
  <w:style w:type="paragraph" w:customStyle="1" w:styleId="38B0">
    <w:name w:val="38 أرشيف B"/>
    <w:basedOn w:val="Normal"/>
    <w:uiPriority w:val="47"/>
    <w:qFormat/>
    <w:rsid w:val="00F95C9C"/>
    <w:pPr>
      <w:pBdr>
        <w:top w:val="single" w:sz="18" w:space="1" w:color="A4242A"/>
        <w:left w:val="single" w:sz="18" w:space="4" w:color="A4242A"/>
        <w:bottom w:val="single" w:sz="18" w:space="1" w:color="A4242A"/>
        <w:right w:val="single" w:sz="18" w:space="4" w:color="A4242A"/>
      </w:pBdr>
      <w:shd w:val="clear" w:color="auto" w:fill="D64249"/>
      <w:spacing w:before="240" w:after="120" w:line="240" w:lineRule="auto"/>
      <w:ind w:left="1483" w:right="86" w:hanging="360"/>
    </w:pPr>
    <w:rPr>
      <w:rFonts w:ascii="Cocon modified" w:hAnsi="Cocon modified" w:cs="Cocon modified"/>
      <w:color w:val="FFFFFF" w:themeColor="background1"/>
      <w:sz w:val="30"/>
      <w:szCs w:val="30"/>
      <w:lang w:bidi="ar-SY"/>
    </w:rPr>
  </w:style>
  <w:style w:type="paragraph" w:customStyle="1" w:styleId="38E">
    <w:name w:val="38 أرشيف E"/>
    <w:basedOn w:val="Normal"/>
    <w:link w:val="38EChar"/>
    <w:uiPriority w:val="47"/>
    <w:qFormat/>
    <w:rsid w:val="00F95C9C"/>
    <w:pPr>
      <w:pBdr>
        <w:top w:val="single" w:sz="18" w:space="1" w:color="1B567B"/>
        <w:left w:val="single" w:sz="18" w:space="4" w:color="1B567B"/>
        <w:bottom w:val="single" w:sz="18" w:space="1" w:color="1B567B"/>
        <w:right w:val="single" w:sz="18" w:space="4" w:color="1B567B"/>
      </w:pBdr>
      <w:shd w:val="clear" w:color="auto" w:fill="2882B9"/>
      <w:spacing w:before="240" w:after="120" w:line="240" w:lineRule="auto"/>
      <w:ind w:left="490" w:right="86" w:hanging="360"/>
    </w:pPr>
    <w:rPr>
      <w:rFonts w:ascii="Cocon modified" w:hAnsi="Cocon modified" w:cs="Cocon modified"/>
      <w:color w:val="FFFFFF" w:themeColor="background1"/>
      <w:sz w:val="30"/>
      <w:szCs w:val="30"/>
      <w:lang w:bidi="ar-SY"/>
    </w:rPr>
  </w:style>
  <w:style w:type="paragraph" w:customStyle="1" w:styleId="39B">
    <w:name w:val="39 أرشيف سرد B"/>
    <w:basedOn w:val="Normal"/>
    <w:link w:val="39BChar"/>
    <w:uiPriority w:val="48"/>
    <w:rsid w:val="00105097"/>
    <w:pPr>
      <w:pBdr>
        <w:top w:val="single" w:sz="18" w:space="1" w:color="A4242A"/>
        <w:left w:val="single" w:sz="18" w:space="4" w:color="A4242A"/>
        <w:bottom w:val="single" w:sz="18" w:space="1" w:color="A4242A"/>
        <w:right w:val="single" w:sz="18" w:space="4" w:color="A4242A"/>
      </w:pBdr>
      <w:shd w:val="clear" w:color="auto" w:fill="FFFFFF" w:themeFill="background1"/>
      <w:spacing w:before="120" w:after="0" w:line="240" w:lineRule="auto"/>
      <w:ind w:right="91"/>
    </w:pPr>
    <w:rPr>
      <w:rFonts w:ascii="Cocon modified" w:hAnsi="Cocon modified" w:cs="Cocon modified"/>
      <w:color w:val="A4242A"/>
      <w:sz w:val="34"/>
      <w:szCs w:val="34"/>
    </w:rPr>
  </w:style>
  <w:style w:type="paragraph" w:customStyle="1" w:styleId="39E1">
    <w:name w:val="39 أرشيف سرد E"/>
    <w:basedOn w:val="Normal"/>
    <w:link w:val="39EChar0"/>
    <w:uiPriority w:val="48"/>
    <w:rsid w:val="00105097"/>
    <w:pPr>
      <w:pBdr>
        <w:top w:val="single" w:sz="18" w:space="0" w:color="1B567B"/>
        <w:left w:val="single" w:sz="18" w:space="4" w:color="1B567B"/>
        <w:bottom w:val="single" w:sz="18" w:space="1" w:color="1B567B"/>
        <w:right w:val="single" w:sz="18" w:space="4" w:color="1B567B"/>
      </w:pBdr>
      <w:shd w:val="clear" w:color="auto" w:fill="FFFFFF" w:themeFill="background1"/>
      <w:spacing w:before="120" w:after="0" w:line="240" w:lineRule="auto"/>
      <w:ind w:right="91"/>
    </w:pPr>
    <w:rPr>
      <w:rFonts w:ascii="Cocon modified" w:hAnsi="Cocon modified" w:cs="Cocon modified"/>
      <w:color w:val="1B567B"/>
      <w:sz w:val="34"/>
      <w:szCs w:val="34"/>
    </w:rPr>
  </w:style>
  <w:style w:type="paragraph" w:customStyle="1" w:styleId="40">
    <w:name w:val="40 تعدادات عنوان"/>
    <w:basedOn w:val="01-"/>
    <w:uiPriority w:val="49"/>
    <w:rsid w:val="00C77A74"/>
    <w:pPr>
      <w:numPr>
        <w:numId w:val="7"/>
      </w:numPr>
      <w:ind w:left="720"/>
    </w:pPr>
    <w:rPr>
      <w:rFonts w:ascii="Hacen Extender Md" w:hAnsi="Hacen Extender Md" w:cs="Hacen Extender Md"/>
    </w:rPr>
  </w:style>
  <w:style w:type="paragraph" w:customStyle="1" w:styleId="41">
    <w:name w:val="41 تعداد نقطي سرد"/>
    <w:basedOn w:val="01-"/>
    <w:link w:val="41Char"/>
    <w:uiPriority w:val="50"/>
    <w:rsid w:val="00A51CA6"/>
    <w:pPr>
      <w:numPr>
        <w:numId w:val="8"/>
      </w:numPr>
      <w:pBdr>
        <w:right w:val="single" w:sz="24" w:space="4" w:color="3265CC" w:themeColor="accent2"/>
      </w:pBdr>
    </w:pPr>
    <w:rPr>
      <w:rFonts w:ascii="Cocon" w:hAnsi="Cocon"/>
      <w:sz w:val="32"/>
    </w:rPr>
  </w:style>
  <w:style w:type="paragraph" w:customStyle="1" w:styleId="42">
    <w:name w:val="42 تعداد رقمي سرد"/>
    <w:basedOn w:val="01-"/>
    <w:link w:val="42Char"/>
    <w:uiPriority w:val="51"/>
    <w:rsid w:val="00A51CA6"/>
    <w:pPr>
      <w:numPr>
        <w:numId w:val="9"/>
      </w:numPr>
      <w:pBdr>
        <w:right w:val="single" w:sz="24" w:space="4" w:color="3265CC" w:themeColor="accent2"/>
      </w:pBdr>
    </w:pPr>
    <w:rPr>
      <w:rFonts w:ascii="Cocon" w:hAnsi="Cocon"/>
      <w:sz w:val="32"/>
    </w:rPr>
  </w:style>
  <w:style w:type="paragraph" w:customStyle="1" w:styleId="43">
    <w:name w:val="43 شرح صورة"/>
    <w:basedOn w:val="02"/>
    <w:link w:val="43Char"/>
    <w:uiPriority w:val="52"/>
    <w:rsid w:val="007D3E1B"/>
    <w:pPr>
      <w:jc w:val="center"/>
    </w:pPr>
    <w:rPr>
      <w:rFonts w:cs="Cocon modified"/>
    </w:rPr>
  </w:style>
  <w:style w:type="paragraph" w:customStyle="1" w:styleId="00">
    <w:name w:val="00 عنوان رئيسي"/>
    <w:basedOn w:val="0Main"/>
    <w:link w:val="00Char"/>
    <w:uiPriority w:val="99"/>
    <w:rsid w:val="00C455BD"/>
  </w:style>
  <w:style w:type="character" w:customStyle="1" w:styleId="00Char">
    <w:name w:val="00 عنوان رئيسي Char"/>
    <w:basedOn w:val="0MainChar"/>
    <w:link w:val="00"/>
    <w:uiPriority w:val="99"/>
    <w:rsid w:val="00C455BD"/>
    <w:rPr>
      <w:rFonts w:ascii="Berlin Sans FB" w:eastAsia="Hacen Freehand" w:hAnsi="Berlin Sans FB" w:cs="Hacen Freehand"/>
      <w:color w:val="DE1F26"/>
      <w:sz w:val="52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3A2631"/>
    <w:rPr>
      <w:color w:val="7030A0" w:themeColor="followedHyperlink"/>
      <w:u w:val="single"/>
    </w:rPr>
  </w:style>
  <w:style w:type="paragraph" w:customStyle="1" w:styleId="38C">
    <w:name w:val="38 أرشيف C"/>
    <w:basedOn w:val="38E"/>
    <w:link w:val="38CChar"/>
    <w:uiPriority w:val="99"/>
    <w:qFormat/>
    <w:rsid w:val="00CD2893"/>
    <w:pPr>
      <w:pBdr>
        <w:top w:val="single" w:sz="18" w:space="1" w:color="64327D"/>
        <w:left w:val="single" w:sz="18" w:space="4" w:color="64327D"/>
        <w:bottom w:val="single" w:sz="18" w:space="1" w:color="64327D"/>
        <w:right w:val="single" w:sz="18" w:space="4" w:color="64327D"/>
      </w:pBdr>
      <w:shd w:val="clear" w:color="auto" w:fill="7C409B"/>
    </w:pPr>
  </w:style>
  <w:style w:type="paragraph" w:customStyle="1" w:styleId="39C">
    <w:name w:val="39 أرشيف سرد C"/>
    <w:basedOn w:val="39E1"/>
    <w:link w:val="39CChar"/>
    <w:uiPriority w:val="99"/>
    <w:rsid w:val="00361C33"/>
    <w:pPr>
      <w:pBdr>
        <w:top w:val="single" w:sz="18" w:space="0" w:color="4F2862"/>
        <w:left w:val="single" w:sz="18" w:space="4" w:color="4F2862"/>
        <w:bottom w:val="single" w:sz="18" w:space="1" w:color="4F2862"/>
        <w:right w:val="single" w:sz="18" w:space="4" w:color="4F2862"/>
      </w:pBdr>
    </w:pPr>
    <w:rPr>
      <w:color w:val="4F2862"/>
    </w:rPr>
  </w:style>
  <w:style w:type="character" w:customStyle="1" w:styleId="38EChar">
    <w:name w:val="38 أرشيف E Char"/>
    <w:basedOn w:val="DefaultParagraphFont"/>
    <w:link w:val="38E"/>
    <w:uiPriority w:val="47"/>
    <w:rsid w:val="00F95C9C"/>
    <w:rPr>
      <w:rFonts w:ascii="Cocon modified" w:hAnsi="Cocon modified" w:cs="Cocon modified"/>
      <w:color w:val="FFFFFF" w:themeColor="background1"/>
      <w:sz w:val="30"/>
      <w:szCs w:val="30"/>
      <w:shd w:val="clear" w:color="auto" w:fill="2882B9"/>
      <w:lang w:bidi="ar-SY"/>
    </w:rPr>
  </w:style>
  <w:style w:type="character" w:customStyle="1" w:styleId="38CChar">
    <w:name w:val="38 أرشيف C Char"/>
    <w:basedOn w:val="38EChar"/>
    <w:link w:val="38C"/>
    <w:uiPriority w:val="99"/>
    <w:rsid w:val="00CD2893"/>
    <w:rPr>
      <w:rFonts w:ascii="Cocon modified" w:hAnsi="Cocon modified" w:cs="Cocon modified"/>
      <w:color w:val="FFFFFF" w:themeColor="background1"/>
      <w:sz w:val="30"/>
      <w:szCs w:val="36"/>
      <w:shd w:val="clear" w:color="auto" w:fill="7C409B"/>
      <w:lang w:bidi="ar-SY"/>
    </w:rPr>
  </w:style>
  <w:style w:type="paragraph" w:customStyle="1" w:styleId="38D">
    <w:name w:val="38 أرشيف D"/>
    <w:basedOn w:val="38E"/>
    <w:link w:val="38DChar"/>
    <w:uiPriority w:val="99"/>
    <w:qFormat/>
    <w:rsid w:val="00CD2893"/>
    <w:pPr>
      <w:pBdr>
        <w:top w:val="single" w:sz="18" w:space="1" w:color="0F6F5D"/>
        <w:left w:val="single" w:sz="18" w:space="4" w:color="0F6F5D"/>
        <w:bottom w:val="single" w:sz="18" w:space="1" w:color="0F6F5D"/>
        <w:right w:val="single" w:sz="18" w:space="4" w:color="0F6F5D"/>
      </w:pBdr>
      <w:shd w:val="clear" w:color="auto" w:fill="159B81"/>
    </w:pPr>
  </w:style>
  <w:style w:type="character" w:customStyle="1" w:styleId="39EChar0">
    <w:name w:val="39 أرشيف سرد E Char"/>
    <w:basedOn w:val="DefaultParagraphFont"/>
    <w:link w:val="39E1"/>
    <w:uiPriority w:val="48"/>
    <w:rsid w:val="00361C33"/>
    <w:rPr>
      <w:rFonts w:ascii="Cocon modified" w:hAnsi="Cocon modified" w:cs="Cocon modified"/>
      <w:color w:val="1B567B"/>
      <w:sz w:val="34"/>
      <w:szCs w:val="34"/>
      <w:shd w:val="clear" w:color="auto" w:fill="FFFFFF" w:themeFill="background1"/>
    </w:rPr>
  </w:style>
  <w:style w:type="character" w:customStyle="1" w:styleId="39CChar">
    <w:name w:val="39 أرشيف سرد C Char"/>
    <w:basedOn w:val="39EChar0"/>
    <w:link w:val="39C"/>
    <w:uiPriority w:val="99"/>
    <w:rsid w:val="00361C33"/>
    <w:rPr>
      <w:rFonts w:ascii="Cocon modified" w:hAnsi="Cocon modified" w:cs="Cocon modified"/>
      <w:color w:val="4F2862"/>
      <w:sz w:val="34"/>
      <w:szCs w:val="34"/>
      <w:shd w:val="clear" w:color="auto" w:fill="FFFFFF" w:themeFill="background1"/>
    </w:rPr>
  </w:style>
  <w:style w:type="paragraph" w:customStyle="1" w:styleId="39D">
    <w:name w:val="39 أرشيف سرد D"/>
    <w:basedOn w:val="39E1"/>
    <w:link w:val="39DChar"/>
    <w:uiPriority w:val="99"/>
    <w:rsid w:val="00361C33"/>
    <w:pPr>
      <w:pBdr>
        <w:top w:val="single" w:sz="18" w:space="0" w:color="0F6F5D"/>
        <w:left w:val="single" w:sz="18" w:space="4" w:color="0F6F5D"/>
        <w:bottom w:val="single" w:sz="18" w:space="1" w:color="0F6F5D"/>
        <w:right w:val="single" w:sz="18" w:space="4" w:color="0F6F5D"/>
      </w:pBdr>
    </w:pPr>
    <w:rPr>
      <w:color w:val="0F6F5D"/>
    </w:rPr>
  </w:style>
  <w:style w:type="character" w:customStyle="1" w:styleId="38DChar">
    <w:name w:val="38 أرشيف D Char"/>
    <w:basedOn w:val="38EChar"/>
    <w:link w:val="38D"/>
    <w:uiPriority w:val="99"/>
    <w:rsid w:val="00CD2893"/>
    <w:rPr>
      <w:rFonts w:ascii="Cocon modified" w:hAnsi="Cocon modified" w:cs="Cocon modified"/>
      <w:color w:val="FFFFFF" w:themeColor="background1"/>
      <w:sz w:val="30"/>
      <w:szCs w:val="36"/>
      <w:shd w:val="clear" w:color="auto" w:fill="159B81"/>
      <w:lang w:bidi="ar-SY"/>
    </w:rPr>
  </w:style>
  <w:style w:type="paragraph" w:customStyle="1" w:styleId="41C">
    <w:name w:val="41 تعداد نقطي سرد C"/>
    <w:basedOn w:val="41"/>
    <w:link w:val="41CChar"/>
    <w:uiPriority w:val="99"/>
    <w:rsid w:val="00361C33"/>
    <w:pPr>
      <w:numPr>
        <w:numId w:val="18"/>
      </w:numPr>
      <w:pBdr>
        <w:right w:val="single" w:sz="24" w:space="4" w:color="159B81"/>
      </w:pBdr>
      <w:ind w:left="720" w:hanging="357"/>
    </w:pPr>
  </w:style>
  <w:style w:type="character" w:customStyle="1" w:styleId="39DChar">
    <w:name w:val="39 أرشيف سرد D Char"/>
    <w:basedOn w:val="39EChar0"/>
    <w:link w:val="39D"/>
    <w:uiPriority w:val="99"/>
    <w:rsid w:val="00361C33"/>
    <w:rPr>
      <w:rFonts w:ascii="Cocon modified" w:hAnsi="Cocon modified" w:cs="Cocon modified"/>
      <w:color w:val="0F6F5D"/>
      <w:sz w:val="34"/>
      <w:szCs w:val="34"/>
      <w:shd w:val="clear" w:color="auto" w:fill="FFFFFF" w:themeFill="background1"/>
    </w:rPr>
  </w:style>
  <w:style w:type="paragraph" w:customStyle="1" w:styleId="141D">
    <w:name w:val="1. 41 تعداد نقطي سرد D"/>
    <w:basedOn w:val="41C"/>
    <w:link w:val="141DChar"/>
    <w:uiPriority w:val="99"/>
    <w:rsid w:val="00AB02D2"/>
    <w:pPr>
      <w:numPr>
        <w:numId w:val="19"/>
      </w:numPr>
      <w:pBdr>
        <w:right w:val="single" w:sz="24" w:space="4" w:color="773C94"/>
      </w:pBdr>
      <w:ind w:left="720" w:hanging="357"/>
    </w:pPr>
  </w:style>
  <w:style w:type="character" w:customStyle="1" w:styleId="41Char">
    <w:name w:val="41 تعداد نقطي سرد Char"/>
    <w:basedOn w:val="01-Char"/>
    <w:link w:val="41"/>
    <w:uiPriority w:val="50"/>
    <w:rsid w:val="00A51CA6"/>
    <w:rPr>
      <w:rFonts w:ascii="Cocon" w:hAnsi="Cocon" w:cs="Hacen Liner Screen Bd"/>
      <w:color w:val="2D2D2D"/>
      <w:sz w:val="32"/>
      <w:szCs w:val="34"/>
      <w:lang w:bidi="ar-SY"/>
    </w:rPr>
  </w:style>
  <w:style w:type="character" w:customStyle="1" w:styleId="41CChar">
    <w:name w:val="41 تعداد نقطي سرد C Char"/>
    <w:basedOn w:val="41Char"/>
    <w:link w:val="41C"/>
    <w:uiPriority w:val="99"/>
    <w:rsid w:val="00361C33"/>
    <w:rPr>
      <w:rFonts w:ascii="Cocon" w:hAnsi="Cocon" w:cs="Hacen Liner Screen Bd"/>
      <w:color w:val="2D2D2D"/>
      <w:sz w:val="32"/>
      <w:szCs w:val="34"/>
      <w:lang w:bidi="ar-SY"/>
    </w:rPr>
  </w:style>
  <w:style w:type="paragraph" w:customStyle="1" w:styleId="141R">
    <w:name w:val="1. 41 تعداد نقطي سرد R"/>
    <w:basedOn w:val="141D"/>
    <w:link w:val="141RChar"/>
    <w:uiPriority w:val="99"/>
    <w:rsid w:val="00A51CA6"/>
    <w:pPr>
      <w:numPr>
        <w:numId w:val="20"/>
      </w:numPr>
      <w:pBdr>
        <w:right w:val="single" w:sz="24" w:space="4" w:color="A4242A"/>
      </w:pBdr>
      <w:ind w:left="720" w:hanging="357"/>
    </w:pPr>
  </w:style>
  <w:style w:type="character" w:customStyle="1" w:styleId="141DChar">
    <w:name w:val="1. 41 تعداد نقطي سرد D Char"/>
    <w:basedOn w:val="41CChar"/>
    <w:link w:val="141D"/>
    <w:uiPriority w:val="99"/>
    <w:rsid w:val="00AB02D2"/>
    <w:rPr>
      <w:rFonts w:ascii="Cocon" w:hAnsi="Cocon" w:cs="Hacen Liner Screen Bd"/>
      <w:color w:val="2D2D2D"/>
      <w:sz w:val="32"/>
      <w:szCs w:val="34"/>
      <w:lang w:bidi="ar-SY"/>
    </w:rPr>
  </w:style>
  <w:style w:type="paragraph" w:customStyle="1" w:styleId="42R">
    <w:name w:val="42 تعداد رقمي سرد R"/>
    <w:basedOn w:val="42"/>
    <w:link w:val="42RChar"/>
    <w:uiPriority w:val="99"/>
    <w:rsid w:val="00A51CA6"/>
    <w:pPr>
      <w:numPr>
        <w:numId w:val="21"/>
      </w:numPr>
      <w:pBdr>
        <w:right w:val="single" w:sz="24" w:space="4" w:color="E64C53"/>
      </w:pBdr>
    </w:pPr>
  </w:style>
  <w:style w:type="character" w:customStyle="1" w:styleId="141RChar">
    <w:name w:val="1. 41 تعداد نقطي سرد R Char"/>
    <w:basedOn w:val="141DChar"/>
    <w:link w:val="141R"/>
    <w:uiPriority w:val="99"/>
    <w:rsid w:val="00A51CA6"/>
    <w:rPr>
      <w:rFonts w:ascii="Cocon" w:hAnsi="Cocon" w:cs="Hacen Liner Screen Bd"/>
      <w:color w:val="2D2D2D"/>
      <w:sz w:val="32"/>
      <w:szCs w:val="34"/>
      <w:lang w:bidi="ar-SY"/>
    </w:rPr>
  </w:style>
  <w:style w:type="character" w:customStyle="1" w:styleId="42Char">
    <w:name w:val="42 تعداد رقمي سرد Char"/>
    <w:basedOn w:val="01-Char"/>
    <w:link w:val="42"/>
    <w:uiPriority w:val="51"/>
    <w:rsid w:val="00A51CA6"/>
    <w:rPr>
      <w:rFonts w:ascii="Cocon" w:hAnsi="Cocon" w:cs="Hacen Liner Screen Bd"/>
      <w:color w:val="2D2D2D"/>
      <w:sz w:val="32"/>
      <w:szCs w:val="34"/>
      <w:lang w:bidi="ar-SY"/>
    </w:rPr>
  </w:style>
  <w:style w:type="character" w:customStyle="1" w:styleId="42RChar">
    <w:name w:val="42 تعداد رقمي سرد R Char"/>
    <w:basedOn w:val="42Char"/>
    <w:link w:val="42R"/>
    <w:uiPriority w:val="99"/>
    <w:rsid w:val="00A51CA6"/>
    <w:rPr>
      <w:rFonts w:ascii="Cocon" w:hAnsi="Cocon" w:cs="Hacen Liner Screen Bd"/>
      <w:color w:val="2D2D2D"/>
      <w:sz w:val="32"/>
      <w:szCs w:val="34"/>
      <w:lang w:bidi="ar-SY"/>
    </w:rPr>
  </w:style>
  <w:style w:type="paragraph" w:customStyle="1" w:styleId="142D">
    <w:name w:val="1. 42 تعداد رقمي سرد D"/>
    <w:basedOn w:val="42R"/>
    <w:link w:val="142DChar"/>
    <w:uiPriority w:val="99"/>
    <w:rsid w:val="00A51CA6"/>
    <w:pPr>
      <w:numPr>
        <w:numId w:val="22"/>
      </w:numPr>
      <w:pBdr>
        <w:right w:val="single" w:sz="24" w:space="4" w:color="159B81"/>
      </w:pBdr>
    </w:pPr>
  </w:style>
  <w:style w:type="paragraph" w:customStyle="1" w:styleId="142C">
    <w:name w:val="1. 42 تعداد رقمي سرد C"/>
    <w:basedOn w:val="142D"/>
    <w:link w:val="142CChar"/>
    <w:uiPriority w:val="99"/>
    <w:rsid w:val="00A51CA6"/>
    <w:pPr>
      <w:numPr>
        <w:numId w:val="23"/>
      </w:numPr>
      <w:pBdr>
        <w:right w:val="single" w:sz="24" w:space="4" w:color="773C94"/>
      </w:pBdr>
    </w:pPr>
  </w:style>
  <w:style w:type="character" w:customStyle="1" w:styleId="142DChar">
    <w:name w:val="1. 42 تعداد رقمي سرد D Char"/>
    <w:basedOn w:val="42RChar"/>
    <w:link w:val="142D"/>
    <w:uiPriority w:val="99"/>
    <w:rsid w:val="00A51CA6"/>
    <w:rPr>
      <w:rFonts w:ascii="Cocon" w:hAnsi="Cocon" w:cs="Hacen Liner Screen Bd"/>
      <w:color w:val="2D2D2D"/>
      <w:sz w:val="32"/>
      <w:szCs w:val="34"/>
      <w:lang w:bidi="ar-SY"/>
    </w:rPr>
  </w:style>
  <w:style w:type="character" w:customStyle="1" w:styleId="142CChar">
    <w:name w:val="1. 42 تعداد رقمي سرد C Char"/>
    <w:basedOn w:val="142DChar"/>
    <w:link w:val="142C"/>
    <w:uiPriority w:val="99"/>
    <w:rsid w:val="00A51CA6"/>
    <w:rPr>
      <w:rFonts w:ascii="Cocon" w:hAnsi="Cocon" w:cs="Hacen Liner Screen Bd"/>
      <w:color w:val="2D2D2D"/>
      <w:sz w:val="32"/>
      <w:szCs w:val="34"/>
      <w:lang w:bidi="ar-SY"/>
    </w:rPr>
  </w:style>
  <w:style w:type="paragraph" w:customStyle="1" w:styleId="39-B">
    <w:name w:val="39 أرشيف سرد- B"/>
    <w:basedOn w:val="39B"/>
    <w:link w:val="39-BChar"/>
    <w:uiPriority w:val="99"/>
    <w:qFormat/>
    <w:rsid w:val="00F95C9C"/>
    <w:pPr>
      <w:numPr>
        <w:numId w:val="5"/>
      </w:numPr>
      <w:spacing w:before="0"/>
      <w:ind w:left="493" w:hanging="357"/>
    </w:pPr>
    <w:rPr>
      <w:sz w:val="28"/>
      <w:szCs w:val="28"/>
    </w:rPr>
  </w:style>
  <w:style w:type="paragraph" w:customStyle="1" w:styleId="39E">
    <w:name w:val="39 أرشيف سردE"/>
    <w:basedOn w:val="39E1"/>
    <w:link w:val="39EChar1"/>
    <w:uiPriority w:val="99"/>
    <w:qFormat/>
    <w:rsid w:val="00F95C9C"/>
    <w:pPr>
      <w:numPr>
        <w:numId w:val="4"/>
      </w:numPr>
      <w:spacing w:before="0"/>
      <w:ind w:left="493" w:hanging="357"/>
    </w:pPr>
    <w:rPr>
      <w:sz w:val="28"/>
      <w:szCs w:val="28"/>
    </w:rPr>
  </w:style>
  <w:style w:type="character" w:customStyle="1" w:styleId="39BChar">
    <w:name w:val="39 أرشيف سرد B Char"/>
    <w:basedOn w:val="DefaultParagraphFont"/>
    <w:link w:val="39B"/>
    <w:uiPriority w:val="48"/>
    <w:rsid w:val="000623DA"/>
    <w:rPr>
      <w:rFonts w:ascii="Cocon modified" w:hAnsi="Cocon modified" w:cs="Cocon modified"/>
      <w:color w:val="A4242A"/>
      <w:sz w:val="34"/>
      <w:szCs w:val="34"/>
      <w:shd w:val="clear" w:color="auto" w:fill="FFFFFF" w:themeFill="background1"/>
    </w:rPr>
  </w:style>
  <w:style w:type="character" w:customStyle="1" w:styleId="39-BChar">
    <w:name w:val="39 أرشيف سرد- B Char"/>
    <w:basedOn w:val="39BChar"/>
    <w:link w:val="39-B"/>
    <w:uiPriority w:val="99"/>
    <w:rsid w:val="00F95C9C"/>
    <w:rPr>
      <w:rFonts w:ascii="Cocon modified" w:hAnsi="Cocon modified" w:cs="Cocon modified"/>
      <w:color w:val="A4242A"/>
      <w:sz w:val="28"/>
      <w:szCs w:val="28"/>
      <w:shd w:val="clear" w:color="auto" w:fill="FFFFFF" w:themeFill="background1"/>
    </w:rPr>
  </w:style>
  <w:style w:type="paragraph" w:customStyle="1" w:styleId="39-C">
    <w:name w:val="39 أرشيف سرد- C"/>
    <w:basedOn w:val="39C"/>
    <w:link w:val="39-CChar"/>
    <w:uiPriority w:val="99"/>
    <w:qFormat/>
    <w:rsid w:val="00F95C9C"/>
    <w:pPr>
      <w:numPr>
        <w:numId w:val="16"/>
      </w:numPr>
      <w:pBdr>
        <w:top w:val="single" w:sz="18" w:space="0" w:color="64327D"/>
        <w:left w:val="single" w:sz="18" w:space="4" w:color="64327D"/>
        <w:bottom w:val="single" w:sz="18" w:space="1" w:color="64327D"/>
        <w:right w:val="single" w:sz="18" w:space="4" w:color="64327D"/>
      </w:pBdr>
      <w:spacing w:before="0"/>
    </w:pPr>
    <w:rPr>
      <w:color w:val="64327D"/>
      <w:sz w:val="28"/>
      <w:szCs w:val="28"/>
    </w:rPr>
  </w:style>
  <w:style w:type="character" w:customStyle="1" w:styleId="39EChar1">
    <w:name w:val="39 أرشيف سردE Char"/>
    <w:basedOn w:val="39EChar0"/>
    <w:link w:val="39E"/>
    <w:uiPriority w:val="99"/>
    <w:rsid w:val="00F95C9C"/>
    <w:rPr>
      <w:rFonts w:ascii="Cocon modified" w:hAnsi="Cocon modified" w:cs="Cocon modified"/>
      <w:color w:val="1B567B"/>
      <w:sz w:val="28"/>
      <w:szCs w:val="28"/>
      <w:shd w:val="clear" w:color="auto" w:fill="FFFFFF" w:themeFill="background1"/>
    </w:rPr>
  </w:style>
  <w:style w:type="paragraph" w:customStyle="1" w:styleId="39-D">
    <w:name w:val="39 أرشيف سرد- D"/>
    <w:basedOn w:val="39D"/>
    <w:link w:val="39-DChar"/>
    <w:uiPriority w:val="99"/>
    <w:qFormat/>
    <w:rsid w:val="00F95C9C"/>
    <w:pPr>
      <w:numPr>
        <w:numId w:val="17"/>
      </w:numPr>
      <w:spacing w:before="0"/>
      <w:ind w:left="493" w:hanging="357"/>
    </w:pPr>
    <w:rPr>
      <w:sz w:val="28"/>
      <w:szCs w:val="28"/>
    </w:rPr>
  </w:style>
  <w:style w:type="character" w:customStyle="1" w:styleId="39-CChar">
    <w:name w:val="39 أرشيف سرد- C Char"/>
    <w:basedOn w:val="39CChar"/>
    <w:link w:val="39-C"/>
    <w:uiPriority w:val="99"/>
    <w:rsid w:val="00F95C9C"/>
    <w:rPr>
      <w:rFonts w:ascii="Cocon modified" w:hAnsi="Cocon modified" w:cs="Cocon modified"/>
      <w:color w:val="64327D"/>
      <w:sz w:val="28"/>
      <w:szCs w:val="28"/>
      <w:shd w:val="clear" w:color="auto" w:fill="FFFFFF" w:themeFill="background1"/>
    </w:rPr>
  </w:style>
  <w:style w:type="paragraph" w:customStyle="1" w:styleId="41E">
    <w:name w:val="41 تعداد نقطي سرد E"/>
    <w:basedOn w:val="41"/>
    <w:link w:val="41EChar"/>
    <w:uiPriority w:val="99"/>
    <w:qFormat/>
    <w:rsid w:val="00815159"/>
    <w:pPr>
      <w:jc w:val="left"/>
    </w:pPr>
    <w:rPr>
      <w:rFonts w:ascii="Cocon modified" w:hAnsi="Cocon modified"/>
      <w:sz w:val="28"/>
      <w:szCs w:val="28"/>
    </w:rPr>
  </w:style>
  <w:style w:type="character" w:customStyle="1" w:styleId="39-DChar">
    <w:name w:val="39 أرشيف سرد- D Char"/>
    <w:basedOn w:val="39DChar"/>
    <w:link w:val="39-D"/>
    <w:uiPriority w:val="99"/>
    <w:rsid w:val="00F95C9C"/>
    <w:rPr>
      <w:rFonts w:ascii="Cocon modified" w:hAnsi="Cocon modified" w:cs="Cocon modified"/>
      <w:color w:val="0F6F5D"/>
      <w:sz w:val="28"/>
      <w:szCs w:val="28"/>
      <w:shd w:val="clear" w:color="auto" w:fill="FFFFFF" w:themeFill="background1"/>
    </w:rPr>
  </w:style>
  <w:style w:type="paragraph" w:customStyle="1" w:styleId="41D0">
    <w:name w:val="41 تعداد نقطي سرد D"/>
    <w:basedOn w:val="41C"/>
    <w:link w:val="41DChar0"/>
    <w:uiPriority w:val="99"/>
    <w:qFormat/>
    <w:rsid w:val="00815159"/>
    <w:pPr>
      <w:ind w:left="1080" w:hanging="360"/>
      <w:jc w:val="left"/>
    </w:pPr>
    <w:rPr>
      <w:rFonts w:ascii="Cocon modified" w:hAnsi="Cocon modified"/>
      <w:sz w:val="28"/>
      <w:szCs w:val="28"/>
    </w:rPr>
  </w:style>
  <w:style w:type="character" w:customStyle="1" w:styleId="41EChar">
    <w:name w:val="41 تعداد نقطي سرد E Char"/>
    <w:basedOn w:val="41Char"/>
    <w:link w:val="41E"/>
    <w:uiPriority w:val="99"/>
    <w:rsid w:val="00815159"/>
    <w:rPr>
      <w:rFonts w:ascii="Cocon modified" w:hAnsi="Cocon modified" w:cs="Hacen Liner Screen Bd"/>
      <w:color w:val="2D2D2D"/>
      <w:sz w:val="28"/>
      <w:szCs w:val="28"/>
      <w:lang w:bidi="ar-SY"/>
    </w:rPr>
  </w:style>
  <w:style w:type="paragraph" w:customStyle="1" w:styleId="41-C">
    <w:name w:val="41 تعداد نقطي سرد- C"/>
    <w:basedOn w:val="141D"/>
    <w:link w:val="41-CChar"/>
    <w:uiPriority w:val="99"/>
    <w:qFormat/>
    <w:rsid w:val="00815159"/>
    <w:pPr>
      <w:jc w:val="left"/>
    </w:pPr>
    <w:rPr>
      <w:rFonts w:ascii="Cocon modified" w:hAnsi="Cocon modified"/>
      <w:sz w:val="28"/>
      <w:szCs w:val="28"/>
    </w:rPr>
  </w:style>
  <w:style w:type="character" w:customStyle="1" w:styleId="41DChar0">
    <w:name w:val="41 تعداد نقطي سرد D Char"/>
    <w:basedOn w:val="41CChar"/>
    <w:link w:val="41D0"/>
    <w:uiPriority w:val="99"/>
    <w:rsid w:val="00815159"/>
    <w:rPr>
      <w:rFonts w:ascii="Cocon modified" w:hAnsi="Cocon modified" w:cs="Hacen Liner Screen Bd"/>
      <w:color w:val="2D2D2D"/>
      <w:sz w:val="28"/>
      <w:szCs w:val="28"/>
      <w:lang w:bidi="ar-SY"/>
    </w:rPr>
  </w:style>
  <w:style w:type="paragraph" w:customStyle="1" w:styleId="41B">
    <w:name w:val="41 تعداد نقطي سرد B"/>
    <w:basedOn w:val="141R"/>
    <w:link w:val="41BChar"/>
    <w:uiPriority w:val="99"/>
    <w:qFormat/>
    <w:rsid w:val="00F95C9C"/>
    <w:pPr>
      <w:pBdr>
        <w:right w:val="single" w:sz="24" w:space="4" w:color="E64C53"/>
      </w:pBdr>
      <w:jc w:val="left"/>
    </w:pPr>
    <w:rPr>
      <w:rFonts w:ascii="Cocon modified" w:hAnsi="Cocon modified"/>
      <w:sz w:val="28"/>
      <w:szCs w:val="28"/>
    </w:rPr>
  </w:style>
  <w:style w:type="character" w:customStyle="1" w:styleId="41-CChar">
    <w:name w:val="41 تعداد نقطي سرد- C Char"/>
    <w:basedOn w:val="141DChar"/>
    <w:link w:val="41-C"/>
    <w:uiPriority w:val="99"/>
    <w:rsid w:val="00815159"/>
    <w:rPr>
      <w:rFonts w:ascii="Cocon modified" w:hAnsi="Cocon modified" w:cs="Hacen Liner Screen Bd"/>
      <w:color w:val="2D2D2D"/>
      <w:sz w:val="28"/>
      <w:szCs w:val="28"/>
      <w:lang w:bidi="ar-SY"/>
    </w:rPr>
  </w:style>
  <w:style w:type="paragraph" w:customStyle="1" w:styleId="42E">
    <w:name w:val="42 تعداد رقمي سرد E"/>
    <w:basedOn w:val="42"/>
    <w:link w:val="42EChar"/>
    <w:uiPriority w:val="99"/>
    <w:qFormat/>
    <w:rsid w:val="00906B06"/>
    <w:pPr>
      <w:jc w:val="left"/>
    </w:pPr>
    <w:rPr>
      <w:sz w:val="28"/>
      <w:szCs w:val="28"/>
    </w:rPr>
  </w:style>
  <w:style w:type="character" w:customStyle="1" w:styleId="41BChar">
    <w:name w:val="41 تعداد نقطي سرد B Char"/>
    <w:basedOn w:val="141RChar"/>
    <w:link w:val="41B"/>
    <w:uiPriority w:val="99"/>
    <w:rsid w:val="00F95C9C"/>
    <w:rPr>
      <w:rFonts w:ascii="Cocon modified" w:hAnsi="Cocon modified" w:cs="Hacen Liner Screen Bd"/>
      <w:color w:val="2D2D2D"/>
      <w:sz w:val="28"/>
      <w:szCs w:val="28"/>
      <w:lang w:bidi="ar-SY"/>
    </w:rPr>
  </w:style>
  <w:style w:type="paragraph" w:customStyle="1" w:styleId="42B">
    <w:name w:val="42 تعداد رقمي سرد B"/>
    <w:basedOn w:val="42R"/>
    <w:link w:val="42BChar"/>
    <w:uiPriority w:val="99"/>
    <w:qFormat/>
    <w:rsid w:val="00815159"/>
    <w:pPr>
      <w:jc w:val="left"/>
    </w:pPr>
    <w:rPr>
      <w:sz w:val="28"/>
      <w:szCs w:val="28"/>
    </w:rPr>
  </w:style>
  <w:style w:type="character" w:customStyle="1" w:styleId="42EChar">
    <w:name w:val="42 تعداد رقمي سرد E Char"/>
    <w:basedOn w:val="42Char"/>
    <w:link w:val="42E"/>
    <w:uiPriority w:val="99"/>
    <w:rsid w:val="00906B06"/>
    <w:rPr>
      <w:rFonts w:ascii="Cocon" w:hAnsi="Cocon" w:cs="Hacen Liner Screen Bd"/>
      <w:color w:val="2D2D2D"/>
      <w:sz w:val="28"/>
      <w:szCs w:val="28"/>
      <w:lang w:bidi="ar-SY"/>
    </w:rPr>
  </w:style>
  <w:style w:type="paragraph" w:customStyle="1" w:styleId="42D">
    <w:name w:val="42 تعداد رقمي سرد D"/>
    <w:basedOn w:val="142D"/>
    <w:link w:val="42DChar"/>
    <w:uiPriority w:val="99"/>
    <w:qFormat/>
    <w:rsid w:val="00906B06"/>
    <w:pPr>
      <w:jc w:val="left"/>
    </w:pPr>
    <w:rPr>
      <w:sz w:val="28"/>
      <w:szCs w:val="28"/>
    </w:rPr>
  </w:style>
  <w:style w:type="character" w:customStyle="1" w:styleId="42BChar">
    <w:name w:val="42 تعداد رقمي سرد B Char"/>
    <w:basedOn w:val="42RChar"/>
    <w:link w:val="42B"/>
    <w:uiPriority w:val="99"/>
    <w:rsid w:val="00815159"/>
    <w:rPr>
      <w:rFonts w:ascii="Cocon" w:hAnsi="Cocon" w:cs="Hacen Liner Screen Bd"/>
      <w:color w:val="2D2D2D"/>
      <w:sz w:val="28"/>
      <w:szCs w:val="28"/>
      <w:lang w:bidi="ar-SY"/>
    </w:rPr>
  </w:style>
  <w:style w:type="paragraph" w:customStyle="1" w:styleId="42C">
    <w:name w:val="42 تعداد رقمي سرد C"/>
    <w:basedOn w:val="142C"/>
    <w:link w:val="42CChar"/>
    <w:uiPriority w:val="99"/>
    <w:qFormat/>
    <w:rsid w:val="00815159"/>
    <w:pPr>
      <w:jc w:val="left"/>
    </w:pPr>
    <w:rPr>
      <w:sz w:val="28"/>
      <w:szCs w:val="28"/>
    </w:rPr>
  </w:style>
  <w:style w:type="character" w:customStyle="1" w:styleId="42DChar">
    <w:name w:val="42 تعداد رقمي سرد D Char"/>
    <w:basedOn w:val="142DChar"/>
    <w:link w:val="42D"/>
    <w:uiPriority w:val="99"/>
    <w:rsid w:val="00906B06"/>
    <w:rPr>
      <w:rFonts w:ascii="Cocon" w:hAnsi="Cocon" w:cs="Hacen Liner Screen Bd"/>
      <w:color w:val="2D2D2D"/>
      <w:sz w:val="28"/>
      <w:szCs w:val="28"/>
      <w:lang w:bidi="ar-SY"/>
    </w:rPr>
  </w:style>
  <w:style w:type="paragraph" w:customStyle="1" w:styleId="43-">
    <w:name w:val="43 شرح صورة-"/>
    <w:basedOn w:val="43"/>
    <w:link w:val="43-Char"/>
    <w:uiPriority w:val="99"/>
    <w:qFormat/>
    <w:rsid w:val="007405FB"/>
    <w:rPr>
      <w:sz w:val="30"/>
      <w:szCs w:val="30"/>
    </w:rPr>
  </w:style>
  <w:style w:type="character" w:customStyle="1" w:styleId="42CChar">
    <w:name w:val="42 تعداد رقمي سرد C Char"/>
    <w:basedOn w:val="142CChar"/>
    <w:link w:val="42C"/>
    <w:uiPriority w:val="99"/>
    <w:rsid w:val="00815159"/>
    <w:rPr>
      <w:rFonts w:ascii="Cocon" w:hAnsi="Cocon" w:cs="Hacen Liner Screen Bd"/>
      <w:color w:val="2D2D2D"/>
      <w:sz w:val="28"/>
      <w:szCs w:val="28"/>
      <w:lang w:bidi="ar-SY"/>
    </w:rPr>
  </w:style>
  <w:style w:type="paragraph" w:customStyle="1" w:styleId="44">
    <w:name w:val="44 عنوان رئيسي"/>
    <w:basedOn w:val="00"/>
    <w:link w:val="44Char"/>
    <w:uiPriority w:val="99"/>
    <w:qFormat/>
    <w:rsid w:val="000623DA"/>
  </w:style>
  <w:style w:type="character" w:customStyle="1" w:styleId="43Char">
    <w:name w:val="43 شرح صورة Char"/>
    <w:basedOn w:val="02Char"/>
    <w:link w:val="43"/>
    <w:uiPriority w:val="52"/>
    <w:rsid w:val="000623DA"/>
    <w:rPr>
      <w:rFonts w:ascii="Cocon modified" w:hAnsi="Cocon modified" w:cs="Cocon modified"/>
      <w:color w:val="2D2D2D"/>
      <w:sz w:val="28"/>
      <w:szCs w:val="28"/>
      <w:lang w:bidi="ar-SY"/>
    </w:rPr>
  </w:style>
  <w:style w:type="character" w:customStyle="1" w:styleId="43-Char">
    <w:name w:val="43 شرح صورة- Char"/>
    <w:basedOn w:val="43Char"/>
    <w:link w:val="43-"/>
    <w:uiPriority w:val="99"/>
    <w:rsid w:val="007405FB"/>
    <w:rPr>
      <w:rFonts w:ascii="Cocon modified" w:hAnsi="Cocon modified" w:cs="Cocon modified"/>
      <w:color w:val="2D2D2D"/>
      <w:sz w:val="30"/>
      <w:szCs w:val="30"/>
      <w:lang w:bidi="ar-SY"/>
    </w:rPr>
  </w:style>
  <w:style w:type="character" w:customStyle="1" w:styleId="44Char">
    <w:name w:val="44 عنوان رئيسي Char"/>
    <w:basedOn w:val="00Char"/>
    <w:link w:val="44"/>
    <w:uiPriority w:val="99"/>
    <w:rsid w:val="000623DA"/>
    <w:rPr>
      <w:rFonts w:ascii="Berlin Sans FB" w:eastAsia="Hacen Freehand" w:hAnsi="Berlin Sans FB" w:cs="Hacen Freehand"/>
      <w:color w:val="DE1F26"/>
      <w:sz w:val="52"/>
      <w:szCs w:val="48"/>
    </w:rPr>
  </w:style>
  <w:style w:type="paragraph" w:customStyle="1" w:styleId="a">
    <w:name w:val="سرد ذو توابع"/>
    <w:basedOn w:val="01-"/>
    <w:link w:val="Char0"/>
    <w:uiPriority w:val="99"/>
    <w:qFormat/>
    <w:rsid w:val="00906B06"/>
    <w:pPr>
      <w:numPr>
        <w:numId w:val="6"/>
      </w:numPr>
      <w:jc w:val="left"/>
    </w:pPr>
    <w:rPr>
      <w:rFonts w:ascii="Hacen Tunisia" w:hAnsi="Hacen Tunisia" w:cs="Hacen Tunisia"/>
      <w:sz w:val="28"/>
      <w:szCs w:val="28"/>
      <w:lang w:bidi="ar-SA"/>
    </w:rPr>
  </w:style>
  <w:style w:type="character" w:customStyle="1" w:styleId="Char0">
    <w:name w:val="سرد ذو توابع Char"/>
    <w:basedOn w:val="01-Char"/>
    <w:link w:val="a"/>
    <w:uiPriority w:val="99"/>
    <w:rsid w:val="00906B06"/>
    <w:rPr>
      <w:rFonts w:ascii="Hacen Tunisia" w:hAnsi="Hacen Tunisia" w:cs="Hacen Tunisia"/>
      <w:color w:val="2D2D2D"/>
      <w:sz w:val="28"/>
      <w:szCs w:val="28"/>
      <w:lang w:bidi="ar-SY"/>
    </w:rPr>
  </w:style>
  <w:style w:type="paragraph" w:customStyle="1" w:styleId="a0">
    <w:name w:val="تعداد جديد أحمر"/>
    <w:basedOn w:val="23G1"/>
    <w:link w:val="Char1"/>
    <w:uiPriority w:val="99"/>
    <w:qFormat/>
    <w:rsid w:val="00463D2A"/>
    <w:pPr>
      <w:numPr>
        <w:numId w:val="25"/>
      </w:numPr>
      <w:pBdr>
        <w:top w:val="none" w:sz="0" w:space="0" w:color="auto"/>
        <w:left w:val="single" w:sz="36" w:space="4" w:color="801217"/>
        <w:bottom w:val="none" w:sz="0" w:space="0" w:color="auto"/>
        <w:right w:val="single" w:sz="36" w:space="4" w:color="801217"/>
      </w:pBdr>
      <w:shd w:val="clear" w:color="auto" w:fill="F8D1D2"/>
      <w:ind w:left="533" w:right="180"/>
    </w:pPr>
    <w:rPr>
      <w:rFonts w:cs="Cocon modified"/>
      <w:color w:val="801217"/>
    </w:rPr>
  </w:style>
  <w:style w:type="paragraph" w:customStyle="1" w:styleId="a2">
    <w:name w:val="تعداد جديد أخضر"/>
    <w:basedOn w:val="25G3"/>
    <w:link w:val="Char2"/>
    <w:uiPriority w:val="99"/>
    <w:qFormat/>
    <w:rsid w:val="00463D2A"/>
    <w:pPr>
      <w:numPr>
        <w:numId w:val="27"/>
      </w:numPr>
      <w:pBdr>
        <w:top w:val="none" w:sz="0" w:space="0" w:color="auto"/>
        <w:left w:val="single" w:sz="36" w:space="4" w:color="0D3920"/>
        <w:bottom w:val="none" w:sz="0" w:space="0" w:color="auto"/>
        <w:right w:val="single" w:sz="36" w:space="4" w:color="0D3920"/>
      </w:pBdr>
      <w:shd w:val="clear" w:color="auto" w:fill="E1FBF6"/>
      <w:ind w:left="533" w:right="180"/>
    </w:pPr>
    <w:rPr>
      <w:rFonts w:cs="Cocon modified"/>
      <w:color w:val="0D3920"/>
    </w:rPr>
  </w:style>
  <w:style w:type="character" w:customStyle="1" w:styleId="23G1Char">
    <w:name w:val="23 تعداد G1 Char"/>
    <w:basedOn w:val="01A1Char"/>
    <w:link w:val="23G1"/>
    <w:uiPriority w:val="22"/>
    <w:rsid w:val="008227EB"/>
    <w:rPr>
      <w:rFonts w:ascii="Cocon modified" w:hAnsi="Cocon modified" w:cs="Hacen Sudan Bd"/>
      <w:color w:val="2D2D2D"/>
      <w:sz w:val="28"/>
      <w:szCs w:val="28"/>
      <w:shd w:val="clear" w:color="auto" w:fill="F8D1D2" w:themeFill="accent1" w:themeFillTint="33"/>
      <w:lang w:bidi="ar-SY"/>
    </w:rPr>
  </w:style>
  <w:style w:type="character" w:customStyle="1" w:styleId="Char1">
    <w:name w:val="تعداد جديد أحمر Char"/>
    <w:basedOn w:val="23G1Char"/>
    <w:link w:val="a0"/>
    <w:uiPriority w:val="99"/>
    <w:rsid w:val="00463D2A"/>
    <w:rPr>
      <w:rFonts w:ascii="Cocon modified" w:hAnsi="Cocon modified" w:cs="Cocon modified"/>
      <w:color w:val="801217"/>
      <w:sz w:val="28"/>
      <w:szCs w:val="28"/>
      <w:shd w:val="clear" w:color="auto" w:fill="F8D1D2"/>
      <w:lang w:bidi="ar-SY"/>
    </w:rPr>
  </w:style>
  <w:style w:type="paragraph" w:customStyle="1" w:styleId="a1">
    <w:name w:val="تعداد جديد أزرق"/>
    <w:basedOn w:val="24G2"/>
    <w:link w:val="Char3"/>
    <w:uiPriority w:val="99"/>
    <w:qFormat/>
    <w:rsid w:val="00463D2A"/>
    <w:pPr>
      <w:numPr>
        <w:numId w:val="26"/>
      </w:numPr>
      <w:pBdr>
        <w:top w:val="none" w:sz="0" w:space="0" w:color="auto"/>
        <w:left w:val="single" w:sz="36" w:space="4" w:color="0E2C3E"/>
        <w:bottom w:val="none" w:sz="0" w:space="0" w:color="auto"/>
        <w:right w:val="single" w:sz="36" w:space="4" w:color="0E2C3E"/>
      </w:pBdr>
      <w:shd w:val="clear" w:color="auto" w:fill="C3E1F3"/>
      <w:ind w:left="533" w:right="180"/>
    </w:pPr>
    <w:rPr>
      <w:rFonts w:cs="Cocon modified"/>
      <w:color w:val="0E2C3E"/>
      <w:lang w:val="en-GB"/>
    </w:rPr>
  </w:style>
  <w:style w:type="character" w:customStyle="1" w:styleId="25G3Char">
    <w:name w:val="25 تعداد G3 Char"/>
    <w:basedOn w:val="23G1Char"/>
    <w:link w:val="25G3"/>
    <w:uiPriority w:val="24"/>
    <w:rsid w:val="008227EB"/>
    <w:rPr>
      <w:rFonts w:ascii="Cocon modified" w:hAnsi="Cocon modified" w:cs="Hacen Liner Screen Bd"/>
      <w:color w:val="2D2D2D"/>
      <w:sz w:val="28"/>
      <w:szCs w:val="28"/>
      <w:shd w:val="clear" w:color="auto" w:fill="BAF0D1"/>
      <w:lang w:bidi="ar-SY"/>
    </w:rPr>
  </w:style>
  <w:style w:type="character" w:customStyle="1" w:styleId="Char2">
    <w:name w:val="تعداد جديد أخضر Char"/>
    <w:basedOn w:val="25G3Char"/>
    <w:link w:val="a2"/>
    <w:uiPriority w:val="99"/>
    <w:rsid w:val="00463D2A"/>
    <w:rPr>
      <w:rFonts w:ascii="Cocon modified" w:hAnsi="Cocon modified" w:cs="Cocon modified"/>
      <w:color w:val="0D3920"/>
      <w:sz w:val="28"/>
      <w:szCs w:val="28"/>
      <w:shd w:val="clear" w:color="auto" w:fill="E1FBF6"/>
      <w:lang w:bidi="ar-SY"/>
    </w:rPr>
  </w:style>
  <w:style w:type="paragraph" w:customStyle="1" w:styleId="a3">
    <w:name w:val="تعداد جديد بنفسجي"/>
    <w:basedOn w:val="26G4"/>
    <w:link w:val="Char4"/>
    <w:uiPriority w:val="99"/>
    <w:qFormat/>
    <w:rsid w:val="00463D2A"/>
    <w:pPr>
      <w:numPr>
        <w:numId w:val="28"/>
      </w:numPr>
      <w:pBdr>
        <w:top w:val="none" w:sz="0" w:space="0" w:color="auto"/>
        <w:left w:val="single" w:sz="36" w:space="4" w:color="371B45"/>
        <w:bottom w:val="none" w:sz="0" w:space="0" w:color="auto"/>
        <w:right w:val="single" w:sz="36" w:space="4" w:color="371B45"/>
      </w:pBdr>
      <w:shd w:val="clear" w:color="auto" w:fill="E6D7F0"/>
      <w:ind w:left="533" w:right="180"/>
    </w:pPr>
    <w:rPr>
      <w:rFonts w:cs="Cocon modified"/>
      <w:color w:val="371B45"/>
      <w:lang w:val="en-GB"/>
    </w:rPr>
  </w:style>
  <w:style w:type="character" w:customStyle="1" w:styleId="24G2Char">
    <w:name w:val="24 تعداد G2 Char"/>
    <w:basedOn w:val="23G1Char"/>
    <w:link w:val="24G2"/>
    <w:uiPriority w:val="23"/>
    <w:rsid w:val="008227EB"/>
    <w:rPr>
      <w:rFonts w:ascii="Cocon modified" w:hAnsi="Cocon modified" w:cs="Hacen Liner Screen Bd"/>
      <w:color w:val="2D2D2D"/>
      <w:sz w:val="28"/>
      <w:szCs w:val="28"/>
      <w:shd w:val="clear" w:color="auto" w:fill="D5DFF5" w:themeFill="accent2" w:themeFillTint="33"/>
      <w:lang w:bidi="ar-SY"/>
    </w:rPr>
  </w:style>
  <w:style w:type="character" w:customStyle="1" w:styleId="Char3">
    <w:name w:val="تعداد جديد أزرق Char"/>
    <w:basedOn w:val="24G2Char"/>
    <w:link w:val="a1"/>
    <w:uiPriority w:val="99"/>
    <w:rsid w:val="00463D2A"/>
    <w:rPr>
      <w:rFonts w:ascii="Cocon modified" w:hAnsi="Cocon modified" w:cs="Cocon modified"/>
      <w:color w:val="0E2C3E"/>
      <w:sz w:val="28"/>
      <w:szCs w:val="28"/>
      <w:shd w:val="clear" w:color="auto" w:fill="C3E1F3"/>
      <w:lang w:val="en-GB" w:bidi="ar-SY"/>
    </w:rPr>
  </w:style>
  <w:style w:type="character" w:customStyle="1" w:styleId="26G4Char">
    <w:name w:val="26 تعداد G4 Char"/>
    <w:basedOn w:val="25G3Char"/>
    <w:link w:val="26G4"/>
    <w:uiPriority w:val="25"/>
    <w:rsid w:val="008227EB"/>
    <w:rPr>
      <w:rFonts w:ascii="Cocon modified" w:hAnsi="Cocon modified" w:cs="Hacen Liner Screen Bd"/>
      <w:color w:val="2D2D2D"/>
      <w:sz w:val="28"/>
      <w:szCs w:val="28"/>
      <w:shd w:val="clear" w:color="auto" w:fill="E1CDEB"/>
      <w:lang w:bidi="ar-SY"/>
    </w:rPr>
  </w:style>
  <w:style w:type="character" w:customStyle="1" w:styleId="Char4">
    <w:name w:val="تعداد جديد بنفسجي Char"/>
    <w:basedOn w:val="26G4Char"/>
    <w:link w:val="a3"/>
    <w:uiPriority w:val="99"/>
    <w:rsid w:val="00463D2A"/>
    <w:rPr>
      <w:rFonts w:ascii="Cocon modified" w:hAnsi="Cocon modified" w:cs="Cocon modified"/>
      <w:color w:val="371B45"/>
      <w:sz w:val="28"/>
      <w:szCs w:val="28"/>
      <w:shd w:val="clear" w:color="auto" w:fill="E6D7F0"/>
      <w:lang w:val="en-GB" w:bidi="ar-SY"/>
    </w:rPr>
  </w:style>
  <w:style w:type="paragraph" w:customStyle="1" w:styleId="Style1">
    <w:name w:val="Style1"/>
    <w:basedOn w:val="ListParagraph"/>
    <w:link w:val="Style1Char"/>
    <w:uiPriority w:val="99"/>
    <w:rsid w:val="00134AA1"/>
    <w:pPr>
      <w:numPr>
        <w:numId w:val="10"/>
      </w:numPr>
      <w:bidi/>
      <w:spacing w:before="240" w:after="0" w:line="240" w:lineRule="auto"/>
    </w:pPr>
    <w:rPr>
      <w:rFonts w:ascii="Hacen Tunisia Bd" w:hAnsi="Hacen Tunisia Bd" w:cs="Hacen Tunisia Bd"/>
      <w:color w:val="1D1D1D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134AA1"/>
  </w:style>
  <w:style w:type="character" w:customStyle="1" w:styleId="Style1Char">
    <w:name w:val="Style1 Char"/>
    <w:basedOn w:val="ListParagraphChar"/>
    <w:link w:val="Style1"/>
    <w:uiPriority w:val="99"/>
    <w:rsid w:val="00134AA1"/>
    <w:rPr>
      <w:rFonts w:ascii="Hacen Tunisia Bd" w:hAnsi="Hacen Tunisia Bd" w:cs="Hacen Tunisia Bd"/>
      <w:color w:val="1D1D1D"/>
      <w:sz w:val="36"/>
      <w:szCs w:val="36"/>
    </w:rPr>
  </w:style>
  <w:style w:type="table" w:styleId="GridTable5Dark">
    <w:name w:val="Grid Table 5 Dark"/>
    <w:basedOn w:val="TableNormal"/>
    <w:uiPriority w:val="50"/>
    <w:rsid w:val="00537C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D5D5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D2D2D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D2D2D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D2D2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D2D2D" w:themeFill="text1"/>
      </w:tcPr>
    </w:tblStylePr>
    <w:tblStylePr w:type="band1Vert">
      <w:tblPr/>
      <w:tcPr>
        <w:shd w:val="clear" w:color="auto" w:fill="ABABAB" w:themeFill="text1" w:themeFillTint="66"/>
      </w:tcPr>
    </w:tblStylePr>
    <w:tblStylePr w:type="band1Horz">
      <w:tblPr/>
      <w:tcPr>
        <w:shd w:val="clear" w:color="auto" w:fill="ABABAB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3364D3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E5D94"/>
    <w:pPr>
      <w:spacing w:after="0" w:line="240" w:lineRule="auto"/>
    </w:pPr>
    <w:tblPr>
      <w:tblStyleRowBandSize w:val="1"/>
      <w:tblStyleColBandSize w:val="1"/>
      <w:tblBorders>
        <w:top w:val="single" w:sz="4" w:space="0" w:color="DF6F74" w:themeColor="accent6" w:themeTint="99"/>
        <w:left w:val="single" w:sz="4" w:space="0" w:color="DF6F74" w:themeColor="accent6" w:themeTint="99"/>
        <w:bottom w:val="single" w:sz="4" w:space="0" w:color="DF6F74" w:themeColor="accent6" w:themeTint="99"/>
        <w:right w:val="single" w:sz="4" w:space="0" w:color="DF6F74" w:themeColor="accent6" w:themeTint="99"/>
        <w:insideH w:val="single" w:sz="4" w:space="0" w:color="DF6F74" w:themeColor="accent6" w:themeTint="99"/>
        <w:insideV w:val="single" w:sz="4" w:space="0" w:color="DF6F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272E" w:themeColor="accent6"/>
          <w:left w:val="single" w:sz="4" w:space="0" w:color="B3272E" w:themeColor="accent6"/>
          <w:bottom w:val="single" w:sz="4" w:space="0" w:color="B3272E" w:themeColor="accent6"/>
          <w:right w:val="single" w:sz="4" w:space="0" w:color="B3272E" w:themeColor="accent6"/>
          <w:insideH w:val="nil"/>
          <w:insideV w:val="nil"/>
        </w:tcBorders>
        <w:shd w:val="clear" w:color="auto" w:fill="B3272E" w:themeFill="accent6"/>
      </w:tcPr>
    </w:tblStylePr>
    <w:tblStylePr w:type="lastRow">
      <w:rPr>
        <w:b/>
        <w:bCs/>
      </w:rPr>
      <w:tblPr/>
      <w:tcPr>
        <w:tcBorders>
          <w:top w:val="double" w:sz="4" w:space="0" w:color="B32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ED0" w:themeFill="accent6" w:themeFillTint="33"/>
      </w:tcPr>
    </w:tblStylePr>
    <w:tblStylePr w:type="band1Horz">
      <w:tblPr/>
      <w:tcPr>
        <w:shd w:val="clear" w:color="auto" w:fill="F4CED0" w:themeFill="accent6" w:themeFillTint="33"/>
      </w:tcPr>
    </w:tblStylePr>
  </w:style>
  <w:style w:type="table" w:styleId="GridTable1Light-Accent1">
    <w:name w:val="Grid Table 1 Light Accent 1"/>
    <w:basedOn w:val="TableNormal"/>
    <w:uiPriority w:val="46"/>
    <w:rsid w:val="00CD2893"/>
    <w:pPr>
      <w:spacing w:after="0" w:line="240" w:lineRule="auto"/>
    </w:pPr>
    <w:tblPr>
      <w:tblStyleRowBandSize w:val="1"/>
      <w:tblStyleColBandSize w:val="1"/>
      <w:tblBorders>
        <w:top w:val="single" w:sz="4" w:space="0" w:color="F2A4A7" w:themeColor="accent1" w:themeTint="66"/>
        <w:left w:val="single" w:sz="4" w:space="0" w:color="F2A4A7" w:themeColor="accent1" w:themeTint="66"/>
        <w:bottom w:val="single" w:sz="4" w:space="0" w:color="F2A4A7" w:themeColor="accent1" w:themeTint="66"/>
        <w:right w:val="single" w:sz="4" w:space="0" w:color="F2A4A7" w:themeColor="accent1" w:themeTint="66"/>
        <w:insideH w:val="single" w:sz="4" w:space="0" w:color="F2A4A7" w:themeColor="accent1" w:themeTint="66"/>
        <w:insideV w:val="single" w:sz="4" w:space="0" w:color="F2A4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77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77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CD2893"/>
    <w:pPr>
      <w:spacing w:after="0" w:line="240" w:lineRule="auto"/>
    </w:pPr>
    <w:tblPr>
      <w:tblStyleRowBandSize w:val="1"/>
      <w:tblStyleColBandSize w:val="1"/>
      <w:tblBorders>
        <w:top w:val="single" w:sz="2" w:space="0" w:color="EC777B" w:themeColor="accent1" w:themeTint="99"/>
        <w:bottom w:val="single" w:sz="2" w:space="0" w:color="EC777B" w:themeColor="accent1" w:themeTint="99"/>
        <w:insideH w:val="single" w:sz="2" w:space="0" w:color="EC777B" w:themeColor="accent1" w:themeTint="99"/>
        <w:insideV w:val="single" w:sz="2" w:space="0" w:color="EC777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777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777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D2" w:themeFill="accent1" w:themeFillTint="33"/>
      </w:tcPr>
    </w:tblStylePr>
    <w:tblStylePr w:type="band1Horz">
      <w:tblPr/>
      <w:tcPr>
        <w:shd w:val="clear" w:color="auto" w:fill="F8D1D2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54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4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4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401"/>
    <w:rPr>
      <w:b/>
      <w:bCs/>
      <w:sz w:val="20"/>
      <w:szCs w:val="20"/>
    </w:rPr>
  </w:style>
  <w:style w:type="table" w:styleId="GridTable2-Accent2">
    <w:name w:val="Grid Table 2 Accent 2"/>
    <w:basedOn w:val="TableNormal"/>
    <w:uiPriority w:val="47"/>
    <w:rsid w:val="0017772E"/>
    <w:pPr>
      <w:spacing w:after="0" w:line="240" w:lineRule="auto"/>
    </w:pPr>
    <w:tblPr>
      <w:tblStyleRowBandSize w:val="1"/>
      <w:tblStyleColBandSize w:val="1"/>
      <w:tblBorders>
        <w:top w:val="single" w:sz="2" w:space="0" w:color="83A2E0" w:themeColor="accent2" w:themeTint="99"/>
        <w:bottom w:val="single" w:sz="2" w:space="0" w:color="83A2E0" w:themeColor="accent2" w:themeTint="99"/>
        <w:insideH w:val="single" w:sz="2" w:space="0" w:color="83A2E0" w:themeColor="accent2" w:themeTint="99"/>
        <w:insideV w:val="single" w:sz="2" w:space="0" w:color="83A2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A2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A2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FF5" w:themeFill="accent2" w:themeFillTint="33"/>
      </w:tcPr>
    </w:tblStylePr>
    <w:tblStylePr w:type="band1Horz">
      <w:tblPr/>
      <w:tcPr>
        <w:shd w:val="clear" w:color="auto" w:fill="D5DF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33CD7"/>
    <w:pPr>
      <w:spacing w:after="0" w:line="240" w:lineRule="auto"/>
    </w:pPr>
    <w:rPr>
      <w:color w:val="5D2C70" w:themeColor="accent3" w:themeShade="BF"/>
    </w:rPr>
    <w:tblPr>
      <w:tblStyleRowBandSize w:val="1"/>
      <w:tblStyleColBandSize w:val="1"/>
      <w:tblBorders>
        <w:top w:val="single" w:sz="4" w:space="0" w:color="B57DCC" w:themeColor="accent3" w:themeTint="99"/>
        <w:left w:val="single" w:sz="4" w:space="0" w:color="B57DCC" w:themeColor="accent3" w:themeTint="99"/>
        <w:bottom w:val="single" w:sz="4" w:space="0" w:color="B57DCC" w:themeColor="accent3" w:themeTint="99"/>
        <w:right w:val="single" w:sz="4" w:space="0" w:color="B57DCC" w:themeColor="accent3" w:themeTint="99"/>
        <w:insideH w:val="single" w:sz="4" w:space="0" w:color="B57DCC" w:themeColor="accent3" w:themeTint="99"/>
        <w:insideV w:val="single" w:sz="4" w:space="0" w:color="B57DC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57DC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7DC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EE" w:themeFill="accent3" w:themeFillTint="33"/>
      </w:tcPr>
    </w:tblStylePr>
    <w:tblStylePr w:type="band1Horz">
      <w:tblPr/>
      <w:tcPr>
        <w:shd w:val="clear" w:color="auto" w:fill="E6D3EE" w:themeFill="accent3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55A5"/>
    <w:pPr>
      <w:spacing w:after="0" w:line="240" w:lineRule="auto"/>
    </w:pPr>
    <w:rPr>
      <w:color w:val="254B98" w:themeColor="accent2" w:themeShade="BF"/>
    </w:rPr>
    <w:tblPr>
      <w:tblStyleRowBandSize w:val="1"/>
      <w:tblStyleColBandSize w:val="1"/>
      <w:tblBorders>
        <w:top w:val="single" w:sz="4" w:space="0" w:color="83A2E0" w:themeColor="accent2" w:themeTint="99"/>
        <w:left w:val="single" w:sz="4" w:space="0" w:color="83A2E0" w:themeColor="accent2" w:themeTint="99"/>
        <w:bottom w:val="single" w:sz="4" w:space="0" w:color="83A2E0" w:themeColor="accent2" w:themeTint="99"/>
        <w:right w:val="single" w:sz="4" w:space="0" w:color="83A2E0" w:themeColor="accent2" w:themeTint="99"/>
        <w:insideH w:val="single" w:sz="4" w:space="0" w:color="83A2E0" w:themeColor="accent2" w:themeTint="99"/>
        <w:insideV w:val="single" w:sz="4" w:space="0" w:color="83A2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3A2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A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FF5" w:themeFill="accent2" w:themeFillTint="33"/>
      </w:tcPr>
    </w:tblStylePr>
    <w:tblStylePr w:type="band1Horz">
      <w:tblPr/>
      <w:tcPr>
        <w:shd w:val="clear" w:color="auto" w:fill="D5DFF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hyperlink" Target="http://www.facebook.com/ITE.RBCs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ad_000\Desktop\RBCs%20Med%202020\Templates\nonaty%20template.dotx" TargetMode="External"/></Relationships>
</file>

<file path=word/theme/theme1.xml><?xml version="1.0" encoding="utf-8"?>
<a:theme xmlns:a="http://schemas.openxmlformats.org/drawingml/2006/main" name="Office Theme">
  <a:themeElements>
    <a:clrScheme name="RBCs">
      <a:dk1>
        <a:srgbClr val="2D2D2D"/>
      </a:dk1>
      <a:lt1>
        <a:sysClr val="window" lastClr="FFFFFF"/>
      </a:lt1>
      <a:dk2>
        <a:srgbClr val="28324E"/>
      </a:dk2>
      <a:lt2>
        <a:srgbClr val="D1D5D5"/>
      </a:lt2>
      <a:accent1>
        <a:srgbClr val="DE1F26"/>
      </a:accent1>
      <a:accent2>
        <a:srgbClr val="3265CC"/>
      </a:accent2>
      <a:accent3>
        <a:srgbClr val="7D3B97"/>
      </a:accent3>
      <a:accent4>
        <a:srgbClr val="26A65D"/>
      </a:accent4>
      <a:accent5>
        <a:srgbClr val="5F5F5F"/>
      </a:accent5>
      <a:accent6>
        <a:srgbClr val="B3272E"/>
      </a:accent6>
      <a:hlink>
        <a:srgbClr val="002060"/>
      </a:hlink>
      <a:folHlink>
        <a:srgbClr val="7030A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7FB88-3C17-4D51-9596-79A334F2E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nonaty template.dotx</Template>
  <TotalTime>1602</TotalTime>
  <Pages>6</Pages>
  <Words>694</Words>
  <Characters>3958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RBCs</dc:creator>
  <cp:keywords/>
  <dc:description/>
  <cp:lastModifiedBy>Rony Mansor</cp:lastModifiedBy>
  <cp:revision>90</cp:revision>
  <cp:lastPrinted>2024-07-04T06:06:00Z</cp:lastPrinted>
  <dcterms:created xsi:type="dcterms:W3CDTF">2021-03-18T18:40:00Z</dcterms:created>
  <dcterms:modified xsi:type="dcterms:W3CDTF">2024-07-04T06:09:00Z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37ab9b05f03485baf9c63fd3527d4c8b768c58b5c11da5a2ce8f3520c20e389a</vt:lpwstr>
  </property>
</Properties>
</file>